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A8B5E" w14:textId="2FFD8303" w:rsidR="004F2A1A" w:rsidRDefault="004F2A1A" w:rsidP="007134B9">
      <w:pPr>
        <w:pStyle w:val="TXTbody"/>
      </w:pPr>
      <w:bookmarkStart w:id="0" w:name="_Toc2581094"/>
    </w:p>
    <w:p w14:paraId="4D214B19" w14:textId="77777777" w:rsidR="004F2A1A" w:rsidRDefault="004F2A1A" w:rsidP="007134B9">
      <w:pPr>
        <w:pStyle w:val="TXTbody"/>
      </w:pPr>
    </w:p>
    <w:p w14:paraId="114ACF88" w14:textId="77777777" w:rsidR="004F2A1A" w:rsidRDefault="004F2A1A" w:rsidP="007134B9">
      <w:pPr>
        <w:pStyle w:val="TXTbody"/>
      </w:pPr>
    </w:p>
    <w:p w14:paraId="7E0858E3" w14:textId="77777777" w:rsidR="004F2A1A" w:rsidRDefault="004F2A1A" w:rsidP="007134B9">
      <w:pPr>
        <w:pStyle w:val="TXTbody"/>
      </w:pPr>
    </w:p>
    <w:p w14:paraId="2146FD6B" w14:textId="77777777" w:rsidR="004F2A1A" w:rsidRDefault="004F2A1A" w:rsidP="007134B9">
      <w:pPr>
        <w:pStyle w:val="TXTbody"/>
      </w:pPr>
    </w:p>
    <w:p w14:paraId="145EACC0" w14:textId="3F3163BF" w:rsidR="00A547A3" w:rsidRPr="00A547A3" w:rsidRDefault="00A547A3" w:rsidP="00A547A3">
      <w:pPr>
        <w:widowControl/>
        <w:spacing w:after="0"/>
        <w:contextualSpacing/>
        <w:jc w:val="center"/>
        <w:rPr>
          <w:rFonts w:ascii="Impact" w:eastAsiaTheme="majorEastAsia" w:hAnsi="Impact" w:cs="Times New Roman (Headings CS)"/>
          <w:caps/>
          <w:color w:val="4E6659" w:themeColor="text2"/>
          <w:kern w:val="28"/>
          <w:sz w:val="72"/>
          <w:szCs w:val="52"/>
        </w:rPr>
      </w:pPr>
      <w:r>
        <w:rPr>
          <w:rFonts w:ascii="Impact" w:eastAsiaTheme="majorEastAsia" w:hAnsi="Impact" w:cs="Times New Roman (Headings CS)"/>
          <w:caps/>
          <w:color w:val="4E6659" w:themeColor="text2"/>
          <w:kern w:val="28"/>
          <w:sz w:val="72"/>
          <w:szCs w:val="52"/>
        </w:rPr>
        <w:t>Servicenow for help desk</w:t>
      </w:r>
    </w:p>
    <w:p w14:paraId="0F15ED49" w14:textId="22D7D942" w:rsidR="00A547A3" w:rsidRPr="00A547A3" w:rsidRDefault="00A547A3" w:rsidP="00A547A3">
      <w:pPr>
        <w:jc w:val="center"/>
        <w:rPr>
          <w:b/>
          <w:bCs/>
          <w:sz w:val="36"/>
          <w:szCs w:val="36"/>
        </w:rPr>
      </w:pPr>
      <w:bookmarkStart w:id="1" w:name="_Toc405969878"/>
      <w:r w:rsidRPr="00A547A3">
        <w:br/>
      </w:r>
      <w:r w:rsidRPr="00A547A3">
        <w:rPr>
          <w:b/>
          <w:bCs/>
        </w:rPr>
        <w:br/>
      </w:r>
      <w:bookmarkEnd w:id="1"/>
      <w:r w:rsidRPr="00A547A3">
        <w:rPr>
          <w:b/>
          <w:bCs/>
          <w:sz w:val="36"/>
          <w:szCs w:val="36"/>
        </w:rPr>
        <w:t>Instructor Outline</w:t>
      </w:r>
      <w:r w:rsidRPr="00A547A3">
        <w:rPr>
          <w:b/>
          <w:bCs/>
          <w:sz w:val="36"/>
          <w:szCs w:val="36"/>
        </w:rPr>
        <w:tab/>
      </w:r>
    </w:p>
    <w:p w14:paraId="3B74BC93" w14:textId="77777777" w:rsidR="004F2A1A" w:rsidRDefault="004F2A1A" w:rsidP="007134B9">
      <w:pPr>
        <w:pStyle w:val="TXTbody"/>
      </w:pPr>
    </w:p>
    <w:p w14:paraId="087330EB" w14:textId="77777777" w:rsidR="004F2A1A" w:rsidRDefault="004F2A1A" w:rsidP="007134B9">
      <w:pPr>
        <w:pStyle w:val="TXTbody"/>
      </w:pPr>
    </w:p>
    <w:p w14:paraId="46284EDC" w14:textId="77777777" w:rsidR="004F2A1A" w:rsidRDefault="004F2A1A" w:rsidP="007134B9">
      <w:pPr>
        <w:pStyle w:val="TXTbody"/>
      </w:pPr>
    </w:p>
    <w:p w14:paraId="13661D33" w14:textId="77777777" w:rsidR="004F2A1A" w:rsidRDefault="004F2A1A" w:rsidP="007134B9">
      <w:pPr>
        <w:pStyle w:val="TXTbody"/>
      </w:pPr>
    </w:p>
    <w:p w14:paraId="4F7AE7BF" w14:textId="77777777" w:rsidR="004F2A1A" w:rsidRDefault="004F2A1A" w:rsidP="007134B9">
      <w:pPr>
        <w:pStyle w:val="TXTbody"/>
      </w:pPr>
    </w:p>
    <w:p w14:paraId="39196966" w14:textId="77777777" w:rsidR="004F2A1A" w:rsidRDefault="004F2A1A" w:rsidP="007134B9">
      <w:pPr>
        <w:pStyle w:val="TXTbody"/>
      </w:pPr>
    </w:p>
    <w:p w14:paraId="1EED2DD2" w14:textId="77777777" w:rsidR="004F2A1A" w:rsidRDefault="004F2A1A" w:rsidP="007134B9">
      <w:pPr>
        <w:pStyle w:val="TXTbody"/>
      </w:pPr>
    </w:p>
    <w:p w14:paraId="0C039ADF" w14:textId="77777777" w:rsidR="004F2A1A" w:rsidRDefault="004F2A1A" w:rsidP="007134B9">
      <w:pPr>
        <w:pStyle w:val="TXTbody"/>
      </w:pPr>
    </w:p>
    <w:p w14:paraId="01591EBA" w14:textId="77777777" w:rsidR="004F2A1A" w:rsidRDefault="004F2A1A" w:rsidP="007134B9">
      <w:pPr>
        <w:pStyle w:val="TXTbody"/>
      </w:pPr>
    </w:p>
    <w:p w14:paraId="52FC8482" w14:textId="4210C430" w:rsidR="004F2A1A" w:rsidRDefault="004F2A1A" w:rsidP="007134B9">
      <w:pPr>
        <w:pStyle w:val="TXTbody"/>
      </w:pPr>
    </w:p>
    <w:p w14:paraId="3C745F3F" w14:textId="77777777" w:rsidR="004F2A1A" w:rsidRDefault="004F2A1A" w:rsidP="007134B9">
      <w:pPr>
        <w:pStyle w:val="TXTbody"/>
      </w:pPr>
    </w:p>
    <w:p w14:paraId="5776C808" w14:textId="77777777" w:rsidR="004F2A1A" w:rsidRDefault="004F2A1A" w:rsidP="007134B9">
      <w:pPr>
        <w:pStyle w:val="TXTbody"/>
      </w:pPr>
    </w:p>
    <w:p w14:paraId="02E4B413" w14:textId="77777777" w:rsidR="004F2A1A" w:rsidRDefault="004F2A1A" w:rsidP="007134B9">
      <w:pPr>
        <w:pStyle w:val="TXTbody"/>
      </w:pPr>
    </w:p>
    <w:p w14:paraId="1ADCF63A" w14:textId="77777777" w:rsidR="004F2A1A" w:rsidRDefault="004F2A1A" w:rsidP="007134B9">
      <w:pPr>
        <w:pStyle w:val="TXTbody"/>
      </w:pPr>
    </w:p>
    <w:p w14:paraId="29DEC0D4" w14:textId="77777777" w:rsidR="004F2A1A" w:rsidRDefault="004F2A1A" w:rsidP="007134B9">
      <w:pPr>
        <w:pStyle w:val="TXTbody"/>
      </w:pPr>
    </w:p>
    <w:p w14:paraId="61984082" w14:textId="77777777" w:rsidR="004F2A1A" w:rsidRDefault="004F2A1A" w:rsidP="007134B9">
      <w:pPr>
        <w:pStyle w:val="TXTbody"/>
      </w:pPr>
    </w:p>
    <w:p w14:paraId="28EF9D9C" w14:textId="77777777" w:rsidR="004F2A1A" w:rsidRDefault="004F2A1A" w:rsidP="007134B9">
      <w:pPr>
        <w:pStyle w:val="TXTbody"/>
      </w:pPr>
    </w:p>
    <w:p w14:paraId="0B7E301C" w14:textId="77777777" w:rsidR="004F2A1A" w:rsidRDefault="004F2A1A" w:rsidP="007134B9">
      <w:pPr>
        <w:pStyle w:val="TXTbody"/>
      </w:pPr>
    </w:p>
    <w:p w14:paraId="03084BC3" w14:textId="77777777" w:rsidR="004F2A1A" w:rsidRDefault="004F2A1A" w:rsidP="007134B9">
      <w:pPr>
        <w:pStyle w:val="TXTbody"/>
      </w:pPr>
    </w:p>
    <w:p w14:paraId="704F240B" w14:textId="77777777" w:rsidR="004F2A1A" w:rsidRDefault="004F2A1A" w:rsidP="007134B9">
      <w:pPr>
        <w:pStyle w:val="TXTbody"/>
      </w:pPr>
    </w:p>
    <w:p w14:paraId="24DB70D0" w14:textId="528AD98B" w:rsidR="004F2A1A" w:rsidRDefault="004F2A1A" w:rsidP="004F2A1A">
      <w:pPr>
        <w:pStyle w:val="Heading1"/>
      </w:pPr>
      <w:bookmarkStart w:id="2" w:name="_Toc106170163"/>
      <w:r>
        <w:t>Revision History</w:t>
      </w:r>
      <w:bookmarkEnd w:id="2"/>
    </w:p>
    <w:p w14:paraId="1183A479" w14:textId="77777777" w:rsidR="004F2A1A" w:rsidRDefault="004F2A1A" w:rsidP="00F564AB">
      <w:pPr>
        <w:pStyle w:val="11ptNormal"/>
      </w:pPr>
    </w:p>
    <w:tbl>
      <w:tblPr>
        <w:tblW w:w="0" w:type="auto"/>
        <w:tblInd w:w="25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0" w:type="dxa"/>
          <w:right w:w="0" w:type="dxa"/>
        </w:tblCellMar>
        <w:tblLook w:val="01E0" w:firstRow="1" w:lastRow="1" w:firstColumn="1" w:lastColumn="1" w:noHBand="0" w:noVBand="0"/>
      </w:tblPr>
      <w:tblGrid>
        <w:gridCol w:w="1277"/>
        <w:gridCol w:w="8990"/>
      </w:tblGrid>
      <w:tr w:rsidR="004F2A1A" w14:paraId="01FE70CB" w14:textId="77777777" w:rsidTr="00F564AB">
        <w:trPr>
          <w:trHeight w:val="484"/>
        </w:trPr>
        <w:tc>
          <w:tcPr>
            <w:tcW w:w="1277" w:type="dxa"/>
            <w:shd w:val="clear" w:color="auto" w:fill="DBE4F0"/>
          </w:tcPr>
          <w:p w14:paraId="02495F52" w14:textId="77777777" w:rsidR="004F2A1A" w:rsidRDefault="004F2A1A" w:rsidP="000B2A86">
            <w:pPr>
              <w:pStyle w:val="TableParagraph"/>
              <w:spacing w:before="119"/>
              <w:rPr>
                <w:b/>
                <w:sz w:val="20"/>
              </w:rPr>
            </w:pPr>
            <w:r>
              <w:rPr>
                <w:b/>
                <w:sz w:val="20"/>
              </w:rPr>
              <w:t>Date</w:t>
            </w:r>
          </w:p>
        </w:tc>
        <w:tc>
          <w:tcPr>
            <w:tcW w:w="8990" w:type="dxa"/>
            <w:shd w:val="clear" w:color="auto" w:fill="DBE4F0"/>
          </w:tcPr>
          <w:p w14:paraId="53DA8A74" w14:textId="77777777" w:rsidR="004F2A1A" w:rsidRDefault="004F2A1A" w:rsidP="000B2A86">
            <w:pPr>
              <w:pStyle w:val="TableParagraph"/>
              <w:spacing w:before="119"/>
              <w:rPr>
                <w:b/>
                <w:sz w:val="20"/>
              </w:rPr>
            </w:pPr>
            <w:r>
              <w:rPr>
                <w:b/>
                <w:sz w:val="20"/>
              </w:rPr>
              <w:t>Reason / Description of Change</w:t>
            </w:r>
          </w:p>
        </w:tc>
      </w:tr>
      <w:tr w:rsidR="006A0CCF" w14:paraId="4E14E134" w14:textId="77777777" w:rsidTr="00F564AB">
        <w:trPr>
          <w:trHeight w:val="1211"/>
        </w:trPr>
        <w:tc>
          <w:tcPr>
            <w:tcW w:w="1277" w:type="dxa"/>
          </w:tcPr>
          <w:p w14:paraId="7865F8B7" w14:textId="3A74F4B2" w:rsidR="006A0CCF" w:rsidRDefault="006A0CCF" w:rsidP="000B2A86">
            <w:pPr>
              <w:pStyle w:val="TableParagraph"/>
              <w:spacing w:before="119"/>
              <w:rPr>
                <w:sz w:val="20"/>
              </w:rPr>
            </w:pPr>
            <w:r>
              <w:rPr>
                <w:sz w:val="20"/>
              </w:rPr>
              <w:t>May 2022</w:t>
            </w:r>
          </w:p>
        </w:tc>
        <w:tc>
          <w:tcPr>
            <w:tcW w:w="8990" w:type="dxa"/>
          </w:tcPr>
          <w:p w14:paraId="7686AB14" w14:textId="7135A1A7" w:rsidR="006A0CCF" w:rsidRDefault="00000000" w:rsidP="000B2A86">
            <w:pPr>
              <w:pStyle w:val="TableParagraph"/>
              <w:spacing w:before="4" w:line="360" w:lineRule="atLeast"/>
              <w:rPr>
                <w:sz w:val="20"/>
              </w:rPr>
            </w:pPr>
            <w:hyperlink w:anchor="SLACaseList" w:history="1">
              <w:r w:rsidR="00E5709A" w:rsidRPr="00E5709A">
                <w:rPr>
                  <w:rStyle w:val="Hyperlink"/>
                  <w:rFonts w:ascii="Calibri" w:hAnsi="Calibri"/>
                  <w:szCs w:val="22"/>
                </w:rPr>
                <w:t>SLA Case List</w:t>
              </w:r>
            </w:hyperlink>
          </w:p>
          <w:p w14:paraId="0E89F0C3" w14:textId="3187739D" w:rsidR="00E5709A" w:rsidRDefault="00000000" w:rsidP="000B2A86">
            <w:pPr>
              <w:pStyle w:val="TableParagraph"/>
              <w:spacing w:before="4" w:line="360" w:lineRule="atLeast"/>
              <w:rPr>
                <w:sz w:val="20"/>
              </w:rPr>
            </w:pPr>
            <w:hyperlink w:anchor="MyListFilters" w:history="1">
              <w:r w:rsidR="00E5709A" w:rsidRPr="00E5709A">
                <w:rPr>
                  <w:rStyle w:val="Hyperlink"/>
                  <w:rFonts w:ascii="Calibri" w:hAnsi="Calibri"/>
                  <w:szCs w:val="22"/>
                </w:rPr>
                <w:t>My List Filters</w:t>
              </w:r>
            </w:hyperlink>
          </w:p>
          <w:p w14:paraId="200374E3" w14:textId="346B0FE6" w:rsidR="00E5709A" w:rsidRDefault="00000000" w:rsidP="000B2A86">
            <w:pPr>
              <w:pStyle w:val="TableParagraph"/>
              <w:spacing w:before="4" w:line="360" w:lineRule="atLeast"/>
              <w:rPr>
                <w:sz w:val="20"/>
              </w:rPr>
            </w:pPr>
            <w:hyperlink w:anchor="CaseAttachments" w:history="1">
              <w:r w:rsidR="00E5709A" w:rsidRPr="00E5709A">
                <w:rPr>
                  <w:rStyle w:val="Hyperlink"/>
                  <w:rFonts w:ascii="Calibri" w:hAnsi="Calibri"/>
                  <w:szCs w:val="22"/>
                </w:rPr>
                <w:t>Case Attachments</w:t>
              </w:r>
            </w:hyperlink>
          </w:p>
          <w:p w14:paraId="1484D386" w14:textId="0A4DB76F" w:rsidR="00E5709A" w:rsidRDefault="00000000" w:rsidP="000B2A86">
            <w:pPr>
              <w:pStyle w:val="TableParagraph"/>
              <w:spacing w:before="4" w:line="360" w:lineRule="atLeast"/>
              <w:rPr>
                <w:sz w:val="20"/>
              </w:rPr>
            </w:pPr>
            <w:hyperlink w:anchor="AttachKnowledgeArticle" w:history="1">
              <w:r w:rsidR="00E5709A" w:rsidRPr="00E5709A">
                <w:rPr>
                  <w:rStyle w:val="Hyperlink"/>
                  <w:rFonts w:ascii="Calibri" w:hAnsi="Calibri"/>
                  <w:szCs w:val="22"/>
                </w:rPr>
                <w:t>Attach Knowledge Articles</w:t>
              </w:r>
            </w:hyperlink>
          </w:p>
          <w:p w14:paraId="1EBA7B9C" w14:textId="6282DEBC" w:rsidR="00E5709A" w:rsidRDefault="00000000" w:rsidP="000B2A86">
            <w:pPr>
              <w:pStyle w:val="TableParagraph"/>
              <w:spacing w:before="4" w:line="360" w:lineRule="atLeast"/>
              <w:rPr>
                <w:sz w:val="20"/>
              </w:rPr>
            </w:pPr>
            <w:hyperlink w:anchor="FilterMatchingMyTP" w:history="1">
              <w:r w:rsidR="00E5709A" w:rsidRPr="00E5709A">
                <w:rPr>
                  <w:rStyle w:val="Hyperlink"/>
                  <w:rFonts w:ascii="Calibri" w:hAnsi="Calibri"/>
                  <w:szCs w:val="22"/>
                </w:rPr>
                <w:t>Filter Out / Matching in MyTravelport</w:t>
              </w:r>
            </w:hyperlink>
          </w:p>
          <w:p w14:paraId="7B03710C" w14:textId="4C345411" w:rsidR="00E5709A" w:rsidRDefault="00E5709A" w:rsidP="000B2A86">
            <w:pPr>
              <w:pStyle w:val="TableParagraph"/>
              <w:spacing w:before="4" w:line="360" w:lineRule="atLeast"/>
              <w:rPr>
                <w:sz w:val="20"/>
              </w:rPr>
            </w:pPr>
          </w:p>
        </w:tc>
      </w:tr>
      <w:tr w:rsidR="004F2A1A" w14:paraId="5558D5C7" w14:textId="77777777" w:rsidTr="00F564AB">
        <w:trPr>
          <w:trHeight w:val="1211"/>
        </w:trPr>
        <w:tc>
          <w:tcPr>
            <w:tcW w:w="1277" w:type="dxa"/>
          </w:tcPr>
          <w:p w14:paraId="1939CE66" w14:textId="77777777" w:rsidR="004F2A1A" w:rsidRDefault="004F2A1A" w:rsidP="000B2A86">
            <w:pPr>
              <w:pStyle w:val="TableParagraph"/>
              <w:spacing w:before="119"/>
              <w:rPr>
                <w:sz w:val="20"/>
              </w:rPr>
            </w:pPr>
            <w:r>
              <w:rPr>
                <w:sz w:val="20"/>
              </w:rPr>
              <w:t>April 2022</w:t>
            </w:r>
          </w:p>
        </w:tc>
        <w:tc>
          <w:tcPr>
            <w:tcW w:w="8990" w:type="dxa"/>
          </w:tcPr>
          <w:p w14:paraId="59AFF0CD" w14:textId="51A7C217" w:rsidR="004F2A1A" w:rsidRDefault="004F2A1A" w:rsidP="000B2A86">
            <w:pPr>
              <w:pStyle w:val="TableParagraph"/>
              <w:spacing w:before="4" w:line="360" w:lineRule="atLeast"/>
              <w:rPr>
                <w:sz w:val="20"/>
              </w:rPr>
            </w:pPr>
            <w:r>
              <w:rPr>
                <w:sz w:val="20"/>
              </w:rPr>
              <w:t xml:space="preserve">Added </w:t>
            </w:r>
            <w:hyperlink w:anchor="_Contact_multiple_vendors" w:history="1">
              <w:r w:rsidRPr="00941169">
                <w:rPr>
                  <w:rStyle w:val="Hyperlink"/>
                </w:rPr>
                <w:t>process to contact multiple airlines from a Task</w:t>
              </w:r>
            </w:hyperlink>
            <w:r>
              <w:rPr>
                <w:sz w:val="20"/>
              </w:rPr>
              <w:t>.</w:t>
            </w:r>
          </w:p>
          <w:p w14:paraId="4DB5DFD5" w14:textId="77777777" w:rsidR="004F2A1A" w:rsidRDefault="004F2A1A" w:rsidP="000B2A86">
            <w:pPr>
              <w:pStyle w:val="TableParagraph"/>
              <w:spacing w:before="4" w:line="360" w:lineRule="atLeast"/>
              <w:rPr>
                <w:sz w:val="20"/>
              </w:rPr>
            </w:pPr>
            <w:r>
              <w:rPr>
                <w:sz w:val="20"/>
              </w:rPr>
              <w:t>Added process to reply to airline from a Task</w:t>
            </w:r>
          </w:p>
        </w:tc>
      </w:tr>
      <w:tr w:rsidR="004F2A1A" w14:paraId="11F3BEEB" w14:textId="77777777" w:rsidTr="00F564AB">
        <w:trPr>
          <w:trHeight w:val="1211"/>
        </w:trPr>
        <w:tc>
          <w:tcPr>
            <w:tcW w:w="1277" w:type="dxa"/>
          </w:tcPr>
          <w:p w14:paraId="4C0E269B" w14:textId="77777777" w:rsidR="004F2A1A" w:rsidRDefault="004F2A1A" w:rsidP="000B2A86">
            <w:pPr>
              <w:pStyle w:val="TableParagraph"/>
              <w:spacing w:before="119"/>
              <w:rPr>
                <w:sz w:val="20"/>
              </w:rPr>
            </w:pPr>
            <w:r>
              <w:rPr>
                <w:sz w:val="20"/>
              </w:rPr>
              <w:t>March 2022</w:t>
            </w:r>
          </w:p>
        </w:tc>
        <w:tc>
          <w:tcPr>
            <w:tcW w:w="8990" w:type="dxa"/>
          </w:tcPr>
          <w:p w14:paraId="55EBF70D" w14:textId="77777777" w:rsidR="004F2A1A" w:rsidRDefault="004F2A1A" w:rsidP="000B2A86">
            <w:pPr>
              <w:pStyle w:val="TableParagraph"/>
              <w:spacing w:before="4" w:line="360" w:lineRule="atLeast"/>
              <w:rPr>
                <w:sz w:val="20"/>
              </w:rPr>
            </w:pPr>
            <w:r>
              <w:rPr>
                <w:sz w:val="20"/>
              </w:rPr>
              <w:t>Accept button required to change email, web cases to Open status</w:t>
            </w:r>
          </w:p>
          <w:p w14:paraId="58719965" w14:textId="77777777" w:rsidR="004F2A1A" w:rsidRDefault="004F2A1A" w:rsidP="000B2A86">
            <w:pPr>
              <w:pStyle w:val="TableParagraph"/>
              <w:spacing w:before="4" w:line="360" w:lineRule="atLeast"/>
              <w:rPr>
                <w:sz w:val="20"/>
              </w:rPr>
            </w:pPr>
            <w:r>
              <w:rPr>
                <w:sz w:val="20"/>
              </w:rPr>
              <w:t>Location of the chat transcript in case workspace</w:t>
            </w:r>
          </w:p>
          <w:p w14:paraId="19169235" w14:textId="77777777" w:rsidR="004F2A1A" w:rsidRDefault="004F2A1A" w:rsidP="000B2A86">
            <w:pPr>
              <w:pStyle w:val="TableParagraph"/>
              <w:spacing w:before="4" w:line="360" w:lineRule="atLeast"/>
              <w:rPr>
                <w:sz w:val="20"/>
              </w:rPr>
            </w:pPr>
            <w:r>
              <w:rPr>
                <w:sz w:val="20"/>
              </w:rPr>
              <w:t xml:space="preserve">Removed </w:t>
            </w:r>
            <w:r w:rsidRPr="00BB1582">
              <w:rPr>
                <w:sz w:val="20"/>
              </w:rPr>
              <w:t>Escalation to ESP – EMEA Hardware Maintenance Vendor</w:t>
            </w:r>
          </w:p>
        </w:tc>
      </w:tr>
    </w:tbl>
    <w:p w14:paraId="4EEFF1AC" w14:textId="77777777" w:rsidR="004F2A1A" w:rsidRDefault="004F2A1A">
      <w:pPr>
        <w:widowControl/>
        <w:spacing w:after="160" w:line="259" w:lineRule="auto"/>
      </w:pPr>
    </w:p>
    <w:p w14:paraId="66172514" w14:textId="77777777" w:rsidR="004F2A1A" w:rsidRDefault="004F2A1A">
      <w:pPr>
        <w:widowControl/>
        <w:spacing w:after="160" w:line="259" w:lineRule="auto"/>
      </w:pPr>
    </w:p>
    <w:p w14:paraId="20F6690D" w14:textId="77777777" w:rsidR="004F2A1A" w:rsidRDefault="004F2A1A">
      <w:pPr>
        <w:widowControl/>
        <w:spacing w:after="160" w:line="259" w:lineRule="auto"/>
      </w:pPr>
      <w:r>
        <w:br w:type="page"/>
      </w:r>
    </w:p>
    <w:p w14:paraId="2828EA12" w14:textId="77777777" w:rsidR="004F2A1A" w:rsidRDefault="004F2A1A" w:rsidP="007134B9">
      <w:pPr>
        <w:pStyle w:val="TXTbody"/>
      </w:pPr>
    </w:p>
    <w:sdt>
      <w:sdtPr>
        <w:rPr>
          <w:rFonts w:asciiTheme="minorHAnsi" w:eastAsia="Arial" w:hAnsiTheme="minorHAnsi" w:cstheme="minorBidi"/>
          <w:caps w:val="0"/>
          <w:sz w:val="22"/>
          <w:szCs w:val="20"/>
          <w:lang w:eastAsia="en-US"/>
        </w:rPr>
        <w:id w:val="-1425258517"/>
        <w:docPartObj>
          <w:docPartGallery w:val="Table of Contents"/>
          <w:docPartUnique/>
        </w:docPartObj>
      </w:sdtPr>
      <w:sdtEndPr>
        <w:rPr>
          <w:b/>
          <w:bCs/>
          <w:noProof/>
        </w:rPr>
      </w:sdtEndPr>
      <w:sdtContent>
        <w:p w14:paraId="0CA7A709" w14:textId="29A26196" w:rsidR="00F879EE" w:rsidRDefault="00F879EE">
          <w:pPr>
            <w:pStyle w:val="TOCHeading"/>
          </w:pPr>
          <w:r>
            <w:t>Table of Contents</w:t>
          </w:r>
        </w:p>
        <w:p w14:paraId="7846C306" w14:textId="00B95DE0" w:rsidR="00F23585" w:rsidRDefault="00F879EE">
          <w:pPr>
            <w:pStyle w:val="TOC1"/>
            <w:tabs>
              <w:tab w:val="right" w:leader="dot" w:pos="10423"/>
            </w:tabs>
            <w:rPr>
              <w:rFonts w:eastAsiaTheme="minorEastAsia"/>
              <w:b w:val="0"/>
              <w:noProof/>
              <w:color w:val="auto"/>
              <w:szCs w:val="22"/>
            </w:rPr>
          </w:pPr>
          <w:r>
            <w:fldChar w:fldCharType="begin"/>
          </w:r>
          <w:r>
            <w:instrText xml:space="preserve"> TOC \o "1-3" \h \z \u </w:instrText>
          </w:r>
          <w:r>
            <w:fldChar w:fldCharType="separate"/>
          </w:r>
          <w:hyperlink w:anchor="_Toc106170163" w:history="1">
            <w:r w:rsidR="00F23585" w:rsidRPr="001F3470">
              <w:rPr>
                <w:rStyle w:val="Hyperlink"/>
                <w:noProof/>
              </w:rPr>
              <w:t>Revision History</w:t>
            </w:r>
            <w:r w:rsidR="00F23585">
              <w:rPr>
                <w:noProof/>
                <w:webHidden/>
              </w:rPr>
              <w:tab/>
            </w:r>
            <w:r w:rsidR="00F23585">
              <w:rPr>
                <w:noProof/>
                <w:webHidden/>
              </w:rPr>
              <w:fldChar w:fldCharType="begin"/>
            </w:r>
            <w:r w:rsidR="00F23585">
              <w:rPr>
                <w:noProof/>
                <w:webHidden/>
              </w:rPr>
              <w:instrText xml:space="preserve"> PAGEREF _Toc106170163 \h </w:instrText>
            </w:r>
            <w:r w:rsidR="00F23585">
              <w:rPr>
                <w:noProof/>
                <w:webHidden/>
              </w:rPr>
            </w:r>
            <w:r w:rsidR="00F23585">
              <w:rPr>
                <w:noProof/>
                <w:webHidden/>
              </w:rPr>
              <w:fldChar w:fldCharType="separate"/>
            </w:r>
            <w:r w:rsidR="00F23585">
              <w:rPr>
                <w:noProof/>
                <w:webHidden/>
              </w:rPr>
              <w:t>2</w:t>
            </w:r>
            <w:r w:rsidR="00F23585">
              <w:rPr>
                <w:noProof/>
                <w:webHidden/>
              </w:rPr>
              <w:fldChar w:fldCharType="end"/>
            </w:r>
          </w:hyperlink>
        </w:p>
        <w:p w14:paraId="4DB4B6DD" w14:textId="2B5594B9" w:rsidR="00F23585" w:rsidRDefault="00000000">
          <w:pPr>
            <w:pStyle w:val="TOC1"/>
            <w:tabs>
              <w:tab w:val="right" w:leader="dot" w:pos="10423"/>
            </w:tabs>
            <w:rPr>
              <w:rFonts w:eastAsiaTheme="minorEastAsia"/>
              <w:b w:val="0"/>
              <w:noProof/>
              <w:color w:val="auto"/>
              <w:szCs w:val="22"/>
            </w:rPr>
          </w:pPr>
          <w:hyperlink w:anchor="_Toc106170164" w:history="1">
            <w:r w:rsidR="00F23585" w:rsidRPr="001F3470">
              <w:rPr>
                <w:rStyle w:val="Hyperlink"/>
                <w:noProof/>
              </w:rPr>
              <w:t>Instructor preparation</w:t>
            </w:r>
            <w:r w:rsidR="00F23585">
              <w:rPr>
                <w:noProof/>
                <w:webHidden/>
              </w:rPr>
              <w:tab/>
            </w:r>
            <w:r w:rsidR="00F23585">
              <w:rPr>
                <w:noProof/>
                <w:webHidden/>
              </w:rPr>
              <w:fldChar w:fldCharType="begin"/>
            </w:r>
            <w:r w:rsidR="00F23585">
              <w:rPr>
                <w:noProof/>
                <w:webHidden/>
              </w:rPr>
              <w:instrText xml:space="preserve"> PAGEREF _Toc106170164 \h </w:instrText>
            </w:r>
            <w:r w:rsidR="00F23585">
              <w:rPr>
                <w:noProof/>
                <w:webHidden/>
              </w:rPr>
            </w:r>
            <w:r w:rsidR="00F23585">
              <w:rPr>
                <w:noProof/>
                <w:webHidden/>
              </w:rPr>
              <w:fldChar w:fldCharType="separate"/>
            </w:r>
            <w:r w:rsidR="00F23585">
              <w:rPr>
                <w:noProof/>
                <w:webHidden/>
              </w:rPr>
              <w:t>7</w:t>
            </w:r>
            <w:r w:rsidR="00F23585">
              <w:rPr>
                <w:noProof/>
                <w:webHidden/>
              </w:rPr>
              <w:fldChar w:fldCharType="end"/>
            </w:r>
          </w:hyperlink>
        </w:p>
        <w:p w14:paraId="28D81587" w14:textId="694BC0D6" w:rsidR="00F23585" w:rsidRDefault="00000000">
          <w:pPr>
            <w:pStyle w:val="TOC1"/>
            <w:tabs>
              <w:tab w:val="right" w:leader="dot" w:pos="10423"/>
            </w:tabs>
            <w:rPr>
              <w:rFonts w:eastAsiaTheme="minorEastAsia"/>
              <w:b w:val="0"/>
              <w:noProof/>
              <w:color w:val="auto"/>
              <w:szCs w:val="22"/>
            </w:rPr>
          </w:pPr>
          <w:hyperlink w:anchor="_Toc106170165" w:history="1">
            <w:r w:rsidR="00F23585" w:rsidRPr="001F3470">
              <w:rPr>
                <w:rStyle w:val="Hyperlink"/>
                <w:noProof/>
              </w:rPr>
              <w:t>What is ServiceNow?</w:t>
            </w:r>
            <w:r w:rsidR="00F23585">
              <w:rPr>
                <w:noProof/>
                <w:webHidden/>
              </w:rPr>
              <w:tab/>
            </w:r>
            <w:r w:rsidR="00F23585">
              <w:rPr>
                <w:noProof/>
                <w:webHidden/>
              </w:rPr>
              <w:fldChar w:fldCharType="begin"/>
            </w:r>
            <w:r w:rsidR="00F23585">
              <w:rPr>
                <w:noProof/>
                <w:webHidden/>
              </w:rPr>
              <w:instrText xml:space="preserve"> PAGEREF _Toc106170165 \h </w:instrText>
            </w:r>
            <w:r w:rsidR="00F23585">
              <w:rPr>
                <w:noProof/>
                <w:webHidden/>
              </w:rPr>
            </w:r>
            <w:r w:rsidR="00F23585">
              <w:rPr>
                <w:noProof/>
                <w:webHidden/>
              </w:rPr>
              <w:fldChar w:fldCharType="separate"/>
            </w:r>
            <w:r w:rsidR="00F23585">
              <w:rPr>
                <w:noProof/>
                <w:webHidden/>
              </w:rPr>
              <w:t>8</w:t>
            </w:r>
            <w:r w:rsidR="00F23585">
              <w:rPr>
                <w:noProof/>
                <w:webHidden/>
              </w:rPr>
              <w:fldChar w:fldCharType="end"/>
            </w:r>
          </w:hyperlink>
        </w:p>
        <w:p w14:paraId="04BE9C56" w14:textId="50040B0B" w:rsidR="00F23585" w:rsidRDefault="00000000">
          <w:pPr>
            <w:pStyle w:val="TOC3"/>
            <w:rPr>
              <w:rFonts w:asciiTheme="minorHAnsi" w:eastAsiaTheme="minorEastAsia" w:hAnsiTheme="minorHAnsi" w:cstheme="minorBidi"/>
              <w:noProof/>
              <w:szCs w:val="22"/>
              <w:lang w:val="en-US" w:eastAsia="en-US"/>
            </w:rPr>
          </w:pPr>
          <w:hyperlink w:anchor="_Toc106170166" w:history="1">
            <w:r w:rsidR="00F23585" w:rsidRPr="001F3470">
              <w:rPr>
                <w:rStyle w:val="Hyperlink"/>
                <w:noProof/>
              </w:rPr>
              <w:t>ServiceNow URLs - SLIDE 2</w:t>
            </w:r>
            <w:r w:rsidR="00F23585">
              <w:rPr>
                <w:noProof/>
                <w:webHidden/>
              </w:rPr>
              <w:tab/>
            </w:r>
            <w:r w:rsidR="00F23585">
              <w:rPr>
                <w:noProof/>
                <w:webHidden/>
              </w:rPr>
              <w:fldChar w:fldCharType="begin"/>
            </w:r>
            <w:r w:rsidR="00F23585">
              <w:rPr>
                <w:noProof/>
                <w:webHidden/>
              </w:rPr>
              <w:instrText xml:space="preserve"> PAGEREF _Toc106170166 \h </w:instrText>
            </w:r>
            <w:r w:rsidR="00F23585">
              <w:rPr>
                <w:noProof/>
                <w:webHidden/>
              </w:rPr>
            </w:r>
            <w:r w:rsidR="00F23585">
              <w:rPr>
                <w:noProof/>
                <w:webHidden/>
              </w:rPr>
              <w:fldChar w:fldCharType="separate"/>
            </w:r>
            <w:r w:rsidR="00F23585">
              <w:rPr>
                <w:noProof/>
                <w:webHidden/>
              </w:rPr>
              <w:t>9</w:t>
            </w:r>
            <w:r w:rsidR="00F23585">
              <w:rPr>
                <w:noProof/>
                <w:webHidden/>
              </w:rPr>
              <w:fldChar w:fldCharType="end"/>
            </w:r>
          </w:hyperlink>
        </w:p>
        <w:p w14:paraId="1F803CE0" w14:textId="69888FF4" w:rsidR="00F23585" w:rsidRDefault="00000000">
          <w:pPr>
            <w:pStyle w:val="TOC3"/>
            <w:rPr>
              <w:rFonts w:asciiTheme="minorHAnsi" w:eastAsiaTheme="minorEastAsia" w:hAnsiTheme="minorHAnsi" w:cstheme="minorBidi"/>
              <w:noProof/>
              <w:szCs w:val="22"/>
              <w:lang w:val="en-US" w:eastAsia="en-US"/>
            </w:rPr>
          </w:pPr>
          <w:hyperlink w:anchor="_Toc106170167" w:history="1">
            <w:r w:rsidR="00F23585" w:rsidRPr="001F3470">
              <w:rPr>
                <w:rStyle w:val="Hyperlink"/>
                <w:noProof/>
              </w:rPr>
              <w:t>Accessing ServiceNow - DEMO</w:t>
            </w:r>
            <w:r w:rsidR="00F23585">
              <w:rPr>
                <w:noProof/>
                <w:webHidden/>
              </w:rPr>
              <w:tab/>
            </w:r>
            <w:r w:rsidR="00F23585">
              <w:rPr>
                <w:noProof/>
                <w:webHidden/>
              </w:rPr>
              <w:fldChar w:fldCharType="begin"/>
            </w:r>
            <w:r w:rsidR="00F23585">
              <w:rPr>
                <w:noProof/>
                <w:webHidden/>
              </w:rPr>
              <w:instrText xml:space="preserve"> PAGEREF _Toc106170167 \h </w:instrText>
            </w:r>
            <w:r w:rsidR="00F23585">
              <w:rPr>
                <w:noProof/>
                <w:webHidden/>
              </w:rPr>
            </w:r>
            <w:r w:rsidR="00F23585">
              <w:rPr>
                <w:noProof/>
                <w:webHidden/>
              </w:rPr>
              <w:fldChar w:fldCharType="separate"/>
            </w:r>
            <w:r w:rsidR="00F23585">
              <w:rPr>
                <w:noProof/>
                <w:webHidden/>
              </w:rPr>
              <w:t>10</w:t>
            </w:r>
            <w:r w:rsidR="00F23585">
              <w:rPr>
                <w:noProof/>
                <w:webHidden/>
              </w:rPr>
              <w:fldChar w:fldCharType="end"/>
            </w:r>
          </w:hyperlink>
        </w:p>
        <w:p w14:paraId="15AC289B" w14:textId="78167B54" w:rsidR="00F23585" w:rsidRDefault="00000000">
          <w:pPr>
            <w:pStyle w:val="TOC3"/>
            <w:rPr>
              <w:rFonts w:asciiTheme="minorHAnsi" w:eastAsiaTheme="minorEastAsia" w:hAnsiTheme="minorHAnsi" w:cstheme="minorBidi"/>
              <w:noProof/>
              <w:szCs w:val="22"/>
              <w:lang w:val="en-US" w:eastAsia="en-US"/>
            </w:rPr>
          </w:pPr>
          <w:hyperlink w:anchor="_Toc106170168" w:history="1">
            <w:r w:rsidR="00F23585" w:rsidRPr="001F3470">
              <w:rPr>
                <w:rStyle w:val="Hyperlink"/>
                <w:noProof/>
              </w:rPr>
              <w:t>Platform User Interface</w:t>
            </w:r>
            <w:r w:rsidR="00F23585">
              <w:rPr>
                <w:noProof/>
                <w:webHidden/>
              </w:rPr>
              <w:tab/>
            </w:r>
            <w:r w:rsidR="00F23585">
              <w:rPr>
                <w:noProof/>
                <w:webHidden/>
              </w:rPr>
              <w:fldChar w:fldCharType="begin"/>
            </w:r>
            <w:r w:rsidR="00F23585">
              <w:rPr>
                <w:noProof/>
                <w:webHidden/>
              </w:rPr>
              <w:instrText xml:space="preserve"> PAGEREF _Toc106170168 \h </w:instrText>
            </w:r>
            <w:r w:rsidR="00F23585">
              <w:rPr>
                <w:noProof/>
                <w:webHidden/>
              </w:rPr>
            </w:r>
            <w:r w:rsidR="00F23585">
              <w:rPr>
                <w:noProof/>
                <w:webHidden/>
              </w:rPr>
              <w:fldChar w:fldCharType="separate"/>
            </w:r>
            <w:r w:rsidR="00F23585">
              <w:rPr>
                <w:noProof/>
                <w:webHidden/>
              </w:rPr>
              <w:t>10</w:t>
            </w:r>
            <w:r w:rsidR="00F23585">
              <w:rPr>
                <w:noProof/>
                <w:webHidden/>
              </w:rPr>
              <w:fldChar w:fldCharType="end"/>
            </w:r>
          </w:hyperlink>
        </w:p>
        <w:p w14:paraId="089E83E0" w14:textId="7BC279B0" w:rsidR="00F23585" w:rsidRDefault="00000000">
          <w:pPr>
            <w:pStyle w:val="TOC3"/>
            <w:rPr>
              <w:rFonts w:asciiTheme="minorHAnsi" w:eastAsiaTheme="minorEastAsia" w:hAnsiTheme="minorHAnsi" w:cstheme="minorBidi"/>
              <w:noProof/>
              <w:szCs w:val="22"/>
              <w:lang w:val="en-US" w:eastAsia="en-US"/>
            </w:rPr>
          </w:pPr>
          <w:hyperlink w:anchor="_Toc106170169" w:history="1">
            <w:r w:rsidR="00F23585" w:rsidRPr="001F3470">
              <w:rPr>
                <w:rStyle w:val="Hyperlink"/>
                <w:noProof/>
              </w:rPr>
              <w:t>Agent Workspace – demo</w:t>
            </w:r>
            <w:r w:rsidR="00F23585">
              <w:rPr>
                <w:noProof/>
                <w:webHidden/>
              </w:rPr>
              <w:tab/>
            </w:r>
            <w:r w:rsidR="00F23585">
              <w:rPr>
                <w:noProof/>
                <w:webHidden/>
              </w:rPr>
              <w:fldChar w:fldCharType="begin"/>
            </w:r>
            <w:r w:rsidR="00F23585">
              <w:rPr>
                <w:noProof/>
                <w:webHidden/>
              </w:rPr>
              <w:instrText xml:space="preserve"> PAGEREF _Toc106170169 \h </w:instrText>
            </w:r>
            <w:r w:rsidR="00F23585">
              <w:rPr>
                <w:noProof/>
                <w:webHidden/>
              </w:rPr>
            </w:r>
            <w:r w:rsidR="00F23585">
              <w:rPr>
                <w:noProof/>
                <w:webHidden/>
              </w:rPr>
              <w:fldChar w:fldCharType="separate"/>
            </w:r>
            <w:r w:rsidR="00F23585">
              <w:rPr>
                <w:noProof/>
                <w:webHidden/>
              </w:rPr>
              <w:t>11</w:t>
            </w:r>
            <w:r w:rsidR="00F23585">
              <w:rPr>
                <w:noProof/>
                <w:webHidden/>
              </w:rPr>
              <w:fldChar w:fldCharType="end"/>
            </w:r>
          </w:hyperlink>
        </w:p>
        <w:p w14:paraId="4435D961" w14:textId="129DA9B6" w:rsidR="00F23585" w:rsidRDefault="00000000">
          <w:pPr>
            <w:pStyle w:val="TOC3"/>
            <w:rPr>
              <w:rFonts w:asciiTheme="minorHAnsi" w:eastAsiaTheme="minorEastAsia" w:hAnsiTheme="minorHAnsi" w:cstheme="minorBidi"/>
              <w:noProof/>
              <w:szCs w:val="22"/>
              <w:lang w:val="en-US" w:eastAsia="en-US"/>
            </w:rPr>
          </w:pPr>
          <w:hyperlink w:anchor="_Toc106170170" w:history="1">
            <w:r w:rsidR="00F23585" w:rsidRPr="001F3470">
              <w:rPr>
                <w:rStyle w:val="Hyperlink"/>
                <w:noProof/>
              </w:rPr>
              <w:t>Lists Tab</w:t>
            </w:r>
            <w:r w:rsidR="00F23585">
              <w:rPr>
                <w:noProof/>
                <w:webHidden/>
              </w:rPr>
              <w:tab/>
            </w:r>
            <w:r w:rsidR="00F23585">
              <w:rPr>
                <w:noProof/>
                <w:webHidden/>
              </w:rPr>
              <w:fldChar w:fldCharType="begin"/>
            </w:r>
            <w:r w:rsidR="00F23585">
              <w:rPr>
                <w:noProof/>
                <w:webHidden/>
              </w:rPr>
              <w:instrText xml:space="preserve"> PAGEREF _Toc106170170 \h </w:instrText>
            </w:r>
            <w:r w:rsidR="00F23585">
              <w:rPr>
                <w:noProof/>
                <w:webHidden/>
              </w:rPr>
            </w:r>
            <w:r w:rsidR="00F23585">
              <w:rPr>
                <w:noProof/>
                <w:webHidden/>
              </w:rPr>
              <w:fldChar w:fldCharType="separate"/>
            </w:r>
            <w:r w:rsidR="00F23585">
              <w:rPr>
                <w:noProof/>
                <w:webHidden/>
              </w:rPr>
              <w:t>13</w:t>
            </w:r>
            <w:r w:rsidR="00F23585">
              <w:rPr>
                <w:noProof/>
                <w:webHidden/>
              </w:rPr>
              <w:fldChar w:fldCharType="end"/>
            </w:r>
          </w:hyperlink>
        </w:p>
        <w:p w14:paraId="60E13022" w14:textId="1995B394" w:rsidR="00F23585" w:rsidRDefault="00000000">
          <w:pPr>
            <w:pStyle w:val="TOC3"/>
            <w:rPr>
              <w:rFonts w:asciiTheme="minorHAnsi" w:eastAsiaTheme="minorEastAsia" w:hAnsiTheme="minorHAnsi" w:cstheme="minorBidi"/>
              <w:noProof/>
              <w:szCs w:val="22"/>
              <w:lang w:val="en-US" w:eastAsia="en-US"/>
            </w:rPr>
          </w:pPr>
          <w:hyperlink w:anchor="_Toc106170171" w:history="1">
            <w:r w:rsidR="00F23585" w:rsidRPr="001F3470">
              <w:rPr>
                <w:rStyle w:val="Hyperlink"/>
                <w:noProof/>
              </w:rPr>
              <w:t>Accounts - DEMO</w:t>
            </w:r>
            <w:r w:rsidR="00F23585">
              <w:rPr>
                <w:noProof/>
                <w:webHidden/>
              </w:rPr>
              <w:tab/>
            </w:r>
            <w:r w:rsidR="00F23585">
              <w:rPr>
                <w:noProof/>
                <w:webHidden/>
              </w:rPr>
              <w:fldChar w:fldCharType="begin"/>
            </w:r>
            <w:r w:rsidR="00F23585">
              <w:rPr>
                <w:noProof/>
                <w:webHidden/>
              </w:rPr>
              <w:instrText xml:space="preserve"> PAGEREF _Toc106170171 \h </w:instrText>
            </w:r>
            <w:r w:rsidR="00F23585">
              <w:rPr>
                <w:noProof/>
                <w:webHidden/>
              </w:rPr>
            </w:r>
            <w:r w:rsidR="00F23585">
              <w:rPr>
                <w:noProof/>
                <w:webHidden/>
              </w:rPr>
              <w:fldChar w:fldCharType="separate"/>
            </w:r>
            <w:r w:rsidR="00F23585">
              <w:rPr>
                <w:noProof/>
                <w:webHidden/>
              </w:rPr>
              <w:t>14</w:t>
            </w:r>
            <w:r w:rsidR="00F23585">
              <w:rPr>
                <w:noProof/>
                <w:webHidden/>
              </w:rPr>
              <w:fldChar w:fldCharType="end"/>
            </w:r>
          </w:hyperlink>
        </w:p>
        <w:p w14:paraId="3A0076A6" w14:textId="51CDDB90" w:rsidR="00F23585" w:rsidRDefault="00000000">
          <w:pPr>
            <w:pStyle w:val="TOC3"/>
            <w:rPr>
              <w:rFonts w:asciiTheme="minorHAnsi" w:eastAsiaTheme="minorEastAsia" w:hAnsiTheme="minorHAnsi" w:cstheme="minorBidi"/>
              <w:noProof/>
              <w:szCs w:val="22"/>
              <w:lang w:val="en-US" w:eastAsia="en-US"/>
            </w:rPr>
          </w:pPr>
          <w:hyperlink w:anchor="_Toc106170172" w:history="1">
            <w:r w:rsidR="00F23585" w:rsidRPr="001F3470">
              <w:rPr>
                <w:rStyle w:val="Hyperlink"/>
                <w:noProof/>
              </w:rPr>
              <w:t>Contacts - DEMO</w:t>
            </w:r>
            <w:r w:rsidR="00F23585">
              <w:rPr>
                <w:noProof/>
                <w:webHidden/>
              </w:rPr>
              <w:tab/>
            </w:r>
            <w:r w:rsidR="00F23585">
              <w:rPr>
                <w:noProof/>
                <w:webHidden/>
              </w:rPr>
              <w:fldChar w:fldCharType="begin"/>
            </w:r>
            <w:r w:rsidR="00F23585">
              <w:rPr>
                <w:noProof/>
                <w:webHidden/>
              </w:rPr>
              <w:instrText xml:space="preserve"> PAGEREF _Toc106170172 \h </w:instrText>
            </w:r>
            <w:r w:rsidR="00F23585">
              <w:rPr>
                <w:noProof/>
                <w:webHidden/>
              </w:rPr>
            </w:r>
            <w:r w:rsidR="00F23585">
              <w:rPr>
                <w:noProof/>
                <w:webHidden/>
              </w:rPr>
              <w:fldChar w:fldCharType="separate"/>
            </w:r>
            <w:r w:rsidR="00F23585">
              <w:rPr>
                <w:noProof/>
                <w:webHidden/>
              </w:rPr>
              <w:t>15</w:t>
            </w:r>
            <w:r w:rsidR="00F23585">
              <w:rPr>
                <w:noProof/>
                <w:webHidden/>
              </w:rPr>
              <w:fldChar w:fldCharType="end"/>
            </w:r>
          </w:hyperlink>
        </w:p>
        <w:p w14:paraId="3ED4802B" w14:textId="4DB58BA3" w:rsidR="00F23585" w:rsidRDefault="00000000">
          <w:pPr>
            <w:pStyle w:val="TOC1"/>
            <w:tabs>
              <w:tab w:val="right" w:leader="dot" w:pos="10423"/>
            </w:tabs>
            <w:rPr>
              <w:rFonts w:eastAsiaTheme="minorEastAsia"/>
              <w:b w:val="0"/>
              <w:noProof/>
              <w:color w:val="auto"/>
              <w:szCs w:val="22"/>
            </w:rPr>
          </w:pPr>
          <w:hyperlink w:anchor="_Toc106170173" w:history="1">
            <w:r w:rsidR="00F23585" w:rsidRPr="001F3470">
              <w:rPr>
                <w:rStyle w:val="Hyperlink"/>
                <w:noProof/>
              </w:rPr>
              <w:t>Case lists</w:t>
            </w:r>
            <w:r w:rsidR="00F23585">
              <w:rPr>
                <w:noProof/>
                <w:webHidden/>
              </w:rPr>
              <w:tab/>
            </w:r>
            <w:r w:rsidR="00F23585">
              <w:rPr>
                <w:noProof/>
                <w:webHidden/>
              </w:rPr>
              <w:fldChar w:fldCharType="begin"/>
            </w:r>
            <w:r w:rsidR="00F23585">
              <w:rPr>
                <w:noProof/>
                <w:webHidden/>
              </w:rPr>
              <w:instrText xml:space="preserve"> PAGEREF _Toc106170173 \h </w:instrText>
            </w:r>
            <w:r w:rsidR="00F23585">
              <w:rPr>
                <w:noProof/>
                <w:webHidden/>
              </w:rPr>
            </w:r>
            <w:r w:rsidR="00F23585">
              <w:rPr>
                <w:noProof/>
                <w:webHidden/>
              </w:rPr>
              <w:fldChar w:fldCharType="separate"/>
            </w:r>
            <w:r w:rsidR="00F23585">
              <w:rPr>
                <w:noProof/>
                <w:webHidden/>
              </w:rPr>
              <w:t>16</w:t>
            </w:r>
            <w:r w:rsidR="00F23585">
              <w:rPr>
                <w:noProof/>
                <w:webHidden/>
              </w:rPr>
              <w:fldChar w:fldCharType="end"/>
            </w:r>
          </w:hyperlink>
        </w:p>
        <w:p w14:paraId="7945BE7F" w14:textId="61B63940" w:rsidR="00F23585" w:rsidRDefault="00000000">
          <w:pPr>
            <w:pStyle w:val="TOC3"/>
            <w:rPr>
              <w:rFonts w:asciiTheme="minorHAnsi" w:eastAsiaTheme="minorEastAsia" w:hAnsiTheme="minorHAnsi" w:cstheme="minorBidi"/>
              <w:noProof/>
              <w:szCs w:val="22"/>
              <w:lang w:val="en-US" w:eastAsia="en-US"/>
            </w:rPr>
          </w:pPr>
          <w:hyperlink w:anchor="_Toc106170174" w:history="1">
            <w:r w:rsidR="00F23585" w:rsidRPr="001F3470">
              <w:rPr>
                <w:rStyle w:val="Hyperlink"/>
                <w:noProof/>
              </w:rPr>
              <w:t>Frequently-used lists</w:t>
            </w:r>
            <w:r w:rsidR="00F23585">
              <w:rPr>
                <w:noProof/>
                <w:webHidden/>
              </w:rPr>
              <w:tab/>
            </w:r>
            <w:r w:rsidR="00F23585">
              <w:rPr>
                <w:noProof/>
                <w:webHidden/>
              </w:rPr>
              <w:fldChar w:fldCharType="begin"/>
            </w:r>
            <w:r w:rsidR="00F23585">
              <w:rPr>
                <w:noProof/>
                <w:webHidden/>
              </w:rPr>
              <w:instrText xml:space="preserve"> PAGEREF _Toc106170174 \h </w:instrText>
            </w:r>
            <w:r w:rsidR="00F23585">
              <w:rPr>
                <w:noProof/>
                <w:webHidden/>
              </w:rPr>
            </w:r>
            <w:r w:rsidR="00F23585">
              <w:rPr>
                <w:noProof/>
                <w:webHidden/>
              </w:rPr>
              <w:fldChar w:fldCharType="separate"/>
            </w:r>
            <w:r w:rsidR="00F23585">
              <w:rPr>
                <w:noProof/>
                <w:webHidden/>
              </w:rPr>
              <w:t>17</w:t>
            </w:r>
            <w:r w:rsidR="00F23585">
              <w:rPr>
                <w:noProof/>
                <w:webHidden/>
              </w:rPr>
              <w:fldChar w:fldCharType="end"/>
            </w:r>
          </w:hyperlink>
        </w:p>
        <w:p w14:paraId="03A9F5EB" w14:textId="1D199585" w:rsidR="00F23585" w:rsidRDefault="00000000">
          <w:pPr>
            <w:pStyle w:val="TOC3"/>
            <w:rPr>
              <w:rFonts w:asciiTheme="minorHAnsi" w:eastAsiaTheme="minorEastAsia" w:hAnsiTheme="minorHAnsi" w:cstheme="minorBidi"/>
              <w:noProof/>
              <w:szCs w:val="22"/>
              <w:lang w:val="en-US" w:eastAsia="en-US"/>
            </w:rPr>
          </w:pPr>
          <w:hyperlink w:anchor="_Toc106170175" w:history="1">
            <w:r w:rsidR="00F23585" w:rsidRPr="001F3470">
              <w:rPr>
                <w:rStyle w:val="Hyperlink"/>
                <w:noProof/>
              </w:rPr>
              <w:t>Working with cases lists</w:t>
            </w:r>
            <w:r w:rsidR="00F23585">
              <w:rPr>
                <w:noProof/>
                <w:webHidden/>
              </w:rPr>
              <w:tab/>
            </w:r>
            <w:r w:rsidR="00F23585">
              <w:rPr>
                <w:noProof/>
                <w:webHidden/>
              </w:rPr>
              <w:fldChar w:fldCharType="begin"/>
            </w:r>
            <w:r w:rsidR="00F23585">
              <w:rPr>
                <w:noProof/>
                <w:webHidden/>
              </w:rPr>
              <w:instrText xml:space="preserve"> PAGEREF _Toc106170175 \h </w:instrText>
            </w:r>
            <w:r w:rsidR="00F23585">
              <w:rPr>
                <w:noProof/>
                <w:webHidden/>
              </w:rPr>
            </w:r>
            <w:r w:rsidR="00F23585">
              <w:rPr>
                <w:noProof/>
                <w:webHidden/>
              </w:rPr>
              <w:fldChar w:fldCharType="separate"/>
            </w:r>
            <w:r w:rsidR="00F23585">
              <w:rPr>
                <w:noProof/>
                <w:webHidden/>
              </w:rPr>
              <w:t>17</w:t>
            </w:r>
            <w:r w:rsidR="00F23585">
              <w:rPr>
                <w:noProof/>
                <w:webHidden/>
              </w:rPr>
              <w:fldChar w:fldCharType="end"/>
            </w:r>
          </w:hyperlink>
        </w:p>
        <w:p w14:paraId="2A4BDB84" w14:textId="063CBF07" w:rsidR="00F23585" w:rsidRDefault="00000000">
          <w:pPr>
            <w:pStyle w:val="TOC3"/>
            <w:rPr>
              <w:rFonts w:asciiTheme="minorHAnsi" w:eastAsiaTheme="minorEastAsia" w:hAnsiTheme="minorHAnsi" w:cstheme="minorBidi"/>
              <w:noProof/>
              <w:szCs w:val="22"/>
              <w:lang w:val="en-US" w:eastAsia="en-US"/>
            </w:rPr>
          </w:pPr>
          <w:hyperlink w:anchor="_Toc106170176" w:history="1">
            <w:r w:rsidR="00F23585" w:rsidRPr="001F3470">
              <w:rPr>
                <w:rStyle w:val="Hyperlink"/>
                <w:noProof/>
              </w:rPr>
              <w:t>Blue highlight – cases last updated by the customer</w:t>
            </w:r>
            <w:r w:rsidR="00F23585">
              <w:rPr>
                <w:noProof/>
                <w:webHidden/>
              </w:rPr>
              <w:tab/>
            </w:r>
            <w:r w:rsidR="00F23585">
              <w:rPr>
                <w:noProof/>
                <w:webHidden/>
              </w:rPr>
              <w:fldChar w:fldCharType="begin"/>
            </w:r>
            <w:r w:rsidR="00F23585">
              <w:rPr>
                <w:noProof/>
                <w:webHidden/>
              </w:rPr>
              <w:instrText xml:space="preserve"> PAGEREF _Toc106170176 \h </w:instrText>
            </w:r>
            <w:r w:rsidR="00F23585">
              <w:rPr>
                <w:noProof/>
                <w:webHidden/>
              </w:rPr>
            </w:r>
            <w:r w:rsidR="00F23585">
              <w:rPr>
                <w:noProof/>
                <w:webHidden/>
              </w:rPr>
              <w:fldChar w:fldCharType="separate"/>
            </w:r>
            <w:r w:rsidR="00F23585">
              <w:rPr>
                <w:noProof/>
                <w:webHidden/>
              </w:rPr>
              <w:t>21</w:t>
            </w:r>
            <w:r w:rsidR="00F23585">
              <w:rPr>
                <w:noProof/>
                <w:webHidden/>
              </w:rPr>
              <w:fldChar w:fldCharType="end"/>
            </w:r>
          </w:hyperlink>
        </w:p>
        <w:p w14:paraId="3B3111B3" w14:textId="51DD8750" w:rsidR="00F23585" w:rsidRDefault="00000000">
          <w:pPr>
            <w:pStyle w:val="TOC3"/>
            <w:rPr>
              <w:rFonts w:asciiTheme="minorHAnsi" w:eastAsiaTheme="minorEastAsia" w:hAnsiTheme="minorHAnsi" w:cstheme="minorBidi"/>
              <w:noProof/>
              <w:szCs w:val="22"/>
              <w:lang w:val="en-US" w:eastAsia="en-US"/>
            </w:rPr>
          </w:pPr>
          <w:hyperlink w:anchor="_Toc106170177" w:history="1">
            <w:r w:rsidR="00F23585" w:rsidRPr="001F3470">
              <w:rPr>
                <w:rStyle w:val="Hyperlink"/>
                <w:noProof/>
              </w:rPr>
              <w:t>Review: Cases lists- SLIDE 3</w:t>
            </w:r>
            <w:r w:rsidR="00F23585">
              <w:rPr>
                <w:noProof/>
                <w:webHidden/>
              </w:rPr>
              <w:tab/>
            </w:r>
            <w:r w:rsidR="00F23585">
              <w:rPr>
                <w:noProof/>
                <w:webHidden/>
              </w:rPr>
              <w:fldChar w:fldCharType="begin"/>
            </w:r>
            <w:r w:rsidR="00F23585">
              <w:rPr>
                <w:noProof/>
                <w:webHidden/>
              </w:rPr>
              <w:instrText xml:space="preserve"> PAGEREF _Toc106170177 \h </w:instrText>
            </w:r>
            <w:r w:rsidR="00F23585">
              <w:rPr>
                <w:noProof/>
                <w:webHidden/>
              </w:rPr>
            </w:r>
            <w:r w:rsidR="00F23585">
              <w:rPr>
                <w:noProof/>
                <w:webHidden/>
              </w:rPr>
              <w:fldChar w:fldCharType="separate"/>
            </w:r>
            <w:r w:rsidR="00F23585">
              <w:rPr>
                <w:noProof/>
                <w:webHidden/>
              </w:rPr>
              <w:t>22</w:t>
            </w:r>
            <w:r w:rsidR="00F23585">
              <w:rPr>
                <w:noProof/>
                <w:webHidden/>
              </w:rPr>
              <w:fldChar w:fldCharType="end"/>
            </w:r>
          </w:hyperlink>
        </w:p>
        <w:p w14:paraId="6480C316" w14:textId="28E76140" w:rsidR="00F23585" w:rsidRDefault="00000000">
          <w:pPr>
            <w:pStyle w:val="TOC3"/>
            <w:rPr>
              <w:rFonts w:asciiTheme="minorHAnsi" w:eastAsiaTheme="minorEastAsia" w:hAnsiTheme="minorHAnsi" w:cstheme="minorBidi"/>
              <w:noProof/>
              <w:szCs w:val="22"/>
              <w:lang w:val="en-US" w:eastAsia="en-US"/>
            </w:rPr>
          </w:pPr>
          <w:hyperlink w:anchor="_Toc106170178" w:history="1">
            <w:r w:rsidR="00F23585" w:rsidRPr="001F3470">
              <w:rPr>
                <w:rStyle w:val="Hyperlink"/>
                <w:noProof/>
              </w:rPr>
              <w:t>Case Life Cycle – SLIDE 4</w:t>
            </w:r>
            <w:r w:rsidR="00F23585">
              <w:rPr>
                <w:noProof/>
                <w:webHidden/>
              </w:rPr>
              <w:tab/>
            </w:r>
            <w:r w:rsidR="00F23585">
              <w:rPr>
                <w:noProof/>
                <w:webHidden/>
              </w:rPr>
              <w:fldChar w:fldCharType="begin"/>
            </w:r>
            <w:r w:rsidR="00F23585">
              <w:rPr>
                <w:noProof/>
                <w:webHidden/>
              </w:rPr>
              <w:instrText xml:space="preserve"> PAGEREF _Toc106170178 \h </w:instrText>
            </w:r>
            <w:r w:rsidR="00F23585">
              <w:rPr>
                <w:noProof/>
                <w:webHidden/>
              </w:rPr>
            </w:r>
            <w:r w:rsidR="00F23585">
              <w:rPr>
                <w:noProof/>
                <w:webHidden/>
              </w:rPr>
              <w:fldChar w:fldCharType="separate"/>
            </w:r>
            <w:r w:rsidR="00F23585">
              <w:rPr>
                <w:noProof/>
                <w:webHidden/>
              </w:rPr>
              <w:t>23</w:t>
            </w:r>
            <w:r w:rsidR="00F23585">
              <w:rPr>
                <w:noProof/>
                <w:webHidden/>
              </w:rPr>
              <w:fldChar w:fldCharType="end"/>
            </w:r>
          </w:hyperlink>
        </w:p>
        <w:p w14:paraId="3AC912A3" w14:textId="41E2D024" w:rsidR="00F23585" w:rsidRDefault="00000000">
          <w:pPr>
            <w:pStyle w:val="TOC3"/>
            <w:rPr>
              <w:rFonts w:asciiTheme="minorHAnsi" w:eastAsiaTheme="minorEastAsia" w:hAnsiTheme="minorHAnsi" w:cstheme="minorBidi"/>
              <w:noProof/>
              <w:szCs w:val="22"/>
              <w:lang w:val="en-US" w:eastAsia="en-US"/>
            </w:rPr>
          </w:pPr>
          <w:hyperlink w:anchor="_Toc106170179" w:history="1">
            <w:r w:rsidR="00F23585" w:rsidRPr="001F3470">
              <w:rPr>
                <w:rStyle w:val="Hyperlink"/>
                <w:noProof/>
              </w:rPr>
              <w:t>Create Case: Overview – SLIDE 5</w:t>
            </w:r>
            <w:r w:rsidR="00F23585">
              <w:rPr>
                <w:noProof/>
                <w:webHidden/>
              </w:rPr>
              <w:tab/>
            </w:r>
            <w:r w:rsidR="00F23585">
              <w:rPr>
                <w:noProof/>
                <w:webHidden/>
              </w:rPr>
              <w:fldChar w:fldCharType="begin"/>
            </w:r>
            <w:r w:rsidR="00F23585">
              <w:rPr>
                <w:noProof/>
                <w:webHidden/>
              </w:rPr>
              <w:instrText xml:space="preserve"> PAGEREF _Toc106170179 \h </w:instrText>
            </w:r>
            <w:r w:rsidR="00F23585">
              <w:rPr>
                <w:noProof/>
                <w:webHidden/>
              </w:rPr>
            </w:r>
            <w:r w:rsidR="00F23585">
              <w:rPr>
                <w:noProof/>
                <w:webHidden/>
              </w:rPr>
              <w:fldChar w:fldCharType="separate"/>
            </w:r>
            <w:r w:rsidR="00F23585">
              <w:rPr>
                <w:noProof/>
                <w:webHidden/>
              </w:rPr>
              <w:t>24</w:t>
            </w:r>
            <w:r w:rsidR="00F23585">
              <w:rPr>
                <w:noProof/>
                <w:webHidden/>
              </w:rPr>
              <w:fldChar w:fldCharType="end"/>
            </w:r>
          </w:hyperlink>
        </w:p>
        <w:p w14:paraId="4EDCC36B" w14:textId="69D743B1" w:rsidR="00F23585" w:rsidRDefault="00000000">
          <w:pPr>
            <w:pStyle w:val="TOC1"/>
            <w:tabs>
              <w:tab w:val="right" w:leader="dot" w:pos="10423"/>
            </w:tabs>
            <w:rPr>
              <w:rFonts w:eastAsiaTheme="minorEastAsia"/>
              <w:b w:val="0"/>
              <w:noProof/>
              <w:color w:val="auto"/>
              <w:szCs w:val="22"/>
            </w:rPr>
          </w:pPr>
          <w:hyperlink w:anchor="_Toc106170180" w:history="1">
            <w:r w:rsidR="00F23585" w:rsidRPr="001F3470">
              <w:rPr>
                <w:rStyle w:val="Hyperlink"/>
                <w:noProof/>
              </w:rPr>
              <w:t>How customers create cases: MyTravelport and email</w:t>
            </w:r>
            <w:r w:rsidR="00F23585">
              <w:rPr>
                <w:noProof/>
                <w:webHidden/>
              </w:rPr>
              <w:tab/>
            </w:r>
            <w:r w:rsidR="00F23585">
              <w:rPr>
                <w:noProof/>
                <w:webHidden/>
              </w:rPr>
              <w:fldChar w:fldCharType="begin"/>
            </w:r>
            <w:r w:rsidR="00F23585">
              <w:rPr>
                <w:noProof/>
                <w:webHidden/>
              </w:rPr>
              <w:instrText xml:space="preserve"> PAGEREF _Toc106170180 \h </w:instrText>
            </w:r>
            <w:r w:rsidR="00F23585">
              <w:rPr>
                <w:noProof/>
                <w:webHidden/>
              </w:rPr>
            </w:r>
            <w:r w:rsidR="00F23585">
              <w:rPr>
                <w:noProof/>
                <w:webHidden/>
              </w:rPr>
              <w:fldChar w:fldCharType="separate"/>
            </w:r>
            <w:r w:rsidR="00F23585">
              <w:rPr>
                <w:noProof/>
                <w:webHidden/>
              </w:rPr>
              <w:t>25</w:t>
            </w:r>
            <w:r w:rsidR="00F23585">
              <w:rPr>
                <w:noProof/>
                <w:webHidden/>
              </w:rPr>
              <w:fldChar w:fldCharType="end"/>
            </w:r>
          </w:hyperlink>
        </w:p>
        <w:p w14:paraId="0641AF4D" w14:textId="2F294A3F" w:rsidR="00F23585" w:rsidRDefault="00000000">
          <w:pPr>
            <w:pStyle w:val="TOC3"/>
            <w:rPr>
              <w:rFonts w:asciiTheme="minorHAnsi" w:eastAsiaTheme="minorEastAsia" w:hAnsiTheme="minorHAnsi" w:cstheme="minorBidi"/>
              <w:noProof/>
              <w:szCs w:val="22"/>
              <w:lang w:val="en-US" w:eastAsia="en-US"/>
            </w:rPr>
          </w:pPr>
          <w:hyperlink w:anchor="_Toc106170181" w:history="1">
            <w:r w:rsidR="00F23585" w:rsidRPr="001F3470">
              <w:rPr>
                <w:rStyle w:val="Hyperlink"/>
                <w:noProof/>
              </w:rPr>
              <w:t>Create case from email</w:t>
            </w:r>
            <w:r w:rsidR="00F23585">
              <w:rPr>
                <w:noProof/>
                <w:webHidden/>
              </w:rPr>
              <w:tab/>
            </w:r>
            <w:r w:rsidR="00F23585">
              <w:rPr>
                <w:noProof/>
                <w:webHidden/>
              </w:rPr>
              <w:fldChar w:fldCharType="begin"/>
            </w:r>
            <w:r w:rsidR="00F23585">
              <w:rPr>
                <w:noProof/>
                <w:webHidden/>
              </w:rPr>
              <w:instrText xml:space="preserve"> PAGEREF _Toc106170181 \h </w:instrText>
            </w:r>
            <w:r w:rsidR="00F23585">
              <w:rPr>
                <w:noProof/>
                <w:webHidden/>
              </w:rPr>
            </w:r>
            <w:r w:rsidR="00F23585">
              <w:rPr>
                <w:noProof/>
                <w:webHidden/>
              </w:rPr>
              <w:fldChar w:fldCharType="separate"/>
            </w:r>
            <w:r w:rsidR="00F23585">
              <w:rPr>
                <w:noProof/>
                <w:webHidden/>
              </w:rPr>
              <w:t>25</w:t>
            </w:r>
            <w:r w:rsidR="00F23585">
              <w:rPr>
                <w:noProof/>
                <w:webHidden/>
              </w:rPr>
              <w:fldChar w:fldCharType="end"/>
            </w:r>
          </w:hyperlink>
        </w:p>
        <w:p w14:paraId="20EEBEC4" w14:textId="32CE3F23" w:rsidR="00F23585" w:rsidRDefault="00000000">
          <w:pPr>
            <w:pStyle w:val="TOC3"/>
            <w:rPr>
              <w:rFonts w:asciiTheme="minorHAnsi" w:eastAsiaTheme="minorEastAsia" w:hAnsiTheme="minorHAnsi" w:cstheme="minorBidi"/>
              <w:noProof/>
              <w:szCs w:val="22"/>
              <w:lang w:val="en-US" w:eastAsia="en-US"/>
            </w:rPr>
          </w:pPr>
          <w:hyperlink w:anchor="_Toc106170182" w:history="1">
            <w:r w:rsidR="00F23585" w:rsidRPr="001F3470">
              <w:rPr>
                <w:rStyle w:val="Hyperlink"/>
                <w:noProof/>
              </w:rPr>
              <w:t>Create Case: MyTravelport – SLIDE 6</w:t>
            </w:r>
            <w:r w:rsidR="00F23585">
              <w:rPr>
                <w:noProof/>
                <w:webHidden/>
              </w:rPr>
              <w:tab/>
            </w:r>
            <w:r w:rsidR="00F23585">
              <w:rPr>
                <w:noProof/>
                <w:webHidden/>
              </w:rPr>
              <w:fldChar w:fldCharType="begin"/>
            </w:r>
            <w:r w:rsidR="00F23585">
              <w:rPr>
                <w:noProof/>
                <w:webHidden/>
              </w:rPr>
              <w:instrText xml:space="preserve"> PAGEREF _Toc106170182 \h </w:instrText>
            </w:r>
            <w:r w:rsidR="00F23585">
              <w:rPr>
                <w:noProof/>
                <w:webHidden/>
              </w:rPr>
            </w:r>
            <w:r w:rsidR="00F23585">
              <w:rPr>
                <w:noProof/>
                <w:webHidden/>
              </w:rPr>
              <w:fldChar w:fldCharType="separate"/>
            </w:r>
            <w:r w:rsidR="00F23585">
              <w:rPr>
                <w:noProof/>
                <w:webHidden/>
              </w:rPr>
              <w:t>28</w:t>
            </w:r>
            <w:r w:rsidR="00F23585">
              <w:rPr>
                <w:noProof/>
                <w:webHidden/>
              </w:rPr>
              <w:fldChar w:fldCharType="end"/>
            </w:r>
          </w:hyperlink>
        </w:p>
        <w:p w14:paraId="02193BF9" w14:textId="39369A89" w:rsidR="00F23585" w:rsidRDefault="00000000">
          <w:pPr>
            <w:pStyle w:val="TOC3"/>
            <w:rPr>
              <w:rFonts w:asciiTheme="minorHAnsi" w:eastAsiaTheme="minorEastAsia" w:hAnsiTheme="minorHAnsi" w:cstheme="minorBidi"/>
              <w:noProof/>
              <w:szCs w:val="22"/>
              <w:lang w:val="en-US" w:eastAsia="en-US"/>
            </w:rPr>
          </w:pPr>
          <w:hyperlink w:anchor="_Toc106170183" w:history="1">
            <w:r w:rsidR="00F23585" w:rsidRPr="001F3470">
              <w:rPr>
                <w:rStyle w:val="Hyperlink"/>
                <w:noProof/>
              </w:rPr>
              <w:t>Internal User Cases – SLIDE 7</w:t>
            </w:r>
            <w:r w:rsidR="00F23585">
              <w:rPr>
                <w:noProof/>
                <w:webHidden/>
              </w:rPr>
              <w:tab/>
            </w:r>
            <w:r w:rsidR="00F23585">
              <w:rPr>
                <w:noProof/>
                <w:webHidden/>
              </w:rPr>
              <w:fldChar w:fldCharType="begin"/>
            </w:r>
            <w:r w:rsidR="00F23585">
              <w:rPr>
                <w:noProof/>
                <w:webHidden/>
              </w:rPr>
              <w:instrText xml:space="preserve"> PAGEREF _Toc106170183 \h </w:instrText>
            </w:r>
            <w:r w:rsidR="00F23585">
              <w:rPr>
                <w:noProof/>
                <w:webHidden/>
              </w:rPr>
            </w:r>
            <w:r w:rsidR="00F23585">
              <w:rPr>
                <w:noProof/>
                <w:webHidden/>
              </w:rPr>
              <w:fldChar w:fldCharType="separate"/>
            </w:r>
            <w:r w:rsidR="00F23585">
              <w:rPr>
                <w:noProof/>
                <w:webHidden/>
              </w:rPr>
              <w:t>29</w:t>
            </w:r>
            <w:r w:rsidR="00F23585">
              <w:rPr>
                <w:noProof/>
                <w:webHidden/>
              </w:rPr>
              <w:fldChar w:fldCharType="end"/>
            </w:r>
          </w:hyperlink>
        </w:p>
        <w:p w14:paraId="1D1E7FF9" w14:textId="276B9294" w:rsidR="00F23585" w:rsidRDefault="00000000">
          <w:pPr>
            <w:pStyle w:val="TOC3"/>
            <w:rPr>
              <w:rFonts w:asciiTheme="minorHAnsi" w:eastAsiaTheme="minorEastAsia" w:hAnsiTheme="minorHAnsi" w:cstheme="minorBidi"/>
              <w:noProof/>
              <w:szCs w:val="22"/>
              <w:lang w:val="en-US" w:eastAsia="en-US"/>
            </w:rPr>
          </w:pPr>
          <w:hyperlink w:anchor="_Toc106170184" w:history="1">
            <w:r w:rsidR="00F23585" w:rsidRPr="001F3470">
              <w:rPr>
                <w:rStyle w:val="Hyperlink"/>
                <w:noProof/>
              </w:rPr>
              <w:t>Create a case from MyTravelport – DEMO</w:t>
            </w:r>
            <w:r w:rsidR="00F23585">
              <w:rPr>
                <w:noProof/>
                <w:webHidden/>
              </w:rPr>
              <w:tab/>
            </w:r>
            <w:r w:rsidR="00F23585">
              <w:rPr>
                <w:noProof/>
                <w:webHidden/>
              </w:rPr>
              <w:fldChar w:fldCharType="begin"/>
            </w:r>
            <w:r w:rsidR="00F23585">
              <w:rPr>
                <w:noProof/>
                <w:webHidden/>
              </w:rPr>
              <w:instrText xml:space="preserve"> PAGEREF _Toc106170184 \h </w:instrText>
            </w:r>
            <w:r w:rsidR="00F23585">
              <w:rPr>
                <w:noProof/>
                <w:webHidden/>
              </w:rPr>
            </w:r>
            <w:r w:rsidR="00F23585">
              <w:rPr>
                <w:noProof/>
                <w:webHidden/>
              </w:rPr>
              <w:fldChar w:fldCharType="separate"/>
            </w:r>
            <w:r w:rsidR="00F23585">
              <w:rPr>
                <w:noProof/>
                <w:webHidden/>
              </w:rPr>
              <w:t>30</w:t>
            </w:r>
            <w:r w:rsidR="00F23585">
              <w:rPr>
                <w:noProof/>
                <w:webHidden/>
              </w:rPr>
              <w:fldChar w:fldCharType="end"/>
            </w:r>
          </w:hyperlink>
        </w:p>
        <w:p w14:paraId="362035FF" w14:textId="08F9C03C" w:rsidR="00F23585" w:rsidRDefault="00000000">
          <w:pPr>
            <w:pStyle w:val="TOC3"/>
            <w:rPr>
              <w:rFonts w:asciiTheme="minorHAnsi" w:eastAsiaTheme="minorEastAsia" w:hAnsiTheme="minorHAnsi" w:cstheme="minorBidi"/>
              <w:noProof/>
              <w:szCs w:val="22"/>
              <w:lang w:val="en-US" w:eastAsia="en-US"/>
            </w:rPr>
          </w:pPr>
          <w:hyperlink w:anchor="_Toc106170185" w:history="1">
            <w:r w:rsidR="00F23585" w:rsidRPr="001F3470">
              <w:rPr>
                <w:rStyle w:val="Hyperlink"/>
                <w:noProof/>
              </w:rPr>
              <w:t>View Cases in MyTravelport</w:t>
            </w:r>
            <w:r w:rsidR="00F23585">
              <w:rPr>
                <w:noProof/>
                <w:webHidden/>
              </w:rPr>
              <w:tab/>
            </w:r>
            <w:r w:rsidR="00F23585">
              <w:rPr>
                <w:noProof/>
                <w:webHidden/>
              </w:rPr>
              <w:fldChar w:fldCharType="begin"/>
            </w:r>
            <w:r w:rsidR="00F23585">
              <w:rPr>
                <w:noProof/>
                <w:webHidden/>
              </w:rPr>
              <w:instrText xml:space="preserve"> PAGEREF _Toc106170185 \h </w:instrText>
            </w:r>
            <w:r w:rsidR="00F23585">
              <w:rPr>
                <w:noProof/>
                <w:webHidden/>
              </w:rPr>
            </w:r>
            <w:r w:rsidR="00F23585">
              <w:rPr>
                <w:noProof/>
                <w:webHidden/>
              </w:rPr>
              <w:fldChar w:fldCharType="separate"/>
            </w:r>
            <w:r w:rsidR="00F23585">
              <w:rPr>
                <w:noProof/>
                <w:webHidden/>
              </w:rPr>
              <w:t>31</w:t>
            </w:r>
            <w:r w:rsidR="00F23585">
              <w:rPr>
                <w:noProof/>
                <w:webHidden/>
              </w:rPr>
              <w:fldChar w:fldCharType="end"/>
            </w:r>
          </w:hyperlink>
        </w:p>
        <w:p w14:paraId="0CC44D82" w14:textId="6BCEF6BC" w:rsidR="00F23585" w:rsidRDefault="00000000">
          <w:pPr>
            <w:pStyle w:val="TOC3"/>
            <w:rPr>
              <w:rFonts w:asciiTheme="minorHAnsi" w:eastAsiaTheme="minorEastAsia" w:hAnsiTheme="minorHAnsi" w:cstheme="minorBidi"/>
              <w:noProof/>
              <w:szCs w:val="22"/>
              <w:lang w:val="en-US" w:eastAsia="en-US"/>
            </w:rPr>
          </w:pPr>
          <w:hyperlink w:anchor="_Toc106170186" w:history="1">
            <w:r w:rsidR="00F23585" w:rsidRPr="001F3470">
              <w:rPr>
                <w:rStyle w:val="Hyperlink"/>
                <w:noProof/>
              </w:rPr>
              <w:t>Review: Cases created from MyTravelport and email – SLIDE 8</w:t>
            </w:r>
            <w:r w:rsidR="00F23585">
              <w:rPr>
                <w:noProof/>
                <w:webHidden/>
              </w:rPr>
              <w:tab/>
            </w:r>
            <w:r w:rsidR="00F23585">
              <w:rPr>
                <w:noProof/>
                <w:webHidden/>
              </w:rPr>
              <w:fldChar w:fldCharType="begin"/>
            </w:r>
            <w:r w:rsidR="00F23585">
              <w:rPr>
                <w:noProof/>
                <w:webHidden/>
              </w:rPr>
              <w:instrText xml:space="preserve"> PAGEREF _Toc106170186 \h </w:instrText>
            </w:r>
            <w:r w:rsidR="00F23585">
              <w:rPr>
                <w:noProof/>
                <w:webHidden/>
              </w:rPr>
            </w:r>
            <w:r w:rsidR="00F23585">
              <w:rPr>
                <w:noProof/>
                <w:webHidden/>
              </w:rPr>
              <w:fldChar w:fldCharType="separate"/>
            </w:r>
            <w:r w:rsidR="00F23585">
              <w:rPr>
                <w:noProof/>
                <w:webHidden/>
              </w:rPr>
              <w:t>35</w:t>
            </w:r>
            <w:r w:rsidR="00F23585">
              <w:rPr>
                <w:noProof/>
                <w:webHidden/>
              </w:rPr>
              <w:fldChar w:fldCharType="end"/>
            </w:r>
          </w:hyperlink>
        </w:p>
        <w:p w14:paraId="61DE2DD8" w14:textId="3DC1CC26" w:rsidR="00F23585" w:rsidRDefault="00000000">
          <w:pPr>
            <w:pStyle w:val="TOC1"/>
            <w:tabs>
              <w:tab w:val="right" w:leader="dot" w:pos="10423"/>
            </w:tabs>
            <w:rPr>
              <w:rFonts w:eastAsiaTheme="minorEastAsia"/>
              <w:b w:val="0"/>
              <w:noProof/>
              <w:color w:val="auto"/>
              <w:szCs w:val="22"/>
            </w:rPr>
          </w:pPr>
          <w:hyperlink w:anchor="_Toc106170187" w:history="1">
            <w:r w:rsidR="00F23585" w:rsidRPr="001F3470">
              <w:rPr>
                <w:rStyle w:val="Hyperlink"/>
                <w:noProof/>
              </w:rPr>
              <w:t>Interactions</w:t>
            </w:r>
            <w:r w:rsidR="00F23585">
              <w:rPr>
                <w:noProof/>
                <w:webHidden/>
              </w:rPr>
              <w:tab/>
            </w:r>
            <w:r w:rsidR="00F23585">
              <w:rPr>
                <w:noProof/>
                <w:webHidden/>
              </w:rPr>
              <w:fldChar w:fldCharType="begin"/>
            </w:r>
            <w:r w:rsidR="00F23585">
              <w:rPr>
                <w:noProof/>
                <w:webHidden/>
              </w:rPr>
              <w:instrText xml:space="preserve"> PAGEREF _Toc106170187 \h </w:instrText>
            </w:r>
            <w:r w:rsidR="00F23585">
              <w:rPr>
                <w:noProof/>
                <w:webHidden/>
              </w:rPr>
            </w:r>
            <w:r w:rsidR="00F23585">
              <w:rPr>
                <w:noProof/>
                <w:webHidden/>
              </w:rPr>
              <w:fldChar w:fldCharType="separate"/>
            </w:r>
            <w:r w:rsidR="00F23585">
              <w:rPr>
                <w:noProof/>
                <w:webHidden/>
              </w:rPr>
              <w:t>36</w:t>
            </w:r>
            <w:r w:rsidR="00F23585">
              <w:rPr>
                <w:noProof/>
                <w:webHidden/>
              </w:rPr>
              <w:fldChar w:fldCharType="end"/>
            </w:r>
          </w:hyperlink>
        </w:p>
        <w:p w14:paraId="2391AB76" w14:textId="2F356A8C" w:rsidR="00F23585" w:rsidRDefault="00000000">
          <w:pPr>
            <w:pStyle w:val="TOC3"/>
            <w:rPr>
              <w:rFonts w:asciiTheme="minorHAnsi" w:eastAsiaTheme="minorEastAsia" w:hAnsiTheme="minorHAnsi" w:cstheme="minorBidi"/>
              <w:noProof/>
              <w:szCs w:val="22"/>
              <w:lang w:val="en-US" w:eastAsia="en-US"/>
            </w:rPr>
          </w:pPr>
          <w:hyperlink w:anchor="_Toc106170188" w:history="1">
            <w:r w:rsidR="00F23585" w:rsidRPr="001F3470">
              <w:rPr>
                <w:rStyle w:val="Hyperlink"/>
                <w:noProof/>
              </w:rPr>
              <w:t>Interactions – SLIDE 9</w:t>
            </w:r>
            <w:r w:rsidR="00F23585">
              <w:rPr>
                <w:noProof/>
                <w:webHidden/>
              </w:rPr>
              <w:tab/>
            </w:r>
            <w:r w:rsidR="00F23585">
              <w:rPr>
                <w:noProof/>
                <w:webHidden/>
              </w:rPr>
              <w:fldChar w:fldCharType="begin"/>
            </w:r>
            <w:r w:rsidR="00F23585">
              <w:rPr>
                <w:noProof/>
                <w:webHidden/>
              </w:rPr>
              <w:instrText xml:space="preserve"> PAGEREF _Toc106170188 \h </w:instrText>
            </w:r>
            <w:r w:rsidR="00F23585">
              <w:rPr>
                <w:noProof/>
                <w:webHidden/>
              </w:rPr>
            </w:r>
            <w:r w:rsidR="00F23585">
              <w:rPr>
                <w:noProof/>
                <w:webHidden/>
              </w:rPr>
              <w:fldChar w:fldCharType="separate"/>
            </w:r>
            <w:r w:rsidR="00F23585">
              <w:rPr>
                <w:noProof/>
                <w:webHidden/>
              </w:rPr>
              <w:t>36</w:t>
            </w:r>
            <w:r w:rsidR="00F23585">
              <w:rPr>
                <w:noProof/>
                <w:webHidden/>
              </w:rPr>
              <w:fldChar w:fldCharType="end"/>
            </w:r>
          </w:hyperlink>
        </w:p>
        <w:p w14:paraId="266B883D" w14:textId="762D1F93" w:rsidR="00F23585" w:rsidRDefault="00000000">
          <w:pPr>
            <w:pStyle w:val="TOC3"/>
            <w:rPr>
              <w:rFonts w:asciiTheme="minorHAnsi" w:eastAsiaTheme="minorEastAsia" w:hAnsiTheme="minorHAnsi" w:cstheme="minorBidi"/>
              <w:noProof/>
              <w:szCs w:val="22"/>
              <w:lang w:val="en-US" w:eastAsia="en-US"/>
            </w:rPr>
          </w:pPr>
          <w:hyperlink w:anchor="_Toc106170189" w:history="1">
            <w:r w:rsidR="00F23585" w:rsidRPr="001F3470">
              <w:rPr>
                <w:rStyle w:val="Hyperlink"/>
                <w:noProof/>
              </w:rPr>
              <w:t>Interactions - eLearning</w:t>
            </w:r>
            <w:r w:rsidR="00F23585">
              <w:rPr>
                <w:noProof/>
                <w:webHidden/>
              </w:rPr>
              <w:tab/>
            </w:r>
            <w:r w:rsidR="00F23585">
              <w:rPr>
                <w:noProof/>
                <w:webHidden/>
              </w:rPr>
              <w:fldChar w:fldCharType="begin"/>
            </w:r>
            <w:r w:rsidR="00F23585">
              <w:rPr>
                <w:noProof/>
                <w:webHidden/>
              </w:rPr>
              <w:instrText xml:space="preserve"> PAGEREF _Toc106170189 \h </w:instrText>
            </w:r>
            <w:r w:rsidR="00F23585">
              <w:rPr>
                <w:noProof/>
                <w:webHidden/>
              </w:rPr>
            </w:r>
            <w:r w:rsidR="00F23585">
              <w:rPr>
                <w:noProof/>
                <w:webHidden/>
              </w:rPr>
              <w:fldChar w:fldCharType="separate"/>
            </w:r>
            <w:r w:rsidR="00F23585">
              <w:rPr>
                <w:noProof/>
                <w:webHidden/>
              </w:rPr>
              <w:t>36</w:t>
            </w:r>
            <w:r w:rsidR="00F23585">
              <w:rPr>
                <w:noProof/>
                <w:webHidden/>
              </w:rPr>
              <w:fldChar w:fldCharType="end"/>
            </w:r>
          </w:hyperlink>
        </w:p>
        <w:p w14:paraId="065652BF" w14:textId="059EF9F2" w:rsidR="00F23585" w:rsidRDefault="00000000">
          <w:pPr>
            <w:pStyle w:val="TOC3"/>
            <w:rPr>
              <w:rFonts w:asciiTheme="minorHAnsi" w:eastAsiaTheme="minorEastAsia" w:hAnsiTheme="minorHAnsi" w:cstheme="minorBidi"/>
              <w:noProof/>
              <w:szCs w:val="22"/>
              <w:lang w:val="en-US" w:eastAsia="en-US"/>
            </w:rPr>
          </w:pPr>
          <w:hyperlink w:anchor="_Toc106170190" w:history="1">
            <w:r w:rsidR="00F23585" w:rsidRPr="001F3470">
              <w:rPr>
                <w:rStyle w:val="Hyperlink"/>
                <w:noProof/>
              </w:rPr>
              <w:t>Create an interaction - demo</w:t>
            </w:r>
            <w:r w:rsidR="00F23585">
              <w:rPr>
                <w:noProof/>
                <w:webHidden/>
              </w:rPr>
              <w:tab/>
            </w:r>
            <w:r w:rsidR="00F23585">
              <w:rPr>
                <w:noProof/>
                <w:webHidden/>
              </w:rPr>
              <w:fldChar w:fldCharType="begin"/>
            </w:r>
            <w:r w:rsidR="00F23585">
              <w:rPr>
                <w:noProof/>
                <w:webHidden/>
              </w:rPr>
              <w:instrText xml:space="preserve"> PAGEREF _Toc106170190 \h </w:instrText>
            </w:r>
            <w:r w:rsidR="00F23585">
              <w:rPr>
                <w:noProof/>
                <w:webHidden/>
              </w:rPr>
            </w:r>
            <w:r w:rsidR="00F23585">
              <w:rPr>
                <w:noProof/>
                <w:webHidden/>
              </w:rPr>
              <w:fldChar w:fldCharType="separate"/>
            </w:r>
            <w:r w:rsidR="00F23585">
              <w:rPr>
                <w:noProof/>
                <w:webHidden/>
              </w:rPr>
              <w:t>37</w:t>
            </w:r>
            <w:r w:rsidR="00F23585">
              <w:rPr>
                <w:noProof/>
                <w:webHidden/>
              </w:rPr>
              <w:fldChar w:fldCharType="end"/>
            </w:r>
          </w:hyperlink>
        </w:p>
        <w:p w14:paraId="38B120E9" w14:textId="0A7AF426" w:rsidR="00F23585" w:rsidRDefault="00000000">
          <w:pPr>
            <w:pStyle w:val="TOC3"/>
            <w:rPr>
              <w:rFonts w:asciiTheme="minorHAnsi" w:eastAsiaTheme="minorEastAsia" w:hAnsiTheme="minorHAnsi" w:cstheme="minorBidi"/>
              <w:noProof/>
              <w:szCs w:val="22"/>
              <w:lang w:val="en-US" w:eastAsia="en-US"/>
            </w:rPr>
          </w:pPr>
          <w:hyperlink w:anchor="_Toc106170191" w:history="1">
            <w:r w:rsidR="00F23585" w:rsidRPr="001F3470">
              <w:rPr>
                <w:rStyle w:val="Hyperlink"/>
                <w:noProof/>
              </w:rPr>
              <w:t>Select a contact for the case</w:t>
            </w:r>
            <w:r w:rsidR="00F23585">
              <w:rPr>
                <w:noProof/>
                <w:webHidden/>
              </w:rPr>
              <w:tab/>
            </w:r>
            <w:r w:rsidR="00F23585">
              <w:rPr>
                <w:noProof/>
                <w:webHidden/>
              </w:rPr>
              <w:fldChar w:fldCharType="begin"/>
            </w:r>
            <w:r w:rsidR="00F23585">
              <w:rPr>
                <w:noProof/>
                <w:webHidden/>
              </w:rPr>
              <w:instrText xml:space="preserve"> PAGEREF _Toc106170191 \h </w:instrText>
            </w:r>
            <w:r w:rsidR="00F23585">
              <w:rPr>
                <w:noProof/>
                <w:webHidden/>
              </w:rPr>
            </w:r>
            <w:r w:rsidR="00F23585">
              <w:rPr>
                <w:noProof/>
                <w:webHidden/>
              </w:rPr>
              <w:fldChar w:fldCharType="separate"/>
            </w:r>
            <w:r w:rsidR="00F23585">
              <w:rPr>
                <w:noProof/>
                <w:webHidden/>
              </w:rPr>
              <w:t>39</w:t>
            </w:r>
            <w:r w:rsidR="00F23585">
              <w:rPr>
                <w:noProof/>
                <w:webHidden/>
              </w:rPr>
              <w:fldChar w:fldCharType="end"/>
            </w:r>
          </w:hyperlink>
        </w:p>
        <w:p w14:paraId="7E4854F8" w14:textId="003F30B9" w:rsidR="00F23585" w:rsidRDefault="00000000">
          <w:pPr>
            <w:pStyle w:val="TOC3"/>
            <w:rPr>
              <w:rFonts w:asciiTheme="minorHAnsi" w:eastAsiaTheme="minorEastAsia" w:hAnsiTheme="minorHAnsi" w:cstheme="minorBidi"/>
              <w:noProof/>
              <w:szCs w:val="22"/>
              <w:lang w:val="en-US" w:eastAsia="en-US"/>
            </w:rPr>
          </w:pPr>
          <w:hyperlink w:anchor="_Toc106170192" w:history="1">
            <w:r w:rsidR="00F23585" w:rsidRPr="001F3470">
              <w:rPr>
                <w:rStyle w:val="Hyperlink"/>
                <w:noProof/>
              </w:rPr>
              <w:t>Create a Contact – Demo</w:t>
            </w:r>
            <w:r w:rsidR="00F23585">
              <w:rPr>
                <w:noProof/>
                <w:webHidden/>
              </w:rPr>
              <w:tab/>
            </w:r>
            <w:r w:rsidR="00F23585">
              <w:rPr>
                <w:noProof/>
                <w:webHidden/>
              </w:rPr>
              <w:fldChar w:fldCharType="begin"/>
            </w:r>
            <w:r w:rsidR="00F23585">
              <w:rPr>
                <w:noProof/>
                <w:webHidden/>
              </w:rPr>
              <w:instrText xml:space="preserve"> PAGEREF _Toc106170192 \h </w:instrText>
            </w:r>
            <w:r w:rsidR="00F23585">
              <w:rPr>
                <w:noProof/>
                <w:webHidden/>
              </w:rPr>
            </w:r>
            <w:r w:rsidR="00F23585">
              <w:rPr>
                <w:noProof/>
                <w:webHidden/>
              </w:rPr>
              <w:fldChar w:fldCharType="separate"/>
            </w:r>
            <w:r w:rsidR="00F23585">
              <w:rPr>
                <w:noProof/>
                <w:webHidden/>
              </w:rPr>
              <w:t>41</w:t>
            </w:r>
            <w:r w:rsidR="00F23585">
              <w:rPr>
                <w:noProof/>
                <w:webHidden/>
              </w:rPr>
              <w:fldChar w:fldCharType="end"/>
            </w:r>
          </w:hyperlink>
        </w:p>
        <w:p w14:paraId="37F0B57D" w14:textId="00F2A729" w:rsidR="00F23585" w:rsidRDefault="00000000">
          <w:pPr>
            <w:pStyle w:val="TOC3"/>
            <w:rPr>
              <w:rFonts w:asciiTheme="minorHAnsi" w:eastAsiaTheme="minorEastAsia" w:hAnsiTheme="minorHAnsi" w:cstheme="minorBidi"/>
              <w:noProof/>
              <w:szCs w:val="22"/>
              <w:lang w:val="en-US" w:eastAsia="en-US"/>
            </w:rPr>
          </w:pPr>
          <w:hyperlink w:anchor="_Toc106170193" w:history="1">
            <w:r w:rsidR="00F23585" w:rsidRPr="001F3470">
              <w:rPr>
                <w:rStyle w:val="Hyperlink"/>
                <w:noProof/>
              </w:rPr>
              <w:t>Link a contact to a CIDB – SLIDE 10</w:t>
            </w:r>
            <w:r w:rsidR="00F23585">
              <w:rPr>
                <w:noProof/>
                <w:webHidden/>
              </w:rPr>
              <w:tab/>
            </w:r>
            <w:r w:rsidR="00F23585">
              <w:rPr>
                <w:noProof/>
                <w:webHidden/>
              </w:rPr>
              <w:fldChar w:fldCharType="begin"/>
            </w:r>
            <w:r w:rsidR="00F23585">
              <w:rPr>
                <w:noProof/>
                <w:webHidden/>
              </w:rPr>
              <w:instrText xml:space="preserve"> PAGEREF _Toc106170193 \h </w:instrText>
            </w:r>
            <w:r w:rsidR="00F23585">
              <w:rPr>
                <w:noProof/>
                <w:webHidden/>
              </w:rPr>
            </w:r>
            <w:r w:rsidR="00F23585">
              <w:rPr>
                <w:noProof/>
                <w:webHidden/>
              </w:rPr>
              <w:fldChar w:fldCharType="separate"/>
            </w:r>
            <w:r w:rsidR="00F23585">
              <w:rPr>
                <w:noProof/>
                <w:webHidden/>
              </w:rPr>
              <w:t>44</w:t>
            </w:r>
            <w:r w:rsidR="00F23585">
              <w:rPr>
                <w:noProof/>
                <w:webHidden/>
              </w:rPr>
              <w:fldChar w:fldCharType="end"/>
            </w:r>
          </w:hyperlink>
        </w:p>
        <w:p w14:paraId="286F5EF1" w14:textId="2C055C28" w:rsidR="00F23585" w:rsidRDefault="00000000">
          <w:pPr>
            <w:pStyle w:val="TOC3"/>
            <w:rPr>
              <w:rFonts w:asciiTheme="minorHAnsi" w:eastAsiaTheme="minorEastAsia" w:hAnsiTheme="minorHAnsi" w:cstheme="minorBidi"/>
              <w:noProof/>
              <w:szCs w:val="22"/>
              <w:lang w:val="en-US" w:eastAsia="en-US"/>
            </w:rPr>
          </w:pPr>
          <w:hyperlink w:anchor="_Toc106170194" w:history="1">
            <w:r w:rsidR="00F23585" w:rsidRPr="001F3470">
              <w:rPr>
                <w:rStyle w:val="Hyperlink"/>
                <w:noProof/>
              </w:rPr>
              <w:t>Link a Contact to a CIDB – DEMO</w:t>
            </w:r>
            <w:r w:rsidR="00F23585">
              <w:rPr>
                <w:noProof/>
                <w:webHidden/>
              </w:rPr>
              <w:tab/>
            </w:r>
            <w:r w:rsidR="00F23585">
              <w:rPr>
                <w:noProof/>
                <w:webHidden/>
              </w:rPr>
              <w:fldChar w:fldCharType="begin"/>
            </w:r>
            <w:r w:rsidR="00F23585">
              <w:rPr>
                <w:noProof/>
                <w:webHidden/>
              </w:rPr>
              <w:instrText xml:space="preserve"> PAGEREF _Toc106170194 \h </w:instrText>
            </w:r>
            <w:r w:rsidR="00F23585">
              <w:rPr>
                <w:noProof/>
                <w:webHidden/>
              </w:rPr>
            </w:r>
            <w:r w:rsidR="00F23585">
              <w:rPr>
                <w:noProof/>
                <w:webHidden/>
              </w:rPr>
              <w:fldChar w:fldCharType="separate"/>
            </w:r>
            <w:r w:rsidR="00F23585">
              <w:rPr>
                <w:noProof/>
                <w:webHidden/>
              </w:rPr>
              <w:t>44</w:t>
            </w:r>
            <w:r w:rsidR="00F23585">
              <w:rPr>
                <w:noProof/>
                <w:webHidden/>
              </w:rPr>
              <w:fldChar w:fldCharType="end"/>
            </w:r>
          </w:hyperlink>
        </w:p>
        <w:p w14:paraId="539A17EB" w14:textId="27D827AA" w:rsidR="00F23585" w:rsidRDefault="00000000">
          <w:pPr>
            <w:pStyle w:val="TOC3"/>
            <w:rPr>
              <w:rFonts w:asciiTheme="minorHAnsi" w:eastAsiaTheme="minorEastAsia" w:hAnsiTheme="minorHAnsi" w:cstheme="minorBidi"/>
              <w:noProof/>
              <w:szCs w:val="22"/>
              <w:lang w:val="en-US" w:eastAsia="en-US"/>
            </w:rPr>
          </w:pPr>
          <w:hyperlink w:anchor="_Toc106170195" w:history="1">
            <w:r w:rsidR="00F23585" w:rsidRPr="001F3470">
              <w:rPr>
                <w:rStyle w:val="Hyperlink"/>
                <w:noProof/>
              </w:rPr>
              <w:t>Interaction - more fields - Demo</w:t>
            </w:r>
            <w:r w:rsidR="00F23585">
              <w:rPr>
                <w:noProof/>
                <w:webHidden/>
              </w:rPr>
              <w:tab/>
            </w:r>
            <w:r w:rsidR="00F23585">
              <w:rPr>
                <w:noProof/>
                <w:webHidden/>
              </w:rPr>
              <w:fldChar w:fldCharType="begin"/>
            </w:r>
            <w:r w:rsidR="00F23585">
              <w:rPr>
                <w:noProof/>
                <w:webHidden/>
              </w:rPr>
              <w:instrText xml:space="preserve"> PAGEREF _Toc106170195 \h </w:instrText>
            </w:r>
            <w:r w:rsidR="00F23585">
              <w:rPr>
                <w:noProof/>
                <w:webHidden/>
              </w:rPr>
            </w:r>
            <w:r w:rsidR="00F23585">
              <w:rPr>
                <w:noProof/>
                <w:webHidden/>
              </w:rPr>
              <w:fldChar w:fldCharType="separate"/>
            </w:r>
            <w:r w:rsidR="00F23585">
              <w:rPr>
                <w:noProof/>
                <w:webHidden/>
              </w:rPr>
              <w:t>46</w:t>
            </w:r>
            <w:r w:rsidR="00F23585">
              <w:rPr>
                <w:noProof/>
                <w:webHidden/>
              </w:rPr>
              <w:fldChar w:fldCharType="end"/>
            </w:r>
          </w:hyperlink>
        </w:p>
        <w:p w14:paraId="59948071" w14:textId="3FC4FDCD" w:rsidR="00F23585" w:rsidRDefault="00000000">
          <w:pPr>
            <w:pStyle w:val="TOC3"/>
            <w:rPr>
              <w:rFonts w:asciiTheme="minorHAnsi" w:eastAsiaTheme="minorEastAsia" w:hAnsiTheme="minorHAnsi" w:cstheme="minorBidi"/>
              <w:noProof/>
              <w:szCs w:val="22"/>
              <w:lang w:val="en-US" w:eastAsia="en-US"/>
            </w:rPr>
          </w:pPr>
          <w:hyperlink w:anchor="_Toc106170196" w:history="1">
            <w:r w:rsidR="00F23585" w:rsidRPr="001F3470">
              <w:rPr>
                <w:rStyle w:val="Hyperlink"/>
                <w:noProof/>
              </w:rPr>
              <w:t>Review: Interactions - Slide 11</w:t>
            </w:r>
            <w:r w:rsidR="00F23585">
              <w:rPr>
                <w:noProof/>
                <w:webHidden/>
              </w:rPr>
              <w:tab/>
            </w:r>
            <w:r w:rsidR="00F23585">
              <w:rPr>
                <w:noProof/>
                <w:webHidden/>
              </w:rPr>
              <w:fldChar w:fldCharType="begin"/>
            </w:r>
            <w:r w:rsidR="00F23585">
              <w:rPr>
                <w:noProof/>
                <w:webHidden/>
              </w:rPr>
              <w:instrText xml:space="preserve"> PAGEREF _Toc106170196 \h </w:instrText>
            </w:r>
            <w:r w:rsidR="00F23585">
              <w:rPr>
                <w:noProof/>
                <w:webHidden/>
              </w:rPr>
            </w:r>
            <w:r w:rsidR="00F23585">
              <w:rPr>
                <w:noProof/>
                <w:webHidden/>
              </w:rPr>
              <w:fldChar w:fldCharType="separate"/>
            </w:r>
            <w:r w:rsidR="00F23585">
              <w:rPr>
                <w:noProof/>
                <w:webHidden/>
              </w:rPr>
              <w:t>47</w:t>
            </w:r>
            <w:r w:rsidR="00F23585">
              <w:rPr>
                <w:noProof/>
                <w:webHidden/>
              </w:rPr>
              <w:fldChar w:fldCharType="end"/>
            </w:r>
          </w:hyperlink>
        </w:p>
        <w:p w14:paraId="3110425F" w14:textId="20D5EC2D" w:rsidR="00F23585" w:rsidRDefault="00000000">
          <w:pPr>
            <w:pStyle w:val="TOC3"/>
            <w:rPr>
              <w:rFonts w:asciiTheme="minorHAnsi" w:eastAsiaTheme="minorEastAsia" w:hAnsiTheme="minorHAnsi" w:cstheme="minorBidi"/>
              <w:noProof/>
              <w:szCs w:val="22"/>
              <w:lang w:val="en-US" w:eastAsia="en-US"/>
            </w:rPr>
          </w:pPr>
          <w:hyperlink w:anchor="_Toc106170197" w:history="1">
            <w:r w:rsidR="00F23585" w:rsidRPr="001F3470">
              <w:rPr>
                <w:rStyle w:val="Hyperlink"/>
                <w:noProof/>
              </w:rPr>
              <w:t>Saved interaction</w:t>
            </w:r>
            <w:r w:rsidR="00F23585">
              <w:rPr>
                <w:noProof/>
                <w:webHidden/>
              </w:rPr>
              <w:tab/>
            </w:r>
            <w:r w:rsidR="00F23585">
              <w:rPr>
                <w:noProof/>
                <w:webHidden/>
              </w:rPr>
              <w:fldChar w:fldCharType="begin"/>
            </w:r>
            <w:r w:rsidR="00F23585">
              <w:rPr>
                <w:noProof/>
                <w:webHidden/>
              </w:rPr>
              <w:instrText xml:space="preserve"> PAGEREF _Toc106170197 \h </w:instrText>
            </w:r>
            <w:r w:rsidR="00F23585">
              <w:rPr>
                <w:noProof/>
                <w:webHidden/>
              </w:rPr>
            </w:r>
            <w:r w:rsidR="00F23585">
              <w:rPr>
                <w:noProof/>
                <w:webHidden/>
              </w:rPr>
              <w:fldChar w:fldCharType="separate"/>
            </w:r>
            <w:r w:rsidR="00F23585">
              <w:rPr>
                <w:noProof/>
                <w:webHidden/>
              </w:rPr>
              <w:t>48</w:t>
            </w:r>
            <w:r w:rsidR="00F23585">
              <w:rPr>
                <w:noProof/>
                <w:webHidden/>
              </w:rPr>
              <w:fldChar w:fldCharType="end"/>
            </w:r>
          </w:hyperlink>
        </w:p>
        <w:p w14:paraId="57CF0FC0" w14:textId="49A9DA47" w:rsidR="00F23585" w:rsidRDefault="00000000">
          <w:pPr>
            <w:pStyle w:val="TOC1"/>
            <w:tabs>
              <w:tab w:val="right" w:leader="dot" w:pos="10423"/>
            </w:tabs>
            <w:rPr>
              <w:rFonts w:eastAsiaTheme="minorEastAsia"/>
              <w:b w:val="0"/>
              <w:noProof/>
              <w:color w:val="auto"/>
              <w:szCs w:val="22"/>
            </w:rPr>
          </w:pPr>
          <w:hyperlink w:anchor="_Toc106170198" w:history="1">
            <w:r w:rsidR="00F23585" w:rsidRPr="001F3470">
              <w:rPr>
                <w:rStyle w:val="Hyperlink"/>
                <w:noProof/>
              </w:rPr>
              <w:t>Cases</w:t>
            </w:r>
            <w:r w:rsidR="00F23585">
              <w:rPr>
                <w:noProof/>
                <w:webHidden/>
              </w:rPr>
              <w:tab/>
            </w:r>
            <w:r w:rsidR="00F23585">
              <w:rPr>
                <w:noProof/>
                <w:webHidden/>
              </w:rPr>
              <w:fldChar w:fldCharType="begin"/>
            </w:r>
            <w:r w:rsidR="00F23585">
              <w:rPr>
                <w:noProof/>
                <w:webHidden/>
              </w:rPr>
              <w:instrText xml:space="preserve"> PAGEREF _Toc106170198 \h </w:instrText>
            </w:r>
            <w:r w:rsidR="00F23585">
              <w:rPr>
                <w:noProof/>
                <w:webHidden/>
              </w:rPr>
            </w:r>
            <w:r w:rsidR="00F23585">
              <w:rPr>
                <w:noProof/>
                <w:webHidden/>
              </w:rPr>
              <w:fldChar w:fldCharType="separate"/>
            </w:r>
            <w:r w:rsidR="00F23585">
              <w:rPr>
                <w:noProof/>
                <w:webHidden/>
              </w:rPr>
              <w:t>48</w:t>
            </w:r>
            <w:r w:rsidR="00F23585">
              <w:rPr>
                <w:noProof/>
                <w:webHidden/>
              </w:rPr>
              <w:fldChar w:fldCharType="end"/>
            </w:r>
          </w:hyperlink>
        </w:p>
        <w:p w14:paraId="3D9C1F67" w14:textId="5D1E44EA" w:rsidR="00F23585" w:rsidRDefault="00000000">
          <w:pPr>
            <w:pStyle w:val="TOC3"/>
            <w:rPr>
              <w:rFonts w:asciiTheme="minorHAnsi" w:eastAsiaTheme="minorEastAsia" w:hAnsiTheme="minorHAnsi" w:cstheme="minorBidi"/>
              <w:noProof/>
              <w:szCs w:val="22"/>
              <w:lang w:val="en-US" w:eastAsia="en-US"/>
            </w:rPr>
          </w:pPr>
          <w:hyperlink w:anchor="_Toc106170199" w:history="1">
            <w:r w:rsidR="00F23585" w:rsidRPr="001F3470">
              <w:rPr>
                <w:rStyle w:val="Hyperlink"/>
                <w:noProof/>
              </w:rPr>
              <w:t>Interactions and Cases - SLIDE 12</w:t>
            </w:r>
            <w:r w:rsidR="00F23585">
              <w:rPr>
                <w:noProof/>
                <w:webHidden/>
              </w:rPr>
              <w:tab/>
            </w:r>
            <w:r w:rsidR="00F23585">
              <w:rPr>
                <w:noProof/>
                <w:webHidden/>
              </w:rPr>
              <w:fldChar w:fldCharType="begin"/>
            </w:r>
            <w:r w:rsidR="00F23585">
              <w:rPr>
                <w:noProof/>
                <w:webHidden/>
              </w:rPr>
              <w:instrText xml:space="preserve"> PAGEREF _Toc106170199 \h </w:instrText>
            </w:r>
            <w:r w:rsidR="00F23585">
              <w:rPr>
                <w:noProof/>
                <w:webHidden/>
              </w:rPr>
            </w:r>
            <w:r w:rsidR="00F23585">
              <w:rPr>
                <w:noProof/>
                <w:webHidden/>
              </w:rPr>
              <w:fldChar w:fldCharType="separate"/>
            </w:r>
            <w:r w:rsidR="00F23585">
              <w:rPr>
                <w:noProof/>
                <w:webHidden/>
              </w:rPr>
              <w:t>48</w:t>
            </w:r>
            <w:r w:rsidR="00F23585">
              <w:rPr>
                <w:noProof/>
                <w:webHidden/>
              </w:rPr>
              <w:fldChar w:fldCharType="end"/>
            </w:r>
          </w:hyperlink>
        </w:p>
        <w:p w14:paraId="296D866A" w14:textId="7223E49A" w:rsidR="00F23585" w:rsidRDefault="00000000">
          <w:pPr>
            <w:pStyle w:val="TOC3"/>
            <w:rPr>
              <w:rFonts w:asciiTheme="minorHAnsi" w:eastAsiaTheme="minorEastAsia" w:hAnsiTheme="minorHAnsi" w:cstheme="minorBidi"/>
              <w:noProof/>
              <w:szCs w:val="22"/>
              <w:lang w:val="en-US" w:eastAsia="en-US"/>
            </w:rPr>
          </w:pPr>
          <w:hyperlink w:anchor="_Toc106170200" w:history="1">
            <w:r w:rsidR="00F23585" w:rsidRPr="001F3470">
              <w:rPr>
                <w:rStyle w:val="Hyperlink"/>
                <w:noProof/>
              </w:rPr>
              <w:t>Associate interaction to existing case</w:t>
            </w:r>
            <w:r w:rsidR="00F23585">
              <w:rPr>
                <w:noProof/>
                <w:webHidden/>
              </w:rPr>
              <w:tab/>
            </w:r>
            <w:r w:rsidR="00F23585">
              <w:rPr>
                <w:noProof/>
                <w:webHidden/>
              </w:rPr>
              <w:fldChar w:fldCharType="begin"/>
            </w:r>
            <w:r w:rsidR="00F23585">
              <w:rPr>
                <w:noProof/>
                <w:webHidden/>
              </w:rPr>
              <w:instrText xml:space="preserve"> PAGEREF _Toc106170200 \h </w:instrText>
            </w:r>
            <w:r w:rsidR="00F23585">
              <w:rPr>
                <w:noProof/>
                <w:webHidden/>
              </w:rPr>
            </w:r>
            <w:r w:rsidR="00F23585">
              <w:rPr>
                <w:noProof/>
                <w:webHidden/>
              </w:rPr>
              <w:fldChar w:fldCharType="separate"/>
            </w:r>
            <w:r w:rsidR="00F23585">
              <w:rPr>
                <w:noProof/>
                <w:webHidden/>
              </w:rPr>
              <w:t>49</w:t>
            </w:r>
            <w:r w:rsidR="00F23585">
              <w:rPr>
                <w:noProof/>
                <w:webHidden/>
              </w:rPr>
              <w:fldChar w:fldCharType="end"/>
            </w:r>
          </w:hyperlink>
        </w:p>
        <w:p w14:paraId="69CA5BBC" w14:textId="62EEAA35" w:rsidR="00F23585" w:rsidRDefault="00000000">
          <w:pPr>
            <w:pStyle w:val="TOC3"/>
            <w:rPr>
              <w:rFonts w:asciiTheme="minorHAnsi" w:eastAsiaTheme="minorEastAsia" w:hAnsiTheme="minorHAnsi" w:cstheme="minorBidi"/>
              <w:noProof/>
              <w:szCs w:val="22"/>
              <w:lang w:val="en-US" w:eastAsia="en-US"/>
            </w:rPr>
          </w:pPr>
          <w:hyperlink w:anchor="_Toc106170201" w:history="1">
            <w:r w:rsidR="00F23585" w:rsidRPr="001F3470">
              <w:rPr>
                <w:rStyle w:val="Hyperlink"/>
                <w:noProof/>
              </w:rPr>
              <w:t>Create a new case from an interaction</w:t>
            </w:r>
            <w:r w:rsidR="00F23585">
              <w:rPr>
                <w:noProof/>
                <w:webHidden/>
              </w:rPr>
              <w:tab/>
            </w:r>
            <w:r w:rsidR="00F23585">
              <w:rPr>
                <w:noProof/>
                <w:webHidden/>
              </w:rPr>
              <w:fldChar w:fldCharType="begin"/>
            </w:r>
            <w:r w:rsidR="00F23585">
              <w:rPr>
                <w:noProof/>
                <w:webHidden/>
              </w:rPr>
              <w:instrText xml:space="preserve"> PAGEREF _Toc106170201 \h </w:instrText>
            </w:r>
            <w:r w:rsidR="00F23585">
              <w:rPr>
                <w:noProof/>
                <w:webHidden/>
              </w:rPr>
            </w:r>
            <w:r w:rsidR="00F23585">
              <w:rPr>
                <w:noProof/>
                <w:webHidden/>
              </w:rPr>
              <w:fldChar w:fldCharType="separate"/>
            </w:r>
            <w:r w:rsidR="00F23585">
              <w:rPr>
                <w:noProof/>
                <w:webHidden/>
              </w:rPr>
              <w:t>50</w:t>
            </w:r>
            <w:r w:rsidR="00F23585">
              <w:rPr>
                <w:noProof/>
                <w:webHidden/>
              </w:rPr>
              <w:fldChar w:fldCharType="end"/>
            </w:r>
          </w:hyperlink>
        </w:p>
        <w:p w14:paraId="132E233A" w14:textId="5016302A" w:rsidR="00F23585" w:rsidRDefault="00000000">
          <w:pPr>
            <w:pStyle w:val="TOC3"/>
            <w:rPr>
              <w:rFonts w:asciiTheme="minorHAnsi" w:eastAsiaTheme="minorEastAsia" w:hAnsiTheme="minorHAnsi" w:cstheme="minorBidi"/>
              <w:noProof/>
              <w:szCs w:val="22"/>
              <w:lang w:val="en-US" w:eastAsia="en-US"/>
            </w:rPr>
          </w:pPr>
          <w:hyperlink w:anchor="_Toc106170202" w:history="1">
            <w:r w:rsidR="00F23585" w:rsidRPr="001F3470">
              <w:rPr>
                <w:rStyle w:val="Hyperlink"/>
                <w:noProof/>
              </w:rPr>
              <w:t>Use templates to fill-in case fields - Demo</w:t>
            </w:r>
            <w:r w:rsidR="00F23585">
              <w:rPr>
                <w:noProof/>
                <w:webHidden/>
              </w:rPr>
              <w:tab/>
            </w:r>
            <w:r w:rsidR="00F23585">
              <w:rPr>
                <w:noProof/>
                <w:webHidden/>
              </w:rPr>
              <w:fldChar w:fldCharType="begin"/>
            </w:r>
            <w:r w:rsidR="00F23585">
              <w:rPr>
                <w:noProof/>
                <w:webHidden/>
              </w:rPr>
              <w:instrText xml:space="preserve"> PAGEREF _Toc106170202 \h </w:instrText>
            </w:r>
            <w:r w:rsidR="00F23585">
              <w:rPr>
                <w:noProof/>
                <w:webHidden/>
              </w:rPr>
            </w:r>
            <w:r w:rsidR="00F23585">
              <w:rPr>
                <w:noProof/>
                <w:webHidden/>
              </w:rPr>
              <w:fldChar w:fldCharType="separate"/>
            </w:r>
            <w:r w:rsidR="00F23585">
              <w:rPr>
                <w:noProof/>
                <w:webHidden/>
              </w:rPr>
              <w:t>53</w:t>
            </w:r>
            <w:r w:rsidR="00F23585">
              <w:rPr>
                <w:noProof/>
                <w:webHidden/>
              </w:rPr>
              <w:fldChar w:fldCharType="end"/>
            </w:r>
          </w:hyperlink>
        </w:p>
        <w:p w14:paraId="6C0A1912" w14:textId="3DED8D76" w:rsidR="00F23585" w:rsidRDefault="00000000">
          <w:pPr>
            <w:pStyle w:val="TOC3"/>
            <w:rPr>
              <w:rFonts w:asciiTheme="minorHAnsi" w:eastAsiaTheme="minorEastAsia" w:hAnsiTheme="minorHAnsi" w:cstheme="minorBidi"/>
              <w:noProof/>
              <w:szCs w:val="22"/>
              <w:lang w:val="en-US" w:eastAsia="en-US"/>
            </w:rPr>
          </w:pPr>
          <w:hyperlink w:anchor="_Toc106170203" w:history="1">
            <w:r w:rsidR="00F23585" w:rsidRPr="001F3470">
              <w:rPr>
                <w:rStyle w:val="Hyperlink"/>
                <w:noProof/>
              </w:rPr>
              <w:t>Case workspace fields - continued</w:t>
            </w:r>
            <w:r w:rsidR="00F23585">
              <w:rPr>
                <w:noProof/>
                <w:webHidden/>
              </w:rPr>
              <w:tab/>
            </w:r>
            <w:r w:rsidR="00F23585">
              <w:rPr>
                <w:noProof/>
                <w:webHidden/>
              </w:rPr>
              <w:fldChar w:fldCharType="begin"/>
            </w:r>
            <w:r w:rsidR="00F23585">
              <w:rPr>
                <w:noProof/>
                <w:webHidden/>
              </w:rPr>
              <w:instrText xml:space="preserve"> PAGEREF _Toc106170203 \h </w:instrText>
            </w:r>
            <w:r w:rsidR="00F23585">
              <w:rPr>
                <w:noProof/>
                <w:webHidden/>
              </w:rPr>
            </w:r>
            <w:r w:rsidR="00F23585">
              <w:rPr>
                <w:noProof/>
                <w:webHidden/>
              </w:rPr>
              <w:fldChar w:fldCharType="separate"/>
            </w:r>
            <w:r w:rsidR="00F23585">
              <w:rPr>
                <w:noProof/>
                <w:webHidden/>
              </w:rPr>
              <w:t>54</w:t>
            </w:r>
            <w:r w:rsidR="00F23585">
              <w:rPr>
                <w:noProof/>
                <w:webHidden/>
              </w:rPr>
              <w:fldChar w:fldCharType="end"/>
            </w:r>
          </w:hyperlink>
        </w:p>
        <w:p w14:paraId="5A70BFCC" w14:textId="1E48C39D" w:rsidR="00F23585" w:rsidRDefault="00000000">
          <w:pPr>
            <w:pStyle w:val="TOC3"/>
            <w:rPr>
              <w:rFonts w:asciiTheme="minorHAnsi" w:eastAsiaTheme="minorEastAsia" w:hAnsiTheme="minorHAnsi" w:cstheme="minorBidi"/>
              <w:noProof/>
              <w:szCs w:val="22"/>
              <w:lang w:val="en-US" w:eastAsia="en-US"/>
            </w:rPr>
          </w:pPr>
          <w:hyperlink w:anchor="_Toc106170204" w:history="1">
            <w:r w:rsidR="00F23585" w:rsidRPr="001F3470">
              <w:rPr>
                <w:rStyle w:val="Hyperlink"/>
                <w:noProof/>
              </w:rPr>
              <w:t>Knowledge Results</w:t>
            </w:r>
            <w:r w:rsidR="00F23585">
              <w:rPr>
                <w:noProof/>
                <w:webHidden/>
              </w:rPr>
              <w:tab/>
            </w:r>
            <w:r w:rsidR="00F23585">
              <w:rPr>
                <w:noProof/>
                <w:webHidden/>
              </w:rPr>
              <w:fldChar w:fldCharType="begin"/>
            </w:r>
            <w:r w:rsidR="00F23585">
              <w:rPr>
                <w:noProof/>
                <w:webHidden/>
              </w:rPr>
              <w:instrText xml:space="preserve"> PAGEREF _Toc106170204 \h </w:instrText>
            </w:r>
            <w:r w:rsidR="00F23585">
              <w:rPr>
                <w:noProof/>
                <w:webHidden/>
              </w:rPr>
            </w:r>
            <w:r w:rsidR="00F23585">
              <w:rPr>
                <w:noProof/>
                <w:webHidden/>
              </w:rPr>
              <w:fldChar w:fldCharType="separate"/>
            </w:r>
            <w:r w:rsidR="00F23585">
              <w:rPr>
                <w:noProof/>
                <w:webHidden/>
              </w:rPr>
              <w:t>56</w:t>
            </w:r>
            <w:r w:rsidR="00F23585">
              <w:rPr>
                <w:noProof/>
                <w:webHidden/>
              </w:rPr>
              <w:fldChar w:fldCharType="end"/>
            </w:r>
          </w:hyperlink>
        </w:p>
        <w:p w14:paraId="327AE37B" w14:textId="4ED5D9BE" w:rsidR="00F23585" w:rsidRDefault="00000000">
          <w:pPr>
            <w:pStyle w:val="TOC3"/>
            <w:rPr>
              <w:rFonts w:asciiTheme="minorHAnsi" w:eastAsiaTheme="minorEastAsia" w:hAnsiTheme="minorHAnsi" w:cstheme="minorBidi"/>
              <w:noProof/>
              <w:szCs w:val="22"/>
              <w:lang w:val="en-US" w:eastAsia="en-US"/>
            </w:rPr>
          </w:pPr>
          <w:hyperlink w:anchor="_Toc106170205" w:history="1">
            <w:r w:rsidR="00F23585" w:rsidRPr="001F3470">
              <w:rPr>
                <w:rStyle w:val="Hyperlink"/>
                <w:noProof/>
              </w:rPr>
              <w:t>Watch List</w:t>
            </w:r>
            <w:r w:rsidR="00F23585">
              <w:rPr>
                <w:noProof/>
                <w:webHidden/>
              </w:rPr>
              <w:tab/>
            </w:r>
            <w:r w:rsidR="00F23585">
              <w:rPr>
                <w:noProof/>
                <w:webHidden/>
              </w:rPr>
              <w:fldChar w:fldCharType="begin"/>
            </w:r>
            <w:r w:rsidR="00F23585">
              <w:rPr>
                <w:noProof/>
                <w:webHidden/>
              </w:rPr>
              <w:instrText xml:space="preserve"> PAGEREF _Toc106170205 \h </w:instrText>
            </w:r>
            <w:r w:rsidR="00F23585">
              <w:rPr>
                <w:noProof/>
                <w:webHidden/>
              </w:rPr>
            </w:r>
            <w:r w:rsidR="00F23585">
              <w:rPr>
                <w:noProof/>
                <w:webHidden/>
              </w:rPr>
              <w:fldChar w:fldCharType="separate"/>
            </w:r>
            <w:r w:rsidR="00F23585">
              <w:rPr>
                <w:noProof/>
                <w:webHidden/>
              </w:rPr>
              <w:t>57</w:t>
            </w:r>
            <w:r w:rsidR="00F23585">
              <w:rPr>
                <w:noProof/>
                <w:webHidden/>
              </w:rPr>
              <w:fldChar w:fldCharType="end"/>
            </w:r>
          </w:hyperlink>
        </w:p>
        <w:p w14:paraId="2F75AE84" w14:textId="77E84BEC" w:rsidR="00F23585" w:rsidRDefault="00000000">
          <w:pPr>
            <w:pStyle w:val="TOC3"/>
            <w:rPr>
              <w:rFonts w:asciiTheme="minorHAnsi" w:eastAsiaTheme="minorEastAsia" w:hAnsiTheme="minorHAnsi" w:cstheme="minorBidi"/>
              <w:noProof/>
              <w:szCs w:val="22"/>
              <w:lang w:val="en-US" w:eastAsia="en-US"/>
            </w:rPr>
          </w:pPr>
          <w:hyperlink w:anchor="_Toc106170206" w:history="1">
            <w:r w:rsidR="00F23585" w:rsidRPr="001F3470">
              <w:rPr>
                <w:rStyle w:val="Hyperlink"/>
                <w:noProof/>
              </w:rPr>
              <w:t>Notes area</w:t>
            </w:r>
            <w:r w:rsidR="00F23585">
              <w:rPr>
                <w:noProof/>
                <w:webHidden/>
              </w:rPr>
              <w:tab/>
            </w:r>
            <w:r w:rsidR="00F23585">
              <w:rPr>
                <w:noProof/>
                <w:webHidden/>
              </w:rPr>
              <w:fldChar w:fldCharType="begin"/>
            </w:r>
            <w:r w:rsidR="00F23585">
              <w:rPr>
                <w:noProof/>
                <w:webHidden/>
              </w:rPr>
              <w:instrText xml:space="preserve"> PAGEREF _Toc106170206 \h </w:instrText>
            </w:r>
            <w:r w:rsidR="00F23585">
              <w:rPr>
                <w:noProof/>
                <w:webHidden/>
              </w:rPr>
            </w:r>
            <w:r w:rsidR="00F23585">
              <w:rPr>
                <w:noProof/>
                <w:webHidden/>
              </w:rPr>
              <w:fldChar w:fldCharType="separate"/>
            </w:r>
            <w:r w:rsidR="00F23585">
              <w:rPr>
                <w:noProof/>
                <w:webHidden/>
              </w:rPr>
              <w:t>58</w:t>
            </w:r>
            <w:r w:rsidR="00F23585">
              <w:rPr>
                <w:noProof/>
                <w:webHidden/>
              </w:rPr>
              <w:fldChar w:fldCharType="end"/>
            </w:r>
          </w:hyperlink>
        </w:p>
        <w:p w14:paraId="50B4C6B5" w14:textId="0C435D7E" w:rsidR="00F23585" w:rsidRDefault="00000000">
          <w:pPr>
            <w:pStyle w:val="TOC3"/>
            <w:rPr>
              <w:rFonts w:asciiTheme="minorHAnsi" w:eastAsiaTheme="minorEastAsia" w:hAnsiTheme="minorHAnsi" w:cstheme="minorBidi"/>
              <w:noProof/>
              <w:szCs w:val="22"/>
              <w:lang w:val="en-US" w:eastAsia="en-US"/>
            </w:rPr>
          </w:pPr>
          <w:hyperlink w:anchor="_Toc106170207" w:history="1">
            <w:r w:rsidR="00F23585" w:rsidRPr="001F3470">
              <w:rPr>
                <w:rStyle w:val="Hyperlink"/>
                <w:noProof/>
              </w:rPr>
              <w:t>Review: Templates, case fields - SLIDE 13</w:t>
            </w:r>
            <w:r w:rsidR="00F23585">
              <w:rPr>
                <w:noProof/>
                <w:webHidden/>
              </w:rPr>
              <w:tab/>
            </w:r>
            <w:r w:rsidR="00F23585">
              <w:rPr>
                <w:noProof/>
                <w:webHidden/>
              </w:rPr>
              <w:fldChar w:fldCharType="begin"/>
            </w:r>
            <w:r w:rsidR="00F23585">
              <w:rPr>
                <w:noProof/>
                <w:webHidden/>
              </w:rPr>
              <w:instrText xml:space="preserve"> PAGEREF _Toc106170207 \h </w:instrText>
            </w:r>
            <w:r w:rsidR="00F23585">
              <w:rPr>
                <w:noProof/>
                <w:webHidden/>
              </w:rPr>
            </w:r>
            <w:r w:rsidR="00F23585">
              <w:rPr>
                <w:noProof/>
                <w:webHidden/>
              </w:rPr>
              <w:fldChar w:fldCharType="separate"/>
            </w:r>
            <w:r w:rsidR="00F23585">
              <w:rPr>
                <w:noProof/>
                <w:webHidden/>
              </w:rPr>
              <w:t>59</w:t>
            </w:r>
            <w:r w:rsidR="00F23585">
              <w:rPr>
                <w:noProof/>
                <w:webHidden/>
              </w:rPr>
              <w:fldChar w:fldCharType="end"/>
            </w:r>
          </w:hyperlink>
        </w:p>
        <w:p w14:paraId="4237F5E8" w14:textId="4F63D454" w:rsidR="00F23585" w:rsidRDefault="00000000">
          <w:pPr>
            <w:pStyle w:val="TOC3"/>
            <w:rPr>
              <w:rFonts w:asciiTheme="minorHAnsi" w:eastAsiaTheme="minorEastAsia" w:hAnsiTheme="minorHAnsi" w:cstheme="minorBidi"/>
              <w:noProof/>
              <w:szCs w:val="22"/>
              <w:lang w:val="en-US" w:eastAsia="en-US"/>
            </w:rPr>
          </w:pPr>
          <w:hyperlink w:anchor="_Toc106170208" w:history="1">
            <w:r w:rsidR="00F23585" w:rsidRPr="001F3470">
              <w:rPr>
                <w:rStyle w:val="Hyperlink"/>
                <w:noProof/>
              </w:rPr>
              <w:t>Creating a case – continued - DEMO</w:t>
            </w:r>
            <w:r w:rsidR="00F23585">
              <w:rPr>
                <w:noProof/>
                <w:webHidden/>
              </w:rPr>
              <w:tab/>
            </w:r>
            <w:r w:rsidR="00F23585">
              <w:rPr>
                <w:noProof/>
                <w:webHidden/>
              </w:rPr>
              <w:fldChar w:fldCharType="begin"/>
            </w:r>
            <w:r w:rsidR="00F23585">
              <w:rPr>
                <w:noProof/>
                <w:webHidden/>
              </w:rPr>
              <w:instrText xml:space="preserve"> PAGEREF _Toc106170208 \h </w:instrText>
            </w:r>
            <w:r w:rsidR="00F23585">
              <w:rPr>
                <w:noProof/>
                <w:webHidden/>
              </w:rPr>
            </w:r>
            <w:r w:rsidR="00F23585">
              <w:rPr>
                <w:noProof/>
                <w:webHidden/>
              </w:rPr>
              <w:fldChar w:fldCharType="separate"/>
            </w:r>
            <w:r w:rsidR="00F23585">
              <w:rPr>
                <w:noProof/>
                <w:webHidden/>
              </w:rPr>
              <w:t>60</w:t>
            </w:r>
            <w:r w:rsidR="00F23585">
              <w:rPr>
                <w:noProof/>
                <w:webHidden/>
              </w:rPr>
              <w:fldChar w:fldCharType="end"/>
            </w:r>
          </w:hyperlink>
        </w:p>
        <w:p w14:paraId="77E18B30" w14:textId="44FC5382" w:rsidR="00F23585" w:rsidRDefault="00000000">
          <w:pPr>
            <w:pStyle w:val="TOC3"/>
            <w:rPr>
              <w:rFonts w:asciiTheme="minorHAnsi" w:eastAsiaTheme="minorEastAsia" w:hAnsiTheme="minorHAnsi" w:cstheme="minorBidi"/>
              <w:noProof/>
              <w:szCs w:val="22"/>
              <w:lang w:val="en-US" w:eastAsia="en-US"/>
            </w:rPr>
          </w:pPr>
          <w:hyperlink w:anchor="_Toc106170209" w:history="1">
            <w:r w:rsidR="00F23585" w:rsidRPr="001F3470">
              <w:rPr>
                <w:rStyle w:val="Hyperlink"/>
                <w:noProof/>
              </w:rPr>
              <w:t>Propose Solution – First Call Resolution</w:t>
            </w:r>
            <w:r w:rsidR="00F23585">
              <w:rPr>
                <w:noProof/>
                <w:webHidden/>
              </w:rPr>
              <w:tab/>
            </w:r>
            <w:r w:rsidR="00F23585">
              <w:rPr>
                <w:noProof/>
                <w:webHidden/>
              </w:rPr>
              <w:fldChar w:fldCharType="begin"/>
            </w:r>
            <w:r w:rsidR="00F23585">
              <w:rPr>
                <w:noProof/>
                <w:webHidden/>
              </w:rPr>
              <w:instrText xml:space="preserve"> PAGEREF _Toc106170209 \h </w:instrText>
            </w:r>
            <w:r w:rsidR="00F23585">
              <w:rPr>
                <w:noProof/>
                <w:webHidden/>
              </w:rPr>
            </w:r>
            <w:r w:rsidR="00F23585">
              <w:rPr>
                <w:noProof/>
                <w:webHidden/>
              </w:rPr>
              <w:fldChar w:fldCharType="separate"/>
            </w:r>
            <w:r w:rsidR="00F23585">
              <w:rPr>
                <w:noProof/>
                <w:webHidden/>
              </w:rPr>
              <w:t>61</w:t>
            </w:r>
            <w:r w:rsidR="00F23585">
              <w:rPr>
                <w:noProof/>
                <w:webHidden/>
              </w:rPr>
              <w:fldChar w:fldCharType="end"/>
            </w:r>
          </w:hyperlink>
        </w:p>
        <w:p w14:paraId="22A59C56" w14:textId="6D7C1AD2" w:rsidR="00F23585" w:rsidRDefault="00000000">
          <w:pPr>
            <w:pStyle w:val="TOC3"/>
            <w:rPr>
              <w:rFonts w:asciiTheme="minorHAnsi" w:eastAsiaTheme="minorEastAsia" w:hAnsiTheme="minorHAnsi" w:cstheme="minorBidi"/>
              <w:noProof/>
              <w:szCs w:val="22"/>
              <w:lang w:val="en-US" w:eastAsia="en-US"/>
            </w:rPr>
          </w:pPr>
          <w:hyperlink w:anchor="_Toc106170210" w:history="1">
            <w:r w:rsidR="00F23585" w:rsidRPr="001F3470">
              <w:rPr>
                <w:rStyle w:val="Hyperlink"/>
                <w:noProof/>
              </w:rPr>
              <w:t>Points to note about Solution Proposed cases</w:t>
            </w:r>
            <w:r w:rsidR="00F23585">
              <w:rPr>
                <w:noProof/>
                <w:webHidden/>
              </w:rPr>
              <w:tab/>
            </w:r>
            <w:r w:rsidR="00F23585">
              <w:rPr>
                <w:noProof/>
                <w:webHidden/>
              </w:rPr>
              <w:fldChar w:fldCharType="begin"/>
            </w:r>
            <w:r w:rsidR="00F23585">
              <w:rPr>
                <w:noProof/>
                <w:webHidden/>
              </w:rPr>
              <w:instrText xml:space="preserve"> PAGEREF _Toc106170210 \h </w:instrText>
            </w:r>
            <w:r w:rsidR="00F23585">
              <w:rPr>
                <w:noProof/>
                <w:webHidden/>
              </w:rPr>
            </w:r>
            <w:r w:rsidR="00F23585">
              <w:rPr>
                <w:noProof/>
                <w:webHidden/>
              </w:rPr>
              <w:fldChar w:fldCharType="separate"/>
            </w:r>
            <w:r w:rsidR="00F23585">
              <w:rPr>
                <w:noProof/>
                <w:webHidden/>
              </w:rPr>
              <w:t>61</w:t>
            </w:r>
            <w:r w:rsidR="00F23585">
              <w:rPr>
                <w:noProof/>
                <w:webHidden/>
              </w:rPr>
              <w:fldChar w:fldCharType="end"/>
            </w:r>
          </w:hyperlink>
        </w:p>
        <w:p w14:paraId="466B584C" w14:textId="7D44B124" w:rsidR="00F23585" w:rsidRDefault="00000000">
          <w:pPr>
            <w:pStyle w:val="TOC3"/>
            <w:rPr>
              <w:rFonts w:asciiTheme="minorHAnsi" w:eastAsiaTheme="minorEastAsia" w:hAnsiTheme="minorHAnsi" w:cstheme="minorBidi"/>
              <w:noProof/>
              <w:szCs w:val="22"/>
              <w:lang w:val="en-US" w:eastAsia="en-US"/>
            </w:rPr>
          </w:pPr>
          <w:hyperlink w:anchor="_Toc106170211" w:history="1">
            <w:r w:rsidR="00F23585" w:rsidRPr="001F3470">
              <w:rPr>
                <w:rStyle w:val="Hyperlink"/>
                <w:noProof/>
              </w:rPr>
              <w:t>Attach a Knowledge Article to a case, Related Search Results - Demo</w:t>
            </w:r>
            <w:r w:rsidR="00F23585">
              <w:rPr>
                <w:noProof/>
                <w:webHidden/>
              </w:rPr>
              <w:tab/>
            </w:r>
            <w:r w:rsidR="00F23585">
              <w:rPr>
                <w:noProof/>
                <w:webHidden/>
              </w:rPr>
              <w:fldChar w:fldCharType="begin"/>
            </w:r>
            <w:r w:rsidR="00F23585">
              <w:rPr>
                <w:noProof/>
                <w:webHidden/>
              </w:rPr>
              <w:instrText xml:space="preserve"> PAGEREF _Toc106170211 \h </w:instrText>
            </w:r>
            <w:r w:rsidR="00F23585">
              <w:rPr>
                <w:noProof/>
                <w:webHidden/>
              </w:rPr>
            </w:r>
            <w:r w:rsidR="00F23585">
              <w:rPr>
                <w:noProof/>
                <w:webHidden/>
              </w:rPr>
              <w:fldChar w:fldCharType="separate"/>
            </w:r>
            <w:r w:rsidR="00F23585">
              <w:rPr>
                <w:noProof/>
                <w:webHidden/>
              </w:rPr>
              <w:t>63</w:t>
            </w:r>
            <w:r w:rsidR="00F23585">
              <w:rPr>
                <w:noProof/>
                <w:webHidden/>
              </w:rPr>
              <w:fldChar w:fldCharType="end"/>
            </w:r>
          </w:hyperlink>
        </w:p>
        <w:p w14:paraId="1F273946" w14:textId="3410D1ED" w:rsidR="00F23585" w:rsidRDefault="00000000">
          <w:pPr>
            <w:pStyle w:val="TOC3"/>
            <w:rPr>
              <w:rFonts w:asciiTheme="minorHAnsi" w:eastAsiaTheme="minorEastAsia" w:hAnsiTheme="minorHAnsi" w:cstheme="minorBidi"/>
              <w:noProof/>
              <w:szCs w:val="22"/>
              <w:lang w:val="en-US" w:eastAsia="en-US"/>
            </w:rPr>
          </w:pPr>
          <w:hyperlink w:anchor="_Toc106170212" w:history="1">
            <w:r w:rsidR="00F23585" w:rsidRPr="001F3470">
              <w:rPr>
                <w:rStyle w:val="Hyperlink"/>
                <w:noProof/>
              </w:rPr>
              <w:t>View attached knowledge articles from MyTravelport</w:t>
            </w:r>
            <w:r w:rsidR="00F23585">
              <w:rPr>
                <w:noProof/>
                <w:webHidden/>
              </w:rPr>
              <w:tab/>
            </w:r>
            <w:r w:rsidR="00F23585">
              <w:rPr>
                <w:noProof/>
                <w:webHidden/>
              </w:rPr>
              <w:fldChar w:fldCharType="begin"/>
            </w:r>
            <w:r w:rsidR="00F23585">
              <w:rPr>
                <w:noProof/>
                <w:webHidden/>
              </w:rPr>
              <w:instrText xml:space="preserve"> PAGEREF _Toc106170212 \h </w:instrText>
            </w:r>
            <w:r w:rsidR="00F23585">
              <w:rPr>
                <w:noProof/>
                <w:webHidden/>
              </w:rPr>
            </w:r>
            <w:r w:rsidR="00F23585">
              <w:rPr>
                <w:noProof/>
                <w:webHidden/>
              </w:rPr>
              <w:fldChar w:fldCharType="separate"/>
            </w:r>
            <w:r w:rsidR="00F23585">
              <w:rPr>
                <w:noProof/>
                <w:webHidden/>
              </w:rPr>
              <w:t>65</w:t>
            </w:r>
            <w:r w:rsidR="00F23585">
              <w:rPr>
                <w:noProof/>
                <w:webHidden/>
              </w:rPr>
              <w:fldChar w:fldCharType="end"/>
            </w:r>
          </w:hyperlink>
        </w:p>
        <w:p w14:paraId="3ECCE7DB" w14:textId="1169FCAF" w:rsidR="00F23585" w:rsidRDefault="00000000">
          <w:pPr>
            <w:pStyle w:val="TOC3"/>
            <w:rPr>
              <w:rFonts w:asciiTheme="minorHAnsi" w:eastAsiaTheme="minorEastAsia" w:hAnsiTheme="minorHAnsi" w:cstheme="minorBidi"/>
              <w:noProof/>
              <w:szCs w:val="22"/>
              <w:lang w:val="en-US" w:eastAsia="en-US"/>
            </w:rPr>
          </w:pPr>
          <w:hyperlink w:anchor="_Toc106170213" w:history="1">
            <w:r w:rsidR="00F23585" w:rsidRPr="001F3470">
              <w:rPr>
                <w:rStyle w:val="Hyperlink"/>
                <w:noProof/>
              </w:rPr>
              <w:t>Templates – Additional features</w:t>
            </w:r>
            <w:r w:rsidR="00F23585">
              <w:rPr>
                <w:noProof/>
                <w:webHidden/>
              </w:rPr>
              <w:tab/>
            </w:r>
            <w:r w:rsidR="00F23585">
              <w:rPr>
                <w:noProof/>
                <w:webHidden/>
              </w:rPr>
              <w:fldChar w:fldCharType="begin"/>
            </w:r>
            <w:r w:rsidR="00F23585">
              <w:rPr>
                <w:noProof/>
                <w:webHidden/>
              </w:rPr>
              <w:instrText xml:space="preserve"> PAGEREF _Toc106170213 \h </w:instrText>
            </w:r>
            <w:r w:rsidR="00F23585">
              <w:rPr>
                <w:noProof/>
                <w:webHidden/>
              </w:rPr>
            </w:r>
            <w:r w:rsidR="00F23585">
              <w:rPr>
                <w:noProof/>
                <w:webHidden/>
              </w:rPr>
              <w:fldChar w:fldCharType="separate"/>
            </w:r>
            <w:r w:rsidR="00F23585">
              <w:rPr>
                <w:noProof/>
                <w:webHidden/>
              </w:rPr>
              <w:t>66</w:t>
            </w:r>
            <w:r w:rsidR="00F23585">
              <w:rPr>
                <w:noProof/>
                <w:webHidden/>
              </w:rPr>
              <w:fldChar w:fldCharType="end"/>
            </w:r>
          </w:hyperlink>
        </w:p>
        <w:p w14:paraId="55E78397" w14:textId="285C1FFF" w:rsidR="00F23585" w:rsidRDefault="00000000">
          <w:pPr>
            <w:pStyle w:val="TOC3"/>
            <w:rPr>
              <w:rFonts w:asciiTheme="minorHAnsi" w:eastAsiaTheme="minorEastAsia" w:hAnsiTheme="minorHAnsi" w:cstheme="minorBidi"/>
              <w:noProof/>
              <w:szCs w:val="22"/>
              <w:lang w:val="en-US" w:eastAsia="en-US"/>
            </w:rPr>
          </w:pPr>
          <w:hyperlink w:anchor="_Toc106170214" w:history="1">
            <w:r w:rsidR="00F23585" w:rsidRPr="001F3470">
              <w:rPr>
                <w:rStyle w:val="Hyperlink"/>
                <w:noProof/>
              </w:rPr>
              <w:t>Resolution notes filled in by template</w:t>
            </w:r>
            <w:r w:rsidR="00F23585">
              <w:rPr>
                <w:noProof/>
                <w:webHidden/>
              </w:rPr>
              <w:tab/>
            </w:r>
            <w:r w:rsidR="00F23585">
              <w:rPr>
                <w:noProof/>
                <w:webHidden/>
              </w:rPr>
              <w:fldChar w:fldCharType="begin"/>
            </w:r>
            <w:r w:rsidR="00F23585">
              <w:rPr>
                <w:noProof/>
                <w:webHidden/>
              </w:rPr>
              <w:instrText xml:space="preserve"> PAGEREF _Toc106170214 \h </w:instrText>
            </w:r>
            <w:r w:rsidR="00F23585">
              <w:rPr>
                <w:noProof/>
                <w:webHidden/>
              </w:rPr>
            </w:r>
            <w:r w:rsidR="00F23585">
              <w:rPr>
                <w:noProof/>
                <w:webHidden/>
              </w:rPr>
              <w:fldChar w:fldCharType="separate"/>
            </w:r>
            <w:r w:rsidR="00F23585">
              <w:rPr>
                <w:noProof/>
                <w:webHidden/>
              </w:rPr>
              <w:t>66</w:t>
            </w:r>
            <w:r w:rsidR="00F23585">
              <w:rPr>
                <w:noProof/>
                <w:webHidden/>
              </w:rPr>
              <w:fldChar w:fldCharType="end"/>
            </w:r>
          </w:hyperlink>
        </w:p>
        <w:p w14:paraId="2DB01930" w14:textId="2CD06255" w:rsidR="00F23585" w:rsidRDefault="00000000">
          <w:pPr>
            <w:pStyle w:val="TOC3"/>
            <w:rPr>
              <w:rFonts w:asciiTheme="minorHAnsi" w:eastAsiaTheme="minorEastAsia" w:hAnsiTheme="minorHAnsi" w:cstheme="minorBidi"/>
              <w:noProof/>
              <w:szCs w:val="22"/>
              <w:lang w:val="en-US" w:eastAsia="en-US"/>
            </w:rPr>
          </w:pPr>
          <w:hyperlink w:anchor="_Toc106170215" w:history="1">
            <w:r w:rsidR="00F23585" w:rsidRPr="001F3470">
              <w:rPr>
                <w:rStyle w:val="Hyperlink"/>
                <w:noProof/>
              </w:rPr>
              <w:t>Unknown Caller template</w:t>
            </w:r>
            <w:r w:rsidR="00F23585">
              <w:rPr>
                <w:noProof/>
                <w:webHidden/>
              </w:rPr>
              <w:tab/>
            </w:r>
            <w:r w:rsidR="00F23585">
              <w:rPr>
                <w:noProof/>
                <w:webHidden/>
              </w:rPr>
              <w:fldChar w:fldCharType="begin"/>
            </w:r>
            <w:r w:rsidR="00F23585">
              <w:rPr>
                <w:noProof/>
                <w:webHidden/>
              </w:rPr>
              <w:instrText xml:space="preserve"> PAGEREF _Toc106170215 \h </w:instrText>
            </w:r>
            <w:r w:rsidR="00F23585">
              <w:rPr>
                <w:noProof/>
                <w:webHidden/>
              </w:rPr>
            </w:r>
            <w:r w:rsidR="00F23585">
              <w:rPr>
                <w:noProof/>
                <w:webHidden/>
              </w:rPr>
              <w:fldChar w:fldCharType="separate"/>
            </w:r>
            <w:r w:rsidR="00F23585">
              <w:rPr>
                <w:noProof/>
                <w:webHidden/>
              </w:rPr>
              <w:t>66</w:t>
            </w:r>
            <w:r w:rsidR="00F23585">
              <w:rPr>
                <w:noProof/>
                <w:webHidden/>
              </w:rPr>
              <w:fldChar w:fldCharType="end"/>
            </w:r>
          </w:hyperlink>
        </w:p>
        <w:p w14:paraId="57C31E67" w14:textId="5D52BE35" w:rsidR="00F23585" w:rsidRDefault="00000000">
          <w:pPr>
            <w:pStyle w:val="TOC3"/>
            <w:rPr>
              <w:rFonts w:asciiTheme="minorHAnsi" w:eastAsiaTheme="minorEastAsia" w:hAnsiTheme="minorHAnsi" w:cstheme="minorBidi"/>
              <w:noProof/>
              <w:szCs w:val="22"/>
              <w:lang w:val="en-US" w:eastAsia="en-US"/>
            </w:rPr>
          </w:pPr>
          <w:hyperlink w:anchor="_Toc106170216" w:history="1">
            <w:r w:rsidR="00F23585" w:rsidRPr="001F3470">
              <w:rPr>
                <w:rStyle w:val="Hyperlink"/>
                <w:noProof/>
              </w:rPr>
              <w:t>Apply multiple templates</w:t>
            </w:r>
            <w:r w:rsidR="00F23585">
              <w:rPr>
                <w:noProof/>
                <w:webHidden/>
              </w:rPr>
              <w:tab/>
            </w:r>
            <w:r w:rsidR="00F23585">
              <w:rPr>
                <w:noProof/>
                <w:webHidden/>
              </w:rPr>
              <w:fldChar w:fldCharType="begin"/>
            </w:r>
            <w:r w:rsidR="00F23585">
              <w:rPr>
                <w:noProof/>
                <w:webHidden/>
              </w:rPr>
              <w:instrText xml:space="preserve"> PAGEREF _Toc106170216 \h </w:instrText>
            </w:r>
            <w:r w:rsidR="00F23585">
              <w:rPr>
                <w:noProof/>
                <w:webHidden/>
              </w:rPr>
            </w:r>
            <w:r w:rsidR="00F23585">
              <w:rPr>
                <w:noProof/>
                <w:webHidden/>
              </w:rPr>
              <w:fldChar w:fldCharType="separate"/>
            </w:r>
            <w:r w:rsidR="00F23585">
              <w:rPr>
                <w:noProof/>
                <w:webHidden/>
              </w:rPr>
              <w:t>67</w:t>
            </w:r>
            <w:r w:rsidR="00F23585">
              <w:rPr>
                <w:noProof/>
                <w:webHidden/>
              </w:rPr>
              <w:fldChar w:fldCharType="end"/>
            </w:r>
          </w:hyperlink>
        </w:p>
        <w:p w14:paraId="737238B2" w14:textId="469C92DD" w:rsidR="00F23585" w:rsidRDefault="00000000">
          <w:pPr>
            <w:pStyle w:val="TOC3"/>
            <w:rPr>
              <w:rFonts w:asciiTheme="minorHAnsi" w:eastAsiaTheme="minorEastAsia" w:hAnsiTheme="minorHAnsi" w:cstheme="minorBidi"/>
              <w:noProof/>
              <w:szCs w:val="22"/>
              <w:lang w:val="en-US" w:eastAsia="en-US"/>
            </w:rPr>
          </w:pPr>
          <w:hyperlink w:anchor="_Toc106170217" w:history="1">
            <w:r w:rsidR="00F23585" w:rsidRPr="001F3470">
              <w:rPr>
                <w:rStyle w:val="Hyperlink"/>
                <w:noProof/>
              </w:rPr>
              <w:t>Create a template</w:t>
            </w:r>
            <w:r w:rsidR="00F23585">
              <w:rPr>
                <w:noProof/>
                <w:webHidden/>
              </w:rPr>
              <w:tab/>
            </w:r>
            <w:r w:rsidR="00F23585">
              <w:rPr>
                <w:noProof/>
                <w:webHidden/>
              </w:rPr>
              <w:fldChar w:fldCharType="begin"/>
            </w:r>
            <w:r w:rsidR="00F23585">
              <w:rPr>
                <w:noProof/>
                <w:webHidden/>
              </w:rPr>
              <w:instrText xml:space="preserve"> PAGEREF _Toc106170217 \h </w:instrText>
            </w:r>
            <w:r w:rsidR="00F23585">
              <w:rPr>
                <w:noProof/>
                <w:webHidden/>
              </w:rPr>
            </w:r>
            <w:r w:rsidR="00F23585">
              <w:rPr>
                <w:noProof/>
                <w:webHidden/>
              </w:rPr>
              <w:fldChar w:fldCharType="separate"/>
            </w:r>
            <w:r w:rsidR="00F23585">
              <w:rPr>
                <w:noProof/>
                <w:webHidden/>
              </w:rPr>
              <w:t>68</w:t>
            </w:r>
            <w:r w:rsidR="00F23585">
              <w:rPr>
                <w:noProof/>
                <w:webHidden/>
              </w:rPr>
              <w:fldChar w:fldCharType="end"/>
            </w:r>
          </w:hyperlink>
        </w:p>
        <w:p w14:paraId="7FF5F85A" w14:textId="05268196" w:rsidR="00F23585" w:rsidRDefault="00000000">
          <w:pPr>
            <w:pStyle w:val="TOC3"/>
            <w:rPr>
              <w:rFonts w:asciiTheme="minorHAnsi" w:eastAsiaTheme="minorEastAsia" w:hAnsiTheme="minorHAnsi" w:cstheme="minorBidi"/>
              <w:noProof/>
              <w:szCs w:val="22"/>
              <w:lang w:val="en-US" w:eastAsia="en-US"/>
            </w:rPr>
          </w:pPr>
          <w:hyperlink w:anchor="_Toc106170218" w:history="1">
            <w:r w:rsidR="00F23585" w:rsidRPr="001F3470">
              <w:rPr>
                <w:rStyle w:val="Hyperlink"/>
                <w:noProof/>
              </w:rPr>
              <w:t>Global and Wipro templates</w:t>
            </w:r>
            <w:r w:rsidR="00F23585">
              <w:rPr>
                <w:noProof/>
                <w:webHidden/>
              </w:rPr>
              <w:tab/>
            </w:r>
            <w:r w:rsidR="00F23585">
              <w:rPr>
                <w:noProof/>
                <w:webHidden/>
              </w:rPr>
              <w:fldChar w:fldCharType="begin"/>
            </w:r>
            <w:r w:rsidR="00F23585">
              <w:rPr>
                <w:noProof/>
                <w:webHidden/>
              </w:rPr>
              <w:instrText xml:space="preserve"> PAGEREF _Toc106170218 \h </w:instrText>
            </w:r>
            <w:r w:rsidR="00F23585">
              <w:rPr>
                <w:noProof/>
                <w:webHidden/>
              </w:rPr>
            </w:r>
            <w:r w:rsidR="00F23585">
              <w:rPr>
                <w:noProof/>
                <w:webHidden/>
              </w:rPr>
              <w:fldChar w:fldCharType="separate"/>
            </w:r>
            <w:r w:rsidR="00F23585">
              <w:rPr>
                <w:noProof/>
                <w:webHidden/>
              </w:rPr>
              <w:t>70</w:t>
            </w:r>
            <w:r w:rsidR="00F23585">
              <w:rPr>
                <w:noProof/>
                <w:webHidden/>
              </w:rPr>
              <w:fldChar w:fldCharType="end"/>
            </w:r>
          </w:hyperlink>
        </w:p>
        <w:p w14:paraId="1A457FEC" w14:textId="360C63AB" w:rsidR="00F23585" w:rsidRDefault="00000000">
          <w:pPr>
            <w:pStyle w:val="TOC3"/>
            <w:rPr>
              <w:rFonts w:asciiTheme="minorHAnsi" w:eastAsiaTheme="minorEastAsia" w:hAnsiTheme="minorHAnsi" w:cstheme="minorBidi"/>
              <w:noProof/>
              <w:szCs w:val="22"/>
              <w:lang w:val="en-US" w:eastAsia="en-US"/>
            </w:rPr>
          </w:pPr>
          <w:hyperlink w:anchor="_Toc106170219" w:history="1">
            <w:r w:rsidR="00F23585" w:rsidRPr="001F3470">
              <w:rPr>
                <w:rStyle w:val="Hyperlink"/>
                <w:noProof/>
              </w:rPr>
              <w:t>Resolution Text – best practices – SLIDE 14</w:t>
            </w:r>
            <w:r w:rsidR="00F23585">
              <w:rPr>
                <w:noProof/>
                <w:webHidden/>
              </w:rPr>
              <w:tab/>
            </w:r>
            <w:r w:rsidR="00F23585">
              <w:rPr>
                <w:noProof/>
                <w:webHidden/>
              </w:rPr>
              <w:fldChar w:fldCharType="begin"/>
            </w:r>
            <w:r w:rsidR="00F23585">
              <w:rPr>
                <w:noProof/>
                <w:webHidden/>
              </w:rPr>
              <w:instrText xml:space="preserve"> PAGEREF _Toc106170219 \h </w:instrText>
            </w:r>
            <w:r w:rsidR="00F23585">
              <w:rPr>
                <w:noProof/>
                <w:webHidden/>
              </w:rPr>
            </w:r>
            <w:r w:rsidR="00F23585">
              <w:rPr>
                <w:noProof/>
                <w:webHidden/>
              </w:rPr>
              <w:fldChar w:fldCharType="separate"/>
            </w:r>
            <w:r w:rsidR="00F23585">
              <w:rPr>
                <w:noProof/>
                <w:webHidden/>
              </w:rPr>
              <w:t>71</w:t>
            </w:r>
            <w:r w:rsidR="00F23585">
              <w:rPr>
                <w:noProof/>
                <w:webHidden/>
              </w:rPr>
              <w:fldChar w:fldCharType="end"/>
            </w:r>
          </w:hyperlink>
        </w:p>
        <w:p w14:paraId="77493182" w14:textId="2ADF06E7" w:rsidR="00F23585" w:rsidRDefault="00000000">
          <w:pPr>
            <w:pStyle w:val="TOC3"/>
            <w:rPr>
              <w:rFonts w:asciiTheme="minorHAnsi" w:eastAsiaTheme="minorEastAsia" w:hAnsiTheme="minorHAnsi" w:cstheme="minorBidi"/>
              <w:noProof/>
              <w:szCs w:val="22"/>
              <w:lang w:val="en-US" w:eastAsia="en-US"/>
            </w:rPr>
          </w:pPr>
          <w:hyperlink w:anchor="_Toc106170220" w:history="1">
            <w:r w:rsidR="00F23585" w:rsidRPr="001F3470">
              <w:rPr>
                <w:rStyle w:val="Hyperlink"/>
                <w:noProof/>
              </w:rPr>
              <w:t>Templates  – best practices – SLIDE 15</w:t>
            </w:r>
            <w:r w:rsidR="00F23585">
              <w:rPr>
                <w:noProof/>
                <w:webHidden/>
              </w:rPr>
              <w:tab/>
            </w:r>
            <w:r w:rsidR="00F23585">
              <w:rPr>
                <w:noProof/>
                <w:webHidden/>
              </w:rPr>
              <w:fldChar w:fldCharType="begin"/>
            </w:r>
            <w:r w:rsidR="00F23585">
              <w:rPr>
                <w:noProof/>
                <w:webHidden/>
              </w:rPr>
              <w:instrText xml:space="preserve"> PAGEREF _Toc106170220 \h </w:instrText>
            </w:r>
            <w:r w:rsidR="00F23585">
              <w:rPr>
                <w:noProof/>
                <w:webHidden/>
              </w:rPr>
            </w:r>
            <w:r w:rsidR="00F23585">
              <w:rPr>
                <w:noProof/>
                <w:webHidden/>
              </w:rPr>
              <w:fldChar w:fldCharType="separate"/>
            </w:r>
            <w:r w:rsidR="00F23585">
              <w:rPr>
                <w:noProof/>
                <w:webHidden/>
              </w:rPr>
              <w:t>72</w:t>
            </w:r>
            <w:r w:rsidR="00F23585">
              <w:rPr>
                <w:noProof/>
                <w:webHidden/>
              </w:rPr>
              <w:fldChar w:fldCharType="end"/>
            </w:r>
          </w:hyperlink>
        </w:p>
        <w:p w14:paraId="4DFD51F2" w14:textId="6BBEFC5D" w:rsidR="00F23585" w:rsidRDefault="00000000">
          <w:pPr>
            <w:pStyle w:val="TOC3"/>
            <w:rPr>
              <w:rFonts w:asciiTheme="minorHAnsi" w:eastAsiaTheme="minorEastAsia" w:hAnsiTheme="minorHAnsi" w:cstheme="minorBidi"/>
              <w:noProof/>
              <w:szCs w:val="22"/>
              <w:lang w:val="en-US" w:eastAsia="en-US"/>
            </w:rPr>
          </w:pPr>
          <w:hyperlink w:anchor="_Toc106170221" w:history="1">
            <w:r w:rsidR="00F23585" w:rsidRPr="001F3470">
              <w:rPr>
                <w:rStyle w:val="Hyperlink"/>
                <w:noProof/>
              </w:rPr>
              <w:t>Review: Templates, case fields continued - SLIDE 16</w:t>
            </w:r>
            <w:r w:rsidR="00F23585">
              <w:rPr>
                <w:noProof/>
                <w:webHidden/>
              </w:rPr>
              <w:tab/>
            </w:r>
            <w:r w:rsidR="00F23585">
              <w:rPr>
                <w:noProof/>
                <w:webHidden/>
              </w:rPr>
              <w:fldChar w:fldCharType="begin"/>
            </w:r>
            <w:r w:rsidR="00F23585">
              <w:rPr>
                <w:noProof/>
                <w:webHidden/>
              </w:rPr>
              <w:instrText xml:space="preserve"> PAGEREF _Toc106170221 \h </w:instrText>
            </w:r>
            <w:r w:rsidR="00F23585">
              <w:rPr>
                <w:noProof/>
                <w:webHidden/>
              </w:rPr>
            </w:r>
            <w:r w:rsidR="00F23585">
              <w:rPr>
                <w:noProof/>
                <w:webHidden/>
              </w:rPr>
              <w:fldChar w:fldCharType="separate"/>
            </w:r>
            <w:r w:rsidR="00F23585">
              <w:rPr>
                <w:noProof/>
                <w:webHidden/>
              </w:rPr>
              <w:t>73</w:t>
            </w:r>
            <w:r w:rsidR="00F23585">
              <w:rPr>
                <w:noProof/>
                <w:webHidden/>
              </w:rPr>
              <w:fldChar w:fldCharType="end"/>
            </w:r>
          </w:hyperlink>
        </w:p>
        <w:p w14:paraId="0A3D855D" w14:textId="3CF010F6" w:rsidR="00F23585" w:rsidRDefault="00000000">
          <w:pPr>
            <w:pStyle w:val="TOC1"/>
            <w:tabs>
              <w:tab w:val="right" w:leader="dot" w:pos="10423"/>
            </w:tabs>
            <w:rPr>
              <w:rFonts w:eastAsiaTheme="minorEastAsia"/>
              <w:b w:val="0"/>
              <w:noProof/>
              <w:color w:val="auto"/>
              <w:szCs w:val="22"/>
            </w:rPr>
          </w:pPr>
          <w:hyperlink w:anchor="_Toc106170222" w:history="1">
            <w:r w:rsidR="00F23585" w:rsidRPr="001F3470">
              <w:rPr>
                <w:rStyle w:val="Hyperlink"/>
                <w:noProof/>
              </w:rPr>
              <w:t>More ServiceNow features</w:t>
            </w:r>
            <w:r w:rsidR="00F23585">
              <w:rPr>
                <w:noProof/>
                <w:webHidden/>
              </w:rPr>
              <w:tab/>
            </w:r>
            <w:r w:rsidR="00F23585">
              <w:rPr>
                <w:noProof/>
                <w:webHidden/>
              </w:rPr>
              <w:fldChar w:fldCharType="begin"/>
            </w:r>
            <w:r w:rsidR="00F23585">
              <w:rPr>
                <w:noProof/>
                <w:webHidden/>
              </w:rPr>
              <w:instrText xml:space="preserve"> PAGEREF _Toc106170222 \h </w:instrText>
            </w:r>
            <w:r w:rsidR="00F23585">
              <w:rPr>
                <w:noProof/>
                <w:webHidden/>
              </w:rPr>
            </w:r>
            <w:r w:rsidR="00F23585">
              <w:rPr>
                <w:noProof/>
                <w:webHidden/>
              </w:rPr>
              <w:fldChar w:fldCharType="separate"/>
            </w:r>
            <w:r w:rsidR="00F23585">
              <w:rPr>
                <w:noProof/>
                <w:webHidden/>
              </w:rPr>
              <w:t>74</w:t>
            </w:r>
            <w:r w:rsidR="00F23585">
              <w:rPr>
                <w:noProof/>
                <w:webHidden/>
              </w:rPr>
              <w:fldChar w:fldCharType="end"/>
            </w:r>
          </w:hyperlink>
        </w:p>
        <w:p w14:paraId="7531E918" w14:textId="70DDBDAF" w:rsidR="00F23585" w:rsidRDefault="00000000">
          <w:pPr>
            <w:pStyle w:val="TOC3"/>
            <w:rPr>
              <w:rFonts w:asciiTheme="minorHAnsi" w:eastAsiaTheme="minorEastAsia" w:hAnsiTheme="minorHAnsi" w:cstheme="minorBidi"/>
              <w:noProof/>
              <w:szCs w:val="22"/>
              <w:lang w:val="en-US" w:eastAsia="en-US"/>
            </w:rPr>
          </w:pPr>
          <w:hyperlink w:anchor="_Toc106170223" w:history="1">
            <w:r w:rsidR="00F23585" w:rsidRPr="001F3470">
              <w:rPr>
                <w:rStyle w:val="Hyperlink"/>
                <w:noProof/>
              </w:rPr>
              <w:t>Customize the ServiceNow workspace</w:t>
            </w:r>
            <w:r w:rsidR="00F23585">
              <w:rPr>
                <w:noProof/>
                <w:webHidden/>
              </w:rPr>
              <w:tab/>
            </w:r>
            <w:r w:rsidR="00F23585">
              <w:rPr>
                <w:noProof/>
                <w:webHidden/>
              </w:rPr>
              <w:fldChar w:fldCharType="begin"/>
            </w:r>
            <w:r w:rsidR="00F23585">
              <w:rPr>
                <w:noProof/>
                <w:webHidden/>
              </w:rPr>
              <w:instrText xml:space="preserve"> PAGEREF _Toc106170223 \h </w:instrText>
            </w:r>
            <w:r w:rsidR="00F23585">
              <w:rPr>
                <w:noProof/>
                <w:webHidden/>
              </w:rPr>
            </w:r>
            <w:r w:rsidR="00F23585">
              <w:rPr>
                <w:noProof/>
                <w:webHidden/>
              </w:rPr>
              <w:fldChar w:fldCharType="separate"/>
            </w:r>
            <w:r w:rsidR="00F23585">
              <w:rPr>
                <w:noProof/>
                <w:webHidden/>
              </w:rPr>
              <w:t>74</w:t>
            </w:r>
            <w:r w:rsidR="00F23585">
              <w:rPr>
                <w:noProof/>
                <w:webHidden/>
              </w:rPr>
              <w:fldChar w:fldCharType="end"/>
            </w:r>
          </w:hyperlink>
        </w:p>
        <w:p w14:paraId="16C83349" w14:textId="6E8FEBE1" w:rsidR="00F23585" w:rsidRDefault="00000000">
          <w:pPr>
            <w:pStyle w:val="TOC3"/>
            <w:rPr>
              <w:rFonts w:asciiTheme="minorHAnsi" w:eastAsiaTheme="minorEastAsia" w:hAnsiTheme="minorHAnsi" w:cstheme="minorBidi"/>
              <w:noProof/>
              <w:szCs w:val="22"/>
              <w:lang w:val="en-US" w:eastAsia="en-US"/>
            </w:rPr>
          </w:pPr>
          <w:hyperlink w:anchor="_Toc106170224" w:history="1">
            <w:r w:rsidR="00F23585" w:rsidRPr="001F3470">
              <w:rPr>
                <w:rStyle w:val="Hyperlink"/>
                <w:noProof/>
              </w:rPr>
              <w:t>Settings menu</w:t>
            </w:r>
            <w:r w:rsidR="00F23585">
              <w:rPr>
                <w:noProof/>
                <w:webHidden/>
              </w:rPr>
              <w:tab/>
            </w:r>
            <w:r w:rsidR="00F23585">
              <w:rPr>
                <w:noProof/>
                <w:webHidden/>
              </w:rPr>
              <w:fldChar w:fldCharType="begin"/>
            </w:r>
            <w:r w:rsidR="00F23585">
              <w:rPr>
                <w:noProof/>
                <w:webHidden/>
              </w:rPr>
              <w:instrText xml:space="preserve"> PAGEREF _Toc106170224 \h </w:instrText>
            </w:r>
            <w:r w:rsidR="00F23585">
              <w:rPr>
                <w:noProof/>
                <w:webHidden/>
              </w:rPr>
            </w:r>
            <w:r w:rsidR="00F23585">
              <w:rPr>
                <w:noProof/>
                <w:webHidden/>
              </w:rPr>
              <w:fldChar w:fldCharType="separate"/>
            </w:r>
            <w:r w:rsidR="00F23585">
              <w:rPr>
                <w:noProof/>
                <w:webHidden/>
              </w:rPr>
              <w:t>74</w:t>
            </w:r>
            <w:r w:rsidR="00F23585">
              <w:rPr>
                <w:noProof/>
                <w:webHidden/>
              </w:rPr>
              <w:fldChar w:fldCharType="end"/>
            </w:r>
          </w:hyperlink>
        </w:p>
        <w:p w14:paraId="19642AD9" w14:textId="1A6DAE74" w:rsidR="00F23585" w:rsidRDefault="00000000">
          <w:pPr>
            <w:pStyle w:val="TOC3"/>
            <w:rPr>
              <w:rFonts w:asciiTheme="minorHAnsi" w:eastAsiaTheme="minorEastAsia" w:hAnsiTheme="minorHAnsi" w:cstheme="minorBidi"/>
              <w:noProof/>
              <w:szCs w:val="22"/>
              <w:lang w:val="en-US" w:eastAsia="en-US"/>
            </w:rPr>
          </w:pPr>
          <w:hyperlink w:anchor="_Toc106170225" w:history="1">
            <w:r w:rsidR="00F23585" w:rsidRPr="001F3470">
              <w:rPr>
                <w:rStyle w:val="Hyperlink"/>
                <w:noProof/>
              </w:rPr>
              <w:t>Expand / Collapse Details panels</w:t>
            </w:r>
            <w:r w:rsidR="00F23585">
              <w:rPr>
                <w:noProof/>
                <w:webHidden/>
              </w:rPr>
              <w:tab/>
            </w:r>
            <w:r w:rsidR="00F23585">
              <w:rPr>
                <w:noProof/>
                <w:webHidden/>
              </w:rPr>
              <w:fldChar w:fldCharType="begin"/>
            </w:r>
            <w:r w:rsidR="00F23585">
              <w:rPr>
                <w:noProof/>
                <w:webHidden/>
              </w:rPr>
              <w:instrText xml:space="preserve"> PAGEREF _Toc106170225 \h </w:instrText>
            </w:r>
            <w:r w:rsidR="00F23585">
              <w:rPr>
                <w:noProof/>
                <w:webHidden/>
              </w:rPr>
            </w:r>
            <w:r w:rsidR="00F23585">
              <w:rPr>
                <w:noProof/>
                <w:webHidden/>
              </w:rPr>
              <w:fldChar w:fldCharType="separate"/>
            </w:r>
            <w:r w:rsidR="00F23585">
              <w:rPr>
                <w:noProof/>
                <w:webHidden/>
              </w:rPr>
              <w:t>76</w:t>
            </w:r>
            <w:r w:rsidR="00F23585">
              <w:rPr>
                <w:noProof/>
                <w:webHidden/>
              </w:rPr>
              <w:fldChar w:fldCharType="end"/>
            </w:r>
          </w:hyperlink>
        </w:p>
        <w:p w14:paraId="32CC8A91" w14:textId="5E59F71A" w:rsidR="00F23585" w:rsidRDefault="00000000">
          <w:pPr>
            <w:pStyle w:val="TOC3"/>
            <w:rPr>
              <w:rFonts w:asciiTheme="minorHAnsi" w:eastAsiaTheme="minorEastAsia" w:hAnsiTheme="minorHAnsi" w:cstheme="minorBidi"/>
              <w:noProof/>
              <w:szCs w:val="22"/>
              <w:lang w:val="en-US" w:eastAsia="en-US"/>
            </w:rPr>
          </w:pPr>
          <w:hyperlink w:anchor="_Toc106170226" w:history="1">
            <w:r w:rsidR="00F23585" w:rsidRPr="001F3470">
              <w:rPr>
                <w:rStyle w:val="Hyperlink"/>
                <w:noProof/>
              </w:rPr>
              <w:t>Zoom Options</w:t>
            </w:r>
            <w:r w:rsidR="00F23585">
              <w:rPr>
                <w:noProof/>
                <w:webHidden/>
              </w:rPr>
              <w:tab/>
            </w:r>
            <w:r w:rsidR="00F23585">
              <w:rPr>
                <w:noProof/>
                <w:webHidden/>
              </w:rPr>
              <w:fldChar w:fldCharType="begin"/>
            </w:r>
            <w:r w:rsidR="00F23585">
              <w:rPr>
                <w:noProof/>
                <w:webHidden/>
              </w:rPr>
              <w:instrText xml:space="preserve"> PAGEREF _Toc106170226 \h </w:instrText>
            </w:r>
            <w:r w:rsidR="00F23585">
              <w:rPr>
                <w:noProof/>
                <w:webHidden/>
              </w:rPr>
            </w:r>
            <w:r w:rsidR="00F23585">
              <w:rPr>
                <w:noProof/>
                <w:webHidden/>
              </w:rPr>
              <w:fldChar w:fldCharType="separate"/>
            </w:r>
            <w:r w:rsidR="00F23585">
              <w:rPr>
                <w:noProof/>
                <w:webHidden/>
              </w:rPr>
              <w:t>78</w:t>
            </w:r>
            <w:r w:rsidR="00F23585">
              <w:rPr>
                <w:noProof/>
                <w:webHidden/>
              </w:rPr>
              <w:fldChar w:fldCharType="end"/>
            </w:r>
          </w:hyperlink>
        </w:p>
        <w:p w14:paraId="6BECBE4E" w14:textId="09A11DFF" w:rsidR="00F23585" w:rsidRDefault="00000000">
          <w:pPr>
            <w:pStyle w:val="TOC3"/>
            <w:rPr>
              <w:rFonts w:asciiTheme="minorHAnsi" w:eastAsiaTheme="minorEastAsia" w:hAnsiTheme="minorHAnsi" w:cstheme="minorBidi"/>
              <w:noProof/>
              <w:szCs w:val="22"/>
              <w:lang w:val="en-US" w:eastAsia="en-US"/>
            </w:rPr>
          </w:pPr>
          <w:hyperlink w:anchor="_Toc106170227" w:history="1">
            <w:r w:rsidR="00F23585" w:rsidRPr="001F3470">
              <w:rPr>
                <w:rStyle w:val="Hyperlink"/>
                <w:noProof/>
              </w:rPr>
              <w:t>HTML / Rich text Editor</w:t>
            </w:r>
            <w:r w:rsidR="00F23585">
              <w:rPr>
                <w:noProof/>
                <w:webHidden/>
              </w:rPr>
              <w:tab/>
            </w:r>
            <w:r w:rsidR="00F23585">
              <w:rPr>
                <w:noProof/>
                <w:webHidden/>
              </w:rPr>
              <w:fldChar w:fldCharType="begin"/>
            </w:r>
            <w:r w:rsidR="00F23585">
              <w:rPr>
                <w:noProof/>
                <w:webHidden/>
              </w:rPr>
              <w:instrText xml:space="preserve"> PAGEREF _Toc106170227 \h </w:instrText>
            </w:r>
            <w:r w:rsidR="00F23585">
              <w:rPr>
                <w:noProof/>
                <w:webHidden/>
              </w:rPr>
            </w:r>
            <w:r w:rsidR="00F23585">
              <w:rPr>
                <w:noProof/>
                <w:webHidden/>
              </w:rPr>
              <w:fldChar w:fldCharType="separate"/>
            </w:r>
            <w:r w:rsidR="00F23585">
              <w:rPr>
                <w:noProof/>
                <w:webHidden/>
              </w:rPr>
              <w:t>78</w:t>
            </w:r>
            <w:r w:rsidR="00F23585">
              <w:rPr>
                <w:noProof/>
                <w:webHidden/>
              </w:rPr>
              <w:fldChar w:fldCharType="end"/>
            </w:r>
          </w:hyperlink>
        </w:p>
        <w:p w14:paraId="744DAA2C" w14:textId="5B1B104C" w:rsidR="00F23585" w:rsidRDefault="00000000">
          <w:pPr>
            <w:pStyle w:val="TOC3"/>
            <w:rPr>
              <w:rFonts w:asciiTheme="minorHAnsi" w:eastAsiaTheme="minorEastAsia" w:hAnsiTheme="minorHAnsi" w:cstheme="minorBidi"/>
              <w:noProof/>
              <w:szCs w:val="22"/>
              <w:lang w:val="en-US" w:eastAsia="en-US"/>
            </w:rPr>
          </w:pPr>
          <w:hyperlink w:anchor="_Toc106170228" w:history="1">
            <w:r w:rsidR="00F23585" w:rsidRPr="001F3470">
              <w:rPr>
                <w:rStyle w:val="Hyperlink"/>
                <w:noProof/>
              </w:rPr>
              <w:t>Customize the Agent Workspace: SLIDE 17</w:t>
            </w:r>
            <w:r w:rsidR="00F23585">
              <w:rPr>
                <w:noProof/>
                <w:webHidden/>
              </w:rPr>
              <w:tab/>
            </w:r>
            <w:r w:rsidR="00F23585">
              <w:rPr>
                <w:noProof/>
                <w:webHidden/>
              </w:rPr>
              <w:fldChar w:fldCharType="begin"/>
            </w:r>
            <w:r w:rsidR="00F23585">
              <w:rPr>
                <w:noProof/>
                <w:webHidden/>
              </w:rPr>
              <w:instrText xml:space="preserve"> PAGEREF _Toc106170228 \h </w:instrText>
            </w:r>
            <w:r w:rsidR="00F23585">
              <w:rPr>
                <w:noProof/>
                <w:webHidden/>
              </w:rPr>
            </w:r>
            <w:r w:rsidR="00F23585">
              <w:rPr>
                <w:noProof/>
                <w:webHidden/>
              </w:rPr>
              <w:fldChar w:fldCharType="separate"/>
            </w:r>
            <w:r w:rsidR="00F23585">
              <w:rPr>
                <w:noProof/>
                <w:webHidden/>
              </w:rPr>
              <w:t>80</w:t>
            </w:r>
            <w:r w:rsidR="00F23585">
              <w:rPr>
                <w:noProof/>
                <w:webHidden/>
              </w:rPr>
              <w:fldChar w:fldCharType="end"/>
            </w:r>
          </w:hyperlink>
        </w:p>
        <w:p w14:paraId="6286534B" w14:textId="4368667A" w:rsidR="00F23585" w:rsidRDefault="00000000">
          <w:pPr>
            <w:pStyle w:val="TOC3"/>
            <w:rPr>
              <w:rFonts w:asciiTheme="minorHAnsi" w:eastAsiaTheme="minorEastAsia" w:hAnsiTheme="minorHAnsi" w:cstheme="minorBidi"/>
              <w:noProof/>
              <w:szCs w:val="22"/>
              <w:lang w:val="en-US" w:eastAsia="en-US"/>
            </w:rPr>
          </w:pPr>
          <w:hyperlink w:anchor="_Toc106170229" w:history="1">
            <w:r w:rsidR="00F23585" w:rsidRPr="001F3470">
              <w:rPr>
                <w:rStyle w:val="Hyperlink"/>
                <w:noProof/>
              </w:rPr>
              <w:t>Claim Cases: Locate Unassigned Cases: SLIDE 18</w:t>
            </w:r>
            <w:r w:rsidR="00F23585">
              <w:rPr>
                <w:noProof/>
                <w:webHidden/>
              </w:rPr>
              <w:tab/>
            </w:r>
            <w:r w:rsidR="00F23585">
              <w:rPr>
                <w:noProof/>
                <w:webHidden/>
              </w:rPr>
              <w:fldChar w:fldCharType="begin"/>
            </w:r>
            <w:r w:rsidR="00F23585">
              <w:rPr>
                <w:noProof/>
                <w:webHidden/>
              </w:rPr>
              <w:instrText xml:space="preserve"> PAGEREF _Toc106170229 \h </w:instrText>
            </w:r>
            <w:r w:rsidR="00F23585">
              <w:rPr>
                <w:noProof/>
                <w:webHidden/>
              </w:rPr>
            </w:r>
            <w:r w:rsidR="00F23585">
              <w:rPr>
                <w:noProof/>
                <w:webHidden/>
              </w:rPr>
              <w:fldChar w:fldCharType="separate"/>
            </w:r>
            <w:r w:rsidR="00F23585">
              <w:rPr>
                <w:noProof/>
                <w:webHidden/>
              </w:rPr>
              <w:t>81</w:t>
            </w:r>
            <w:r w:rsidR="00F23585">
              <w:rPr>
                <w:noProof/>
                <w:webHidden/>
              </w:rPr>
              <w:fldChar w:fldCharType="end"/>
            </w:r>
          </w:hyperlink>
        </w:p>
        <w:p w14:paraId="56364115" w14:textId="7EA0480B" w:rsidR="00F23585" w:rsidRDefault="00000000">
          <w:pPr>
            <w:pStyle w:val="TOC3"/>
            <w:rPr>
              <w:rFonts w:asciiTheme="minorHAnsi" w:eastAsiaTheme="minorEastAsia" w:hAnsiTheme="minorHAnsi" w:cstheme="minorBidi"/>
              <w:noProof/>
              <w:szCs w:val="22"/>
              <w:lang w:val="en-US" w:eastAsia="en-US"/>
            </w:rPr>
          </w:pPr>
          <w:hyperlink w:anchor="_Toc106170230" w:history="1">
            <w:r w:rsidR="00F23585" w:rsidRPr="001F3470">
              <w:rPr>
                <w:rStyle w:val="Hyperlink"/>
                <w:noProof/>
              </w:rPr>
              <w:t>Locate Unassigned Cases – DEMO</w:t>
            </w:r>
            <w:r w:rsidR="00F23585">
              <w:rPr>
                <w:noProof/>
                <w:webHidden/>
              </w:rPr>
              <w:tab/>
            </w:r>
            <w:r w:rsidR="00F23585">
              <w:rPr>
                <w:noProof/>
                <w:webHidden/>
              </w:rPr>
              <w:fldChar w:fldCharType="begin"/>
            </w:r>
            <w:r w:rsidR="00F23585">
              <w:rPr>
                <w:noProof/>
                <w:webHidden/>
              </w:rPr>
              <w:instrText xml:space="preserve"> PAGEREF _Toc106170230 \h </w:instrText>
            </w:r>
            <w:r w:rsidR="00F23585">
              <w:rPr>
                <w:noProof/>
                <w:webHidden/>
              </w:rPr>
            </w:r>
            <w:r w:rsidR="00F23585">
              <w:rPr>
                <w:noProof/>
                <w:webHidden/>
              </w:rPr>
              <w:fldChar w:fldCharType="separate"/>
            </w:r>
            <w:r w:rsidR="00F23585">
              <w:rPr>
                <w:noProof/>
                <w:webHidden/>
              </w:rPr>
              <w:t>82</w:t>
            </w:r>
            <w:r w:rsidR="00F23585">
              <w:rPr>
                <w:noProof/>
                <w:webHidden/>
              </w:rPr>
              <w:fldChar w:fldCharType="end"/>
            </w:r>
          </w:hyperlink>
        </w:p>
        <w:p w14:paraId="7A6B9E7D" w14:textId="1DFCB640" w:rsidR="00F23585" w:rsidRDefault="00000000">
          <w:pPr>
            <w:pStyle w:val="TOC3"/>
            <w:rPr>
              <w:rFonts w:asciiTheme="minorHAnsi" w:eastAsiaTheme="minorEastAsia" w:hAnsiTheme="minorHAnsi" w:cstheme="minorBidi"/>
              <w:noProof/>
              <w:szCs w:val="22"/>
              <w:lang w:val="en-US" w:eastAsia="en-US"/>
            </w:rPr>
          </w:pPr>
          <w:hyperlink w:anchor="_Toc106170231" w:history="1">
            <w:r w:rsidR="00F23585" w:rsidRPr="001F3470">
              <w:rPr>
                <w:rStyle w:val="Hyperlink"/>
                <w:noProof/>
              </w:rPr>
              <w:t>Assign the case</w:t>
            </w:r>
            <w:r w:rsidR="00F23585">
              <w:rPr>
                <w:noProof/>
                <w:webHidden/>
              </w:rPr>
              <w:tab/>
            </w:r>
            <w:r w:rsidR="00F23585">
              <w:rPr>
                <w:noProof/>
                <w:webHidden/>
              </w:rPr>
              <w:fldChar w:fldCharType="begin"/>
            </w:r>
            <w:r w:rsidR="00F23585">
              <w:rPr>
                <w:noProof/>
                <w:webHidden/>
              </w:rPr>
              <w:instrText xml:space="preserve"> PAGEREF _Toc106170231 \h </w:instrText>
            </w:r>
            <w:r w:rsidR="00F23585">
              <w:rPr>
                <w:noProof/>
                <w:webHidden/>
              </w:rPr>
            </w:r>
            <w:r w:rsidR="00F23585">
              <w:rPr>
                <w:noProof/>
                <w:webHidden/>
              </w:rPr>
              <w:fldChar w:fldCharType="separate"/>
            </w:r>
            <w:r w:rsidR="00F23585">
              <w:rPr>
                <w:noProof/>
                <w:webHidden/>
              </w:rPr>
              <w:t>82</w:t>
            </w:r>
            <w:r w:rsidR="00F23585">
              <w:rPr>
                <w:noProof/>
                <w:webHidden/>
              </w:rPr>
              <w:fldChar w:fldCharType="end"/>
            </w:r>
          </w:hyperlink>
        </w:p>
        <w:p w14:paraId="0DAC15C7" w14:textId="17DC3508" w:rsidR="00F23585" w:rsidRDefault="00000000">
          <w:pPr>
            <w:pStyle w:val="TOC3"/>
            <w:rPr>
              <w:rFonts w:asciiTheme="minorHAnsi" w:eastAsiaTheme="minorEastAsia" w:hAnsiTheme="minorHAnsi" w:cstheme="minorBidi"/>
              <w:noProof/>
              <w:szCs w:val="22"/>
              <w:lang w:val="en-US" w:eastAsia="en-US"/>
            </w:rPr>
          </w:pPr>
          <w:hyperlink w:anchor="_Toc106170232" w:history="1">
            <w:r w:rsidR="00F23585" w:rsidRPr="001F3470">
              <w:rPr>
                <w:rStyle w:val="Hyperlink"/>
                <w:noProof/>
              </w:rPr>
              <w:t>Assign case in case workspace</w:t>
            </w:r>
            <w:r w:rsidR="00F23585">
              <w:rPr>
                <w:noProof/>
                <w:webHidden/>
              </w:rPr>
              <w:tab/>
            </w:r>
            <w:r w:rsidR="00F23585">
              <w:rPr>
                <w:noProof/>
                <w:webHidden/>
              </w:rPr>
              <w:fldChar w:fldCharType="begin"/>
            </w:r>
            <w:r w:rsidR="00F23585">
              <w:rPr>
                <w:noProof/>
                <w:webHidden/>
              </w:rPr>
              <w:instrText xml:space="preserve"> PAGEREF _Toc106170232 \h </w:instrText>
            </w:r>
            <w:r w:rsidR="00F23585">
              <w:rPr>
                <w:noProof/>
                <w:webHidden/>
              </w:rPr>
            </w:r>
            <w:r w:rsidR="00F23585">
              <w:rPr>
                <w:noProof/>
                <w:webHidden/>
              </w:rPr>
              <w:fldChar w:fldCharType="separate"/>
            </w:r>
            <w:r w:rsidR="00F23585">
              <w:rPr>
                <w:noProof/>
                <w:webHidden/>
              </w:rPr>
              <w:t>83</w:t>
            </w:r>
            <w:r w:rsidR="00F23585">
              <w:rPr>
                <w:noProof/>
                <w:webHidden/>
              </w:rPr>
              <w:fldChar w:fldCharType="end"/>
            </w:r>
          </w:hyperlink>
        </w:p>
        <w:p w14:paraId="1DCC2A38" w14:textId="69468B67" w:rsidR="00F23585" w:rsidRDefault="00000000">
          <w:pPr>
            <w:pStyle w:val="TOC3"/>
            <w:rPr>
              <w:rFonts w:asciiTheme="minorHAnsi" w:eastAsiaTheme="minorEastAsia" w:hAnsiTheme="minorHAnsi" w:cstheme="minorBidi"/>
              <w:noProof/>
              <w:szCs w:val="22"/>
              <w:lang w:val="en-US" w:eastAsia="en-US"/>
            </w:rPr>
          </w:pPr>
          <w:hyperlink w:anchor="_Toc106170233" w:history="1">
            <w:r w:rsidR="00F23585" w:rsidRPr="001F3470">
              <w:rPr>
                <w:rStyle w:val="Hyperlink"/>
                <w:noProof/>
              </w:rPr>
              <w:t>Web cases</w:t>
            </w:r>
            <w:r w:rsidR="00F23585">
              <w:rPr>
                <w:noProof/>
                <w:webHidden/>
              </w:rPr>
              <w:tab/>
            </w:r>
            <w:r w:rsidR="00F23585">
              <w:rPr>
                <w:noProof/>
                <w:webHidden/>
              </w:rPr>
              <w:fldChar w:fldCharType="begin"/>
            </w:r>
            <w:r w:rsidR="00F23585">
              <w:rPr>
                <w:noProof/>
                <w:webHidden/>
              </w:rPr>
              <w:instrText xml:space="preserve"> PAGEREF _Toc106170233 \h </w:instrText>
            </w:r>
            <w:r w:rsidR="00F23585">
              <w:rPr>
                <w:noProof/>
                <w:webHidden/>
              </w:rPr>
            </w:r>
            <w:r w:rsidR="00F23585">
              <w:rPr>
                <w:noProof/>
                <w:webHidden/>
              </w:rPr>
              <w:fldChar w:fldCharType="separate"/>
            </w:r>
            <w:r w:rsidR="00F23585">
              <w:rPr>
                <w:noProof/>
                <w:webHidden/>
              </w:rPr>
              <w:t>83</w:t>
            </w:r>
            <w:r w:rsidR="00F23585">
              <w:rPr>
                <w:noProof/>
                <w:webHidden/>
              </w:rPr>
              <w:fldChar w:fldCharType="end"/>
            </w:r>
          </w:hyperlink>
        </w:p>
        <w:p w14:paraId="3C7C5F4A" w14:textId="662058A3" w:rsidR="00F23585" w:rsidRDefault="00000000">
          <w:pPr>
            <w:pStyle w:val="TOC3"/>
            <w:rPr>
              <w:rFonts w:asciiTheme="minorHAnsi" w:eastAsiaTheme="minorEastAsia" w:hAnsiTheme="minorHAnsi" w:cstheme="minorBidi"/>
              <w:noProof/>
              <w:szCs w:val="22"/>
              <w:lang w:val="en-US" w:eastAsia="en-US"/>
            </w:rPr>
          </w:pPr>
          <w:hyperlink w:anchor="_Toc106170234" w:history="1">
            <w:r w:rsidR="00F23585" w:rsidRPr="001F3470">
              <w:rPr>
                <w:rStyle w:val="Hyperlink"/>
                <w:noProof/>
              </w:rPr>
              <w:t>Special Handling Notes</w:t>
            </w:r>
            <w:r w:rsidR="00F23585">
              <w:rPr>
                <w:noProof/>
                <w:webHidden/>
              </w:rPr>
              <w:tab/>
            </w:r>
            <w:r w:rsidR="00F23585">
              <w:rPr>
                <w:noProof/>
                <w:webHidden/>
              </w:rPr>
              <w:fldChar w:fldCharType="begin"/>
            </w:r>
            <w:r w:rsidR="00F23585">
              <w:rPr>
                <w:noProof/>
                <w:webHidden/>
              </w:rPr>
              <w:instrText xml:space="preserve"> PAGEREF _Toc106170234 \h </w:instrText>
            </w:r>
            <w:r w:rsidR="00F23585">
              <w:rPr>
                <w:noProof/>
                <w:webHidden/>
              </w:rPr>
            </w:r>
            <w:r w:rsidR="00F23585">
              <w:rPr>
                <w:noProof/>
                <w:webHidden/>
              </w:rPr>
              <w:fldChar w:fldCharType="separate"/>
            </w:r>
            <w:r w:rsidR="00F23585">
              <w:rPr>
                <w:noProof/>
                <w:webHidden/>
              </w:rPr>
              <w:t>85</w:t>
            </w:r>
            <w:r w:rsidR="00F23585">
              <w:rPr>
                <w:noProof/>
                <w:webHidden/>
              </w:rPr>
              <w:fldChar w:fldCharType="end"/>
            </w:r>
          </w:hyperlink>
        </w:p>
        <w:p w14:paraId="0A607586" w14:textId="3986C4E5" w:rsidR="00F23585" w:rsidRDefault="00000000">
          <w:pPr>
            <w:pStyle w:val="TOC3"/>
            <w:rPr>
              <w:rFonts w:asciiTheme="minorHAnsi" w:eastAsiaTheme="minorEastAsia" w:hAnsiTheme="minorHAnsi" w:cstheme="minorBidi"/>
              <w:noProof/>
              <w:szCs w:val="22"/>
              <w:lang w:val="en-US" w:eastAsia="en-US"/>
            </w:rPr>
          </w:pPr>
          <w:hyperlink w:anchor="_Toc106170235" w:history="1">
            <w:r w:rsidR="00F23585" w:rsidRPr="001F3470">
              <w:rPr>
                <w:rStyle w:val="Hyperlink"/>
                <w:noProof/>
              </w:rPr>
              <w:t>Special Handling Notes – slide 19</w:t>
            </w:r>
            <w:r w:rsidR="00F23585">
              <w:rPr>
                <w:noProof/>
                <w:webHidden/>
              </w:rPr>
              <w:tab/>
            </w:r>
            <w:r w:rsidR="00F23585">
              <w:rPr>
                <w:noProof/>
                <w:webHidden/>
              </w:rPr>
              <w:fldChar w:fldCharType="begin"/>
            </w:r>
            <w:r w:rsidR="00F23585">
              <w:rPr>
                <w:noProof/>
                <w:webHidden/>
              </w:rPr>
              <w:instrText xml:space="preserve"> PAGEREF _Toc106170235 \h </w:instrText>
            </w:r>
            <w:r w:rsidR="00F23585">
              <w:rPr>
                <w:noProof/>
                <w:webHidden/>
              </w:rPr>
            </w:r>
            <w:r w:rsidR="00F23585">
              <w:rPr>
                <w:noProof/>
                <w:webHidden/>
              </w:rPr>
              <w:fldChar w:fldCharType="separate"/>
            </w:r>
            <w:r w:rsidR="00F23585">
              <w:rPr>
                <w:noProof/>
                <w:webHidden/>
              </w:rPr>
              <w:t>85</w:t>
            </w:r>
            <w:r w:rsidR="00F23585">
              <w:rPr>
                <w:noProof/>
                <w:webHidden/>
              </w:rPr>
              <w:fldChar w:fldCharType="end"/>
            </w:r>
          </w:hyperlink>
        </w:p>
        <w:p w14:paraId="31894EC7" w14:textId="767FDE0E" w:rsidR="00F23585" w:rsidRDefault="00000000">
          <w:pPr>
            <w:pStyle w:val="TOC1"/>
            <w:tabs>
              <w:tab w:val="right" w:leader="dot" w:pos="10423"/>
            </w:tabs>
            <w:rPr>
              <w:rFonts w:eastAsiaTheme="minorEastAsia"/>
              <w:b w:val="0"/>
              <w:noProof/>
              <w:color w:val="auto"/>
              <w:szCs w:val="22"/>
            </w:rPr>
          </w:pPr>
          <w:hyperlink w:anchor="_Toc106170236" w:history="1">
            <w:r w:rsidR="00F23585" w:rsidRPr="001F3470">
              <w:rPr>
                <w:rStyle w:val="Hyperlink"/>
                <w:noProof/>
              </w:rPr>
              <w:t>Search and Filter</w:t>
            </w:r>
            <w:r w:rsidR="00F23585">
              <w:rPr>
                <w:noProof/>
                <w:webHidden/>
              </w:rPr>
              <w:tab/>
            </w:r>
            <w:r w:rsidR="00F23585">
              <w:rPr>
                <w:noProof/>
                <w:webHidden/>
              </w:rPr>
              <w:fldChar w:fldCharType="begin"/>
            </w:r>
            <w:r w:rsidR="00F23585">
              <w:rPr>
                <w:noProof/>
                <w:webHidden/>
              </w:rPr>
              <w:instrText xml:space="preserve"> PAGEREF _Toc106170236 \h </w:instrText>
            </w:r>
            <w:r w:rsidR="00F23585">
              <w:rPr>
                <w:noProof/>
                <w:webHidden/>
              </w:rPr>
            </w:r>
            <w:r w:rsidR="00F23585">
              <w:rPr>
                <w:noProof/>
                <w:webHidden/>
              </w:rPr>
              <w:fldChar w:fldCharType="separate"/>
            </w:r>
            <w:r w:rsidR="00F23585">
              <w:rPr>
                <w:noProof/>
                <w:webHidden/>
              </w:rPr>
              <w:t>87</w:t>
            </w:r>
            <w:r w:rsidR="00F23585">
              <w:rPr>
                <w:noProof/>
                <w:webHidden/>
              </w:rPr>
              <w:fldChar w:fldCharType="end"/>
            </w:r>
          </w:hyperlink>
        </w:p>
        <w:p w14:paraId="7B9FEB80" w14:textId="393FFE24" w:rsidR="00F23585" w:rsidRDefault="00000000">
          <w:pPr>
            <w:pStyle w:val="TOC3"/>
            <w:rPr>
              <w:rFonts w:asciiTheme="minorHAnsi" w:eastAsiaTheme="minorEastAsia" w:hAnsiTheme="minorHAnsi" w:cstheme="minorBidi"/>
              <w:noProof/>
              <w:szCs w:val="22"/>
              <w:lang w:val="en-US" w:eastAsia="en-US"/>
            </w:rPr>
          </w:pPr>
          <w:hyperlink w:anchor="_Toc106170237" w:history="1">
            <w:r w:rsidR="00F23585" w:rsidRPr="001F3470">
              <w:rPr>
                <w:rStyle w:val="Hyperlink"/>
                <w:noProof/>
              </w:rPr>
              <w:t>Global Search - DEMO</w:t>
            </w:r>
            <w:r w:rsidR="00F23585">
              <w:rPr>
                <w:noProof/>
                <w:webHidden/>
              </w:rPr>
              <w:tab/>
            </w:r>
            <w:r w:rsidR="00F23585">
              <w:rPr>
                <w:noProof/>
                <w:webHidden/>
              </w:rPr>
              <w:fldChar w:fldCharType="begin"/>
            </w:r>
            <w:r w:rsidR="00F23585">
              <w:rPr>
                <w:noProof/>
                <w:webHidden/>
              </w:rPr>
              <w:instrText xml:space="preserve"> PAGEREF _Toc106170237 \h </w:instrText>
            </w:r>
            <w:r w:rsidR="00F23585">
              <w:rPr>
                <w:noProof/>
                <w:webHidden/>
              </w:rPr>
            </w:r>
            <w:r w:rsidR="00F23585">
              <w:rPr>
                <w:noProof/>
                <w:webHidden/>
              </w:rPr>
              <w:fldChar w:fldCharType="separate"/>
            </w:r>
            <w:r w:rsidR="00F23585">
              <w:rPr>
                <w:noProof/>
                <w:webHidden/>
              </w:rPr>
              <w:t>90</w:t>
            </w:r>
            <w:r w:rsidR="00F23585">
              <w:rPr>
                <w:noProof/>
                <w:webHidden/>
              </w:rPr>
              <w:fldChar w:fldCharType="end"/>
            </w:r>
          </w:hyperlink>
        </w:p>
        <w:p w14:paraId="411A8B14" w14:textId="1EF2DDAF" w:rsidR="00F23585" w:rsidRDefault="00000000">
          <w:pPr>
            <w:pStyle w:val="TOC3"/>
            <w:rPr>
              <w:rFonts w:asciiTheme="minorHAnsi" w:eastAsiaTheme="minorEastAsia" w:hAnsiTheme="minorHAnsi" w:cstheme="minorBidi"/>
              <w:noProof/>
              <w:szCs w:val="22"/>
              <w:lang w:val="en-US" w:eastAsia="en-US"/>
            </w:rPr>
          </w:pPr>
          <w:hyperlink w:anchor="_Toc106170238" w:history="1">
            <w:r w:rsidR="00F23585" w:rsidRPr="001F3470">
              <w:rPr>
                <w:rStyle w:val="Hyperlink"/>
                <w:noProof/>
              </w:rPr>
              <w:t>Filter out / Show matching</w:t>
            </w:r>
            <w:r w:rsidR="00F23585">
              <w:rPr>
                <w:noProof/>
                <w:webHidden/>
              </w:rPr>
              <w:tab/>
            </w:r>
            <w:r w:rsidR="00F23585">
              <w:rPr>
                <w:noProof/>
                <w:webHidden/>
              </w:rPr>
              <w:fldChar w:fldCharType="begin"/>
            </w:r>
            <w:r w:rsidR="00F23585">
              <w:rPr>
                <w:noProof/>
                <w:webHidden/>
              </w:rPr>
              <w:instrText xml:space="preserve"> PAGEREF _Toc106170238 \h </w:instrText>
            </w:r>
            <w:r w:rsidR="00F23585">
              <w:rPr>
                <w:noProof/>
                <w:webHidden/>
              </w:rPr>
            </w:r>
            <w:r w:rsidR="00F23585">
              <w:rPr>
                <w:noProof/>
                <w:webHidden/>
              </w:rPr>
              <w:fldChar w:fldCharType="separate"/>
            </w:r>
            <w:r w:rsidR="00F23585">
              <w:rPr>
                <w:noProof/>
                <w:webHidden/>
              </w:rPr>
              <w:t>90</w:t>
            </w:r>
            <w:r w:rsidR="00F23585">
              <w:rPr>
                <w:noProof/>
                <w:webHidden/>
              </w:rPr>
              <w:fldChar w:fldCharType="end"/>
            </w:r>
          </w:hyperlink>
        </w:p>
        <w:p w14:paraId="32566897" w14:textId="3A4882EA" w:rsidR="00F23585" w:rsidRDefault="00000000">
          <w:pPr>
            <w:pStyle w:val="TOC3"/>
            <w:rPr>
              <w:rFonts w:asciiTheme="minorHAnsi" w:eastAsiaTheme="minorEastAsia" w:hAnsiTheme="minorHAnsi" w:cstheme="minorBidi"/>
              <w:noProof/>
              <w:szCs w:val="22"/>
              <w:lang w:val="en-US" w:eastAsia="en-US"/>
            </w:rPr>
          </w:pPr>
          <w:hyperlink w:anchor="_Toc106170239" w:history="1">
            <w:r w:rsidR="00F23585" w:rsidRPr="001F3470">
              <w:rPr>
                <w:rStyle w:val="Hyperlink"/>
                <w:noProof/>
              </w:rPr>
              <w:t>Review: Search and Filter – SLIDE 20</w:t>
            </w:r>
            <w:r w:rsidR="00F23585">
              <w:rPr>
                <w:noProof/>
                <w:webHidden/>
              </w:rPr>
              <w:tab/>
            </w:r>
            <w:r w:rsidR="00F23585">
              <w:rPr>
                <w:noProof/>
                <w:webHidden/>
              </w:rPr>
              <w:fldChar w:fldCharType="begin"/>
            </w:r>
            <w:r w:rsidR="00F23585">
              <w:rPr>
                <w:noProof/>
                <w:webHidden/>
              </w:rPr>
              <w:instrText xml:space="preserve"> PAGEREF _Toc106170239 \h </w:instrText>
            </w:r>
            <w:r w:rsidR="00F23585">
              <w:rPr>
                <w:noProof/>
                <w:webHidden/>
              </w:rPr>
            </w:r>
            <w:r w:rsidR="00F23585">
              <w:rPr>
                <w:noProof/>
                <w:webHidden/>
              </w:rPr>
              <w:fldChar w:fldCharType="separate"/>
            </w:r>
            <w:r w:rsidR="00F23585">
              <w:rPr>
                <w:noProof/>
                <w:webHidden/>
              </w:rPr>
              <w:t>93</w:t>
            </w:r>
            <w:r w:rsidR="00F23585">
              <w:rPr>
                <w:noProof/>
                <w:webHidden/>
              </w:rPr>
              <w:fldChar w:fldCharType="end"/>
            </w:r>
          </w:hyperlink>
        </w:p>
        <w:p w14:paraId="37F73908" w14:textId="2683AEA0" w:rsidR="00F23585" w:rsidRDefault="00000000">
          <w:pPr>
            <w:pStyle w:val="TOC1"/>
            <w:tabs>
              <w:tab w:val="right" w:leader="dot" w:pos="10423"/>
            </w:tabs>
            <w:rPr>
              <w:rFonts w:eastAsiaTheme="minorEastAsia"/>
              <w:b w:val="0"/>
              <w:noProof/>
              <w:color w:val="auto"/>
              <w:szCs w:val="22"/>
            </w:rPr>
          </w:pPr>
          <w:hyperlink w:anchor="_Toc106170240" w:history="1">
            <w:r w:rsidR="00F23585" w:rsidRPr="001F3470">
              <w:rPr>
                <w:rStyle w:val="Hyperlink"/>
                <w:noProof/>
              </w:rPr>
              <w:t>Categorization</w:t>
            </w:r>
            <w:r w:rsidR="00F23585">
              <w:rPr>
                <w:noProof/>
                <w:webHidden/>
              </w:rPr>
              <w:tab/>
            </w:r>
            <w:r w:rsidR="00F23585">
              <w:rPr>
                <w:noProof/>
                <w:webHidden/>
              </w:rPr>
              <w:fldChar w:fldCharType="begin"/>
            </w:r>
            <w:r w:rsidR="00F23585">
              <w:rPr>
                <w:noProof/>
                <w:webHidden/>
              </w:rPr>
              <w:instrText xml:space="preserve"> PAGEREF _Toc106170240 \h </w:instrText>
            </w:r>
            <w:r w:rsidR="00F23585">
              <w:rPr>
                <w:noProof/>
                <w:webHidden/>
              </w:rPr>
            </w:r>
            <w:r w:rsidR="00F23585">
              <w:rPr>
                <w:noProof/>
                <w:webHidden/>
              </w:rPr>
              <w:fldChar w:fldCharType="separate"/>
            </w:r>
            <w:r w:rsidR="00F23585">
              <w:rPr>
                <w:noProof/>
                <w:webHidden/>
              </w:rPr>
              <w:t>94</w:t>
            </w:r>
            <w:r w:rsidR="00F23585">
              <w:rPr>
                <w:noProof/>
                <w:webHidden/>
              </w:rPr>
              <w:fldChar w:fldCharType="end"/>
            </w:r>
          </w:hyperlink>
        </w:p>
        <w:p w14:paraId="2253A905" w14:textId="3B04DD16" w:rsidR="00F23585" w:rsidRDefault="00000000">
          <w:pPr>
            <w:pStyle w:val="TOC3"/>
            <w:rPr>
              <w:rFonts w:asciiTheme="minorHAnsi" w:eastAsiaTheme="minorEastAsia" w:hAnsiTheme="minorHAnsi" w:cstheme="minorBidi"/>
              <w:noProof/>
              <w:szCs w:val="22"/>
              <w:lang w:val="en-US" w:eastAsia="en-US"/>
            </w:rPr>
          </w:pPr>
          <w:hyperlink w:anchor="_Toc106170241" w:history="1">
            <w:r w:rsidR="00F23585" w:rsidRPr="001F3470">
              <w:rPr>
                <w:rStyle w:val="Hyperlink"/>
                <w:noProof/>
              </w:rPr>
              <w:t>Categorization – SLIDE 21</w:t>
            </w:r>
            <w:r w:rsidR="00F23585">
              <w:rPr>
                <w:noProof/>
                <w:webHidden/>
              </w:rPr>
              <w:tab/>
            </w:r>
            <w:r w:rsidR="00F23585">
              <w:rPr>
                <w:noProof/>
                <w:webHidden/>
              </w:rPr>
              <w:fldChar w:fldCharType="begin"/>
            </w:r>
            <w:r w:rsidR="00F23585">
              <w:rPr>
                <w:noProof/>
                <w:webHidden/>
              </w:rPr>
              <w:instrText xml:space="preserve"> PAGEREF _Toc106170241 \h </w:instrText>
            </w:r>
            <w:r w:rsidR="00F23585">
              <w:rPr>
                <w:noProof/>
                <w:webHidden/>
              </w:rPr>
            </w:r>
            <w:r w:rsidR="00F23585">
              <w:rPr>
                <w:noProof/>
                <w:webHidden/>
              </w:rPr>
              <w:fldChar w:fldCharType="separate"/>
            </w:r>
            <w:r w:rsidR="00F23585">
              <w:rPr>
                <w:noProof/>
                <w:webHidden/>
              </w:rPr>
              <w:t>94</w:t>
            </w:r>
            <w:r w:rsidR="00F23585">
              <w:rPr>
                <w:noProof/>
                <w:webHidden/>
              </w:rPr>
              <w:fldChar w:fldCharType="end"/>
            </w:r>
          </w:hyperlink>
        </w:p>
        <w:p w14:paraId="7E87F8BC" w14:textId="5F98B96D" w:rsidR="00F23585" w:rsidRDefault="00000000">
          <w:pPr>
            <w:pStyle w:val="TOC3"/>
            <w:rPr>
              <w:rFonts w:asciiTheme="minorHAnsi" w:eastAsiaTheme="minorEastAsia" w:hAnsiTheme="minorHAnsi" w:cstheme="minorBidi"/>
              <w:noProof/>
              <w:szCs w:val="22"/>
              <w:lang w:val="en-US" w:eastAsia="en-US"/>
            </w:rPr>
          </w:pPr>
          <w:hyperlink w:anchor="_Toc106170242" w:history="1">
            <w:r w:rsidR="00F23585" w:rsidRPr="001F3470">
              <w:rPr>
                <w:rStyle w:val="Hyperlink"/>
                <w:noProof/>
              </w:rPr>
              <w:t>Top Call Drivers to Categories – SLIDE 22</w:t>
            </w:r>
            <w:r w:rsidR="00F23585">
              <w:rPr>
                <w:noProof/>
                <w:webHidden/>
              </w:rPr>
              <w:tab/>
            </w:r>
            <w:r w:rsidR="00F23585">
              <w:rPr>
                <w:noProof/>
                <w:webHidden/>
              </w:rPr>
              <w:fldChar w:fldCharType="begin"/>
            </w:r>
            <w:r w:rsidR="00F23585">
              <w:rPr>
                <w:noProof/>
                <w:webHidden/>
              </w:rPr>
              <w:instrText xml:space="preserve"> PAGEREF _Toc106170242 \h </w:instrText>
            </w:r>
            <w:r w:rsidR="00F23585">
              <w:rPr>
                <w:noProof/>
                <w:webHidden/>
              </w:rPr>
            </w:r>
            <w:r w:rsidR="00F23585">
              <w:rPr>
                <w:noProof/>
                <w:webHidden/>
              </w:rPr>
              <w:fldChar w:fldCharType="separate"/>
            </w:r>
            <w:r w:rsidR="00F23585">
              <w:rPr>
                <w:noProof/>
                <w:webHidden/>
              </w:rPr>
              <w:t>95</w:t>
            </w:r>
            <w:r w:rsidR="00F23585">
              <w:rPr>
                <w:noProof/>
                <w:webHidden/>
              </w:rPr>
              <w:fldChar w:fldCharType="end"/>
            </w:r>
          </w:hyperlink>
        </w:p>
        <w:p w14:paraId="415E2EEC" w14:textId="092A8357" w:rsidR="00F23585" w:rsidRDefault="00000000">
          <w:pPr>
            <w:pStyle w:val="TOC3"/>
            <w:rPr>
              <w:rFonts w:asciiTheme="minorHAnsi" w:eastAsiaTheme="minorEastAsia" w:hAnsiTheme="minorHAnsi" w:cstheme="minorBidi"/>
              <w:noProof/>
              <w:szCs w:val="22"/>
              <w:lang w:val="en-US" w:eastAsia="en-US"/>
            </w:rPr>
          </w:pPr>
          <w:hyperlink w:anchor="_Toc106170243" w:history="1">
            <w:r w:rsidR="00F23585" w:rsidRPr="001F3470">
              <w:rPr>
                <w:rStyle w:val="Hyperlink"/>
                <w:noProof/>
              </w:rPr>
              <w:t>Categorization – DEMO</w:t>
            </w:r>
            <w:r w:rsidR="00F23585">
              <w:rPr>
                <w:noProof/>
                <w:webHidden/>
              </w:rPr>
              <w:tab/>
            </w:r>
            <w:r w:rsidR="00F23585">
              <w:rPr>
                <w:noProof/>
                <w:webHidden/>
              </w:rPr>
              <w:fldChar w:fldCharType="begin"/>
            </w:r>
            <w:r w:rsidR="00F23585">
              <w:rPr>
                <w:noProof/>
                <w:webHidden/>
              </w:rPr>
              <w:instrText xml:space="preserve"> PAGEREF _Toc106170243 \h </w:instrText>
            </w:r>
            <w:r w:rsidR="00F23585">
              <w:rPr>
                <w:noProof/>
                <w:webHidden/>
              </w:rPr>
            </w:r>
            <w:r w:rsidR="00F23585">
              <w:rPr>
                <w:noProof/>
                <w:webHidden/>
              </w:rPr>
              <w:fldChar w:fldCharType="separate"/>
            </w:r>
            <w:r w:rsidR="00F23585">
              <w:rPr>
                <w:noProof/>
                <w:webHidden/>
              </w:rPr>
              <w:t>95</w:t>
            </w:r>
            <w:r w:rsidR="00F23585">
              <w:rPr>
                <w:noProof/>
                <w:webHidden/>
              </w:rPr>
              <w:fldChar w:fldCharType="end"/>
            </w:r>
          </w:hyperlink>
        </w:p>
        <w:p w14:paraId="553AD97E" w14:textId="6717D8C1" w:rsidR="00F23585" w:rsidRDefault="00000000">
          <w:pPr>
            <w:pStyle w:val="TOC1"/>
            <w:tabs>
              <w:tab w:val="right" w:leader="dot" w:pos="10423"/>
            </w:tabs>
            <w:rPr>
              <w:rFonts w:eastAsiaTheme="minorEastAsia"/>
              <w:b w:val="0"/>
              <w:noProof/>
              <w:color w:val="auto"/>
              <w:szCs w:val="22"/>
            </w:rPr>
          </w:pPr>
          <w:hyperlink w:anchor="_Toc106170244" w:history="1">
            <w:r w:rsidR="00F23585" w:rsidRPr="001F3470">
              <w:rPr>
                <w:rStyle w:val="Hyperlink"/>
                <w:noProof/>
              </w:rPr>
              <w:t>Chat</w:t>
            </w:r>
            <w:r w:rsidR="00F23585">
              <w:rPr>
                <w:noProof/>
                <w:webHidden/>
              </w:rPr>
              <w:tab/>
            </w:r>
            <w:r w:rsidR="00F23585">
              <w:rPr>
                <w:noProof/>
                <w:webHidden/>
              </w:rPr>
              <w:fldChar w:fldCharType="begin"/>
            </w:r>
            <w:r w:rsidR="00F23585">
              <w:rPr>
                <w:noProof/>
                <w:webHidden/>
              </w:rPr>
              <w:instrText xml:space="preserve"> PAGEREF _Toc106170244 \h </w:instrText>
            </w:r>
            <w:r w:rsidR="00F23585">
              <w:rPr>
                <w:noProof/>
                <w:webHidden/>
              </w:rPr>
            </w:r>
            <w:r w:rsidR="00F23585">
              <w:rPr>
                <w:noProof/>
                <w:webHidden/>
              </w:rPr>
              <w:fldChar w:fldCharType="separate"/>
            </w:r>
            <w:r w:rsidR="00F23585">
              <w:rPr>
                <w:noProof/>
                <w:webHidden/>
              </w:rPr>
              <w:t>98</w:t>
            </w:r>
            <w:r w:rsidR="00F23585">
              <w:rPr>
                <w:noProof/>
                <w:webHidden/>
              </w:rPr>
              <w:fldChar w:fldCharType="end"/>
            </w:r>
          </w:hyperlink>
        </w:p>
        <w:p w14:paraId="4DB694BC" w14:textId="1A70CF92" w:rsidR="00F23585" w:rsidRDefault="00000000">
          <w:pPr>
            <w:pStyle w:val="TOC3"/>
            <w:rPr>
              <w:rFonts w:asciiTheme="minorHAnsi" w:eastAsiaTheme="minorEastAsia" w:hAnsiTheme="minorHAnsi" w:cstheme="minorBidi"/>
              <w:noProof/>
              <w:szCs w:val="22"/>
              <w:lang w:val="en-US" w:eastAsia="en-US"/>
            </w:rPr>
          </w:pPr>
          <w:hyperlink w:anchor="_Toc106170245" w:history="1">
            <w:r w:rsidR="00F23585" w:rsidRPr="001F3470">
              <w:rPr>
                <w:rStyle w:val="Hyperlink"/>
                <w:noProof/>
              </w:rPr>
              <w:t>Chat with a Customer - DEMO</w:t>
            </w:r>
            <w:r w:rsidR="00F23585">
              <w:rPr>
                <w:noProof/>
                <w:webHidden/>
              </w:rPr>
              <w:tab/>
            </w:r>
            <w:r w:rsidR="00F23585">
              <w:rPr>
                <w:noProof/>
                <w:webHidden/>
              </w:rPr>
              <w:fldChar w:fldCharType="begin"/>
            </w:r>
            <w:r w:rsidR="00F23585">
              <w:rPr>
                <w:noProof/>
                <w:webHidden/>
              </w:rPr>
              <w:instrText xml:space="preserve"> PAGEREF _Toc106170245 \h </w:instrText>
            </w:r>
            <w:r w:rsidR="00F23585">
              <w:rPr>
                <w:noProof/>
                <w:webHidden/>
              </w:rPr>
            </w:r>
            <w:r w:rsidR="00F23585">
              <w:rPr>
                <w:noProof/>
                <w:webHidden/>
              </w:rPr>
              <w:fldChar w:fldCharType="separate"/>
            </w:r>
            <w:r w:rsidR="00F23585">
              <w:rPr>
                <w:noProof/>
                <w:webHidden/>
              </w:rPr>
              <w:t>98</w:t>
            </w:r>
            <w:r w:rsidR="00F23585">
              <w:rPr>
                <w:noProof/>
                <w:webHidden/>
              </w:rPr>
              <w:fldChar w:fldCharType="end"/>
            </w:r>
          </w:hyperlink>
        </w:p>
        <w:p w14:paraId="7074C197" w14:textId="5FD05322" w:rsidR="00F23585" w:rsidRDefault="00000000">
          <w:pPr>
            <w:pStyle w:val="TOC3"/>
            <w:rPr>
              <w:rFonts w:asciiTheme="minorHAnsi" w:eastAsiaTheme="minorEastAsia" w:hAnsiTheme="minorHAnsi" w:cstheme="minorBidi"/>
              <w:noProof/>
              <w:szCs w:val="22"/>
              <w:lang w:val="en-US" w:eastAsia="en-US"/>
            </w:rPr>
          </w:pPr>
          <w:hyperlink w:anchor="_Toc106170246" w:history="1">
            <w:r w:rsidR="00F23585" w:rsidRPr="001F3470">
              <w:rPr>
                <w:rStyle w:val="Hyperlink"/>
                <w:noProof/>
              </w:rPr>
              <w:t>What happens if a chat isn’t answered?</w:t>
            </w:r>
            <w:r w:rsidR="00F23585">
              <w:rPr>
                <w:noProof/>
                <w:webHidden/>
              </w:rPr>
              <w:tab/>
            </w:r>
            <w:r w:rsidR="00F23585">
              <w:rPr>
                <w:noProof/>
                <w:webHidden/>
              </w:rPr>
              <w:fldChar w:fldCharType="begin"/>
            </w:r>
            <w:r w:rsidR="00F23585">
              <w:rPr>
                <w:noProof/>
                <w:webHidden/>
              </w:rPr>
              <w:instrText xml:space="preserve"> PAGEREF _Toc106170246 \h </w:instrText>
            </w:r>
            <w:r w:rsidR="00F23585">
              <w:rPr>
                <w:noProof/>
                <w:webHidden/>
              </w:rPr>
            </w:r>
            <w:r w:rsidR="00F23585">
              <w:rPr>
                <w:noProof/>
                <w:webHidden/>
              </w:rPr>
              <w:fldChar w:fldCharType="separate"/>
            </w:r>
            <w:r w:rsidR="00F23585">
              <w:rPr>
                <w:noProof/>
                <w:webHidden/>
              </w:rPr>
              <w:t>102</w:t>
            </w:r>
            <w:r w:rsidR="00F23585">
              <w:rPr>
                <w:noProof/>
                <w:webHidden/>
              </w:rPr>
              <w:fldChar w:fldCharType="end"/>
            </w:r>
          </w:hyperlink>
        </w:p>
        <w:p w14:paraId="4A33C121" w14:textId="21528EF9" w:rsidR="00F23585" w:rsidRDefault="00000000">
          <w:pPr>
            <w:pStyle w:val="TOC3"/>
            <w:rPr>
              <w:rFonts w:asciiTheme="minorHAnsi" w:eastAsiaTheme="minorEastAsia" w:hAnsiTheme="minorHAnsi" w:cstheme="minorBidi"/>
              <w:noProof/>
              <w:szCs w:val="22"/>
              <w:lang w:val="en-US" w:eastAsia="en-US"/>
            </w:rPr>
          </w:pPr>
          <w:hyperlink w:anchor="_Toc106170247" w:history="1">
            <w:r w:rsidR="00F23585" w:rsidRPr="001F3470">
              <w:rPr>
                <w:rStyle w:val="Hyperlink"/>
                <w:noProof/>
              </w:rPr>
              <w:t>Chat Notifications</w:t>
            </w:r>
            <w:r w:rsidR="00F23585">
              <w:rPr>
                <w:noProof/>
                <w:webHidden/>
              </w:rPr>
              <w:tab/>
            </w:r>
            <w:r w:rsidR="00F23585">
              <w:rPr>
                <w:noProof/>
                <w:webHidden/>
              </w:rPr>
              <w:fldChar w:fldCharType="begin"/>
            </w:r>
            <w:r w:rsidR="00F23585">
              <w:rPr>
                <w:noProof/>
                <w:webHidden/>
              </w:rPr>
              <w:instrText xml:space="preserve"> PAGEREF _Toc106170247 \h </w:instrText>
            </w:r>
            <w:r w:rsidR="00F23585">
              <w:rPr>
                <w:noProof/>
                <w:webHidden/>
              </w:rPr>
            </w:r>
            <w:r w:rsidR="00F23585">
              <w:rPr>
                <w:noProof/>
                <w:webHidden/>
              </w:rPr>
              <w:fldChar w:fldCharType="separate"/>
            </w:r>
            <w:r w:rsidR="00F23585">
              <w:rPr>
                <w:noProof/>
                <w:webHidden/>
              </w:rPr>
              <w:t>103</w:t>
            </w:r>
            <w:r w:rsidR="00F23585">
              <w:rPr>
                <w:noProof/>
                <w:webHidden/>
              </w:rPr>
              <w:fldChar w:fldCharType="end"/>
            </w:r>
          </w:hyperlink>
        </w:p>
        <w:p w14:paraId="3E84F1D2" w14:textId="590C1945" w:rsidR="00F23585" w:rsidRDefault="00000000">
          <w:pPr>
            <w:pStyle w:val="TOC3"/>
            <w:rPr>
              <w:rFonts w:asciiTheme="minorHAnsi" w:eastAsiaTheme="minorEastAsia" w:hAnsiTheme="minorHAnsi" w:cstheme="minorBidi"/>
              <w:noProof/>
              <w:szCs w:val="22"/>
              <w:lang w:val="en-US" w:eastAsia="en-US"/>
            </w:rPr>
          </w:pPr>
          <w:hyperlink w:anchor="_Toc106170248" w:history="1">
            <w:r w:rsidR="00F23585" w:rsidRPr="001F3470">
              <w:rPr>
                <w:rStyle w:val="Hyperlink"/>
                <w:noProof/>
              </w:rPr>
              <w:t>Review: Chat - SLIDE 23</w:t>
            </w:r>
            <w:r w:rsidR="00F23585">
              <w:rPr>
                <w:noProof/>
                <w:webHidden/>
              </w:rPr>
              <w:tab/>
            </w:r>
            <w:r w:rsidR="00F23585">
              <w:rPr>
                <w:noProof/>
                <w:webHidden/>
              </w:rPr>
              <w:fldChar w:fldCharType="begin"/>
            </w:r>
            <w:r w:rsidR="00F23585">
              <w:rPr>
                <w:noProof/>
                <w:webHidden/>
              </w:rPr>
              <w:instrText xml:space="preserve"> PAGEREF _Toc106170248 \h </w:instrText>
            </w:r>
            <w:r w:rsidR="00F23585">
              <w:rPr>
                <w:noProof/>
                <w:webHidden/>
              </w:rPr>
            </w:r>
            <w:r w:rsidR="00F23585">
              <w:rPr>
                <w:noProof/>
                <w:webHidden/>
              </w:rPr>
              <w:fldChar w:fldCharType="separate"/>
            </w:r>
            <w:r w:rsidR="00F23585">
              <w:rPr>
                <w:noProof/>
                <w:webHidden/>
              </w:rPr>
              <w:t>105</w:t>
            </w:r>
            <w:r w:rsidR="00F23585">
              <w:rPr>
                <w:noProof/>
                <w:webHidden/>
              </w:rPr>
              <w:fldChar w:fldCharType="end"/>
            </w:r>
          </w:hyperlink>
        </w:p>
        <w:p w14:paraId="0D3DCF2C" w14:textId="69F73F9B" w:rsidR="00F23585" w:rsidRDefault="00000000">
          <w:pPr>
            <w:pStyle w:val="TOC3"/>
            <w:rPr>
              <w:rFonts w:asciiTheme="minorHAnsi" w:eastAsiaTheme="minorEastAsia" w:hAnsiTheme="minorHAnsi" w:cstheme="minorBidi"/>
              <w:noProof/>
              <w:szCs w:val="22"/>
              <w:lang w:val="en-US" w:eastAsia="en-US"/>
            </w:rPr>
          </w:pPr>
          <w:hyperlink w:anchor="_Toc106170249" w:history="1">
            <w:r w:rsidR="00F23585" w:rsidRPr="001F3470">
              <w:rPr>
                <w:rStyle w:val="Hyperlink"/>
                <w:noProof/>
              </w:rPr>
              <w:t>Notification Preferences – DEMO</w:t>
            </w:r>
            <w:r w:rsidR="00F23585">
              <w:rPr>
                <w:noProof/>
                <w:webHidden/>
              </w:rPr>
              <w:tab/>
            </w:r>
            <w:r w:rsidR="00F23585">
              <w:rPr>
                <w:noProof/>
                <w:webHidden/>
              </w:rPr>
              <w:fldChar w:fldCharType="begin"/>
            </w:r>
            <w:r w:rsidR="00F23585">
              <w:rPr>
                <w:noProof/>
                <w:webHidden/>
              </w:rPr>
              <w:instrText xml:space="preserve"> PAGEREF _Toc106170249 \h </w:instrText>
            </w:r>
            <w:r w:rsidR="00F23585">
              <w:rPr>
                <w:noProof/>
                <w:webHidden/>
              </w:rPr>
            </w:r>
            <w:r w:rsidR="00F23585">
              <w:rPr>
                <w:noProof/>
                <w:webHidden/>
              </w:rPr>
              <w:fldChar w:fldCharType="separate"/>
            </w:r>
            <w:r w:rsidR="00F23585">
              <w:rPr>
                <w:noProof/>
                <w:webHidden/>
              </w:rPr>
              <w:t>106</w:t>
            </w:r>
            <w:r w:rsidR="00F23585">
              <w:rPr>
                <w:noProof/>
                <w:webHidden/>
              </w:rPr>
              <w:fldChar w:fldCharType="end"/>
            </w:r>
          </w:hyperlink>
        </w:p>
        <w:p w14:paraId="17418236" w14:textId="469B7426" w:rsidR="00F23585" w:rsidRDefault="00000000">
          <w:pPr>
            <w:pStyle w:val="TOC3"/>
            <w:rPr>
              <w:rFonts w:asciiTheme="minorHAnsi" w:eastAsiaTheme="minorEastAsia" w:hAnsiTheme="minorHAnsi" w:cstheme="minorBidi"/>
              <w:noProof/>
              <w:szCs w:val="22"/>
              <w:lang w:val="en-US" w:eastAsia="en-US"/>
            </w:rPr>
          </w:pPr>
          <w:hyperlink w:anchor="_Toc106170250" w:history="1">
            <w:r w:rsidR="00F23585" w:rsidRPr="001F3470">
              <w:rPr>
                <w:rStyle w:val="Hyperlink"/>
                <w:noProof/>
              </w:rPr>
              <w:t>Opt out of email notifications for cases assigned to my group</w:t>
            </w:r>
            <w:r w:rsidR="00F23585">
              <w:rPr>
                <w:noProof/>
                <w:webHidden/>
              </w:rPr>
              <w:tab/>
            </w:r>
            <w:r w:rsidR="00F23585">
              <w:rPr>
                <w:noProof/>
                <w:webHidden/>
              </w:rPr>
              <w:fldChar w:fldCharType="begin"/>
            </w:r>
            <w:r w:rsidR="00F23585">
              <w:rPr>
                <w:noProof/>
                <w:webHidden/>
              </w:rPr>
              <w:instrText xml:space="preserve"> PAGEREF _Toc106170250 \h </w:instrText>
            </w:r>
            <w:r w:rsidR="00F23585">
              <w:rPr>
                <w:noProof/>
                <w:webHidden/>
              </w:rPr>
            </w:r>
            <w:r w:rsidR="00F23585">
              <w:rPr>
                <w:noProof/>
                <w:webHidden/>
              </w:rPr>
              <w:fldChar w:fldCharType="separate"/>
            </w:r>
            <w:r w:rsidR="00F23585">
              <w:rPr>
                <w:noProof/>
                <w:webHidden/>
              </w:rPr>
              <w:t>108</w:t>
            </w:r>
            <w:r w:rsidR="00F23585">
              <w:rPr>
                <w:noProof/>
                <w:webHidden/>
              </w:rPr>
              <w:fldChar w:fldCharType="end"/>
            </w:r>
          </w:hyperlink>
        </w:p>
        <w:p w14:paraId="472D0013" w14:textId="0B4A2B62" w:rsidR="00F23585" w:rsidRDefault="00000000">
          <w:pPr>
            <w:pStyle w:val="TOC1"/>
            <w:tabs>
              <w:tab w:val="right" w:leader="dot" w:pos="10423"/>
            </w:tabs>
            <w:rPr>
              <w:rFonts w:eastAsiaTheme="minorEastAsia"/>
              <w:b w:val="0"/>
              <w:noProof/>
              <w:color w:val="auto"/>
              <w:szCs w:val="22"/>
            </w:rPr>
          </w:pPr>
          <w:hyperlink w:anchor="_Toc106170251" w:history="1">
            <w:r w:rsidR="00F23585" w:rsidRPr="001F3470">
              <w:rPr>
                <w:rStyle w:val="Hyperlink"/>
                <w:noProof/>
              </w:rPr>
              <w:t>Multi-touch cases</w:t>
            </w:r>
            <w:r w:rsidR="00F23585">
              <w:rPr>
                <w:noProof/>
                <w:webHidden/>
              </w:rPr>
              <w:tab/>
            </w:r>
            <w:r w:rsidR="00F23585">
              <w:rPr>
                <w:noProof/>
                <w:webHidden/>
              </w:rPr>
              <w:fldChar w:fldCharType="begin"/>
            </w:r>
            <w:r w:rsidR="00F23585">
              <w:rPr>
                <w:noProof/>
                <w:webHidden/>
              </w:rPr>
              <w:instrText xml:space="preserve"> PAGEREF _Toc106170251 \h </w:instrText>
            </w:r>
            <w:r w:rsidR="00F23585">
              <w:rPr>
                <w:noProof/>
                <w:webHidden/>
              </w:rPr>
            </w:r>
            <w:r w:rsidR="00F23585">
              <w:rPr>
                <w:noProof/>
                <w:webHidden/>
              </w:rPr>
              <w:fldChar w:fldCharType="separate"/>
            </w:r>
            <w:r w:rsidR="00F23585">
              <w:rPr>
                <w:noProof/>
                <w:webHidden/>
              </w:rPr>
              <w:t>109</w:t>
            </w:r>
            <w:r w:rsidR="00F23585">
              <w:rPr>
                <w:noProof/>
                <w:webHidden/>
              </w:rPr>
              <w:fldChar w:fldCharType="end"/>
            </w:r>
          </w:hyperlink>
        </w:p>
        <w:p w14:paraId="2468A40F" w14:textId="7F04BB19" w:rsidR="00F23585" w:rsidRDefault="00000000">
          <w:pPr>
            <w:pStyle w:val="TOC3"/>
            <w:rPr>
              <w:rFonts w:asciiTheme="minorHAnsi" w:eastAsiaTheme="minorEastAsia" w:hAnsiTheme="minorHAnsi" w:cstheme="minorBidi"/>
              <w:noProof/>
              <w:szCs w:val="22"/>
              <w:lang w:val="en-US" w:eastAsia="en-US"/>
            </w:rPr>
          </w:pPr>
          <w:hyperlink w:anchor="_Toc106170252" w:history="1">
            <w:r w:rsidR="00F23585" w:rsidRPr="001F3470">
              <w:rPr>
                <w:rStyle w:val="Hyperlink"/>
                <w:noProof/>
              </w:rPr>
              <w:t>Case Life Cycle – SLIDE 24</w:t>
            </w:r>
            <w:r w:rsidR="00F23585">
              <w:rPr>
                <w:noProof/>
                <w:webHidden/>
              </w:rPr>
              <w:tab/>
            </w:r>
            <w:r w:rsidR="00F23585">
              <w:rPr>
                <w:noProof/>
                <w:webHidden/>
              </w:rPr>
              <w:fldChar w:fldCharType="begin"/>
            </w:r>
            <w:r w:rsidR="00F23585">
              <w:rPr>
                <w:noProof/>
                <w:webHidden/>
              </w:rPr>
              <w:instrText xml:space="preserve"> PAGEREF _Toc106170252 \h </w:instrText>
            </w:r>
            <w:r w:rsidR="00F23585">
              <w:rPr>
                <w:noProof/>
                <w:webHidden/>
              </w:rPr>
            </w:r>
            <w:r w:rsidR="00F23585">
              <w:rPr>
                <w:noProof/>
                <w:webHidden/>
              </w:rPr>
              <w:fldChar w:fldCharType="separate"/>
            </w:r>
            <w:r w:rsidR="00F23585">
              <w:rPr>
                <w:noProof/>
                <w:webHidden/>
              </w:rPr>
              <w:t>109</w:t>
            </w:r>
            <w:r w:rsidR="00F23585">
              <w:rPr>
                <w:noProof/>
                <w:webHidden/>
              </w:rPr>
              <w:fldChar w:fldCharType="end"/>
            </w:r>
          </w:hyperlink>
        </w:p>
        <w:p w14:paraId="5D6A8E0B" w14:textId="3023DD85" w:rsidR="00F23585" w:rsidRDefault="00000000">
          <w:pPr>
            <w:pStyle w:val="TOC3"/>
            <w:rPr>
              <w:rFonts w:asciiTheme="minorHAnsi" w:eastAsiaTheme="minorEastAsia" w:hAnsiTheme="minorHAnsi" w:cstheme="minorBidi"/>
              <w:noProof/>
              <w:szCs w:val="22"/>
              <w:lang w:val="en-US" w:eastAsia="en-US"/>
            </w:rPr>
          </w:pPr>
          <w:hyperlink w:anchor="_Toc106170253" w:history="1">
            <w:r w:rsidR="00F23585" w:rsidRPr="001F3470">
              <w:rPr>
                <w:rStyle w:val="Hyperlink"/>
                <w:noProof/>
              </w:rPr>
              <w:t>Pending Statuses and other options for working with multi-touch cases</w:t>
            </w:r>
            <w:r w:rsidR="00F23585">
              <w:rPr>
                <w:noProof/>
                <w:webHidden/>
              </w:rPr>
              <w:tab/>
            </w:r>
            <w:r w:rsidR="00F23585">
              <w:rPr>
                <w:noProof/>
                <w:webHidden/>
              </w:rPr>
              <w:fldChar w:fldCharType="begin"/>
            </w:r>
            <w:r w:rsidR="00F23585">
              <w:rPr>
                <w:noProof/>
                <w:webHidden/>
              </w:rPr>
              <w:instrText xml:space="preserve"> PAGEREF _Toc106170253 \h </w:instrText>
            </w:r>
            <w:r w:rsidR="00F23585">
              <w:rPr>
                <w:noProof/>
                <w:webHidden/>
              </w:rPr>
            </w:r>
            <w:r w:rsidR="00F23585">
              <w:rPr>
                <w:noProof/>
                <w:webHidden/>
              </w:rPr>
              <w:fldChar w:fldCharType="separate"/>
            </w:r>
            <w:r w:rsidR="00F23585">
              <w:rPr>
                <w:noProof/>
                <w:webHidden/>
              </w:rPr>
              <w:t>110</w:t>
            </w:r>
            <w:r w:rsidR="00F23585">
              <w:rPr>
                <w:noProof/>
                <w:webHidden/>
              </w:rPr>
              <w:fldChar w:fldCharType="end"/>
            </w:r>
          </w:hyperlink>
        </w:p>
        <w:p w14:paraId="5BD8177B" w14:textId="482AE1C9" w:rsidR="00F23585" w:rsidRDefault="00000000">
          <w:pPr>
            <w:pStyle w:val="TOC3"/>
            <w:rPr>
              <w:rFonts w:asciiTheme="minorHAnsi" w:eastAsiaTheme="minorEastAsia" w:hAnsiTheme="minorHAnsi" w:cstheme="minorBidi"/>
              <w:noProof/>
              <w:szCs w:val="22"/>
              <w:lang w:val="en-US" w:eastAsia="en-US"/>
            </w:rPr>
          </w:pPr>
          <w:hyperlink w:anchor="_Toc106170254" w:history="1">
            <w:r w:rsidR="00F23585" w:rsidRPr="001F3470">
              <w:rPr>
                <w:rStyle w:val="Hyperlink"/>
                <w:noProof/>
              </w:rPr>
              <w:t>Request Info from Customer - DEMO</w:t>
            </w:r>
            <w:r w:rsidR="00F23585">
              <w:rPr>
                <w:noProof/>
                <w:webHidden/>
              </w:rPr>
              <w:tab/>
            </w:r>
            <w:r w:rsidR="00F23585">
              <w:rPr>
                <w:noProof/>
                <w:webHidden/>
              </w:rPr>
              <w:fldChar w:fldCharType="begin"/>
            </w:r>
            <w:r w:rsidR="00F23585">
              <w:rPr>
                <w:noProof/>
                <w:webHidden/>
              </w:rPr>
              <w:instrText xml:space="preserve"> PAGEREF _Toc106170254 \h </w:instrText>
            </w:r>
            <w:r w:rsidR="00F23585">
              <w:rPr>
                <w:noProof/>
                <w:webHidden/>
              </w:rPr>
            </w:r>
            <w:r w:rsidR="00F23585">
              <w:rPr>
                <w:noProof/>
                <w:webHidden/>
              </w:rPr>
              <w:fldChar w:fldCharType="separate"/>
            </w:r>
            <w:r w:rsidR="00F23585">
              <w:rPr>
                <w:noProof/>
                <w:webHidden/>
              </w:rPr>
              <w:t>111</w:t>
            </w:r>
            <w:r w:rsidR="00F23585">
              <w:rPr>
                <w:noProof/>
                <w:webHidden/>
              </w:rPr>
              <w:fldChar w:fldCharType="end"/>
            </w:r>
          </w:hyperlink>
        </w:p>
        <w:p w14:paraId="0C09C193" w14:textId="771515B8" w:rsidR="00F23585" w:rsidRDefault="00000000">
          <w:pPr>
            <w:pStyle w:val="TOC3"/>
            <w:rPr>
              <w:rFonts w:asciiTheme="minorHAnsi" w:eastAsiaTheme="minorEastAsia" w:hAnsiTheme="minorHAnsi" w:cstheme="minorBidi"/>
              <w:noProof/>
              <w:szCs w:val="22"/>
              <w:lang w:val="en-US" w:eastAsia="en-US"/>
            </w:rPr>
          </w:pPr>
          <w:hyperlink w:anchor="_Toc106170255" w:history="1">
            <w:r w:rsidR="00F23585" w:rsidRPr="001F3470">
              <w:rPr>
                <w:rStyle w:val="Hyperlink"/>
                <w:noProof/>
              </w:rPr>
              <w:t>Notes about case emails and attachments</w:t>
            </w:r>
            <w:r w:rsidR="00F23585">
              <w:rPr>
                <w:noProof/>
                <w:webHidden/>
              </w:rPr>
              <w:tab/>
            </w:r>
            <w:r w:rsidR="00F23585">
              <w:rPr>
                <w:noProof/>
                <w:webHidden/>
              </w:rPr>
              <w:fldChar w:fldCharType="begin"/>
            </w:r>
            <w:r w:rsidR="00F23585">
              <w:rPr>
                <w:noProof/>
                <w:webHidden/>
              </w:rPr>
              <w:instrText xml:space="preserve"> PAGEREF _Toc106170255 \h </w:instrText>
            </w:r>
            <w:r w:rsidR="00F23585">
              <w:rPr>
                <w:noProof/>
                <w:webHidden/>
              </w:rPr>
            </w:r>
            <w:r w:rsidR="00F23585">
              <w:rPr>
                <w:noProof/>
                <w:webHidden/>
              </w:rPr>
              <w:fldChar w:fldCharType="separate"/>
            </w:r>
            <w:r w:rsidR="00F23585">
              <w:rPr>
                <w:noProof/>
                <w:webHidden/>
              </w:rPr>
              <w:t>112</w:t>
            </w:r>
            <w:r w:rsidR="00F23585">
              <w:rPr>
                <w:noProof/>
                <w:webHidden/>
              </w:rPr>
              <w:fldChar w:fldCharType="end"/>
            </w:r>
          </w:hyperlink>
        </w:p>
        <w:p w14:paraId="6D53C97D" w14:textId="6F2F36C2" w:rsidR="00F23585" w:rsidRDefault="00000000">
          <w:pPr>
            <w:pStyle w:val="TOC3"/>
            <w:rPr>
              <w:rFonts w:asciiTheme="minorHAnsi" w:eastAsiaTheme="minorEastAsia" w:hAnsiTheme="minorHAnsi" w:cstheme="minorBidi"/>
              <w:noProof/>
              <w:szCs w:val="22"/>
              <w:lang w:val="en-US" w:eastAsia="en-US"/>
            </w:rPr>
          </w:pPr>
          <w:hyperlink w:anchor="_Toc106170256" w:history="1">
            <w:r w:rsidR="00F23585" w:rsidRPr="001F3470">
              <w:rPr>
                <w:rStyle w:val="Hyperlink"/>
                <w:noProof/>
              </w:rPr>
              <w:t>Tags – DEMO</w:t>
            </w:r>
            <w:r w:rsidR="00F23585">
              <w:rPr>
                <w:noProof/>
                <w:webHidden/>
              </w:rPr>
              <w:tab/>
            </w:r>
            <w:r w:rsidR="00F23585">
              <w:rPr>
                <w:noProof/>
                <w:webHidden/>
              </w:rPr>
              <w:fldChar w:fldCharType="begin"/>
            </w:r>
            <w:r w:rsidR="00F23585">
              <w:rPr>
                <w:noProof/>
                <w:webHidden/>
              </w:rPr>
              <w:instrText xml:space="preserve"> PAGEREF _Toc106170256 \h </w:instrText>
            </w:r>
            <w:r w:rsidR="00F23585">
              <w:rPr>
                <w:noProof/>
                <w:webHidden/>
              </w:rPr>
            </w:r>
            <w:r w:rsidR="00F23585">
              <w:rPr>
                <w:noProof/>
                <w:webHidden/>
              </w:rPr>
              <w:fldChar w:fldCharType="separate"/>
            </w:r>
            <w:r w:rsidR="00F23585">
              <w:rPr>
                <w:noProof/>
                <w:webHidden/>
              </w:rPr>
              <w:t>113</w:t>
            </w:r>
            <w:r w:rsidR="00F23585">
              <w:rPr>
                <w:noProof/>
                <w:webHidden/>
              </w:rPr>
              <w:fldChar w:fldCharType="end"/>
            </w:r>
          </w:hyperlink>
        </w:p>
        <w:p w14:paraId="4265BD3E" w14:textId="4DDB7C42" w:rsidR="00F23585" w:rsidRDefault="00000000">
          <w:pPr>
            <w:pStyle w:val="TOC3"/>
            <w:rPr>
              <w:rFonts w:asciiTheme="minorHAnsi" w:eastAsiaTheme="minorEastAsia" w:hAnsiTheme="minorHAnsi" w:cstheme="minorBidi"/>
              <w:noProof/>
              <w:szCs w:val="22"/>
              <w:lang w:val="en-US" w:eastAsia="en-US"/>
            </w:rPr>
          </w:pPr>
          <w:hyperlink w:anchor="_Toc106170257" w:history="1">
            <w:r w:rsidR="00F23585" w:rsidRPr="001F3470">
              <w:rPr>
                <w:rStyle w:val="Hyperlink"/>
                <w:noProof/>
              </w:rPr>
              <w:t>Related Lists</w:t>
            </w:r>
            <w:r w:rsidR="00F23585">
              <w:rPr>
                <w:noProof/>
                <w:webHidden/>
              </w:rPr>
              <w:tab/>
            </w:r>
            <w:r w:rsidR="00F23585">
              <w:rPr>
                <w:noProof/>
                <w:webHidden/>
              </w:rPr>
              <w:fldChar w:fldCharType="begin"/>
            </w:r>
            <w:r w:rsidR="00F23585">
              <w:rPr>
                <w:noProof/>
                <w:webHidden/>
              </w:rPr>
              <w:instrText xml:space="preserve"> PAGEREF _Toc106170257 \h </w:instrText>
            </w:r>
            <w:r w:rsidR="00F23585">
              <w:rPr>
                <w:noProof/>
                <w:webHidden/>
              </w:rPr>
            </w:r>
            <w:r w:rsidR="00F23585">
              <w:rPr>
                <w:noProof/>
                <w:webHidden/>
              </w:rPr>
              <w:fldChar w:fldCharType="separate"/>
            </w:r>
            <w:r w:rsidR="00F23585">
              <w:rPr>
                <w:noProof/>
                <w:webHidden/>
              </w:rPr>
              <w:t>114</w:t>
            </w:r>
            <w:r w:rsidR="00F23585">
              <w:rPr>
                <w:noProof/>
                <w:webHidden/>
              </w:rPr>
              <w:fldChar w:fldCharType="end"/>
            </w:r>
          </w:hyperlink>
        </w:p>
        <w:p w14:paraId="5419BEAD" w14:textId="49066FCF" w:rsidR="00F23585" w:rsidRDefault="00000000">
          <w:pPr>
            <w:pStyle w:val="TOC3"/>
            <w:rPr>
              <w:rFonts w:asciiTheme="minorHAnsi" w:eastAsiaTheme="minorEastAsia" w:hAnsiTheme="minorHAnsi" w:cstheme="minorBidi"/>
              <w:noProof/>
              <w:szCs w:val="22"/>
              <w:lang w:val="en-US" w:eastAsia="en-US"/>
            </w:rPr>
          </w:pPr>
          <w:hyperlink w:anchor="_Toc106170258" w:history="1">
            <w:r w:rsidR="00F23585" w:rsidRPr="001F3470">
              <w:rPr>
                <w:rStyle w:val="Hyperlink"/>
                <w:noProof/>
              </w:rPr>
              <w:t>Related Lists – DEMO</w:t>
            </w:r>
            <w:r w:rsidR="00F23585">
              <w:rPr>
                <w:noProof/>
                <w:webHidden/>
              </w:rPr>
              <w:tab/>
            </w:r>
            <w:r w:rsidR="00F23585">
              <w:rPr>
                <w:noProof/>
                <w:webHidden/>
              </w:rPr>
              <w:fldChar w:fldCharType="begin"/>
            </w:r>
            <w:r w:rsidR="00F23585">
              <w:rPr>
                <w:noProof/>
                <w:webHidden/>
              </w:rPr>
              <w:instrText xml:space="preserve"> PAGEREF _Toc106170258 \h </w:instrText>
            </w:r>
            <w:r w:rsidR="00F23585">
              <w:rPr>
                <w:noProof/>
                <w:webHidden/>
              </w:rPr>
            </w:r>
            <w:r w:rsidR="00F23585">
              <w:rPr>
                <w:noProof/>
                <w:webHidden/>
              </w:rPr>
              <w:fldChar w:fldCharType="separate"/>
            </w:r>
            <w:r w:rsidR="00F23585">
              <w:rPr>
                <w:noProof/>
                <w:webHidden/>
              </w:rPr>
              <w:t>114</w:t>
            </w:r>
            <w:r w:rsidR="00F23585">
              <w:rPr>
                <w:noProof/>
                <w:webHidden/>
              </w:rPr>
              <w:fldChar w:fldCharType="end"/>
            </w:r>
          </w:hyperlink>
        </w:p>
        <w:p w14:paraId="7AB4D3CD" w14:textId="4171DDD9" w:rsidR="00F23585" w:rsidRDefault="00000000">
          <w:pPr>
            <w:pStyle w:val="TOC3"/>
            <w:rPr>
              <w:rFonts w:asciiTheme="minorHAnsi" w:eastAsiaTheme="minorEastAsia" w:hAnsiTheme="minorHAnsi" w:cstheme="minorBidi"/>
              <w:noProof/>
              <w:szCs w:val="22"/>
              <w:lang w:val="en-US" w:eastAsia="en-US"/>
            </w:rPr>
          </w:pPr>
          <w:hyperlink w:anchor="_Toc106170259" w:history="1">
            <w:r w:rsidR="00F23585" w:rsidRPr="001F3470">
              <w:rPr>
                <w:rStyle w:val="Hyperlink"/>
                <w:noProof/>
              </w:rPr>
              <w:t>Tasks – DEMO</w:t>
            </w:r>
            <w:r w:rsidR="00F23585">
              <w:rPr>
                <w:noProof/>
                <w:webHidden/>
              </w:rPr>
              <w:tab/>
            </w:r>
            <w:r w:rsidR="00F23585">
              <w:rPr>
                <w:noProof/>
                <w:webHidden/>
              </w:rPr>
              <w:fldChar w:fldCharType="begin"/>
            </w:r>
            <w:r w:rsidR="00F23585">
              <w:rPr>
                <w:noProof/>
                <w:webHidden/>
              </w:rPr>
              <w:instrText xml:space="preserve"> PAGEREF _Toc106170259 \h </w:instrText>
            </w:r>
            <w:r w:rsidR="00F23585">
              <w:rPr>
                <w:noProof/>
                <w:webHidden/>
              </w:rPr>
            </w:r>
            <w:r w:rsidR="00F23585">
              <w:rPr>
                <w:noProof/>
                <w:webHidden/>
              </w:rPr>
              <w:fldChar w:fldCharType="separate"/>
            </w:r>
            <w:r w:rsidR="00F23585">
              <w:rPr>
                <w:noProof/>
                <w:webHidden/>
              </w:rPr>
              <w:t>115</w:t>
            </w:r>
            <w:r w:rsidR="00F23585">
              <w:rPr>
                <w:noProof/>
                <w:webHidden/>
              </w:rPr>
              <w:fldChar w:fldCharType="end"/>
            </w:r>
          </w:hyperlink>
        </w:p>
        <w:p w14:paraId="062E6154" w14:textId="27B59E76" w:rsidR="00F23585" w:rsidRDefault="00000000">
          <w:pPr>
            <w:pStyle w:val="TOC3"/>
            <w:rPr>
              <w:rFonts w:asciiTheme="minorHAnsi" w:eastAsiaTheme="minorEastAsia" w:hAnsiTheme="minorHAnsi" w:cstheme="minorBidi"/>
              <w:noProof/>
              <w:szCs w:val="22"/>
              <w:lang w:val="en-US" w:eastAsia="en-US"/>
            </w:rPr>
          </w:pPr>
          <w:hyperlink w:anchor="_Toc106170260" w:history="1">
            <w:r w:rsidR="00F23585" w:rsidRPr="001F3470">
              <w:rPr>
                <w:rStyle w:val="Hyperlink"/>
                <w:noProof/>
              </w:rPr>
              <w:t>Reply to a vendor from a task</w:t>
            </w:r>
            <w:r w:rsidR="00F23585">
              <w:rPr>
                <w:noProof/>
                <w:webHidden/>
              </w:rPr>
              <w:tab/>
            </w:r>
            <w:r w:rsidR="00F23585">
              <w:rPr>
                <w:noProof/>
                <w:webHidden/>
              </w:rPr>
              <w:fldChar w:fldCharType="begin"/>
            </w:r>
            <w:r w:rsidR="00F23585">
              <w:rPr>
                <w:noProof/>
                <w:webHidden/>
              </w:rPr>
              <w:instrText xml:space="preserve"> PAGEREF _Toc106170260 \h </w:instrText>
            </w:r>
            <w:r w:rsidR="00F23585">
              <w:rPr>
                <w:noProof/>
                <w:webHidden/>
              </w:rPr>
            </w:r>
            <w:r w:rsidR="00F23585">
              <w:rPr>
                <w:noProof/>
                <w:webHidden/>
              </w:rPr>
              <w:fldChar w:fldCharType="separate"/>
            </w:r>
            <w:r w:rsidR="00F23585">
              <w:rPr>
                <w:noProof/>
                <w:webHidden/>
              </w:rPr>
              <w:t>119</w:t>
            </w:r>
            <w:r w:rsidR="00F23585">
              <w:rPr>
                <w:noProof/>
                <w:webHidden/>
              </w:rPr>
              <w:fldChar w:fldCharType="end"/>
            </w:r>
          </w:hyperlink>
        </w:p>
        <w:p w14:paraId="3C587EC0" w14:textId="2D542C41" w:rsidR="00F23585" w:rsidRDefault="00000000">
          <w:pPr>
            <w:pStyle w:val="TOC3"/>
            <w:rPr>
              <w:rFonts w:asciiTheme="minorHAnsi" w:eastAsiaTheme="minorEastAsia" w:hAnsiTheme="minorHAnsi" w:cstheme="minorBidi"/>
              <w:noProof/>
              <w:szCs w:val="22"/>
              <w:lang w:val="en-US" w:eastAsia="en-US"/>
            </w:rPr>
          </w:pPr>
          <w:hyperlink w:anchor="_Toc106170261" w:history="1">
            <w:r w:rsidR="00F23585" w:rsidRPr="001F3470">
              <w:rPr>
                <w:rStyle w:val="Hyperlink"/>
                <w:noProof/>
              </w:rPr>
              <w:t>Contact multiple vendors from a Task</w:t>
            </w:r>
            <w:r w:rsidR="00F23585">
              <w:rPr>
                <w:noProof/>
                <w:webHidden/>
              </w:rPr>
              <w:tab/>
            </w:r>
            <w:r w:rsidR="00F23585">
              <w:rPr>
                <w:noProof/>
                <w:webHidden/>
              </w:rPr>
              <w:fldChar w:fldCharType="begin"/>
            </w:r>
            <w:r w:rsidR="00F23585">
              <w:rPr>
                <w:noProof/>
                <w:webHidden/>
              </w:rPr>
              <w:instrText xml:space="preserve"> PAGEREF _Toc106170261 \h </w:instrText>
            </w:r>
            <w:r w:rsidR="00F23585">
              <w:rPr>
                <w:noProof/>
                <w:webHidden/>
              </w:rPr>
            </w:r>
            <w:r w:rsidR="00F23585">
              <w:rPr>
                <w:noProof/>
                <w:webHidden/>
              </w:rPr>
              <w:fldChar w:fldCharType="separate"/>
            </w:r>
            <w:r w:rsidR="00F23585">
              <w:rPr>
                <w:noProof/>
                <w:webHidden/>
              </w:rPr>
              <w:t>120</w:t>
            </w:r>
            <w:r w:rsidR="00F23585">
              <w:rPr>
                <w:noProof/>
                <w:webHidden/>
              </w:rPr>
              <w:fldChar w:fldCharType="end"/>
            </w:r>
          </w:hyperlink>
        </w:p>
        <w:p w14:paraId="2A035E2C" w14:textId="12319D0B" w:rsidR="00F23585" w:rsidRDefault="00000000">
          <w:pPr>
            <w:pStyle w:val="TOC3"/>
            <w:rPr>
              <w:rFonts w:asciiTheme="minorHAnsi" w:eastAsiaTheme="minorEastAsia" w:hAnsiTheme="minorHAnsi" w:cstheme="minorBidi"/>
              <w:noProof/>
              <w:szCs w:val="22"/>
              <w:lang w:val="en-US" w:eastAsia="en-US"/>
            </w:rPr>
          </w:pPr>
          <w:hyperlink w:anchor="_Toc106170262" w:history="1">
            <w:r w:rsidR="00F23585" w:rsidRPr="001F3470">
              <w:rPr>
                <w:rStyle w:val="Hyperlink"/>
                <w:noProof/>
              </w:rPr>
              <w:t>Review: Tasks - SLIDE 25</w:t>
            </w:r>
            <w:r w:rsidR="00F23585">
              <w:rPr>
                <w:noProof/>
                <w:webHidden/>
              </w:rPr>
              <w:tab/>
            </w:r>
            <w:r w:rsidR="00F23585">
              <w:rPr>
                <w:noProof/>
                <w:webHidden/>
              </w:rPr>
              <w:fldChar w:fldCharType="begin"/>
            </w:r>
            <w:r w:rsidR="00F23585">
              <w:rPr>
                <w:noProof/>
                <w:webHidden/>
              </w:rPr>
              <w:instrText xml:space="preserve"> PAGEREF _Toc106170262 \h </w:instrText>
            </w:r>
            <w:r w:rsidR="00F23585">
              <w:rPr>
                <w:noProof/>
                <w:webHidden/>
              </w:rPr>
            </w:r>
            <w:r w:rsidR="00F23585">
              <w:rPr>
                <w:noProof/>
                <w:webHidden/>
              </w:rPr>
              <w:fldChar w:fldCharType="separate"/>
            </w:r>
            <w:r w:rsidR="00F23585">
              <w:rPr>
                <w:noProof/>
                <w:webHidden/>
              </w:rPr>
              <w:t>121</w:t>
            </w:r>
            <w:r w:rsidR="00F23585">
              <w:rPr>
                <w:noProof/>
                <w:webHidden/>
              </w:rPr>
              <w:fldChar w:fldCharType="end"/>
            </w:r>
          </w:hyperlink>
        </w:p>
        <w:p w14:paraId="5E409054" w14:textId="09029CA1" w:rsidR="00F23585" w:rsidRDefault="00000000">
          <w:pPr>
            <w:pStyle w:val="TOC3"/>
            <w:rPr>
              <w:rFonts w:asciiTheme="minorHAnsi" w:eastAsiaTheme="minorEastAsia" w:hAnsiTheme="minorHAnsi" w:cstheme="minorBidi"/>
              <w:noProof/>
              <w:szCs w:val="22"/>
              <w:lang w:val="en-US" w:eastAsia="en-US"/>
            </w:rPr>
          </w:pPr>
          <w:hyperlink w:anchor="_Toc106170263" w:history="1">
            <w:r w:rsidR="00F23585" w:rsidRPr="001F3470">
              <w:rPr>
                <w:rStyle w:val="Hyperlink"/>
                <w:noProof/>
              </w:rPr>
              <w:t>Major cases – SLIDE 26</w:t>
            </w:r>
            <w:r w:rsidR="00F23585">
              <w:rPr>
                <w:noProof/>
                <w:webHidden/>
              </w:rPr>
              <w:tab/>
            </w:r>
            <w:r w:rsidR="00F23585">
              <w:rPr>
                <w:noProof/>
                <w:webHidden/>
              </w:rPr>
              <w:fldChar w:fldCharType="begin"/>
            </w:r>
            <w:r w:rsidR="00F23585">
              <w:rPr>
                <w:noProof/>
                <w:webHidden/>
              </w:rPr>
              <w:instrText xml:space="preserve"> PAGEREF _Toc106170263 \h </w:instrText>
            </w:r>
            <w:r w:rsidR="00F23585">
              <w:rPr>
                <w:noProof/>
                <w:webHidden/>
              </w:rPr>
            </w:r>
            <w:r w:rsidR="00F23585">
              <w:rPr>
                <w:noProof/>
                <w:webHidden/>
              </w:rPr>
              <w:fldChar w:fldCharType="separate"/>
            </w:r>
            <w:r w:rsidR="00F23585">
              <w:rPr>
                <w:noProof/>
                <w:webHidden/>
              </w:rPr>
              <w:t>122</w:t>
            </w:r>
            <w:r w:rsidR="00F23585">
              <w:rPr>
                <w:noProof/>
                <w:webHidden/>
              </w:rPr>
              <w:fldChar w:fldCharType="end"/>
            </w:r>
          </w:hyperlink>
        </w:p>
        <w:p w14:paraId="6DEDD841" w14:textId="0568EFC4" w:rsidR="00F23585" w:rsidRDefault="00000000">
          <w:pPr>
            <w:pStyle w:val="TOC3"/>
            <w:rPr>
              <w:rFonts w:asciiTheme="minorHAnsi" w:eastAsiaTheme="minorEastAsia" w:hAnsiTheme="minorHAnsi" w:cstheme="minorBidi"/>
              <w:noProof/>
              <w:szCs w:val="22"/>
              <w:lang w:val="en-US" w:eastAsia="en-US"/>
            </w:rPr>
          </w:pPr>
          <w:hyperlink w:anchor="_Toc106170264" w:history="1">
            <w:r w:rsidR="00F23585" w:rsidRPr="001F3470">
              <w:rPr>
                <w:rStyle w:val="Hyperlink"/>
                <w:noProof/>
              </w:rPr>
              <w:t>Major case – DEMO</w:t>
            </w:r>
            <w:r w:rsidR="00F23585">
              <w:rPr>
                <w:noProof/>
                <w:webHidden/>
              </w:rPr>
              <w:tab/>
            </w:r>
            <w:r w:rsidR="00F23585">
              <w:rPr>
                <w:noProof/>
                <w:webHidden/>
              </w:rPr>
              <w:fldChar w:fldCharType="begin"/>
            </w:r>
            <w:r w:rsidR="00F23585">
              <w:rPr>
                <w:noProof/>
                <w:webHidden/>
              </w:rPr>
              <w:instrText xml:space="preserve"> PAGEREF _Toc106170264 \h </w:instrText>
            </w:r>
            <w:r w:rsidR="00F23585">
              <w:rPr>
                <w:noProof/>
                <w:webHidden/>
              </w:rPr>
            </w:r>
            <w:r w:rsidR="00F23585">
              <w:rPr>
                <w:noProof/>
                <w:webHidden/>
              </w:rPr>
              <w:fldChar w:fldCharType="separate"/>
            </w:r>
            <w:r w:rsidR="00F23585">
              <w:rPr>
                <w:noProof/>
                <w:webHidden/>
              </w:rPr>
              <w:t>122</w:t>
            </w:r>
            <w:r w:rsidR="00F23585">
              <w:rPr>
                <w:noProof/>
                <w:webHidden/>
              </w:rPr>
              <w:fldChar w:fldCharType="end"/>
            </w:r>
          </w:hyperlink>
        </w:p>
        <w:p w14:paraId="588E2B79" w14:textId="7613F8E3" w:rsidR="00F23585" w:rsidRDefault="00000000">
          <w:pPr>
            <w:pStyle w:val="TOC3"/>
            <w:rPr>
              <w:rFonts w:asciiTheme="minorHAnsi" w:eastAsiaTheme="minorEastAsia" w:hAnsiTheme="minorHAnsi" w:cstheme="minorBidi"/>
              <w:noProof/>
              <w:szCs w:val="22"/>
              <w:lang w:val="en-US" w:eastAsia="en-US"/>
            </w:rPr>
          </w:pPr>
          <w:hyperlink w:anchor="_Toc106170265" w:history="1">
            <w:r w:rsidR="00F23585" w:rsidRPr="001F3470">
              <w:rPr>
                <w:rStyle w:val="Hyperlink"/>
                <w:noProof/>
              </w:rPr>
              <w:t>Major Case - eLearning</w:t>
            </w:r>
            <w:r w:rsidR="00F23585">
              <w:rPr>
                <w:noProof/>
                <w:webHidden/>
              </w:rPr>
              <w:tab/>
            </w:r>
            <w:r w:rsidR="00F23585">
              <w:rPr>
                <w:noProof/>
                <w:webHidden/>
              </w:rPr>
              <w:fldChar w:fldCharType="begin"/>
            </w:r>
            <w:r w:rsidR="00F23585">
              <w:rPr>
                <w:noProof/>
                <w:webHidden/>
              </w:rPr>
              <w:instrText xml:space="preserve"> PAGEREF _Toc106170265 \h </w:instrText>
            </w:r>
            <w:r w:rsidR="00F23585">
              <w:rPr>
                <w:noProof/>
                <w:webHidden/>
              </w:rPr>
            </w:r>
            <w:r w:rsidR="00F23585">
              <w:rPr>
                <w:noProof/>
                <w:webHidden/>
              </w:rPr>
              <w:fldChar w:fldCharType="separate"/>
            </w:r>
            <w:r w:rsidR="00F23585">
              <w:rPr>
                <w:noProof/>
                <w:webHidden/>
              </w:rPr>
              <w:t>123</w:t>
            </w:r>
            <w:r w:rsidR="00F23585">
              <w:rPr>
                <w:noProof/>
                <w:webHidden/>
              </w:rPr>
              <w:fldChar w:fldCharType="end"/>
            </w:r>
          </w:hyperlink>
        </w:p>
        <w:p w14:paraId="6126B685" w14:textId="5626B943" w:rsidR="00F23585" w:rsidRDefault="00000000">
          <w:pPr>
            <w:pStyle w:val="TOC3"/>
            <w:rPr>
              <w:rFonts w:asciiTheme="minorHAnsi" w:eastAsiaTheme="minorEastAsia" w:hAnsiTheme="minorHAnsi" w:cstheme="minorBidi"/>
              <w:noProof/>
              <w:szCs w:val="22"/>
              <w:lang w:val="en-US" w:eastAsia="en-US"/>
            </w:rPr>
          </w:pPr>
          <w:hyperlink w:anchor="_Toc106170266" w:history="1">
            <w:r w:rsidR="00F23585" w:rsidRPr="001F3470">
              <w:rPr>
                <w:rStyle w:val="Hyperlink"/>
                <w:noProof/>
              </w:rPr>
              <w:t>Case Life Cycle: Resolution and Closure – SLIDE 27</w:t>
            </w:r>
            <w:r w:rsidR="00F23585">
              <w:rPr>
                <w:noProof/>
                <w:webHidden/>
              </w:rPr>
              <w:tab/>
            </w:r>
            <w:r w:rsidR="00F23585">
              <w:rPr>
                <w:noProof/>
                <w:webHidden/>
              </w:rPr>
              <w:fldChar w:fldCharType="begin"/>
            </w:r>
            <w:r w:rsidR="00F23585">
              <w:rPr>
                <w:noProof/>
                <w:webHidden/>
              </w:rPr>
              <w:instrText xml:space="preserve"> PAGEREF _Toc106170266 \h </w:instrText>
            </w:r>
            <w:r w:rsidR="00F23585">
              <w:rPr>
                <w:noProof/>
                <w:webHidden/>
              </w:rPr>
            </w:r>
            <w:r w:rsidR="00F23585">
              <w:rPr>
                <w:noProof/>
                <w:webHidden/>
              </w:rPr>
              <w:fldChar w:fldCharType="separate"/>
            </w:r>
            <w:r w:rsidR="00F23585">
              <w:rPr>
                <w:noProof/>
                <w:webHidden/>
              </w:rPr>
              <w:t>124</w:t>
            </w:r>
            <w:r w:rsidR="00F23585">
              <w:rPr>
                <w:noProof/>
                <w:webHidden/>
              </w:rPr>
              <w:fldChar w:fldCharType="end"/>
            </w:r>
          </w:hyperlink>
        </w:p>
        <w:p w14:paraId="2534E5EF" w14:textId="2DF5BD39" w:rsidR="00F23585" w:rsidRDefault="00000000">
          <w:pPr>
            <w:pStyle w:val="TOC3"/>
            <w:rPr>
              <w:rFonts w:asciiTheme="minorHAnsi" w:eastAsiaTheme="minorEastAsia" w:hAnsiTheme="minorHAnsi" w:cstheme="minorBidi"/>
              <w:noProof/>
              <w:szCs w:val="22"/>
              <w:lang w:val="en-US" w:eastAsia="en-US"/>
            </w:rPr>
          </w:pPr>
          <w:hyperlink w:anchor="_Toc106170267" w:history="1">
            <w:r w:rsidR="00F23585" w:rsidRPr="001F3470">
              <w:rPr>
                <w:rStyle w:val="Hyperlink"/>
                <w:noProof/>
              </w:rPr>
              <w:t>Propose a Solution – SLIDE 28</w:t>
            </w:r>
            <w:r w:rsidR="00F23585">
              <w:rPr>
                <w:noProof/>
                <w:webHidden/>
              </w:rPr>
              <w:tab/>
            </w:r>
            <w:r w:rsidR="00F23585">
              <w:rPr>
                <w:noProof/>
                <w:webHidden/>
              </w:rPr>
              <w:fldChar w:fldCharType="begin"/>
            </w:r>
            <w:r w:rsidR="00F23585">
              <w:rPr>
                <w:noProof/>
                <w:webHidden/>
              </w:rPr>
              <w:instrText xml:space="preserve"> PAGEREF _Toc106170267 \h </w:instrText>
            </w:r>
            <w:r w:rsidR="00F23585">
              <w:rPr>
                <w:noProof/>
                <w:webHidden/>
              </w:rPr>
            </w:r>
            <w:r w:rsidR="00F23585">
              <w:rPr>
                <w:noProof/>
                <w:webHidden/>
              </w:rPr>
              <w:fldChar w:fldCharType="separate"/>
            </w:r>
            <w:r w:rsidR="00F23585">
              <w:rPr>
                <w:noProof/>
                <w:webHidden/>
              </w:rPr>
              <w:t>125</w:t>
            </w:r>
            <w:r w:rsidR="00F23585">
              <w:rPr>
                <w:noProof/>
                <w:webHidden/>
              </w:rPr>
              <w:fldChar w:fldCharType="end"/>
            </w:r>
          </w:hyperlink>
        </w:p>
        <w:p w14:paraId="7965BE96" w14:textId="535BC5F0" w:rsidR="00F23585" w:rsidRDefault="00000000">
          <w:pPr>
            <w:pStyle w:val="TOC3"/>
            <w:rPr>
              <w:rFonts w:asciiTheme="minorHAnsi" w:eastAsiaTheme="minorEastAsia" w:hAnsiTheme="minorHAnsi" w:cstheme="minorBidi"/>
              <w:noProof/>
              <w:szCs w:val="22"/>
              <w:lang w:val="en-US" w:eastAsia="en-US"/>
            </w:rPr>
          </w:pPr>
          <w:hyperlink w:anchor="_Toc106170268" w:history="1">
            <w:r w:rsidR="00F23585" w:rsidRPr="001F3470">
              <w:rPr>
                <w:rStyle w:val="Hyperlink"/>
                <w:noProof/>
              </w:rPr>
              <w:t>Closure – SLIDE 29</w:t>
            </w:r>
            <w:r w:rsidR="00F23585">
              <w:rPr>
                <w:noProof/>
                <w:webHidden/>
              </w:rPr>
              <w:tab/>
            </w:r>
            <w:r w:rsidR="00F23585">
              <w:rPr>
                <w:noProof/>
                <w:webHidden/>
              </w:rPr>
              <w:fldChar w:fldCharType="begin"/>
            </w:r>
            <w:r w:rsidR="00F23585">
              <w:rPr>
                <w:noProof/>
                <w:webHidden/>
              </w:rPr>
              <w:instrText xml:space="preserve"> PAGEREF _Toc106170268 \h </w:instrText>
            </w:r>
            <w:r w:rsidR="00F23585">
              <w:rPr>
                <w:noProof/>
                <w:webHidden/>
              </w:rPr>
            </w:r>
            <w:r w:rsidR="00F23585">
              <w:rPr>
                <w:noProof/>
                <w:webHidden/>
              </w:rPr>
              <w:fldChar w:fldCharType="separate"/>
            </w:r>
            <w:r w:rsidR="00F23585">
              <w:rPr>
                <w:noProof/>
                <w:webHidden/>
              </w:rPr>
              <w:t>126</w:t>
            </w:r>
            <w:r w:rsidR="00F23585">
              <w:rPr>
                <w:noProof/>
                <w:webHidden/>
              </w:rPr>
              <w:fldChar w:fldCharType="end"/>
            </w:r>
          </w:hyperlink>
        </w:p>
        <w:p w14:paraId="4F4D8C9C" w14:textId="0B5AA93F" w:rsidR="00F23585" w:rsidRDefault="00000000">
          <w:pPr>
            <w:pStyle w:val="TOC1"/>
            <w:tabs>
              <w:tab w:val="right" w:leader="dot" w:pos="10423"/>
            </w:tabs>
            <w:rPr>
              <w:rFonts w:eastAsiaTheme="minorEastAsia"/>
              <w:b w:val="0"/>
              <w:noProof/>
              <w:color w:val="auto"/>
              <w:szCs w:val="22"/>
            </w:rPr>
          </w:pPr>
          <w:hyperlink w:anchor="_Toc106170269" w:history="1">
            <w:r w:rsidR="00F23585" w:rsidRPr="001F3470">
              <w:rPr>
                <w:rStyle w:val="Hyperlink"/>
                <w:noProof/>
              </w:rPr>
              <w:t>Call Handling Best Practices</w:t>
            </w:r>
            <w:r w:rsidR="00F23585">
              <w:rPr>
                <w:noProof/>
                <w:webHidden/>
              </w:rPr>
              <w:tab/>
            </w:r>
            <w:r w:rsidR="00F23585">
              <w:rPr>
                <w:noProof/>
                <w:webHidden/>
              </w:rPr>
              <w:fldChar w:fldCharType="begin"/>
            </w:r>
            <w:r w:rsidR="00F23585">
              <w:rPr>
                <w:noProof/>
                <w:webHidden/>
              </w:rPr>
              <w:instrText xml:space="preserve"> PAGEREF _Toc106170269 \h </w:instrText>
            </w:r>
            <w:r w:rsidR="00F23585">
              <w:rPr>
                <w:noProof/>
                <w:webHidden/>
              </w:rPr>
            </w:r>
            <w:r w:rsidR="00F23585">
              <w:rPr>
                <w:noProof/>
                <w:webHidden/>
              </w:rPr>
              <w:fldChar w:fldCharType="separate"/>
            </w:r>
            <w:r w:rsidR="00F23585">
              <w:rPr>
                <w:noProof/>
                <w:webHidden/>
              </w:rPr>
              <w:t>126</w:t>
            </w:r>
            <w:r w:rsidR="00F23585">
              <w:rPr>
                <w:noProof/>
                <w:webHidden/>
              </w:rPr>
              <w:fldChar w:fldCharType="end"/>
            </w:r>
          </w:hyperlink>
        </w:p>
        <w:p w14:paraId="6D1809EC" w14:textId="07749E10" w:rsidR="00F23585" w:rsidRDefault="00000000">
          <w:pPr>
            <w:pStyle w:val="TOC1"/>
            <w:tabs>
              <w:tab w:val="right" w:leader="dot" w:pos="10423"/>
            </w:tabs>
            <w:rPr>
              <w:rFonts w:eastAsiaTheme="minorEastAsia"/>
              <w:b w:val="0"/>
              <w:noProof/>
              <w:color w:val="auto"/>
              <w:szCs w:val="22"/>
            </w:rPr>
          </w:pPr>
          <w:hyperlink w:anchor="_Toc106170270" w:history="1">
            <w:r w:rsidR="00F23585" w:rsidRPr="001F3470">
              <w:rPr>
                <w:rStyle w:val="Hyperlink"/>
                <w:noProof/>
              </w:rPr>
              <w:t>References – SLIDE 30</w:t>
            </w:r>
            <w:r w:rsidR="00F23585">
              <w:rPr>
                <w:noProof/>
                <w:webHidden/>
              </w:rPr>
              <w:tab/>
            </w:r>
            <w:r w:rsidR="00F23585">
              <w:rPr>
                <w:noProof/>
                <w:webHidden/>
              </w:rPr>
              <w:fldChar w:fldCharType="begin"/>
            </w:r>
            <w:r w:rsidR="00F23585">
              <w:rPr>
                <w:noProof/>
                <w:webHidden/>
              </w:rPr>
              <w:instrText xml:space="preserve"> PAGEREF _Toc106170270 \h </w:instrText>
            </w:r>
            <w:r w:rsidR="00F23585">
              <w:rPr>
                <w:noProof/>
                <w:webHidden/>
              </w:rPr>
            </w:r>
            <w:r w:rsidR="00F23585">
              <w:rPr>
                <w:noProof/>
                <w:webHidden/>
              </w:rPr>
              <w:fldChar w:fldCharType="separate"/>
            </w:r>
            <w:r w:rsidR="00F23585">
              <w:rPr>
                <w:noProof/>
                <w:webHidden/>
              </w:rPr>
              <w:t>127</w:t>
            </w:r>
            <w:r w:rsidR="00F23585">
              <w:rPr>
                <w:noProof/>
                <w:webHidden/>
              </w:rPr>
              <w:fldChar w:fldCharType="end"/>
            </w:r>
          </w:hyperlink>
        </w:p>
        <w:p w14:paraId="16BFC72F" w14:textId="4E4186FD" w:rsidR="00F879EE" w:rsidRDefault="00F879EE">
          <w:r>
            <w:rPr>
              <w:b/>
              <w:bCs/>
              <w:noProof/>
            </w:rPr>
            <w:fldChar w:fldCharType="end"/>
          </w:r>
        </w:p>
      </w:sdtContent>
    </w:sdt>
    <w:p w14:paraId="23BBF481" w14:textId="77777777" w:rsidR="004F2A1A" w:rsidRDefault="004F2A1A">
      <w:pPr>
        <w:widowControl/>
        <w:spacing w:after="160" w:line="259" w:lineRule="auto"/>
      </w:pPr>
      <w:r>
        <w:br w:type="page"/>
      </w:r>
    </w:p>
    <w:p w14:paraId="19DBFB25" w14:textId="77777777" w:rsidR="004F2A1A" w:rsidRDefault="004F2A1A" w:rsidP="004F2A1A">
      <w:pPr>
        <w:pStyle w:val="Heading1"/>
      </w:pPr>
      <w:bookmarkStart w:id="3" w:name="_Toc106170164"/>
      <w:r>
        <w:lastRenderedPageBreak/>
        <w:t>Instructor preparation</w:t>
      </w:r>
      <w:bookmarkEnd w:id="3"/>
    </w:p>
    <w:p w14:paraId="273E6F6B" w14:textId="77777777" w:rsidR="004F2A1A" w:rsidRPr="00961A99" w:rsidRDefault="004F2A1A" w:rsidP="004835FF">
      <w:pPr>
        <w:pStyle w:val="ListParagraph"/>
        <w:numPr>
          <w:ilvl w:val="0"/>
          <w:numId w:val="14"/>
        </w:numPr>
        <w:spacing w:before="240" w:after="0"/>
      </w:pPr>
      <w:r>
        <w:t xml:space="preserve">To simulate chat, it will be helpful to have access to </w:t>
      </w:r>
      <w:r w:rsidRPr="00961A99">
        <w:rPr>
          <w:b/>
          <w:bCs/>
        </w:rPr>
        <w:t>Impersonate User</w:t>
      </w:r>
      <w:r>
        <w:t xml:space="preserve"> on ServiceNow-test.</w:t>
      </w:r>
      <w:r>
        <w:br/>
      </w:r>
      <w:r w:rsidRPr="00961A99">
        <w:rPr>
          <w:noProof/>
        </w:rPr>
        <w:drawing>
          <wp:inline distT="0" distB="0" distL="0" distR="0" wp14:anchorId="4ED82675" wp14:editId="5548373C">
            <wp:extent cx="907576" cy="726061"/>
            <wp:effectExtent l="0" t="0" r="698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5380" cy="740304"/>
                    </a:xfrm>
                    <a:prstGeom prst="rect">
                      <a:avLst/>
                    </a:prstGeom>
                  </pic:spPr>
                </pic:pic>
              </a:graphicData>
            </a:graphic>
          </wp:inline>
        </w:drawing>
      </w:r>
    </w:p>
    <w:p w14:paraId="21451F75" w14:textId="77777777" w:rsidR="004F2A1A" w:rsidRDefault="004F2A1A" w:rsidP="004835FF">
      <w:pPr>
        <w:pStyle w:val="ListParagraph"/>
        <w:numPr>
          <w:ilvl w:val="0"/>
          <w:numId w:val="14"/>
        </w:numPr>
        <w:spacing w:before="240" w:after="0"/>
      </w:pPr>
      <w:r w:rsidRPr="00961A99">
        <w:t>Students will need to be able to access SN-prod, SN-test, MyTP-prod, MyTP-preprod</w:t>
      </w:r>
    </w:p>
    <w:p w14:paraId="73D49F32" w14:textId="77777777" w:rsidR="004F2A1A" w:rsidRDefault="004F2A1A" w:rsidP="004835FF">
      <w:pPr>
        <w:pStyle w:val="ListParagraph"/>
        <w:numPr>
          <w:ilvl w:val="0"/>
          <w:numId w:val="14"/>
        </w:numPr>
        <w:spacing w:before="240" w:after="0"/>
      </w:pPr>
      <w:r>
        <w:t>Students should be registered for and have access to the following eLearning modules in the appropriate LMS:</w:t>
      </w:r>
    </w:p>
    <w:p w14:paraId="3EEC3D3F" w14:textId="77777777" w:rsidR="004F2A1A" w:rsidRDefault="004F2A1A" w:rsidP="004835FF">
      <w:pPr>
        <w:pStyle w:val="ListParagraph"/>
        <w:numPr>
          <w:ilvl w:val="1"/>
          <w:numId w:val="14"/>
        </w:numPr>
        <w:spacing w:before="240" w:after="0"/>
      </w:pPr>
      <w:r>
        <w:t>ServiceNow Agent Workspace</w:t>
      </w:r>
    </w:p>
    <w:p w14:paraId="07F66BF0" w14:textId="77777777" w:rsidR="004F2A1A" w:rsidRDefault="004F2A1A" w:rsidP="004835FF">
      <w:pPr>
        <w:pStyle w:val="ListParagraph"/>
        <w:numPr>
          <w:ilvl w:val="1"/>
          <w:numId w:val="14"/>
        </w:numPr>
        <w:spacing w:before="240" w:after="0"/>
      </w:pPr>
      <w:r>
        <w:t>ServiceNow Major Case for Help Desk</w:t>
      </w:r>
    </w:p>
    <w:p w14:paraId="139785B2" w14:textId="1FE07A58" w:rsidR="004F2A1A" w:rsidRDefault="004F2A1A" w:rsidP="004835FF">
      <w:pPr>
        <w:pStyle w:val="ListParagraph"/>
        <w:numPr>
          <w:ilvl w:val="0"/>
          <w:numId w:val="14"/>
        </w:numPr>
        <w:spacing w:before="240" w:after="0"/>
      </w:pPr>
      <w:bookmarkStart w:id="4" w:name="_Hlk65239061"/>
      <w:r>
        <w:t xml:space="preserve">For demos and practice requiring MyTravelport (such as </w:t>
      </w:r>
      <w:r w:rsidRPr="0091114F">
        <w:rPr>
          <w:b/>
          <w:bCs/>
        </w:rPr>
        <w:t>Create A New Contact</w:t>
      </w:r>
      <w:r>
        <w:t xml:space="preserve">, </w:t>
      </w:r>
      <w:r w:rsidRPr="003100AF">
        <w:rPr>
          <w:b/>
          <w:bCs/>
        </w:rPr>
        <w:t>Create a case from MyTravelport</w:t>
      </w:r>
      <w:r>
        <w:t>, etc.) be aware that login to MyTravelport-test does not always work. When this occurs, you will need to demo / practice these processes on the ServiceNow production site (</w:t>
      </w:r>
      <w:hyperlink r:id="rId12" w:history="1">
        <w:r w:rsidRPr="0006403F">
          <w:rPr>
            <w:rStyle w:val="Hyperlink"/>
          </w:rPr>
          <w:t>https://travelportprod.service-now.com/</w:t>
        </w:r>
      </w:hyperlink>
      <w:r>
        <w:t xml:space="preserve">). </w:t>
      </w:r>
      <w:r>
        <w:br/>
      </w:r>
      <w:r>
        <w:br/>
        <w:t>When using the production site for training, please do the following to avoid creation of contacts on production and to minimize any impact to the help desk:</w:t>
      </w:r>
    </w:p>
    <w:p w14:paraId="36F0B749" w14:textId="77777777" w:rsidR="004F2A1A" w:rsidRDefault="004F2A1A" w:rsidP="004835FF">
      <w:pPr>
        <w:pStyle w:val="ListParagraph"/>
        <w:numPr>
          <w:ilvl w:val="1"/>
          <w:numId w:val="14"/>
        </w:numPr>
        <w:spacing w:before="240" w:after="0"/>
      </w:pPr>
      <w:r>
        <w:t xml:space="preserve">For the </w:t>
      </w:r>
      <w:r w:rsidRPr="002A72F2">
        <w:rPr>
          <w:b/>
          <w:bCs/>
        </w:rPr>
        <w:t>Create a Contact</w:t>
      </w:r>
      <w:r>
        <w:t xml:space="preserve"> demo, do NOT create a contact on production.</w:t>
      </w:r>
    </w:p>
    <w:p w14:paraId="4BB43925" w14:textId="77777777" w:rsidR="004F2A1A" w:rsidRDefault="004F2A1A" w:rsidP="004835FF">
      <w:pPr>
        <w:pStyle w:val="ListParagraph"/>
        <w:numPr>
          <w:ilvl w:val="1"/>
          <w:numId w:val="14"/>
        </w:numPr>
        <w:spacing w:before="240" w:after="0"/>
      </w:pPr>
      <w:r>
        <w:t>Use an internal CIDB and test contact for demos and practice.</w:t>
      </w:r>
    </w:p>
    <w:p w14:paraId="5C01212C" w14:textId="77777777" w:rsidR="004F2A1A" w:rsidRDefault="004F2A1A" w:rsidP="004835FF">
      <w:pPr>
        <w:pStyle w:val="ListParagraph"/>
        <w:numPr>
          <w:ilvl w:val="1"/>
          <w:numId w:val="14"/>
        </w:numPr>
        <w:spacing w:before="240" w:after="0"/>
      </w:pPr>
      <w:r>
        <w:t>After class, propose solution on any test cases on you created</w:t>
      </w:r>
      <w:bookmarkEnd w:id="4"/>
      <w:r>
        <w:t xml:space="preserve"> on production.</w:t>
      </w:r>
    </w:p>
    <w:p w14:paraId="326281EE" w14:textId="77777777" w:rsidR="004F2A1A" w:rsidRDefault="004F2A1A" w:rsidP="004835FF">
      <w:pPr>
        <w:pStyle w:val="ListParagraph"/>
        <w:numPr>
          <w:ilvl w:val="0"/>
          <w:numId w:val="14"/>
        </w:numPr>
        <w:spacing w:before="240" w:after="0"/>
      </w:pPr>
      <w:r>
        <w:t xml:space="preserve">For the </w:t>
      </w:r>
      <w:r w:rsidRPr="00C55197">
        <w:rPr>
          <w:b/>
          <w:bCs/>
        </w:rPr>
        <w:t>Create A Contact</w:t>
      </w:r>
      <w:r>
        <w:t xml:space="preserve"> demo, you will need a contact that does not exist in ServiceNow. </w:t>
      </w:r>
    </w:p>
    <w:p w14:paraId="081F655A" w14:textId="77777777" w:rsidR="004F2A1A" w:rsidRDefault="004F2A1A" w:rsidP="004835FF">
      <w:pPr>
        <w:pStyle w:val="ListParagraph"/>
        <w:numPr>
          <w:ilvl w:val="0"/>
          <w:numId w:val="14"/>
        </w:numPr>
        <w:spacing w:before="240" w:after="0"/>
      </w:pPr>
      <w:r>
        <w:t xml:space="preserve">For </w:t>
      </w:r>
      <w:r w:rsidRPr="00C55197">
        <w:rPr>
          <w:b/>
          <w:bCs/>
        </w:rPr>
        <w:t>Link a Contact to a CIDB</w:t>
      </w:r>
      <w:r>
        <w:t xml:space="preserve"> demo, you will need a contact that exists in ServiceNow, but is not linked to the CIDB in the example.</w:t>
      </w:r>
    </w:p>
    <w:p w14:paraId="377FD1A9" w14:textId="77777777" w:rsidR="004F2A1A" w:rsidRPr="00961A99" w:rsidRDefault="004F2A1A" w:rsidP="004835FF">
      <w:pPr>
        <w:pStyle w:val="ListParagraph"/>
        <w:numPr>
          <w:ilvl w:val="0"/>
          <w:numId w:val="14"/>
        </w:numPr>
        <w:spacing w:before="240" w:after="0"/>
      </w:pPr>
      <w:r>
        <w:t xml:space="preserve">For </w:t>
      </w:r>
      <w:r w:rsidRPr="00C55197">
        <w:rPr>
          <w:b/>
          <w:bCs/>
        </w:rPr>
        <w:t>template creation</w:t>
      </w:r>
      <w:r>
        <w:t xml:space="preserve"> demo, make note of a case # you want to use as the basis of a template.</w:t>
      </w:r>
    </w:p>
    <w:p w14:paraId="3D9B216D" w14:textId="77777777" w:rsidR="004F2A1A" w:rsidRPr="00961A99" w:rsidRDefault="004F2A1A" w:rsidP="00BA1E3C">
      <w:r w:rsidRPr="00961A99">
        <w:t xml:space="preserve"> </w:t>
      </w:r>
    </w:p>
    <w:p w14:paraId="035E350F" w14:textId="77777777" w:rsidR="004F2A1A" w:rsidRDefault="004F2A1A" w:rsidP="006A0F55">
      <w:r>
        <w:br w:type="page"/>
      </w:r>
    </w:p>
    <w:p w14:paraId="5026277C" w14:textId="77777777" w:rsidR="004F2A1A" w:rsidRDefault="004F2A1A" w:rsidP="004F2A1A">
      <w:pPr>
        <w:pStyle w:val="Heading1"/>
      </w:pPr>
      <w:bookmarkStart w:id="5" w:name="_Toc106170165"/>
      <w:bookmarkStart w:id="6" w:name="_Hlk74219204"/>
      <w:bookmarkEnd w:id="0"/>
      <w:r>
        <w:lastRenderedPageBreak/>
        <w:t>What is ServiceNow?</w:t>
      </w:r>
      <w:bookmarkEnd w:id="5"/>
    </w:p>
    <w:p w14:paraId="62C5B23C" w14:textId="77777777" w:rsidR="004F2A1A" w:rsidRDefault="004F2A1A" w:rsidP="004A5F2C">
      <w:r w:rsidRPr="004A5F2C">
        <w:rPr>
          <w:b/>
          <w:bCs/>
        </w:rPr>
        <w:t>ServiceNow</w:t>
      </w:r>
      <w:r>
        <w:t xml:space="preserve"> is the application the help desk uses to manage issues that customers report. </w:t>
      </w:r>
    </w:p>
    <w:p w14:paraId="5553A11B" w14:textId="77777777" w:rsidR="004F2A1A" w:rsidRDefault="004F2A1A" w:rsidP="004A5F2C">
      <w:r>
        <w:t xml:space="preserve">Within ServiceNow, customer issues are tracked using </w:t>
      </w:r>
      <w:r w:rsidRPr="009646B6">
        <w:rPr>
          <w:b/>
          <w:bCs/>
        </w:rPr>
        <w:t>cases</w:t>
      </w:r>
      <w:r>
        <w:t xml:space="preserve">. </w:t>
      </w:r>
      <w:r w:rsidRPr="004F0F18">
        <w:t>A case is the ServiceNow record used by agents to document, track, and resolve customer service issues</w:t>
      </w:r>
      <w:r>
        <w:t>. Cases keep all the all the information related to the customer’s issue bundled together, to make it easy for agents to see what has happened with resolving the customer’s issue.</w:t>
      </w:r>
    </w:p>
    <w:p w14:paraId="04586593" w14:textId="77777777" w:rsidR="004F2A1A" w:rsidRDefault="004F2A1A" w:rsidP="004A5F2C">
      <w:r>
        <w:t>Usually, you will create one case per issue. For example, if a customer calls because they can’t login, you will create a case for resetting their password. If they call back again in a few minutes with a new question about how to do something in Smartpoint, you will create a new, separate case for that issue.</w:t>
      </w:r>
    </w:p>
    <w:p w14:paraId="4E3D66EF" w14:textId="77777777" w:rsidR="004F2A1A" w:rsidRPr="004977A7" w:rsidRDefault="004F2A1A" w:rsidP="004A5F2C">
      <w:r>
        <w:t>Cases can be created in several ways, such as customers calling the Help Desk, when they submit a form from MyTravelport and when they send emails to certain mailboxes that have scripts that create cases.</w:t>
      </w:r>
    </w:p>
    <w:p w14:paraId="24A2B0F3" w14:textId="77777777" w:rsidR="004F2A1A" w:rsidRPr="004977A7" w:rsidRDefault="004F2A1A" w:rsidP="003F2A83">
      <w:r w:rsidRPr="004977A7">
        <w:br w:type="page"/>
      </w:r>
    </w:p>
    <w:p w14:paraId="106B10C1" w14:textId="77777777" w:rsidR="004F2A1A" w:rsidRDefault="004F2A1A" w:rsidP="000449AB">
      <w:pPr>
        <w:pStyle w:val="Heading2"/>
      </w:pPr>
      <w:bookmarkStart w:id="7" w:name="_Toc106170166"/>
      <w:r>
        <w:lastRenderedPageBreak/>
        <w:t xml:space="preserve">ServiceNow URLs - SLIDE </w:t>
      </w:r>
      <w:bookmarkStart w:id="8" w:name="_Toc2581099"/>
      <w:r>
        <w:t>2</w:t>
      </w:r>
      <w:bookmarkEnd w:id="7"/>
    </w:p>
    <w:p w14:paraId="766E719C" w14:textId="77777777" w:rsidR="004F2A1A" w:rsidRDefault="004F2A1A" w:rsidP="004C6C02">
      <w:r w:rsidRPr="006013A1">
        <w:rPr>
          <w:noProof/>
        </w:rPr>
        <w:t xml:space="preserve"> </w:t>
      </w:r>
      <w:r>
        <w:rPr>
          <w:noProof/>
        </w:rPr>
        <w:drawing>
          <wp:inline distT="0" distB="0" distL="0" distR="0" wp14:anchorId="4E7BE5BE" wp14:editId="022987EA">
            <wp:extent cx="6858000" cy="38331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3">
                      <a:extLst>
                        <a:ext uri="{28A0092B-C50C-407E-A947-70E740481C1C}">
                          <a14:useLocalDpi xmlns:a14="http://schemas.microsoft.com/office/drawing/2010/main" val="0"/>
                        </a:ext>
                      </a:extLst>
                    </a:blip>
                    <a:stretch>
                      <a:fillRect/>
                    </a:stretch>
                  </pic:blipFill>
                  <pic:spPr>
                    <a:xfrm>
                      <a:off x="0" y="0"/>
                      <a:ext cx="6858000" cy="3833178"/>
                    </a:xfrm>
                    <a:prstGeom prst="rect">
                      <a:avLst/>
                    </a:prstGeom>
                  </pic:spPr>
                </pic:pic>
              </a:graphicData>
            </a:graphic>
          </wp:inline>
        </w:drawing>
      </w:r>
    </w:p>
    <w:bookmarkEnd w:id="8"/>
    <w:p w14:paraId="0609620A" w14:textId="77777777" w:rsidR="004F2A1A" w:rsidRDefault="004F2A1A" w:rsidP="004C6C02">
      <w:r>
        <w:t xml:space="preserve">In the slide, we see some </w:t>
      </w:r>
      <w:r w:rsidRPr="004C6C02">
        <w:t xml:space="preserve">URLs you </w:t>
      </w:r>
      <w:r>
        <w:t>will be using to access ServiceNow.</w:t>
      </w:r>
    </w:p>
    <w:p w14:paraId="3102D08E" w14:textId="77777777" w:rsidR="004F2A1A" w:rsidRPr="009646B6" w:rsidRDefault="004F2A1A" w:rsidP="004C6C02">
      <w:pPr>
        <w:rPr>
          <w:b/>
          <w:bCs/>
        </w:rPr>
      </w:pPr>
    </w:p>
    <w:p w14:paraId="5407B6E5" w14:textId="77777777" w:rsidR="004F2A1A" w:rsidRPr="000F70ED" w:rsidRDefault="004F2A1A" w:rsidP="004C6C02">
      <w:pPr>
        <w:rPr>
          <w:b/>
        </w:rPr>
      </w:pPr>
    </w:p>
    <w:p w14:paraId="47004AD4" w14:textId="77777777" w:rsidR="004F2A1A" w:rsidRDefault="004F2A1A">
      <w:pPr>
        <w:widowControl/>
        <w:spacing w:after="160" w:line="259" w:lineRule="auto"/>
        <w:rPr>
          <w:rFonts w:ascii="Arial" w:hAnsi="Arial" w:cs="Arial"/>
          <w:b/>
          <w:sz w:val="24"/>
          <w:szCs w:val="24"/>
        </w:rPr>
      </w:pPr>
      <w:bookmarkStart w:id="9" w:name="_Toc2581097"/>
      <w:bookmarkStart w:id="10" w:name="_Toc11856600"/>
      <w:r>
        <w:br w:type="page"/>
      </w:r>
    </w:p>
    <w:p w14:paraId="71438679" w14:textId="77777777" w:rsidR="004F2A1A" w:rsidRPr="004C6C02" w:rsidRDefault="004F2A1A" w:rsidP="000449AB">
      <w:pPr>
        <w:pStyle w:val="Heading2"/>
      </w:pPr>
      <w:bookmarkStart w:id="11" w:name="_Toc106170167"/>
      <w:r w:rsidRPr="004C6C02">
        <w:lastRenderedPageBreak/>
        <w:t>Accessing ServiceNow</w:t>
      </w:r>
      <w:bookmarkEnd w:id="9"/>
      <w:r w:rsidRPr="004C6C02">
        <w:t xml:space="preserve"> - DEMO</w:t>
      </w:r>
      <w:bookmarkEnd w:id="10"/>
      <w:bookmarkEnd w:id="11"/>
    </w:p>
    <w:p w14:paraId="468AB988" w14:textId="77777777" w:rsidR="004F2A1A" w:rsidRPr="004C6C02" w:rsidRDefault="004F2A1A" w:rsidP="004C6C02">
      <w:r w:rsidRPr="004C6C02">
        <w:t xml:space="preserve">Since we will be creating test cases, we will </w:t>
      </w:r>
      <w:r>
        <w:t>begin by accessing</w:t>
      </w:r>
      <w:r w:rsidRPr="004C6C02">
        <w:t xml:space="preserve"> the URL for the test ServiceNow site.</w:t>
      </w:r>
    </w:p>
    <w:p w14:paraId="52FC6DB2" w14:textId="01C25418" w:rsidR="004F2A1A" w:rsidRPr="00D6631C" w:rsidRDefault="004F2A1A" w:rsidP="004C6C02">
      <w:pPr>
        <w:rPr>
          <w:bCs/>
        </w:rPr>
      </w:pPr>
      <w:r w:rsidRPr="00D6631C">
        <w:rPr>
          <w:bCs/>
        </w:rPr>
        <w:t xml:space="preserve">Access:  </w:t>
      </w:r>
      <w:hyperlink r:id="rId14" w:history="1">
        <w:r w:rsidRPr="00D6631C">
          <w:rPr>
            <w:bCs/>
            <w:color w:val="0000FF"/>
            <w:u w:val="single"/>
          </w:rPr>
          <w:t>https://travelporttest.service-now.com</w:t>
        </w:r>
      </w:hyperlink>
    </w:p>
    <w:p w14:paraId="390936F5" w14:textId="77777777" w:rsidR="004F2A1A" w:rsidRDefault="004F2A1A" w:rsidP="000449AB">
      <w:pPr>
        <w:pStyle w:val="Heading2"/>
      </w:pPr>
      <w:bookmarkStart w:id="12" w:name="_Toc106170168"/>
      <w:r>
        <w:t>Platform User Interface</w:t>
      </w:r>
      <w:bookmarkEnd w:id="12"/>
    </w:p>
    <w:p w14:paraId="318E210F" w14:textId="77777777" w:rsidR="004F2A1A" w:rsidRDefault="004F2A1A" w:rsidP="00854E45">
      <w:r>
        <w:rPr>
          <w:noProof/>
        </w:rPr>
        <w:drawing>
          <wp:inline distT="0" distB="0" distL="0" distR="0" wp14:anchorId="0E4FBFFA" wp14:editId="2484947E">
            <wp:extent cx="6858000" cy="38557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5720"/>
                    </a:xfrm>
                    <a:prstGeom prst="rect">
                      <a:avLst/>
                    </a:prstGeom>
                  </pic:spPr>
                </pic:pic>
              </a:graphicData>
            </a:graphic>
          </wp:inline>
        </w:drawing>
      </w:r>
    </w:p>
    <w:p w14:paraId="3496FDF0" w14:textId="77777777" w:rsidR="004F2A1A" w:rsidRDefault="004F2A1A" w:rsidP="003F2A83">
      <w:r>
        <w:t xml:space="preserve">The display you initially see in ServiceNow is called the </w:t>
      </w:r>
      <w:r w:rsidRPr="00C63F22">
        <w:rPr>
          <w:b/>
          <w:bCs/>
        </w:rPr>
        <w:t xml:space="preserve">Platform </w:t>
      </w:r>
      <w:r>
        <w:rPr>
          <w:b/>
          <w:bCs/>
        </w:rPr>
        <w:t>User Interface</w:t>
      </w:r>
      <w:r w:rsidRPr="00C63F22">
        <w:t xml:space="preserve"> or </w:t>
      </w:r>
      <w:r w:rsidRPr="00C63F22">
        <w:rPr>
          <w:b/>
          <w:bCs/>
        </w:rPr>
        <w:t>Platform UI</w:t>
      </w:r>
      <w:r>
        <w:t xml:space="preserve">. Most of your work with customers does </w:t>
      </w:r>
      <w:r w:rsidRPr="00C63F22">
        <w:rPr>
          <w:b/>
          <w:bCs/>
        </w:rPr>
        <w:t>not</w:t>
      </w:r>
      <w:r>
        <w:t xml:space="preserve"> take place in this interface. </w:t>
      </w:r>
    </w:p>
    <w:p w14:paraId="1F98B096" w14:textId="77777777" w:rsidR="004F2A1A" w:rsidRDefault="004F2A1A" w:rsidP="003F2A83">
      <w:r>
        <w:t xml:space="preserve">When helping customers, you will generally use the </w:t>
      </w:r>
      <w:r w:rsidRPr="009D55C5">
        <w:rPr>
          <w:b/>
          <w:bCs/>
        </w:rPr>
        <w:t>Agent Workspace</w:t>
      </w:r>
      <w:r>
        <w:t xml:space="preserve">. The Agent Workspace is an updated and enhanced version of ServiceNow that is faster and easier for agents to use.  </w:t>
      </w:r>
    </w:p>
    <w:p w14:paraId="3FBB4083" w14:textId="77777777" w:rsidR="004F2A1A" w:rsidRDefault="004F2A1A" w:rsidP="003F2A83"/>
    <w:p w14:paraId="0DA6A926" w14:textId="77777777" w:rsidR="004F2A1A" w:rsidRPr="004977A7" w:rsidRDefault="004F2A1A" w:rsidP="003F2A83"/>
    <w:p w14:paraId="4DB3DC30" w14:textId="77777777" w:rsidR="004F2A1A" w:rsidRPr="004977A7" w:rsidRDefault="004F2A1A" w:rsidP="003F2A83">
      <w:r w:rsidRPr="004977A7">
        <w:br w:type="page"/>
      </w:r>
    </w:p>
    <w:p w14:paraId="0812FEEC" w14:textId="77777777" w:rsidR="004F2A1A" w:rsidRDefault="004F2A1A" w:rsidP="000449AB">
      <w:pPr>
        <w:pStyle w:val="Heading2"/>
      </w:pPr>
      <w:bookmarkStart w:id="13" w:name="_Toc106170169"/>
      <w:r>
        <w:lastRenderedPageBreak/>
        <w:t>Agent Workspace – demo</w:t>
      </w:r>
      <w:bookmarkEnd w:id="13"/>
    </w:p>
    <w:tbl>
      <w:tblPr>
        <w:tblStyle w:val="TableGrid"/>
        <w:tblW w:w="0" w:type="auto"/>
        <w:tblLook w:val="04A0" w:firstRow="1" w:lastRow="0" w:firstColumn="1" w:lastColumn="0" w:noHBand="0" w:noVBand="1"/>
      </w:tblPr>
      <w:tblGrid>
        <w:gridCol w:w="5438"/>
        <w:gridCol w:w="4985"/>
      </w:tblGrid>
      <w:tr w:rsidR="006A0F55" w:rsidRPr="006A0F55" w14:paraId="36896DEF" w14:textId="77777777" w:rsidTr="00225BA5">
        <w:trPr>
          <w:cantSplit/>
        </w:trPr>
        <w:tc>
          <w:tcPr>
            <w:tcW w:w="5438" w:type="dxa"/>
          </w:tcPr>
          <w:p w14:paraId="5BCA6346" w14:textId="77777777" w:rsidR="004F2A1A" w:rsidRPr="006A0F55" w:rsidRDefault="004F2A1A" w:rsidP="00143E41">
            <w:pPr>
              <w:rPr>
                <w:color w:val="auto"/>
              </w:rPr>
            </w:pPr>
            <w:r w:rsidRPr="006A0F55">
              <w:rPr>
                <w:noProof/>
                <w:color w:val="auto"/>
              </w:rPr>
              <w:drawing>
                <wp:inline distT="0" distB="0" distL="0" distR="0" wp14:anchorId="0D4178DF" wp14:editId="23C6C759">
                  <wp:extent cx="2161905" cy="1419048"/>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1905" cy="1419048"/>
                          </a:xfrm>
                          <a:prstGeom prst="rect">
                            <a:avLst/>
                          </a:prstGeom>
                        </pic:spPr>
                      </pic:pic>
                    </a:graphicData>
                  </a:graphic>
                </wp:inline>
              </w:drawing>
            </w:r>
          </w:p>
        </w:tc>
        <w:tc>
          <w:tcPr>
            <w:tcW w:w="5352" w:type="dxa"/>
          </w:tcPr>
          <w:p w14:paraId="7E4F4F77" w14:textId="77777777" w:rsidR="004F2A1A" w:rsidRPr="006A0F55" w:rsidRDefault="004F2A1A" w:rsidP="00143E41">
            <w:pPr>
              <w:rPr>
                <w:color w:val="auto"/>
              </w:rPr>
            </w:pPr>
            <w:r w:rsidRPr="006A0F55">
              <w:rPr>
                <w:color w:val="auto"/>
              </w:rPr>
              <w:t xml:space="preserve">In the Platform UI, notice the </w:t>
            </w:r>
            <w:r w:rsidRPr="006A0F55">
              <w:rPr>
                <w:b/>
                <w:bCs/>
                <w:color w:val="auto"/>
              </w:rPr>
              <w:t>Filter Navigator</w:t>
            </w:r>
            <w:r w:rsidRPr="006A0F55">
              <w:rPr>
                <w:color w:val="auto"/>
              </w:rPr>
              <w:t xml:space="preserve"> in the top left hand corner, just below the ServiceNow logo. </w:t>
            </w:r>
          </w:p>
          <w:p w14:paraId="43A87CAB" w14:textId="77777777" w:rsidR="004F2A1A" w:rsidRPr="006A0F55" w:rsidRDefault="004F2A1A" w:rsidP="00143E41">
            <w:pPr>
              <w:rPr>
                <w:color w:val="auto"/>
              </w:rPr>
            </w:pPr>
            <w:r w:rsidRPr="006A0F55">
              <w:rPr>
                <w:color w:val="auto"/>
              </w:rPr>
              <w:t>We can use this Filter Navigator option to access the Agent Workspace.</w:t>
            </w:r>
          </w:p>
          <w:p w14:paraId="31C39074" w14:textId="77777777" w:rsidR="004F2A1A" w:rsidRPr="006A0F55" w:rsidRDefault="004F2A1A" w:rsidP="00143E41">
            <w:pPr>
              <w:rPr>
                <w:b/>
                <w:bCs/>
                <w:color w:val="auto"/>
              </w:rPr>
            </w:pPr>
            <w:r w:rsidRPr="006A0F55">
              <w:rPr>
                <w:color w:val="auto"/>
              </w:rPr>
              <w:t>In Filter Navigator, type</w:t>
            </w:r>
            <w:r w:rsidRPr="006A0F55">
              <w:rPr>
                <w:b/>
                <w:bCs/>
                <w:color w:val="auto"/>
              </w:rPr>
              <w:t>: Agent Workspace</w:t>
            </w:r>
          </w:p>
        </w:tc>
      </w:tr>
      <w:tr w:rsidR="006A0F55" w:rsidRPr="006A0F55" w14:paraId="20E038A7" w14:textId="77777777" w:rsidTr="00225BA5">
        <w:trPr>
          <w:cantSplit/>
        </w:trPr>
        <w:tc>
          <w:tcPr>
            <w:tcW w:w="5438" w:type="dxa"/>
          </w:tcPr>
          <w:p w14:paraId="514B41B7" w14:textId="77777777" w:rsidR="004F2A1A" w:rsidRPr="006A0F55" w:rsidRDefault="004F2A1A" w:rsidP="00143E41">
            <w:pPr>
              <w:rPr>
                <w:color w:val="auto"/>
              </w:rPr>
            </w:pPr>
            <w:r w:rsidRPr="006A0F55">
              <w:rPr>
                <w:noProof/>
                <w:color w:val="auto"/>
              </w:rPr>
              <w:drawing>
                <wp:inline distT="0" distB="0" distL="0" distR="0" wp14:anchorId="1BDA6DFC" wp14:editId="25BA2F6B">
                  <wp:extent cx="2076190" cy="980952"/>
                  <wp:effectExtent l="0" t="0" r="63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76190" cy="980952"/>
                          </a:xfrm>
                          <a:prstGeom prst="rect">
                            <a:avLst/>
                          </a:prstGeom>
                        </pic:spPr>
                      </pic:pic>
                    </a:graphicData>
                  </a:graphic>
                </wp:inline>
              </w:drawing>
            </w:r>
          </w:p>
        </w:tc>
        <w:tc>
          <w:tcPr>
            <w:tcW w:w="5352" w:type="dxa"/>
          </w:tcPr>
          <w:p w14:paraId="4F24E5CB" w14:textId="77777777" w:rsidR="004F2A1A" w:rsidRPr="006A0F55" w:rsidRDefault="004F2A1A" w:rsidP="00143E41">
            <w:pPr>
              <w:rPr>
                <w:color w:val="auto"/>
              </w:rPr>
            </w:pPr>
            <w:r w:rsidRPr="006A0F55">
              <w:rPr>
                <w:color w:val="auto"/>
              </w:rPr>
              <w:t>A list of options with similar names appears.</w:t>
            </w:r>
          </w:p>
          <w:p w14:paraId="55906E31" w14:textId="77777777" w:rsidR="004F2A1A" w:rsidRPr="006A0F55" w:rsidRDefault="004F2A1A" w:rsidP="00143E41">
            <w:pPr>
              <w:rPr>
                <w:b/>
                <w:bCs/>
                <w:color w:val="auto"/>
              </w:rPr>
            </w:pPr>
            <w:r w:rsidRPr="006A0F55">
              <w:rPr>
                <w:color w:val="auto"/>
              </w:rPr>
              <w:t>Select</w:t>
            </w:r>
            <w:r w:rsidRPr="006A0F55">
              <w:rPr>
                <w:b/>
                <w:bCs/>
                <w:color w:val="auto"/>
              </w:rPr>
              <w:t xml:space="preserve"> Agent Workspace Home.</w:t>
            </w:r>
          </w:p>
        </w:tc>
      </w:tr>
      <w:tr w:rsidR="006A0F55" w:rsidRPr="006A0F55" w14:paraId="6D868A52" w14:textId="77777777" w:rsidTr="00225BA5">
        <w:trPr>
          <w:cantSplit/>
        </w:trPr>
        <w:tc>
          <w:tcPr>
            <w:tcW w:w="5438" w:type="dxa"/>
          </w:tcPr>
          <w:p w14:paraId="54EA12E4" w14:textId="77777777" w:rsidR="004F2A1A" w:rsidRPr="006A0F55" w:rsidRDefault="004F2A1A" w:rsidP="00143E41">
            <w:pPr>
              <w:rPr>
                <w:noProof/>
                <w:color w:val="auto"/>
              </w:rPr>
            </w:pPr>
            <w:r w:rsidRPr="006A0F55">
              <w:rPr>
                <w:noProof/>
                <w:color w:val="auto"/>
              </w:rPr>
              <w:drawing>
                <wp:inline distT="0" distB="0" distL="0" distR="0" wp14:anchorId="72B9F1A9" wp14:editId="6278DFC5">
                  <wp:extent cx="3193576" cy="767388"/>
                  <wp:effectExtent l="0" t="0" r="698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29505" cy="776021"/>
                          </a:xfrm>
                          <a:prstGeom prst="rect">
                            <a:avLst/>
                          </a:prstGeom>
                        </pic:spPr>
                      </pic:pic>
                    </a:graphicData>
                  </a:graphic>
                </wp:inline>
              </w:drawing>
            </w:r>
          </w:p>
        </w:tc>
        <w:tc>
          <w:tcPr>
            <w:tcW w:w="5352" w:type="dxa"/>
          </w:tcPr>
          <w:p w14:paraId="32E3A5D2" w14:textId="77777777" w:rsidR="004F2A1A" w:rsidRPr="006A0F55" w:rsidRDefault="004F2A1A" w:rsidP="00143E41">
            <w:pPr>
              <w:rPr>
                <w:color w:val="auto"/>
              </w:rPr>
            </w:pPr>
            <w:r w:rsidRPr="006A0F55">
              <w:rPr>
                <w:color w:val="auto"/>
              </w:rPr>
              <w:t xml:space="preserve">The Agent Workspace opens in a new browser tab. </w:t>
            </w:r>
          </w:p>
          <w:p w14:paraId="625D3FD4" w14:textId="77777777" w:rsidR="004F2A1A" w:rsidRPr="006A0F55" w:rsidRDefault="004F2A1A" w:rsidP="00143E41">
            <w:pPr>
              <w:rPr>
                <w:color w:val="auto"/>
              </w:rPr>
            </w:pPr>
            <w:r w:rsidRPr="006A0F55">
              <w:rPr>
                <w:color w:val="auto"/>
              </w:rPr>
              <w:t>The other tab is the Platform UI we saw before.</w:t>
            </w:r>
          </w:p>
          <w:p w14:paraId="2E66A05A" w14:textId="77777777" w:rsidR="004F2A1A" w:rsidRPr="006A0F55" w:rsidRDefault="004F2A1A" w:rsidP="00143E41">
            <w:pPr>
              <w:rPr>
                <w:color w:val="auto"/>
              </w:rPr>
            </w:pPr>
            <w:r w:rsidRPr="006A0F55">
              <w:rPr>
                <w:color w:val="auto"/>
              </w:rPr>
              <w:t xml:space="preserve">To go directly to the Agent Workspace, without needing to search in the Platform UI, use the URL in the previous slide: </w:t>
            </w:r>
          </w:p>
          <w:p w14:paraId="32226B99" w14:textId="1720D332" w:rsidR="004F2A1A" w:rsidRPr="006A0F55" w:rsidRDefault="00000000" w:rsidP="00143E41">
            <w:pPr>
              <w:rPr>
                <w:color w:val="auto"/>
              </w:rPr>
            </w:pPr>
            <w:hyperlink r:id="rId19" w:history="1">
              <w:r w:rsidR="004F2A1A" w:rsidRPr="006A0F55">
                <w:rPr>
                  <w:rStyle w:val="Hyperlink"/>
                  <w:color w:val="auto"/>
                </w:rPr>
                <w:t>https://travelporttest.service-now.com/now/workspace/agent/home</w:t>
              </w:r>
            </w:hyperlink>
            <w:r w:rsidR="004F2A1A" w:rsidRPr="006A0F55">
              <w:rPr>
                <w:color w:val="auto"/>
              </w:rPr>
              <w:t xml:space="preserve"> </w:t>
            </w:r>
          </w:p>
        </w:tc>
      </w:tr>
      <w:tr w:rsidR="006A0F55" w:rsidRPr="006A0F55" w14:paraId="24296505" w14:textId="77777777" w:rsidTr="00225BA5">
        <w:trPr>
          <w:cantSplit/>
        </w:trPr>
        <w:tc>
          <w:tcPr>
            <w:tcW w:w="5438" w:type="dxa"/>
          </w:tcPr>
          <w:p w14:paraId="5D755F67" w14:textId="77777777" w:rsidR="004F2A1A" w:rsidRPr="006A0F55" w:rsidRDefault="004F2A1A" w:rsidP="00143E41">
            <w:pPr>
              <w:rPr>
                <w:noProof/>
                <w:color w:val="auto"/>
              </w:rPr>
            </w:pPr>
            <w:r w:rsidRPr="006A0F55">
              <w:rPr>
                <w:noProof/>
                <w:color w:val="auto"/>
              </w:rPr>
              <w:drawing>
                <wp:inline distT="0" distB="0" distL="0" distR="0" wp14:anchorId="522D80AD" wp14:editId="36AE4D35">
                  <wp:extent cx="3091218" cy="1485216"/>
                  <wp:effectExtent l="0" t="0" r="0" b="127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6581" cy="1497402"/>
                          </a:xfrm>
                          <a:prstGeom prst="rect">
                            <a:avLst/>
                          </a:prstGeom>
                        </pic:spPr>
                      </pic:pic>
                    </a:graphicData>
                  </a:graphic>
                </wp:inline>
              </w:drawing>
            </w:r>
          </w:p>
        </w:tc>
        <w:tc>
          <w:tcPr>
            <w:tcW w:w="5352" w:type="dxa"/>
          </w:tcPr>
          <w:p w14:paraId="7AD9D6BE" w14:textId="77777777" w:rsidR="004F2A1A" w:rsidRPr="006A0F55" w:rsidRDefault="004F2A1A" w:rsidP="00143E41">
            <w:pPr>
              <w:rPr>
                <w:color w:val="auto"/>
              </w:rPr>
            </w:pPr>
            <w:r w:rsidRPr="006A0F55">
              <w:rPr>
                <w:color w:val="auto"/>
              </w:rPr>
              <w:t>The icons you see in this display are determined by your ServiceNow profile. If you have a different profile than mine, your Agent Workspace home page may look different.</w:t>
            </w:r>
          </w:p>
          <w:p w14:paraId="12103F8C" w14:textId="77777777" w:rsidR="004F2A1A" w:rsidRPr="006A0F55" w:rsidRDefault="004F2A1A" w:rsidP="00143E41">
            <w:pPr>
              <w:rPr>
                <w:color w:val="auto"/>
              </w:rPr>
            </w:pPr>
            <w:r w:rsidRPr="006A0F55">
              <w:rPr>
                <w:color w:val="auto"/>
              </w:rPr>
              <w:t xml:space="preserve">The tiles in the home page display are the various lists your team has access to. </w:t>
            </w:r>
          </w:p>
          <w:p w14:paraId="14628F8A" w14:textId="77777777" w:rsidR="004F2A1A" w:rsidRPr="006A0F55" w:rsidRDefault="004F2A1A" w:rsidP="008327F4">
            <w:pPr>
              <w:rPr>
                <w:color w:val="auto"/>
              </w:rPr>
            </w:pPr>
            <w:r w:rsidRPr="006A0F55">
              <w:rPr>
                <w:color w:val="auto"/>
              </w:rPr>
              <w:t>The numbers on the tiles are the count of cases in each list.</w:t>
            </w:r>
          </w:p>
        </w:tc>
      </w:tr>
      <w:tr w:rsidR="006A0F55" w:rsidRPr="006A0F55" w14:paraId="3D150E89" w14:textId="77777777" w:rsidTr="00225BA5">
        <w:trPr>
          <w:cantSplit/>
        </w:trPr>
        <w:tc>
          <w:tcPr>
            <w:tcW w:w="5438" w:type="dxa"/>
          </w:tcPr>
          <w:p w14:paraId="63153A05" w14:textId="77777777" w:rsidR="004F2A1A" w:rsidRPr="006A0F55" w:rsidRDefault="004F2A1A" w:rsidP="00143E41">
            <w:pPr>
              <w:rPr>
                <w:noProof/>
                <w:color w:val="auto"/>
              </w:rPr>
            </w:pPr>
            <w:r w:rsidRPr="006A0F55">
              <w:rPr>
                <w:noProof/>
                <w:color w:val="auto"/>
              </w:rPr>
              <w:lastRenderedPageBreak/>
              <w:drawing>
                <wp:inline distT="0" distB="0" distL="0" distR="0" wp14:anchorId="57D4B45B" wp14:editId="1617F98D">
                  <wp:extent cx="2315783" cy="1392072"/>
                  <wp:effectExtent l="0" t="0" r="889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4657" cy="1403417"/>
                          </a:xfrm>
                          <a:prstGeom prst="rect">
                            <a:avLst/>
                          </a:prstGeom>
                        </pic:spPr>
                      </pic:pic>
                    </a:graphicData>
                  </a:graphic>
                </wp:inline>
              </w:drawing>
            </w:r>
          </w:p>
        </w:tc>
        <w:tc>
          <w:tcPr>
            <w:tcW w:w="5352" w:type="dxa"/>
          </w:tcPr>
          <w:p w14:paraId="405FBD6A" w14:textId="77777777" w:rsidR="004F2A1A" w:rsidRPr="006A0F55" w:rsidRDefault="004F2A1A" w:rsidP="00143E41">
            <w:pPr>
              <w:rPr>
                <w:color w:val="auto"/>
              </w:rPr>
            </w:pPr>
            <w:r w:rsidRPr="006A0F55">
              <w:rPr>
                <w:color w:val="auto"/>
              </w:rPr>
              <w:t>In this example, the tiles are grouped by High Priority Cases, My Cases, and My Team’s Cases.</w:t>
            </w:r>
          </w:p>
          <w:p w14:paraId="33F25F0E" w14:textId="77777777" w:rsidR="004F2A1A" w:rsidRPr="006A0F55" w:rsidRDefault="004F2A1A" w:rsidP="00143E41">
            <w:pPr>
              <w:rPr>
                <w:color w:val="auto"/>
              </w:rPr>
            </w:pPr>
            <w:r w:rsidRPr="006A0F55">
              <w:rPr>
                <w:color w:val="auto"/>
              </w:rPr>
              <w:t>Starting on the left side of the display, we have:</w:t>
            </w:r>
          </w:p>
          <w:p w14:paraId="743563DD" w14:textId="77777777" w:rsidR="004F2A1A" w:rsidRPr="006A0F55" w:rsidRDefault="004F2A1A" w:rsidP="004835FF">
            <w:pPr>
              <w:pStyle w:val="ListParagraph"/>
              <w:numPr>
                <w:ilvl w:val="0"/>
                <w:numId w:val="16"/>
              </w:numPr>
              <w:spacing w:before="240" w:after="0"/>
              <w:rPr>
                <w:color w:val="auto"/>
              </w:rPr>
            </w:pPr>
            <w:r w:rsidRPr="006A0F55">
              <w:rPr>
                <w:color w:val="auto"/>
              </w:rPr>
              <w:t>High Priority Cases - Cases that are assigned SLI 0 or 1 or that are SLA Breached. SLA Breached means the case has not been responded within the time that is required.</w:t>
            </w:r>
          </w:p>
          <w:p w14:paraId="3F4515F0" w14:textId="77777777" w:rsidR="004F2A1A" w:rsidRPr="006A0F55" w:rsidRDefault="004F2A1A" w:rsidP="004835FF">
            <w:pPr>
              <w:pStyle w:val="ListParagraph"/>
              <w:numPr>
                <w:ilvl w:val="0"/>
                <w:numId w:val="16"/>
              </w:numPr>
              <w:spacing w:before="240" w:after="0"/>
              <w:rPr>
                <w:color w:val="auto"/>
              </w:rPr>
            </w:pPr>
            <w:r w:rsidRPr="006A0F55">
              <w:rPr>
                <w:color w:val="auto"/>
              </w:rPr>
              <w:t>My Cases – Cases that are assigned to the agent. These are further broken down by:</w:t>
            </w:r>
          </w:p>
          <w:p w14:paraId="58676D61" w14:textId="77777777" w:rsidR="004F2A1A" w:rsidRPr="006A0F55" w:rsidRDefault="004F2A1A" w:rsidP="004835FF">
            <w:pPr>
              <w:pStyle w:val="ListParagraph"/>
              <w:numPr>
                <w:ilvl w:val="1"/>
                <w:numId w:val="16"/>
              </w:numPr>
              <w:spacing w:after="0"/>
              <w:rPr>
                <w:color w:val="auto"/>
              </w:rPr>
            </w:pPr>
            <w:r w:rsidRPr="006A0F55">
              <w:rPr>
                <w:color w:val="auto"/>
              </w:rPr>
              <w:t>Cases that require attention by the agent</w:t>
            </w:r>
          </w:p>
          <w:p w14:paraId="12DC103C" w14:textId="77777777" w:rsidR="004F2A1A" w:rsidRPr="006A0F55" w:rsidRDefault="004F2A1A" w:rsidP="004835FF">
            <w:pPr>
              <w:pStyle w:val="ListParagraph"/>
              <w:numPr>
                <w:ilvl w:val="1"/>
                <w:numId w:val="16"/>
              </w:numPr>
              <w:spacing w:after="0"/>
              <w:rPr>
                <w:color w:val="auto"/>
              </w:rPr>
            </w:pPr>
            <w:r w:rsidRPr="006A0F55">
              <w:rPr>
                <w:color w:val="auto"/>
              </w:rPr>
              <w:t>Cases that have not been updated in 2 or more days</w:t>
            </w:r>
          </w:p>
          <w:p w14:paraId="1F679A27" w14:textId="77777777" w:rsidR="004F2A1A" w:rsidRPr="006A0F55" w:rsidRDefault="004F2A1A" w:rsidP="004835FF">
            <w:pPr>
              <w:pStyle w:val="ListParagraph"/>
              <w:numPr>
                <w:ilvl w:val="1"/>
                <w:numId w:val="16"/>
              </w:numPr>
              <w:spacing w:after="0"/>
              <w:rPr>
                <w:color w:val="auto"/>
              </w:rPr>
            </w:pPr>
            <w:r w:rsidRPr="006A0F55">
              <w:rPr>
                <w:color w:val="auto"/>
              </w:rPr>
              <w:t>Cases in Open status</w:t>
            </w:r>
          </w:p>
          <w:p w14:paraId="6491812A" w14:textId="77777777" w:rsidR="004F2A1A" w:rsidRPr="006A0F55" w:rsidRDefault="004F2A1A" w:rsidP="004835FF">
            <w:pPr>
              <w:pStyle w:val="ListParagraph"/>
              <w:numPr>
                <w:ilvl w:val="1"/>
                <w:numId w:val="16"/>
              </w:numPr>
              <w:spacing w:after="0"/>
              <w:rPr>
                <w:color w:val="auto"/>
              </w:rPr>
            </w:pPr>
            <w:r w:rsidRPr="006A0F55">
              <w:rPr>
                <w:color w:val="auto"/>
              </w:rPr>
              <w:t>Cases in All statuses</w:t>
            </w:r>
          </w:p>
        </w:tc>
      </w:tr>
      <w:tr w:rsidR="006A0F55" w:rsidRPr="006A0F55" w14:paraId="0A583646" w14:textId="77777777" w:rsidTr="00225BA5">
        <w:trPr>
          <w:cantSplit/>
        </w:trPr>
        <w:tc>
          <w:tcPr>
            <w:tcW w:w="5438" w:type="dxa"/>
          </w:tcPr>
          <w:p w14:paraId="6BDB7549" w14:textId="77777777" w:rsidR="004F2A1A" w:rsidRPr="006A0F55" w:rsidRDefault="004F2A1A" w:rsidP="00143E41">
            <w:pPr>
              <w:rPr>
                <w:noProof/>
                <w:color w:val="auto"/>
              </w:rPr>
            </w:pPr>
            <w:r w:rsidRPr="006A0F55">
              <w:rPr>
                <w:noProof/>
                <w:color w:val="auto"/>
              </w:rPr>
              <w:drawing>
                <wp:inline distT="0" distB="0" distL="0" distR="0" wp14:anchorId="30CD5EAE" wp14:editId="51B6057D">
                  <wp:extent cx="3016155" cy="1243776"/>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9010" cy="1249077"/>
                          </a:xfrm>
                          <a:prstGeom prst="rect">
                            <a:avLst/>
                          </a:prstGeom>
                        </pic:spPr>
                      </pic:pic>
                    </a:graphicData>
                  </a:graphic>
                </wp:inline>
              </w:drawing>
            </w:r>
          </w:p>
        </w:tc>
        <w:tc>
          <w:tcPr>
            <w:tcW w:w="5352" w:type="dxa"/>
          </w:tcPr>
          <w:p w14:paraId="5D2F515A" w14:textId="77777777" w:rsidR="004F2A1A" w:rsidRPr="006A0F55" w:rsidRDefault="004F2A1A" w:rsidP="00143E41">
            <w:pPr>
              <w:rPr>
                <w:color w:val="auto"/>
              </w:rPr>
            </w:pPr>
            <w:r w:rsidRPr="006A0F55">
              <w:rPr>
                <w:color w:val="auto"/>
              </w:rPr>
              <w:t>On the right side of the display, we see cases assigned to the agent’s groups. These cases are further broken down by:</w:t>
            </w:r>
          </w:p>
          <w:p w14:paraId="7B50CFD2" w14:textId="77777777" w:rsidR="004F2A1A" w:rsidRPr="006A0F55" w:rsidRDefault="004F2A1A" w:rsidP="004835FF">
            <w:pPr>
              <w:pStyle w:val="ListParagraph"/>
              <w:numPr>
                <w:ilvl w:val="0"/>
                <w:numId w:val="17"/>
              </w:numPr>
              <w:spacing w:before="240" w:after="0"/>
              <w:rPr>
                <w:color w:val="auto"/>
              </w:rPr>
            </w:pPr>
            <w:r w:rsidRPr="006A0F55">
              <w:rPr>
                <w:color w:val="auto"/>
              </w:rPr>
              <w:t>Unassigned cases – cases that are not assigned to an agent</w:t>
            </w:r>
          </w:p>
          <w:p w14:paraId="66419B3B" w14:textId="77777777" w:rsidR="004F2A1A" w:rsidRPr="006A0F55" w:rsidRDefault="004F2A1A" w:rsidP="004835FF">
            <w:pPr>
              <w:pStyle w:val="ListParagraph"/>
              <w:numPr>
                <w:ilvl w:val="0"/>
                <w:numId w:val="17"/>
              </w:numPr>
              <w:spacing w:before="240" w:after="0"/>
              <w:rPr>
                <w:color w:val="auto"/>
              </w:rPr>
            </w:pPr>
            <w:r w:rsidRPr="006A0F55">
              <w:rPr>
                <w:color w:val="auto"/>
              </w:rPr>
              <w:t>High-priority cases that are assigned SLI 0 or 1</w:t>
            </w:r>
          </w:p>
          <w:p w14:paraId="7DED0EA8" w14:textId="77777777" w:rsidR="004F2A1A" w:rsidRPr="006A0F55" w:rsidRDefault="004F2A1A" w:rsidP="004835FF">
            <w:pPr>
              <w:pStyle w:val="ListParagraph"/>
              <w:numPr>
                <w:ilvl w:val="0"/>
                <w:numId w:val="17"/>
              </w:numPr>
              <w:spacing w:before="240" w:after="0"/>
              <w:rPr>
                <w:color w:val="auto"/>
              </w:rPr>
            </w:pPr>
            <w:r w:rsidRPr="006A0F55">
              <w:rPr>
                <w:color w:val="auto"/>
              </w:rPr>
              <w:t>All cases in Open status that are assigned to the agent’s teams</w:t>
            </w:r>
          </w:p>
        </w:tc>
      </w:tr>
      <w:tr w:rsidR="006A0F55" w:rsidRPr="006A0F55" w14:paraId="5ADC0CA0" w14:textId="77777777" w:rsidTr="00225BA5">
        <w:trPr>
          <w:cantSplit/>
        </w:trPr>
        <w:tc>
          <w:tcPr>
            <w:tcW w:w="5438" w:type="dxa"/>
          </w:tcPr>
          <w:p w14:paraId="7526DCFD" w14:textId="77777777" w:rsidR="004F2A1A" w:rsidRPr="006A0F55" w:rsidRDefault="004F2A1A" w:rsidP="00225BA5">
            <w:pPr>
              <w:rPr>
                <w:noProof/>
                <w:color w:val="auto"/>
              </w:rPr>
            </w:pPr>
            <w:r w:rsidRPr="006A0F55">
              <w:rPr>
                <w:noProof/>
                <w:color w:val="auto"/>
              </w:rPr>
              <w:drawing>
                <wp:inline distT="0" distB="0" distL="0" distR="0" wp14:anchorId="4EFD62CD" wp14:editId="69C43CDE">
                  <wp:extent cx="736979" cy="760375"/>
                  <wp:effectExtent l="0" t="0" r="6350"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54065" cy="778003"/>
                          </a:xfrm>
                          <a:prstGeom prst="rect">
                            <a:avLst/>
                          </a:prstGeom>
                        </pic:spPr>
                      </pic:pic>
                    </a:graphicData>
                  </a:graphic>
                </wp:inline>
              </w:drawing>
            </w:r>
          </w:p>
        </w:tc>
        <w:tc>
          <w:tcPr>
            <w:tcW w:w="5352" w:type="dxa"/>
          </w:tcPr>
          <w:p w14:paraId="6EF8D3A3" w14:textId="77777777" w:rsidR="004F2A1A" w:rsidRPr="006A0F55" w:rsidRDefault="004F2A1A" w:rsidP="00225BA5">
            <w:pPr>
              <w:rPr>
                <w:color w:val="auto"/>
              </w:rPr>
            </w:pPr>
            <w:r w:rsidRPr="006A0F55">
              <w:rPr>
                <w:color w:val="auto"/>
              </w:rPr>
              <w:t>Under My Teams’ Cases, select</w:t>
            </w:r>
            <w:r w:rsidRPr="006A0F55">
              <w:rPr>
                <w:b/>
                <w:bCs/>
                <w:color w:val="auto"/>
              </w:rPr>
              <w:t xml:space="preserve"> Unassigned cases.</w:t>
            </w:r>
          </w:p>
        </w:tc>
      </w:tr>
      <w:tr w:rsidR="006A0F55" w:rsidRPr="006A0F55" w14:paraId="42E9192A" w14:textId="77777777" w:rsidTr="00225BA5">
        <w:trPr>
          <w:cantSplit/>
        </w:trPr>
        <w:tc>
          <w:tcPr>
            <w:tcW w:w="5438" w:type="dxa"/>
          </w:tcPr>
          <w:p w14:paraId="46DD2C11" w14:textId="3372ADC2" w:rsidR="004F2A1A" w:rsidRPr="006A0F55" w:rsidRDefault="00741E9B" w:rsidP="00225BA5">
            <w:pPr>
              <w:rPr>
                <w:noProof/>
                <w:color w:val="auto"/>
              </w:rPr>
            </w:pPr>
            <w:r>
              <w:rPr>
                <w:noProof/>
              </w:rPr>
              <w:drawing>
                <wp:inline distT="0" distB="0" distL="0" distR="0" wp14:anchorId="5180C610" wp14:editId="543B44CE">
                  <wp:extent cx="3314286" cy="1409524"/>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4286" cy="1409524"/>
                          </a:xfrm>
                          <a:prstGeom prst="rect">
                            <a:avLst/>
                          </a:prstGeom>
                        </pic:spPr>
                      </pic:pic>
                    </a:graphicData>
                  </a:graphic>
                </wp:inline>
              </w:drawing>
            </w:r>
          </w:p>
        </w:tc>
        <w:tc>
          <w:tcPr>
            <w:tcW w:w="5352" w:type="dxa"/>
          </w:tcPr>
          <w:p w14:paraId="2DF06F21" w14:textId="77777777" w:rsidR="004F2A1A" w:rsidRPr="006A0F55" w:rsidRDefault="004F2A1A" w:rsidP="00225BA5">
            <w:pPr>
              <w:rPr>
                <w:color w:val="auto"/>
              </w:rPr>
            </w:pPr>
            <w:r w:rsidRPr="006A0F55">
              <w:rPr>
                <w:color w:val="auto"/>
              </w:rPr>
              <w:t xml:space="preserve">Here is a list of cases that are assigned to the agent’s groups but have not yet been assigned to an agent. </w:t>
            </w:r>
          </w:p>
          <w:p w14:paraId="7BE40E7D" w14:textId="77777777" w:rsidR="004F2A1A" w:rsidRPr="006A0F55" w:rsidRDefault="004F2A1A" w:rsidP="00225BA5">
            <w:pPr>
              <w:rPr>
                <w:color w:val="auto"/>
              </w:rPr>
            </w:pPr>
            <w:r w:rsidRPr="006A0F55">
              <w:rPr>
                <w:color w:val="auto"/>
              </w:rPr>
              <w:t>If we were ready to start working another case, we could go to this list to select our next case to investigate.</w:t>
            </w:r>
          </w:p>
          <w:p w14:paraId="770CD8E1" w14:textId="77777777" w:rsidR="004F2A1A" w:rsidRPr="006A0F55" w:rsidRDefault="004F2A1A" w:rsidP="00225BA5">
            <w:pPr>
              <w:rPr>
                <w:color w:val="auto"/>
              </w:rPr>
            </w:pPr>
          </w:p>
        </w:tc>
      </w:tr>
      <w:tr w:rsidR="006A0F55" w:rsidRPr="006A0F55" w14:paraId="6271B6ED" w14:textId="77777777" w:rsidTr="00225BA5">
        <w:trPr>
          <w:cantSplit/>
        </w:trPr>
        <w:tc>
          <w:tcPr>
            <w:tcW w:w="5438" w:type="dxa"/>
          </w:tcPr>
          <w:p w14:paraId="0377299E" w14:textId="77777777" w:rsidR="004F2A1A" w:rsidRPr="006A0F55" w:rsidRDefault="004F2A1A" w:rsidP="00225BA5">
            <w:pPr>
              <w:rPr>
                <w:noProof/>
                <w:color w:val="auto"/>
              </w:rPr>
            </w:pPr>
            <w:r w:rsidRPr="006A0F55">
              <w:rPr>
                <w:noProof/>
                <w:color w:val="auto"/>
              </w:rPr>
              <w:drawing>
                <wp:inline distT="0" distB="0" distL="0" distR="0" wp14:anchorId="4871D5F9" wp14:editId="522A988F">
                  <wp:extent cx="1200000" cy="742857"/>
                  <wp:effectExtent l="0" t="0" r="635" b="63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00000" cy="742857"/>
                          </a:xfrm>
                          <a:prstGeom prst="rect">
                            <a:avLst/>
                          </a:prstGeom>
                        </pic:spPr>
                      </pic:pic>
                    </a:graphicData>
                  </a:graphic>
                </wp:inline>
              </w:drawing>
            </w:r>
          </w:p>
        </w:tc>
        <w:tc>
          <w:tcPr>
            <w:tcW w:w="5352" w:type="dxa"/>
          </w:tcPr>
          <w:p w14:paraId="0D843F35" w14:textId="77777777" w:rsidR="004F2A1A" w:rsidRPr="006A0F55" w:rsidRDefault="004F2A1A" w:rsidP="00225BA5">
            <w:pPr>
              <w:rPr>
                <w:color w:val="auto"/>
              </w:rPr>
            </w:pPr>
            <w:r w:rsidRPr="006A0F55">
              <w:rPr>
                <w:color w:val="auto"/>
              </w:rPr>
              <w:t xml:space="preserve">The </w:t>
            </w:r>
            <w:r w:rsidRPr="006A0F55">
              <w:rPr>
                <w:b/>
                <w:bCs/>
                <w:color w:val="auto"/>
              </w:rPr>
              <w:t>House icon</w:t>
            </w:r>
            <w:r w:rsidRPr="006A0F55">
              <w:rPr>
                <w:color w:val="auto"/>
              </w:rPr>
              <w:t xml:space="preserve"> and </w:t>
            </w:r>
            <w:r w:rsidRPr="006A0F55">
              <w:rPr>
                <w:b/>
                <w:bCs/>
                <w:color w:val="auto"/>
              </w:rPr>
              <w:t>Home tab</w:t>
            </w:r>
            <w:r w:rsidRPr="006A0F55">
              <w:rPr>
                <w:color w:val="auto"/>
              </w:rPr>
              <w:t xml:space="preserve"> icon in the top left hand corner return to the home page.</w:t>
            </w:r>
          </w:p>
          <w:p w14:paraId="25799F8F" w14:textId="77777777" w:rsidR="004F2A1A" w:rsidRPr="006A0F55" w:rsidRDefault="004F2A1A" w:rsidP="00225BA5">
            <w:pPr>
              <w:rPr>
                <w:color w:val="auto"/>
              </w:rPr>
            </w:pPr>
            <w:r w:rsidRPr="006A0F55">
              <w:rPr>
                <w:color w:val="auto"/>
              </w:rPr>
              <w:t xml:space="preserve">Select the Home tab icon. </w:t>
            </w:r>
          </w:p>
          <w:p w14:paraId="45EAF97B" w14:textId="77777777" w:rsidR="004F2A1A" w:rsidRPr="006A0F55" w:rsidRDefault="004F2A1A" w:rsidP="00225BA5">
            <w:pPr>
              <w:rPr>
                <w:b/>
                <w:bCs/>
                <w:color w:val="auto"/>
              </w:rPr>
            </w:pPr>
          </w:p>
        </w:tc>
      </w:tr>
      <w:tr w:rsidR="006A0F55" w:rsidRPr="006A0F55" w14:paraId="226A3CB0" w14:textId="77777777" w:rsidTr="00225BA5">
        <w:trPr>
          <w:cantSplit/>
        </w:trPr>
        <w:tc>
          <w:tcPr>
            <w:tcW w:w="5438" w:type="dxa"/>
          </w:tcPr>
          <w:p w14:paraId="3F839ABC" w14:textId="77777777" w:rsidR="004F2A1A" w:rsidRPr="006A0F55" w:rsidRDefault="004F2A1A" w:rsidP="00143E41">
            <w:pPr>
              <w:rPr>
                <w:noProof/>
                <w:color w:val="auto"/>
              </w:rPr>
            </w:pPr>
            <w:r w:rsidRPr="006A0F55">
              <w:rPr>
                <w:noProof/>
                <w:color w:val="auto"/>
              </w:rPr>
              <w:lastRenderedPageBreak/>
              <w:drawing>
                <wp:inline distT="0" distB="0" distL="0" distR="0" wp14:anchorId="472B7D64" wp14:editId="6A763E31">
                  <wp:extent cx="733333" cy="914286"/>
                  <wp:effectExtent l="0" t="0" r="0" b="63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33333" cy="914286"/>
                          </a:xfrm>
                          <a:prstGeom prst="rect">
                            <a:avLst/>
                          </a:prstGeom>
                        </pic:spPr>
                      </pic:pic>
                    </a:graphicData>
                  </a:graphic>
                </wp:inline>
              </w:drawing>
            </w:r>
          </w:p>
        </w:tc>
        <w:tc>
          <w:tcPr>
            <w:tcW w:w="5352" w:type="dxa"/>
          </w:tcPr>
          <w:p w14:paraId="36D3E2B5" w14:textId="77777777" w:rsidR="004F2A1A" w:rsidRPr="006A0F55" w:rsidRDefault="004F2A1A" w:rsidP="00143E41">
            <w:pPr>
              <w:rPr>
                <w:color w:val="auto"/>
              </w:rPr>
            </w:pPr>
            <w:r w:rsidRPr="006A0F55">
              <w:rPr>
                <w:color w:val="auto"/>
              </w:rPr>
              <w:t xml:space="preserve">The </w:t>
            </w:r>
            <w:r w:rsidRPr="006A0F55">
              <w:rPr>
                <w:b/>
                <w:bCs/>
                <w:color w:val="auto"/>
              </w:rPr>
              <w:t>Lists</w:t>
            </w:r>
            <w:r w:rsidRPr="006A0F55">
              <w:rPr>
                <w:color w:val="auto"/>
              </w:rPr>
              <w:t xml:space="preserve"> option appears below Home in the top left hand corner of the Navigator.</w:t>
            </w:r>
          </w:p>
          <w:p w14:paraId="79AD0D5F" w14:textId="77777777" w:rsidR="004F2A1A" w:rsidRPr="006A0F55" w:rsidRDefault="004F2A1A" w:rsidP="00143E41">
            <w:pPr>
              <w:rPr>
                <w:color w:val="auto"/>
              </w:rPr>
            </w:pPr>
            <w:r w:rsidRPr="006A0F55">
              <w:rPr>
                <w:color w:val="auto"/>
              </w:rPr>
              <w:t xml:space="preserve">Select the </w:t>
            </w:r>
            <w:r w:rsidRPr="006A0F55">
              <w:rPr>
                <w:b/>
                <w:bCs/>
                <w:color w:val="auto"/>
              </w:rPr>
              <w:t>Lists</w:t>
            </w:r>
            <w:r w:rsidRPr="006A0F55">
              <w:rPr>
                <w:color w:val="auto"/>
              </w:rPr>
              <w:t xml:space="preserve"> option.</w:t>
            </w:r>
          </w:p>
          <w:p w14:paraId="7BC3D25D" w14:textId="77777777" w:rsidR="004F2A1A" w:rsidRPr="006A0F55" w:rsidRDefault="004F2A1A" w:rsidP="00143E41">
            <w:pPr>
              <w:rPr>
                <w:b/>
                <w:bCs/>
                <w:color w:val="auto"/>
              </w:rPr>
            </w:pPr>
          </w:p>
        </w:tc>
      </w:tr>
    </w:tbl>
    <w:p w14:paraId="60A6EC00" w14:textId="77777777" w:rsidR="004F2A1A" w:rsidRDefault="004F2A1A" w:rsidP="000449AB">
      <w:pPr>
        <w:pStyle w:val="Heading2"/>
      </w:pPr>
      <w:bookmarkStart w:id="14" w:name="_Toc106170170"/>
      <w:bookmarkStart w:id="15" w:name="_Toc62022524"/>
      <w:r w:rsidRPr="00E20080">
        <w:t>Lists</w:t>
      </w:r>
      <w:r>
        <w:t xml:space="preserve"> Tab</w:t>
      </w:r>
      <w:bookmarkEnd w:id="14"/>
    </w:p>
    <w:tbl>
      <w:tblPr>
        <w:tblStyle w:val="TableGrid"/>
        <w:tblW w:w="0" w:type="auto"/>
        <w:tblLook w:val="04A0" w:firstRow="1" w:lastRow="0" w:firstColumn="1" w:lastColumn="0" w:noHBand="0" w:noVBand="1"/>
      </w:tblPr>
      <w:tblGrid>
        <w:gridCol w:w="5247"/>
        <w:gridCol w:w="5176"/>
      </w:tblGrid>
      <w:tr w:rsidR="004F2A1A" w14:paraId="4AB5C708" w14:textId="77777777" w:rsidTr="00225BA5">
        <w:tc>
          <w:tcPr>
            <w:tcW w:w="5395" w:type="dxa"/>
          </w:tcPr>
          <w:p w14:paraId="7EB8A173" w14:textId="77777777" w:rsidR="004F2A1A" w:rsidRDefault="004F2A1A" w:rsidP="00D3503C">
            <w:pPr>
              <w:keepNext/>
              <w:keepLines/>
            </w:pPr>
            <w:r>
              <w:rPr>
                <w:noProof/>
              </w:rPr>
              <w:drawing>
                <wp:inline distT="0" distB="0" distL="0" distR="0" wp14:anchorId="553CC7F9" wp14:editId="17D0840F">
                  <wp:extent cx="1542857" cy="2466667"/>
                  <wp:effectExtent l="0" t="0" r="63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42857" cy="2466667"/>
                          </a:xfrm>
                          <a:prstGeom prst="rect">
                            <a:avLst/>
                          </a:prstGeom>
                        </pic:spPr>
                      </pic:pic>
                    </a:graphicData>
                  </a:graphic>
                </wp:inline>
              </w:drawing>
            </w:r>
          </w:p>
        </w:tc>
        <w:tc>
          <w:tcPr>
            <w:tcW w:w="5395" w:type="dxa"/>
          </w:tcPr>
          <w:p w14:paraId="0C16B6BC" w14:textId="77777777" w:rsidR="004F2A1A" w:rsidRDefault="004F2A1A" w:rsidP="00D3503C">
            <w:pPr>
              <w:keepNext/>
              <w:keepLines/>
            </w:pPr>
            <w:r>
              <w:t>Here is the Lists tab.</w:t>
            </w:r>
          </w:p>
          <w:p w14:paraId="5E6D0ACF" w14:textId="77777777" w:rsidR="004F2A1A" w:rsidRDefault="004F2A1A" w:rsidP="00D3503C">
            <w:pPr>
              <w:keepNext/>
              <w:keepLines/>
            </w:pPr>
            <w:r>
              <w:t xml:space="preserve">On the left side of the display, we see all Lists the agent can view. </w:t>
            </w:r>
          </w:p>
          <w:p w14:paraId="1844901A" w14:textId="77777777" w:rsidR="004F2A1A" w:rsidRDefault="004F2A1A" w:rsidP="00D3503C">
            <w:pPr>
              <w:keepNext/>
              <w:keepLines/>
            </w:pPr>
            <w:r>
              <w:t>Some of these are similar to the Tiles we saw on the home page, but here we have more options.</w:t>
            </w:r>
          </w:p>
          <w:p w14:paraId="1958F450" w14:textId="77777777" w:rsidR="004F2A1A" w:rsidRDefault="004F2A1A" w:rsidP="00D3503C">
            <w:pPr>
              <w:keepNext/>
              <w:keepLines/>
            </w:pPr>
            <w:r>
              <w:t>We can see that related lists are grouped. For example, lists related to Cases are in the Cases group.</w:t>
            </w:r>
          </w:p>
          <w:p w14:paraId="04A163C1" w14:textId="77777777" w:rsidR="004F2A1A" w:rsidRDefault="004F2A1A" w:rsidP="00D3503C">
            <w:pPr>
              <w:keepNext/>
              <w:keepLines/>
            </w:pPr>
            <w:r>
              <w:t xml:space="preserve">Notice the </w:t>
            </w:r>
            <w:r w:rsidRPr="00A67A36">
              <w:rPr>
                <w:b/>
                <w:bCs/>
              </w:rPr>
              <w:t>Customer</w:t>
            </w:r>
            <w:r>
              <w:t xml:space="preserve"> group. If we need detailed information about accounts or contacts, we can find that here.</w:t>
            </w:r>
          </w:p>
          <w:p w14:paraId="3E7C898D" w14:textId="77777777" w:rsidR="004F2A1A" w:rsidRDefault="004F2A1A" w:rsidP="00D3503C">
            <w:pPr>
              <w:keepNext/>
              <w:keepLines/>
            </w:pPr>
          </w:p>
        </w:tc>
      </w:tr>
      <w:tr w:rsidR="004F2A1A" w14:paraId="09AF9EC6" w14:textId="77777777" w:rsidTr="00225BA5">
        <w:tc>
          <w:tcPr>
            <w:tcW w:w="5395" w:type="dxa"/>
          </w:tcPr>
          <w:p w14:paraId="3AA14B75" w14:textId="77777777" w:rsidR="004F2A1A" w:rsidRDefault="004F2A1A" w:rsidP="00D3503C">
            <w:pPr>
              <w:keepNext/>
              <w:keepLines/>
              <w:rPr>
                <w:noProof/>
              </w:rPr>
            </w:pPr>
            <w:r>
              <w:rPr>
                <w:noProof/>
              </w:rPr>
              <w:drawing>
                <wp:inline distT="0" distB="0" distL="0" distR="0" wp14:anchorId="3566FCCE" wp14:editId="4AFD3E02">
                  <wp:extent cx="1219048" cy="542857"/>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19048" cy="542857"/>
                          </a:xfrm>
                          <a:prstGeom prst="rect">
                            <a:avLst/>
                          </a:prstGeom>
                        </pic:spPr>
                      </pic:pic>
                    </a:graphicData>
                  </a:graphic>
                </wp:inline>
              </w:drawing>
            </w:r>
          </w:p>
        </w:tc>
        <w:tc>
          <w:tcPr>
            <w:tcW w:w="5395" w:type="dxa"/>
          </w:tcPr>
          <w:p w14:paraId="58D8A144" w14:textId="77777777" w:rsidR="004F2A1A" w:rsidRPr="009648F0" w:rsidRDefault="004F2A1A" w:rsidP="00D3503C">
            <w:pPr>
              <w:keepNext/>
              <w:keepLines/>
            </w:pPr>
            <w:r w:rsidRPr="009648F0">
              <w:t xml:space="preserve">In the </w:t>
            </w:r>
            <w:r w:rsidRPr="009648F0">
              <w:rPr>
                <w:b/>
                <w:bCs/>
              </w:rPr>
              <w:t>Customer</w:t>
            </w:r>
            <w:r w:rsidRPr="009648F0">
              <w:t xml:space="preserve"> group, </w:t>
            </w:r>
            <w:r w:rsidRPr="005B67AD">
              <w:rPr>
                <w:color w:val="auto"/>
              </w:rPr>
              <w:t xml:space="preserve">select </w:t>
            </w:r>
            <w:r w:rsidRPr="009648F0">
              <w:t xml:space="preserve">the </w:t>
            </w:r>
            <w:r w:rsidRPr="009648F0">
              <w:rPr>
                <w:b/>
                <w:bCs/>
              </w:rPr>
              <w:t>Accounts list.</w:t>
            </w:r>
          </w:p>
        </w:tc>
      </w:tr>
    </w:tbl>
    <w:p w14:paraId="316AC914" w14:textId="77777777" w:rsidR="004F2A1A" w:rsidRPr="00E20080" w:rsidRDefault="004F2A1A" w:rsidP="00E20080"/>
    <w:p w14:paraId="68B0D21D" w14:textId="77777777" w:rsidR="004F2A1A" w:rsidRPr="000268E8" w:rsidRDefault="004F2A1A" w:rsidP="000449AB">
      <w:pPr>
        <w:pStyle w:val="Heading2"/>
      </w:pPr>
      <w:bookmarkStart w:id="16" w:name="_Toc106170171"/>
      <w:r>
        <w:rPr>
          <w:noProof/>
        </w:rPr>
        <w:lastRenderedPageBreak/>
        <w:t>Accounts</w:t>
      </w:r>
      <w:r w:rsidRPr="004977A7">
        <w:t xml:space="preserve"> - DEMO</w:t>
      </w:r>
      <w:bookmarkEnd w:id="16"/>
    </w:p>
    <w:tbl>
      <w:tblPr>
        <w:tblStyle w:val="TableGrid"/>
        <w:tblW w:w="0" w:type="auto"/>
        <w:tblLook w:val="04A0" w:firstRow="1" w:lastRow="0" w:firstColumn="1" w:lastColumn="0" w:noHBand="0" w:noVBand="1"/>
      </w:tblPr>
      <w:tblGrid>
        <w:gridCol w:w="4129"/>
        <w:gridCol w:w="6294"/>
      </w:tblGrid>
      <w:tr w:rsidR="006A0F55" w:rsidRPr="006A0F55" w14:paraId="766FE4B3" w14:textId="77777777" w:rsidTr="00A06A53">
        <w:trPr>
          <w:cantSplit/>
        </w:trPr>
        <w:tc>
          <w:tcPr>
            <w:tcW w:w="0" w:type="auto"/>
          </w:tcPr>
          <w:p w14:paraId="6279982C" w14:textId="77777777" w:rsidR="004F2A1A" w:rsidRPr="006A0F55" w:rsidRDefault="004F2A1A" w:rsidP="006A0F55">
            <w:pPr>
              <w:keepNext/>
              <w:keepLines/>
              <w:rPr>
                <w:noProof/>
                <w:color w:val="auto"/>
              </w:rPr>
            </w:pPr>
            <w:r w:rsidRPr="006A0F55">
              <w:rPr>
                <w:noProof/>
                <w:color w:val="auto"/>
              </w:rPr>
              <w:drawing>
                <wp:inline distT="0" distB="0" distL="0" distR="0" wp14:anchorId="70409E07" wp14:editId="79FB616F">
                  <wp:extent cx="1428571" cy="1276190"/>
                  <wp:effectExtent l="0" t="0" r="635" b="63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28571" cy="1276190"/>
                          </a:xfrm>
                          <a:prstGeom prst="rect">
                            <a:avLst/>
                          </a:prstGeom>
                        </pic:spPr>
                      </pic:pic>
                    </a:graphicData>
                  </a:graphic>
                </wp:inline>
              </w:drawing>
            </w:r>
          </w:p>
        </w:tc>
        <w:tc>
          <w:tcPr>
            <w:tcW w:w="0" w:type="auto"/>
          </w:tcPr>
          <w:p w14:paraId="6DCFB091" w14:textId="77777777" w:rsidR="004F2A1A" w:rsidRPr="006A0F55" w:rsidRDefault="004F2A1A" w:rsidP="006A0F55">
            <w:pPr>
              <w:keepNext/>
              <w:keepLines/>
              <w:rPr>
                <w:color w:val="auto"/>
              </w:rPr>
            </w:pPr>
            <w:r w:rsidRPr="006A0F55">
              <w:rPr>
                <w:color w:val="auto"/>
              </w:rPr>
              <w:t xml:space="preserve">Here we have a list of all accounts. These are our customers’ companies. </w:t>
            </w:r>
          </w:p>
          <w:p w14:paraId="53B589AF" w14:textId="77777777" w:rsidR="004F2A1A" w:rsidRPr="006A0F55" w:rsidRDefault="004F2A1A" w:rsidP="006A0F55">
            <w:pPr>
              <w:keepNext/>
              <w:keepLines/>
              <w:rPr>
                <w:bCs/>
                <w:color w:val="auto"/>
              </w:rPr>
            </w:pPr>
            <w:r w:rsidRPr="006A0F55">
              <w:rPr>
                <w:bCs/>
                <w:color w:val="auto"/>
              </w:rPr>
              <w:t xml:space="preserve">To view details for an account, click a link in the </w:t>
            </w:r>
            <w:r w:rsidRPr="006A0F55">
              <w:rPr>
                <w:b/>
                <w:color w:val="auto"/>
              </w:rPr>
              <w:t>Customer Number</w:t>
            </w:r>
            <w:r w:rsidRPr="006A0F55">
              <w:rPr>
                <w:bCs/>
                <w:color w:val="auto"/>
              </w:rPr>
              <w:t xml:space="preserve"> column.</w:t>
            </w:r>
          </w:p>
        </w:tc>
      </w:tr>
      <w:tr w:rsidR="006A0F55" w:rsidRPr="006A0F55" w14:paraId="1F8D6F89" w14:textId="77777777" w:rsidTr="00A06A53">
        <w:trPr>
          <w:cantSplit/>
        </w:trPr>
        <w:tc>
          <w:tcPr>
            <w:tcW w:w="0" w:type="auto"/>
            <w:gridSpan w:val="2"/>
          </w:tcPr>
          <w:p w14:paraId="3DA596F8" w14:textId="5DC40B96" w:rsidR="004F2A1A" w:rsidRPr="006A0F55" w:rsidRDefault="00720871" w:rsidP="00A06A53">
            <w:pPr>
              <w:keepNext/>
              <w:keepLines/>
              <w:rPr>
                <w:color w:val="auto"/>
              </w:rPr>
            </w:pPr>
            <w:r>
              <w:rPr>
                <w:noProof/>
              </w:rPr>
              <w:drawing>
                <wp:inline distT="0" distB="0" distL="0" distR="0" wp14:anchorId="44FD5A3A" wp14:editId="467B29A7">
                  <wp:extent cx="6624955" cy="2493645"/>
                  <wp:effectExtent l="0" t="0" r="444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4955" cy="2493645"/>
                          </a:xfrm>
                          <a:prstGeom prst="rect">
                            <a:avLst/>
                          </a:prstGeom>
                        </pic:spPr>
                      </pic:pic>
                    </a:graphicData>
                  </a:graphic>
                </wp:inline>
              </w:drawing>
            </w:r>
          </w:p>
          <w:p w14:paraId="149D9052" w14:textId="77777777" w:rsidR="004F2A1A" w:rsidRPr="006A0F55" w:rsidRDefault="004F2A1A" w:rsidP="00A06A53">
            <w:pPr>
              <w:keepNext/>
              <w:keepLines/>
              <w:rPr>
                <w:color w:val="auto"/>
              </w:rPr>
            </w:pPr>
            <w:r w:rsidRPr="006A0F55">
              <w:rPr>
                <w:color w:val="auto"/>
              </w:rPr>
              <w:t>Here we see some basic information for the account, such as country and email address.</w:t>
            </w:r>
          </w:p>
          <w:p w14:paraId="7BB666AA" w14:textId="77777777" w:rsidR="004F2A1A" w:rsidRPr="006A0F55" w:rsidRDefault="004F2A1A" w:rsidP="00A06A53">
            <w:pPr>
              <w:keepNext/>
              <w:keepLines/>
              <w:rPr>
                <w:b/>
                <w:bCs/>
                <w:color w:val="auto"/>
              </w:rPr>
            </w:pPr>
            <w:r w:rsidRPr="006A0F55">
              <w:rPr>
                <w:b/>
                <w:bCs/>
                <w:color w:val="auto"/>
              </w:rPr>
              <w:t>Scroll down to see more account details.</w:t>
            </w:r>
          </w:p>
        </w:tc>
      </w:tr>
      <w:tr w:rsidR="006A0F55" w:rsidRPr="006A0F55" w14:paraId="70CE5671" w14:textId="77777777" w:rsidTr="00A06A53">
        <w:trPr>
          <w:cantSplit/>
        </w:trPr>
        <w:tc>
          <w:tcPr>
            <w:tcW w:w="0" w:type="auto"/>
          </w:tcPr>
          <w:p w14:paraId="0FFCA447" w14:textId="457970A9" w:rsidR="004F2A1A" w:rsidRPr="006A0F55" w:rsidRDefault="0077585A" w:rsidP="00A06A53">
            <w:pPr>
              <w:rPr>
                <w:noProof/>
                <w:color w:val="auto"/>
              </w:rPr>
            </w:pPr>
            <w:r>
              <w:rPr>
                <w:noProof/>
              </w:rPr>
              <w:drawing>
                <wp:inline distT="0" distB="0" distL="0" distR="0" wp14:anchorId="5EE3D3B7" wp14:editId="653E08E4">
                  <wp:extent cx="2542857" cy="154285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2857" cy="1542857"/>
                          </a:xfrm>
                          <a:prstGeom prst="rect">
                            <a:avLst/>
                          </a:prstGeom>
                        </pic:spPr>
                      </pic:pic>
                    </a:graphicData>
                  </a:graphic>
                </wp:inline>
              </w:drawing>
            </w:r>
          </w:p>
        </w:tc>
        <w:tc>
          <w:tcPr>
            <w:tcW w:w="0" w:type="auto"/>
          </w:tcPr>
          <w:p w14:paraId="6A36F289" w14:textId="77777777" w:rsidR="004F2A1A" w:rsidRPr="006A0F55" w:rsidRDefault="004F2A1A" w:rsidP="00A06A53">
            <w:pPr>
              <w:rPr>
                <w:color w:val="auto"/>
              </w:rPr>
            </w:pPr>
            <w:r w:rsidRPr="006A0F55">
              <w:rPr>
                <w:color w:val="auto"/>
              </w:rPr>
              <w:t>As we scroll down, we can see the account’s installation address and the email address for their sales manager.</w:t>
            </w:r>
          </w:p>
          <w:p w14:paraId="59035B31" w14:textId="77777777" w:rsidR="004F2A1A" w:rsidRPr="006A0F55" w:rsidRDefault="004F2A1A" w:rsidP="00A06A53">
            <w:pPr>
              <w:rPr>
                <w:color w:val="auto"/>
              </w:rPr>
            </w:pPr>
            <w:r w:rsidRPr="006A0F55">
              <w:rPr>
                <w:color w:val="auto"/>
              </w:rPr>
              <w:t>If a customer asks you to copy their sales manager on emails for their case, this is where you can get their sales manager’s email address.</w:t>
            </w:r>
          </w:p>
        </w:tc>
      </w:tr>
      <w:tr w:rsidR="006A0F55" w:rsidRPr="006A0F55" w14:paraId="72544ADB" w14:textId="77777777" w:rsidTr="00A06A53">
        <w:trPr>
          <w:cantSplit/>
        </w:trPr>
        <w:tc>
          <w:tcPr>
            <w:tcW w:w="0" w:type="auto"/>
            <w:gridSpan w:val="2"/>
          </w:tcPr>
          <w:p w14:paraId="36D71F9E" w14:textId="2F98CEC3" w:rsidR="004F2A1A" w:rsidRPr="006A0F55" w:rsidRDefault="0077585A" w:rsidP="00353F40">
            <w:pPr>
              <w:rPr>
                <w:color w:val="auto"/>
              </w:rPr>
            </w:pPr>
            <w:r>
              <w:rPr>
                <w:noProof/>
              </w:rPr>
              <w:drawing>
                <wp:inline distT="0" distB="0" distL="0" distR="0" wp14:anchorId="1440ED4A" wp14:editId="19DBF4EF">
                  <wp:extent cx="6133333" cy="904762"/>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3333" cy="904762"/>
                          </a:xfrm>
                          <a:prstGeom prst="rect">
                            <a:avLst/>
                          </a:prstGeom>
                        </pic:spPr>
                      </pic:pic>
                    </a:graphicData>
                  </a:graphic>
                </wp:inline>
              </w:drawing>
            </w:r>
          </w:p>
          <w:p w14:paraId="75E4BFE5" w14:textId="77777777" w:rsidR="004F2A1A" w:rsidRPr="006A0F55" w:rsidRDefault="004F2A1A" w:rsidP="00353F40">
            <w:pPr>
              <w:rPr>
                <w:color w:val="auto"/>
              </w:rPr>
            </w:pPr>
            <w:r w:rsidRPr="006A0F55">
              <w:rPr>
                <w:color w:val="auto"/>
              </w:rPr>
              <w:t xml:space="preserve">Also notice the row of tabs under the Account name. </w:t>
            </w:r>
          </w:p>
          <w:p w14:paraId="63A2A9AD" w14:textId="77777777" w:rsidR="004F2A1A" w:rsidRPr="006A0F55" w:rsidRDefault="004F2A1A" w:rsidP="00353F40">
            <w:pPr>
              <w:rPr>
                <w:color w:val="auto"/>
              </w:rPr>
            </w:pPr>
            <w:r w:rsidRPr="006A0F55">
              <w:rPr>
                <w:color w:val="auto"/>
              </w:rPr>
              <w:t xml:space="preserve">These tabs can help you when you are assisting customers. For example, assume a customer is asking about a case their colleague raised earlier, but they don’t remember the case number. In this scenario, you could check the </w:t>
            </w:r>
            <w:r w:rsidRPr="006A0F55">
              <w:rPr>
                <w:b/>
                <w:bCs/>
                <w:color w:val="auto"/>
              </w:rPr>
              <w:t>Cases</w:t>
            </w:r>
            <w:r w:rsidRPr="006A0F55">
              <w:rPr>
                <w:color w:val="auto"/>
              </w:rPr>
              <w:t xml:space="preserve"> tab to see all cases raised for the customer’s account. </w:t>
            </w:r>
          </w:p>
        </w:tc>
      </w:tr>
    </w:tbl>
    <w:p w14:paraId="26C89AD0" w14:textId="77777777" w:rsidR="004F2A1A" w:rsidRDefault="004F2A1A" w:rsidP="000449AB">
      <w:pPr>
        <w:pStyle w:val="Heading2"/>
      </w:pPr>
      <w:bookmarkStart w:id="17" w:name="_Toc106170172"/>
      <w:r>
        <w:lastRenderedPageBreak/>
        <w:t>Contacts</w:t>
      </w:r>
      <w:r w:rsidRPr="004977A7">
        <w:t xml:space="preserve"> - DEMO</w:t>
      </w:r>
      <w:bookmarkEnd w:id="17"/>
    </w:p>
    <w:tbl>
      <w:tblPr>
        <w:tblStyle w:val="TableGrid"/>
        <w:tblW w:w="0" w:type="auto"/>
        <w:tblLook w:val="04A0" w:firstRow="1" w:lastRow="0" w:firstColumn="1" w:lastColumn="0" w:noHBand="0" w:noVBand="1"/>
      </w:tblPr>
      <w:tblGrid>
        <w:gridCol w:w="5706"/>
        <w:gridCol w:w="4717"/>
      </w:tblGrid>
      <w:tr w:rsidR="006A0F55" w:rsidRPr="006A0F55" w14:paraId="1783EF14" w14:textId="77777777" w:rsidTr="00A06A53">
        <w:tc>
          <w:tcPr>
            <w:tcW w:w="0" w:type="auto"/>
          </w:tcPr>
          <w:p w14:paraId="78E7DCB9" w14:textId="6FA9844E" w:rsidR="004F2A1A" w:rsidRPr="006A0F55" w:rsidRDefault="00DD7C36" w:rsidP="00A06A53">
            <w:pPr>
              <w:rPr>
                <w:color w:val="auto"/>
              </w:rPr>
            </w:pPr>
            <w:r>
              <w:rPr>
                <w:noProof/>
              </w:rPr>
              <w:drawing>
                <wp:inline distT="0" distB="0" distL="0" distR="0" wp14:anchorId="55459D92" wp14:editId="6ABABFFB">
                  <wp:extent cx="2142857" cy="1028571"/>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2857" cy="1028571"/>
                          </a:xfrm>
                          <a:prstGeom prst="rect">
                            <a:avLst/>
                          </a:prstGeom>
                        </pic:spPr>
                      </pic:pic>
                    </a:graphicData>
                  </a:graphic>
                </wp:inline>
              </w:drawing>
            </w:r>
          </w:p>
        </w:tc>
        <w:tc>
          <w:tcPr>
            <w:tcW w:w="0" w:type="auto"/>
          </w:tcPr>
          <w:p w14:paraId="720BAA21" w14:textId="77777777" w:rsidR="004F2A1A" w:rsidRPr="006A0F55" w:rsidRDefault="004F2A1A" w:rsidP="00A06A53">
            <w:pPr>
              <w:rPr>
                <w:color w:val="auto"/>
              </w:rPr>
            </w:pPr>
            <w:r w:rsidRPr="006A0F55">
              <w:rPr>
                <w:color w:val="auto"/>
              </w:rPr>
              <w:t>Notice that the Account we viewed appears in a separate tab.</w:t>
            </w:r>
          </w:p>
          <w:p w14:paraId="448A96D2" w14:textId="77777777" w:rsidR="004F2A1A" w:rsidRPr="006A0F55" w:rsidRDefault="004F2A1A" w:rsidP="00A06A53">
            <w:pPr>
              <w:rPr>
                <w:color w:val="auto"/>
              </w:rPr>
            </w:pPr>
            <w:r w:rsidRPr="006A0F55">
              <w:rPr>
                <w:color w:val="auto"/>
              </w:rPr>
              <w:t>We can return to the Lists view by clicking the Lists tab.</w:t>
            </w:r>
          </w:p>
          <w:p w14:paraId="13C8C03F" w14:textId="77777777" w:rsidR="004F2A1A" w:rsidRPr="006A0F55" w:rsidRDefault="004F2A1A" w:rsidP="00A06A53">
            <w:pPr>
              <w:rPr>
                <w:b/>
                <w:bCs/>
                <w:color w:val="auto"/>
              </w:rPr>
            </w:pPr>
            <w:r w:rsidRPr="006A0F55">
              <w:rPr>
                <w:color w:val="auto"/>
              </w:rPr>
              <w:t>Select</w:t>
            </w:r>
            <w:r w:rsidRPr="006A0F55">
              <w:rPr>
                <w:b/>
                <w:bCs/>
                <w:color w:val="auto"/>
              </w:rPr>
              <w:t xml:space="preserve"> </w:t>
            </w:r>
            <w:r w:rsidRPr="006A0F55">
              <w:rPr>
                <w:color w:val="auto"/>
              </w:rPr>
              <w:t>the</w:t>
            </w:r>
            <w:r w:rsidRPr="006A0F55">
              <w:rPr>
                <w:b/>
                <w:bCs/>
                <w:color w:val="auto"/>
              </w:rPr>
              <w:t xml:space="preserve"> Lists </w:t>
            </w:r>
            <w:r w:rsidRPr="006A0F55">
              <w:rPr>
                <w:color w:val="auto"/>
              </w:rPr>
              <w:t>tab</w:t>
            </w:r>
            <w:r w:rsidRPr="006A0F55">
              <w:rPr>
                <w:b/>
                <w:bCs/>
                <w:color w:val="auto"/>
              </w:rPr>
              <w:t>.</w:t>
            </w:r>
          </w:p>
        </w:tc>
      </w:tr>
      <w:tr w:rsidR="006A0F55" w:rsidRPr="006A0F55" w14:paraId="4382EA98" w14:textId="77777777" w:rsidTr="00A06A53">
        <w:tc>
          <w:tcPr>
            <w:tcW w:w="0" w:type="auto"/>
          </w:tcPr>
          <w:p w14:paraId="3B77A2F7" w14:textId="77777777" w:rsidR="004F2A1A" w:rsidRPr="006A0F55" w:rsidRDefault="004F2A1A" w:rsidP="00A06A53">
            <w:pPr>
              <w:rPr>
                <w:noProof/>
                <w:color w:val="auto"/>
              </w:rPr>
            </w:pPr>
            <w:r w:rsidRPr="006A0F55">
              <w:rPr>
                <w:noProof/>
                <w:color w:val="auto"/>
              </w:rPr>
              <w:drawing>
                <wp:inline distT="0" distB="0" distL="0" distR="0" wp14:anchorId="7E35EF1D" wp14:editId="76231D6C">
                  <wp:extent cx="1428571" cy="657143"/>
                  <wp:effectExtent l="0" t="0" r="63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8571" cy="657143"/>
                          </a:xfrm>
                          <a:prstGeom prst="rect">
                            <a:avLst/>
                          </a:prstGeom>
                        </pic:spPr>
                      </pic:pic>
                    </a:graphicData>
                  </a:graphic>
                </wp:inline>
              </w:drawing>
            </w:r>
          </w:p>
        </w:tc>
        <w:tc>
          <w:tcPr>
            <w:tcW w:w="0" w:type="auto"/>
          </w:tcPr>
          <w:p w14:paraId="77B3A941" w14:textId="77777777" w:rsidR="004F2A1A" w:rsidRPr="006A0F55" w:rsidRDefault="004F2A1A" w:rsidP="00A06A53">
            <w:pPr>
              <w:rPr>
                <w:color w:val="auto"/>
              </w:rPr>
            </w:pPr>
            <w:r w:rsidRPr="006A0F55">
              <w:rPr>
                <w:color w:val="auto"/>
              </w:rPr>
              <w:t>Now, let’s look at the Contacts list.</w:t>
            </w:r>
          </w:p>
          <w:p w14:paraId="4271266A" w14:textId="77777777" w:rsidR="004F2A1A" w:rsidRPr="006A0F55" w:rsidRDefault="004F2A1A" w:rsidP="00A06A53">
            <w:pPr>
              <w:rPr>
                <w:b/>
                <w:bCs/>
                <w:color w:val="auto"/>
              </w:rPr>
            </w:pPr>
            <w:r w:rsidRPr="006A0F55">
              <w:rPr>
                <w:color w:val="auto"/>
              </w:rPr>
              <w:t>Select</w:t>
            </w:r>
            <w:r w:rsidRPr="006A0F55">
              <w:rPr>
                <w:b/>
                <w:bCs/>
                <w:color w:val="auto"/>
              </w:rPr>
              <w:t xml:space="preserve"> Contacts.</w:t>
            </w:r>
          </w:p>
          <w:p w14:paraId="09DB7778" w14:textId="77777777" w:rsidR="004F2A1A" w:rsidRPr="006A0F55" w:rsidRDefault="004F2A1A" w:rsidP="00A06A53">
            <w:pPr>
              <w:rPr>
                <w:color w:val="auto"/>
              </w:rPr>
            </w:pPr>
          </w:p>
        </w:tc>
      </w:tr>
      <w:tr w:rsidR="006A0F55" w:rsidRPr="006A0F55" w14:paraId="1408890E" w14:textId="77777777" w:rsidTr="00A06A53">
        <w:tc>
          <w:tcPr>
            <w:tcW w:w="0" w:type="auto"/>
          </w:tcPr>
          <w:p w14:paraId="106EA54F" w14:textId="5349B784" w:rsidR="004F2A1A" w:rsidRPr="006A0F55" w:rsidRDefault="00AA0F88" w:rsidP="00A06A53">
            <w:pPr>
              <w:rPr>
                <w:noProof/>
                <w:color w:val="auto"/>
              </w:rPr>
            </w:pPr>
            <w:r>
              <w:rPr>
                <w:noProof/>
              </w:rPr>
              <w:drawing>
                <wp:inline distT="0" distB="0" distL="0" distR="0" wp14:anchorId="584B21D1" wp14:editId="750EC934">
                  <wp:extent cx="3486150" cy="2076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6150" cy="2076450"/>
                          </a:xfrm>
                          <a:prstGeom prst="rect">
                            <a:avLst/>
                          </a:prstGeom>
                          <a:noFill/>
                          <a:ln>
                            <a:noFill/>
                          </a:ln>
                        </pic:spPr>
                      </pic:pic>
                    </a:graphicData>
                  </a:graphic>
                </wp:inline>
              </w:drawing>
            </w:r>
          </w:p>
        </w:tc>
        <w:tc>
          <w:tcPr>
            <w:tcW w:w="0" w:type="auto"/>
          </w:tcPr>
          <w:p w14:paraId="7FC8843D" w14:textId="77777777" w:rsidR="004F2A1A" w:rsidRPr="006A0F55" w:rsidRDefault="004F2A1A" w:rsidP="00A06A53">
            <w:pPr>
              <w:rPr>
                <w:color w:val="auto"/>
              </w:rPr>
            </w:pPr>
            <w:r w:rsidRPr="006A0F55">
              <w:rPr>
                <w:color w:val="auto"/>
              </w:rPr>
              <w:t>When we view the Contacts list, notice the Account tab we were viewing earlier is still in the ribbon.</w:t>
            </w:r>
          </w:p>
          <w:p w14:paraId="4A860F5F" w14:textId="77777777" w:rsidR="004F2A1A" w:rsidRPr="006A0F55" w:rsidRDefault="004F2A1A" w:rsidP="00A06A53">
            <w:pPr>
              <w:rPr>
                <w:color w:val="auto"/>
              </w:rPr>
            </w:pPr>
            <w:r w:rsidRPr="006A0F55">
              <w:rPr>
                <w:color w:val="auto"/>
              </w:rPr>
              <w:t>By letting you switch between tabs, ServiceNow makes it easy for you to find information to help our customers.</w:t>
            </w:r>
          </w:p>
        </w:tc>
      </w:tr>
      <w:tr w:rsidR="006A0F55" w:rsidRPr="006A0F55" w14:paraId="184C49B3" w14:textId="77777777" w:rsidTr="00A06A53">
        <w:tc>
          <w:tcPr>
            <w:tcW w:w="0" w:type="auto"/>
          </w:tcPr>
          <w:p w14:paraId="267E93E3" w14:textId="4C4E0A41" w:rsidR="004F2A1A" w:rsidRPr="006A0F55" w:rsidRDefault="0077585A" w:rsidP="00A06A53">
            <w:pPr>
              <w:rPr>
                <w:noProof/>
                <w:color w:val="auto"/>
              </w:rPr>
            </w:pPr>
            <w:r>
              <w:rPr>
                <w:noProof/>
              </w:rPr>
              <w:drawing>
                <wp:inline distT="0" distB="0" distL="0" distR="0" wp14:anchorId="68EC43CA" wp14:editId="4AF196F7">
                  <wp:extent cx="1714286" cy="1085714"/>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14286" cy="1085714"/>
                          </a:xfrm>
                          <a:prstGeom prst="rect">
                            <a:avLst/>
                          </a:prstGeom>
                        </pic:spPr>
                      </pic:pic>
                    </a:graphicData>
                  </a:graphic>
                </wp:inline>
              </w:drawing>
            </w:r>
          </w:p>
        </w:tc>
        <w:tc>
          <w:tcPr>
            <w:tcW w:w="0" w:type="auto"/>
          </w:tcPr>
          <w:p w14:paraId="60FC2EF9" w14:textId="77777777" w:rsidR="004F2A1A" w:rsidRPr="006A0F55" w:rsidRDefault="004F2A1A" w:rsidP="00A06A53">
            <w:pPr>
              <w:rPr>
                <w:color w:val="auto"/>
              </w:rPr>
            </w:pPr>
            <w:r w:rsidRPr="006A0F55">
              <w:rPr>
                <w:color w:val="auto"/>
              </w:rPr>
              <w:t xml:space="preserve">In the Name column, our customers’ names appear. </w:t>
            </w:r>
          </w:p>
          <w:p w14:paraId="45A2F98C" w14:textId="77777777" w:rsidR="004F2A1A" w:rsidRPr="006A0F55" w:rsidRDefault="004F2A1A" w:rsidP="00A06A53">
            <w:pPr>
              <w:rPr>
                <w:color w:val="auto"/>
              </w:rPr>
            </w:pPr>
            <w:r w:rsidRPr="006A0F55">
              <w:rPr>
                <w:color w:val="auto"/>
              </w:rPr>
              <w:t xml:space="preserve">To view a contact record, select a link in the </w:t>
            </w:r>
            <w:r w:rsidRPr="006A0F55">
              <w:rPr>
                <w:b/>
                <w:bCs/>
                <w:color w:val="auto"/>
              </w:rPr>
              <w:t>Name</w:t>
            </w:r>
            <w:r w:rsidRPr="006A0F55">
              <w:rPr>
                <w:color w:val="auto"/>
              </w:rPr>
              <w:t xml:space="preserve"> column.</w:t>
            </w:r>
          </w:p>
        </w:tc>
      </w:tr>
      <w:tr w:rsidR="006A0F55" w:rsidRPr="006A0F55" w14:paraId="00237ED7" w14:textId="77777777" w:rsidTr="00A06A53">
        <w:tc>
          <w:tcPr>
            <w:tcW w:w="0" w:type="auto"/>
          </w:tcPr>
          <w:p w14:paraId="41B429B3" w14:textId="799CFA3D" w:rsidR="004F2A1A" w:rsidRPr="006A0F55" w:rsidRDefault="00AA0F88" w:rsidP="00A06A53">
            <w:pPr>
              <w:rPr>
                <w:noProof/>
                <w:color w:val="auto"/>
              </w:rPr>
            </w:pPr>
            <w:r>
              <w:rPr>
                <w:noProof/>
              </w:rPr>
              <w:drawing>
                <wp:inline distT="0" distB="0" distL="0" distR="0" wp14:anchorId="1638E32F" wp14:editId="1F7040A4">
                  <wp:extent cx="2714286" cy="250476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14286" cy="2504762"/>
                          </a:xfrm>
                          <a:prstGeom prst="rect">
                            <a:avLst/>
                          </a:prstGeom>
                        </pic:spPr>
                      </pic:pic>
                    </a:graphicData>
                  </a:graphic>
                </wp:inline>
              </w:drawing>
            </w:r>
          </w:p>
        </w:tc>
        <w:tc>
          <w:tcPr>
            <w:tcW w:w="0" w:type="auto"/>
          </w:tcPr>
          <w:p w14:paraId="37B0916B" w14:textId="77777777" w:rsidR="004F2A1A" w:rsidRPr="006A0F55" w:rsidRDefault="004F2A1A" w:rsidP="00A06A53">
            <w:pPr>
              <w:rPr>
                <w:color w:val="auto"/>
              </w:rPr>
            </w:pPr>
            <w:r w:rsidRPr="006A0F55">
              <w:rPr>
                <w:color w:val="auto"/>
              </w:rPr>
              <w:t>On the Contact Details tab, we can scroll down to see basic information for the customer, such as their email, country, and preferred language.</w:t>
            </w:r>
          </w:p>
          <w:p w14:paraId="0BC7841A" w14:textId="77777777" w:rsidR="004F2A1A" w:rsidRPr="006A0F55" w:rsidRDefault="004F2A1A" w:rsidP="00A06A53">
            <w:pPr>
              <w:rPr>
                <w:color w:val="auto"/>
              </w:rPr>
            </w:pPr>
            <w:r w:rsidRPr="006A0F55">
              <w:rPr>
                <w:color w:val="auto"/>
              </w:rPr>
              <w:t>Customers often do not remember which email they registered their account under. You can check this here.</w:t>
            </w:r>
          </w:p>
        </w:tc>
      </w:tr>
      <w:tr w:rsidR="006A0F55" w:rsidRPr="006A0F55" w14:paraId="462A4DD9" w14:textId="77777777" w:rsidTr="00A06A53">
        <w:tc>
          <w:tcPr>
            <w:tcW w:w="0" w:type="auto"/>
          </w:tcPr>
          <w:p w14:paraId="6CC5A3B8" w14:textId="58ABB3F8" w:rsidR="004F2A1A" w:rsidRPr="006A0F55" w:rsidRDefault="00AA0F88" w:rsidP="00A06A53">
            <w:pPr>
              <w:rPr>
                <w:noProof/>
                <w:color w:val="auto"/>
              </w:rPr>
            </w:pPr>
            <w:r>
              <w:rPr>
                <w:noProof/>
              </w:rPr>
              <w:lastRenderedPageBreak/>
              <w:drawing>
                <wp:inline distT="0" distB="0" distL="0" distR="0" wp14:anchorId="4E241725" wp14:editId="5998CF6A">
                  <wp:extent cx="2514286" cy="1657143"/>
                  <wp:effectExtent l="0" t="0" r="63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4286" cy="1657143"/>
                          </a:xfrm>
                          <a:prstGeom prst="rect">
                            <a:avLst/>
                          </a:prstGeom>
                        </pic:spPr>
                      </pic:pic>
                    </a:graphicData>
                  </a:graphic>
                </wp:inline>
              </w:drawing>
            </w:r>
          </w:p>
        </w:tc>
        <w:tc>
          <w:tcPr>
            <w:tcW w:w="0" w:type="auto"/>
          </w:tcPr>
          <w:p w14:paraId="7526AAB9" w14:textId="77777777" w:rsidR="004F2A1A" w:rsidRPr="006A0F55" w:rsidRDefault="004F2A1A" w:rsidP="00A06A53">
            <w:pPr>
              <w:rPr>
                <w:color w:val="auto"/>
              </w:rPr>
            </w:pPr>
            <w:r w:rsidRPr="006A0F55">
              <w:rPr>
                <w:color w:val="auto"/>
              </w:rPr>
              <w:t xml:space="preserve">Notice we have a Cases tab, where you can see all cases this customer has created. </w:t>
            </w:r>
          </w:p>
          <w:p w14:paraId="6770848C" w14:textId="77777777" w:rsidR="004F2A1A" w:rsidRPr="006A0F55" w:rsidRDefault="004F2A1A" w:rsidP="00A06A53">
            <w:pPr>
              <w:rPr>
                <w:color w:val="auto"/>
              </w:rPr>
            </w:pPr>
            <w:r w:rsidRPr="006A0F55">
              <w:rPr>
                <w:color w:val="auto"/>
              </w:rPr>
              <w:t xml:space="preserve">If you are working on a case for a customer, you can look here to see if they have reported a similar issue previously. </w:t>
            </w:r>
          </w:p>
          <w:p w14:paraId="6299ED1D" w14:textId="77777777" w:rsidR="004F2A1A" w:rsidRPr="006A0F55" w:rsidRDefault="004F2A1A" w:rsidP="00A06A53">
            <w:pPr>
              <w:rPr>
                <w:color w:val="auto"/>
              </w:rPr>
            </w:pPr>
          </w:p>
        </w:tc>
      </w:tr>
    </w:tbl>
    <w:p w14:paraId="5FF94F47" w14:textId="77777777" w:rsidR="004F2A1A" w:rsidRDefault="004F2A1A" w:rsidP="00BF53A6"/>
    <w:p w14:paraId="7A6341A3" w14:textId="77777777" w:rsidR="004F2A1A" w:rsidRDefault="004F2A1A" w:rsidP="004F2A1A">
      <w:pPr>
        <w:pStyle w:val="Heading1"/>
      </w:pPr>
      <w:bookmarkStart w:id="18" w:name="_Toc106170173"/>
      <w:r>
        <w:t xml:space="preserve">Case </w:t>
      </w:r>
      <w:r w:rsidRPr="00BF53A6">
        <w:t>lists</w:t>
      </w:r>
      <w:bookmarkEnd w:id="15"/>
      <w:bookmarkEnd w:id="18"/>
    </w:p>
    <w:p w14:paraId="4CDA0B2A" w14:textId="77777777" w:rsidR="004F2A1A" w:rsidRDefault="004F2A1A" w:rsidP="00225BA5">
      <w:r>
        <w:t>We have talked a little bit about cases, but what is a case exactly?</w:t>
      </w:r>
    </w:p>
    <w:p w14:paraId="63EB3B53" w14:textId="77777777" w:rsidR="004F2A1A" w:rsidRDefault="004F2A1A" w:rsidP="006A0F55">
      <w:r w:rsidRPr="009A3973">
        <w:t xml:space="preserve">A </w:t>
      </w:r>
      <w:r w:rsidRPr="006A0F55">
        <w:rPr>
          <w:b/>
          <w:bCs/>
        </w:rPr>
        <w:t>case</w:t>
      </w:r>
      <w:r w:rsidRPr="009A3973">
        <w:t xml:space="preserve"> is the ServiceNow record used by agents to document, track, and resolve customer service issues.</w:t>
      </w:r>
      <w:r>
        <w:t xml:space="preserve"> Cases help you bundle all the items related to the investigation to keep them organized and easy to find. We will look at cases in detail later in this training.</w:t>
      </w:r>
    </w:p>
    <w:p w14:paraId="524FBCA9" w14:textId="77777777" w:rsidR="004F2A1A" w:rsidRDefault="004F2A1A" w:rsidP="006A0F55">
      <w:r>
        <w:t>We’ve looked at lists for Accounts and Contacts in ServiceNow. To help you manage your cases, ServiceNow also provides case lists. For example, you can use case lists to view all your cases that are in a certain status or that have been updated by a customer.</w:t>
      </w:r>
    </w:p>
    <w:p w14:paraId="5805939B" w14:textId="77777777" w:rsidR="004F2A1A" w:rsidRDefault="004F2A1A" w:rsidP="000449AB">
      <w:pPr>
        <w:pStyle w:val="Heading2"/>
      </w:pPr>
      <w:bookmarkStart w:id="19" w:name="_Toc62022525"/>
      <w:bookmarkStart w:id="20" w:name="_Toc106170174"/>
      <w:r>
        <w:lastRenderedPageBreak/>
        <w:t>Frequently-used lists</w:t>
      </w:r>
      <w:bookmarkEnd w:id="19"/>
      <w:bookmarkEnd w:id="20"/>
    </w:p>
    <w:tbl>
      <w:tblPr>
        <w:tblStyle w:val="TableGrid"/>
        <w:tblW w:w="0" w:type="auto"/>
        <w:tblLook w:val="04A0" w:firstRow="1" w:lastRow="0" w:firstColumn="1" w:lastColumn="0" w:noHBand="0" w:noVBand="1"/>
      </w:tblPr>
      <w:tblGrid>
        <w:gridCol w:w="5500"/>
        <w:gridCol w:w="4923"/>
      </w:tblGrid>
      <w:tr w:rsidR="004F2A1A" w14:paraId="0ED9409F" w14:textId="77777777" w:rsidTr="00225BA5">
        <w:trPr>
          <w:cantSplit/>
        </w:trPr>
        <w:tc>
          <w:tcPr>
            <w:tcW w:w="5570" w:type="dxa"/>
          </w:tcPr>
          <w:p w14:paraId="68FC96F2" w14:textId="77777777" w:rsidR="004F2A1A" w:rsidRDefault="004F2A1A" w:rsidP="00BF53A6">
            <w:pPr>
              <w:keepNext/>
              <w:keepLines/>
              <w:rPr>
                <w:noProof/>
              </w:rPr>
            </w:pPr>
            <w:r>
              <w:rPr>
                <w:noProof/>
              </w:rPr>
              <w:drawing>
                <wp:inline distT="0" distB="0" distL="0" distR="0" wp14:anchorId="0D340616" wp14:editId="1FDA1FFC">
                  <wp:extent cx="1304762" cy="1171429"/>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04762" cy="1171429"/>
                          </a:xfrm>
                          <a:prstGeom prst="rect">
                            <a:avLst/>
                          </a:prstGeom>
                        </pic:spPr>
                      </pic:pic>
                    </a:graphicData>
                  </a:graphic>
                </wp:inline>
              </w:drawing>
            </w:r>
          </w:p>
        </w:tc>
        <w:tc>
          <w:tcPr>
            <w:tcW w:w="5035" w:type="dxa"/>
          </w:tcPr>
          <w:p w14:paraId="3D37A27F" w14:textId="77777777" w:rsidR="004F2A1A" w:rsidRDefault="004F2A1A" w:rsidP="00BF53A6">
            <w:pPr>
              <w:keepNext/>
              <w:keepLines/>
              <w:rPr>
                <w:szCs w:val="22"/>
              </w:rPr>
            </w:pPr>
            <w:r>
              <w:rPr>
                <w:szCs w:val="22"/>
              </w:rPr>
              <w:t>To return to our lists, we need to select the Lists tab in the ribbon or the Lists icon in the left toolbar.</w:t>
            </w:r>
          </w:p>
          <w:p w14:paraId="1A61C126" w14:textId="77777777" w:rsidR="004F2A1A" w:rsidRPr="00847B20" w:rsidRDefault="004F2A1A" w:rsidP="00BF53A6">
            <w:pPr>
              <w:keepNext/>
              <w:keepLines/>
              <w:rPr>
                <w:b/>
                <w:bCs/>
                <w:szCs w:val="22"/>
              </w:rPr>
            </w:pPr>
          </w:p>
          <w:p w14:paraId="333B8E92" w14:textId="77777777" w:rsidR="004F2A1A" w:rsidRPr="00750C72" w:rsidRDefault="004F2A1A" w:rsidP="00BF53A6">
            <w:pPr>
              <w:keepNext/>
              <w:keepLines/>
              <w:rPr>
                <w:szCs w:val="22"/>
              </w:rPr>
            </w:pPr>
            <w:r w:rsidRPr="00750C72">
              <w:rPr>
                <w:szCs w:val="22"/>
              </w:rPr>
              <w:t xml:space="preserve"> </w:t>
            </w:r>
          </w:p>
        </w:tc>
      </w:tr>
      <w:tr w:rsidR="004F2A1A" w14:paraId="576EAFCC" w14:textId="77777777" w:rsidTr="00225BA5">
        <w:trPr>
          <w:cantSplit/>
        </w:trPr>
        <w:tc>
          <w:tcPr>
            <w:tcW w:w="5570" w:type="dxa"/>
          </w:tcPr>
          <w:p w14:paraId="3F90D579" w14:textId="77777777" w:rsidR="004F2A1A" w:rsidRDefault="004F2A1A" w:rsidP="00225BA5">
            <w:pPr>
              <w:rPr>
                <w:noProof/>
              </w:rPr>
            </w:pPr>
            <w:r>
              <w:rPr>
                <w:noProof/>
              </w:rPr>
              <w:drawing>
                <wp:inline distT="0" distB="0" distL="0" distR="0" wp14:anchorId="0E09BD8C" wp14:editId="26B963C6">
                  <wp:extent cx="1838095" cy="1333333"/>
                  <wp:effectExtent l="0" t="0" r="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38095" cy="1333333"/>
                          </a:xfrm>
                          <a:prstGeom prst="rect">
                            <a:avLst/>
                          </a:prstGeom>
                        </pic:spPr>
                      </pic:pic>
                    </a:graphicData>
                  </a:graphic>
                </wp:inline>
              </w:drawing>
            </w:r>
          </w:p>
        </w:tc>
        <w:tc>
          <w:tcPr>
            <w:tcW w:w="5035" w:type="dxa"/>
          </w:tcPr>
          <w:p w14:paraId="325A6843" w14:textId="77777777" w:rsidR="004F2A1A" w:rsidRDefault="004F2A1A" w:rsidP="00225BA5">
            <w:pPr>
              <w:rPr>
                <w:szCs w:val="22"/>
              </w:rPr>
            </w:pPr>
            <w:r>
              <w:rPr>
                <w:szCs w:val="22"/>
              </w:rPr>
              <w:t>Cases lists are grouped under the Cases heading.</w:t>
            </w:r>
          </w:p>
          <w:p w14:paraId="515E9BFE" w14:textId="77777777" w:rsidR="004F2A1A" w:rsidRDefault="004F2A1A" w:rsidP="00225BA5">
            <w:pPr>
              <w:rPr>
                <w:szCs w:val="22"/>
              </w:rPr>
            </w:pPr>
            <w:r>
              <w:rPr>
                <w:szCs w:val="22"/>
              </w:rPr>
              <w:t>Depending on your profile, you may have the following lists of cases:</w:t>
            </w:r>
          </w:p>
          <w:p w14:paraId="35934E51" w14:textId="77777777" w:rsidR="004F2A1A" w:rsidRPr="00E110BE" w:rsidRDefault="004F2A1A" w:rsidP="004835FF">
            <w:pPr>
              <w:pStyle w:val="ListParagraph"/>
              <w:numPr>
                <w:ilvl w:val="0"/>
                <w:numId w:val="18"/>
              </w:numPr>
              <w:spacing w:after="0"/>
            </w:pPr>
            <w:r w:rsidRPr="00E110BE">
              <w:rPr>
                <w:b/>
                <w:bCs/>
              </w:rPr>
              <w:t>My Cases</w:t>
            </w:r>
            <w:r w:rsidRPr="00E110BE">
              <w:t>: Cases that are assigned to you</w:t>
            </w:r>
          </w:p>
          <w:p w14:paraId="6F305A9B" w14:textId="77777777" w:rsidR="004F2A1A" w:rsidRPr="00E110BE" w:rsidRDefault="004F2A1A" w:rsidP="004835FF">
            <w:pPr>
              <w:pStyle w:val="ListParagraph"/>
              <w:numPr>
                <w:ilvl w:val="0"/>
                <w:numId w:val="18"/>
              </w:numPr>
              <w:spacing w:after="0"/>
            </w:pPr>
            <w:r w:rsidRPr="00E110BE">
              <w:rPr>
                <w:b/>
                <w:bCs/>
              </w:rPr>
              <w:t>My Open</w:t>
            </w:r>
            <w:r w:rsidRPr="00E110BE">
              <w:t>: Cases that are assigned to you that are in Open statuses. Some examples of open statuses are cases pending a response from the customer or cases that are pending a response from the help desk.</w:t>
            </w:r>
          </w:p>
          <w:p w14:paraId="2D10DCB4" w14:textId="77777777" w:rsidR="004F2A1A" w:rsidRPr="00E110BE" w:rsidRDefault="004F2A1A" w:rsidP="004835FF">
            <w:pPr>
              <w:pStyle w:val="ListParagraph"/>
              <w:numPr>
                <w:ilvl w:val="0"/>
                <w:numId w:val="18"/>
              </w:numPr>
              <w:spacing w:after="0"/>
            </w:pPr>
            <w:r w:rsidRPr="00E110BE">
              <w:rPr>
                <w:b/>
                <w:bCs/>
              </w:rPr>
              <w:t>Unassigned for my groups</w:t>
            </w:r>
            <w:r w:rsidRPr="00E110BE">
              <w:t>: Cases that are assigned to your groups that are not assigned to an agent.</w:t>
            </w:r>
          </w:p>
          <w:p w14:paraId="7AEFAA8C" w14:textId="77777777" w:rsidR="004F2A1A" w:rsidRPr="00750C72" w:rsidRDefault="004F2A1A" w:rsidP="004835FF">
            <w:pPr>
              <w:pStyle w:val="ListParagraph"/>
              <w:numPr>
                <w:ilvl w:val="0"/>
                <w:numId w:val="18"/>
              </w:numPr>
              <w:spacing w:after="0"/>
              <w:rPr>
                <w:szCs w:val="22"/>
              </w:rPr>
            </w:pPr>
            <w:r w:rsidRPr="00E110BE">
              <w:rPr>
                <w:b/>
                <w:bCs/>
              </w:rPr>
              <w:t>All</w:t>
            </w:r>
            <w:r w:rsidRPr="00E110BE">
              <w:t>: All cases in open and closed status.</w:t>
            </w:r>
            <w:r>
              <w:br/>
            </w:r>
          </w:p>
        </w:tc>
      </w:tr>
      <w:tr w:rsidR="004F2A1A" w14:paraId="2B31D0DB" w14:textId="77777777" w:rsidTr="00B7581C">
        <w:tc>
          <w:tcPr>
            <w:tcW w:w="5570" w:type="dxa"/>
          </w:tcPr>
          <w:p w14:paraId="4C5B1786" w14:textId="77777777" w:rsidR="004F2A1A" w:rsidRDefault="004F2A1A" w:rsidP="00964F80">
            <w:pPr>
              <w:rPr>
                <w:noProof/>
              </w:rPr>
            </w:pPr>
            <w:bookmarkStart w:id="21" w:name="SLACaseList"/>
            <w:r>
              <w:rPr>
                <w:noProof/>
              </w:rPr>
              <w:drawing>
                <wp:inline distT="0" distB="0" distL="0" distR="0" wp14:anchorId="31357A72" wp14:editId="6BA7473F">
                  <wp:extent cx="2257143" cy="92381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41"/>
                          <a:stretch>
                            <a:fillRect/>
                          </a:stretch>
                        </pic:blipFill>
                        <pic:spPr>
                          <a:xfrm>
                            <a:off x="0" y="0"/>
                            <a:ext cx="2257143" cy="923810"/>
                          </a:xfrm>
                          <a:prstGeom prst="rect">
                            <a:avLst/>
                          </a:prstGeom>
                        </pic:spPr>
                      </pic:pic>
                    </a:graphicData>
                  </a:graphic>
                </wp:inline>
              </w:drawing>
            </w:r>
            <w:bookmarkEnd w:id="21"/>
          </w:p>
        </w:tc>
        <w:tc>
          <w:tcPr>
            <w:tcW w:w="5035" w:type="dxa"/>
          </w:tcPr>
          <w:p w14:paraId="5DA25787" w14:textId="77777777" w:rsidR="004F2A1A" w:rsidRDefault="004F2A1A" w:rsidP="00964F80">
            <w:r>
              <w:t xml:space="preserve">The SLA case lists let you see where your cases are in regard to the SLA. This is a good place to check if you have any cases that are </w:t>
            </w:r>
            <w:r w:rsidRPr="004B7587">
              <w:t>SLA Breached</w:t>
            </w:r>
            <w:r>
              <w:t xml:space="preserve">. (SLA Breached </w:t>
            </w:r>
            <w:r w:rsidRPr="004B7587">
              <w:t>means the case has not been responded within the time that is required.</w:t>
            </w:r>
            <w:r>
              <w:t>)</w:t>
            </w:r>
          </w:p>
          <w:p w14:paraId="3804CCCE" w14:textId="77777777" w:rsidR="004F2A1A" w:rsidRDefault="004F2A1A" w:rsidP="00964F80">
            <w:r>
              <w:t>Team leads can also use the SLA &gt; Open Cases list to monitor all Open cases with regard to SLA.</w:t>
            </w:r>
          </w:p>
        </w:tc>
      </w:tr>
    </w:tbl>
    <w:p w14:paraId="3126291E" w14:textId="77777777" w:rsidR="004F2A1A" w:rsidRDefault="004F2A1A" w:rsidP="00A45FF3"/>
    <w:p w14:paraId="20042949" w14:textId="77777777" w:rsidR="004F2A1A" w:rsidRDefault="004F2A1A" w:rsidP="000449AB">
      <w:pPr>
        <w:pStyle w:val="Heading2"/>
      </w:pPr>
      <w:bookmarkStart w:id="22" w:name="_Toc62022526"/>
      <w:bookmarkStart w:id="23" w:name="_Toc106170175"/>
      <w:r>
        <w:t>Working with cases lists</w:t>
      </w:r>
      <w:bookmarkEnd w:id="22"/>
      <w:bookmarkEnd w:id="23"/>
    </w:p>
    <w:tbl>
      <w:tblPr>
        <w:tblStyle w:val="TableGrid"/>
        <w:tblW w:w="0" w:type="auto"/>
        <w:tblLook w:val="04A0" w:firstRow="1" w:lastRow="0" w:firstColumn="1" w:lastColumn="0" w:noHBand="0" w:noVBand="1"/>
      </w:tblPr>
      <w:tblGrid>
        <w:gridCol w:w="5498"/>
        <w:gridCol w:w="4925"/>
      </w:tblGrid>
      <w:tr w:rsidR="004F2A1A" w14:paraId="5D088F85" w14:textId="77777777" w:rsidTr="00225BA5">
        <w:trPr>
          <w:cantSplit/>
        </w:trPr>
        <w:tc>
          <w:tcPr>
            <w:tcW w:w="5570" w:type="dxa"/>
          </w:tcPr>
          <w:p w14:paraId="5AB090A3" w14:textId="77777777" w:rsidR="004F2A1A" w:rsidRDefault="004F2A1A" w:rsidP="00225BA5">
            <w:r>
              <w:rPr>
                <w:noProof/>
              </w:rPr>
              <w:drawing>
                <wp:inline distT="0" distB="0" distL="0" distR="0" wp14:anchorId="0B6521F1" wp14:editId="41D3DD50">
                  <wp:extent cx="1885714" cy="1057143"/>
                  <wp:effectExtent l="0" t="0" r="63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85714" cy="1057143"/>
                          </a:xfrm>
                          <a:prstGeom prst="rect">
                            <a:avLst/>
                          </a:prstGeom>
                        </pic:spPr>
                      </pic:pic>
                    </a:graphicData>
                  </a:graphic>
                </wp:inline>
              </w:drawing>
            </w:r>
          </w:p>
        </w:tc>
        <w:tc>
          <w:tcPr>
            <w:tcW w:w="5035" w:type="dxa"/>
          </w:tcPr>
          <w:p w14:paraId="42A9A31E" w14:textId="77777777" w:rsidR="004F2A1A" w:rsidRPr="006A0F55" w:rsidRDefault="004F2A1A" w:rsidP="00225BA5">
            <w:pPr>
              <w:rPr>
                <w:color w:val="auto"/>
                <w:szCs w:val="22"/>
              </w:rPr>
            </w:pPr>
            <w:r w:rsidRPr="006A0F55">
              <w:rPr>
                <w:color w:val="auto"/>
                <w:szCs w:val="22"/>
              </w:rPr>
              <w:t xml:space="preserve">Select the </w:t>
            </w:r>
            <w:r w:rsidRPr="006A0F55">
              <w:rPr>
                <w:b/>
                <w:bCs/>
                <w:color w:val="auto"/>
                <w:szCs w:val="22"/>
              </w:rPr>
              <w:t>Lists</w:t>
            </w:r>
            <w:r w:rsidRPr="006A0F55">
              <w:rPr>
                <w:color w:val="auto"/>
                <w:szCs w:val="22"/>
              </w:rPr>
              <w:t xml:space="preserve"> tab.</w:t>
            </w:r>
          </w:p>
          <w:p w14:paraId="00E390F1" w14:textId="77777777" w:rsidR="004F2A1A" w:rsidRPr="006A0F55" w:rsidRDefault="004F2A1A" w:rsidP="00225BA5">
            <w:pPr>
              <w:rPr>
                <w:color w:val="auto"/>
                <w:szCs w:val="22"/>
              </w:rPr>
            </w:pPr>
          </w:p>
          <w:p w14:paraId="353C1544" w14:textId="77777777" w:rsidR="004F2A1A" w:rsidRPr="006A0F55" w:rsidRDefault="004F2A1A" w:rsidP="00225BA5">
            <w:pPr>
              <w:rPr>
                <w:color w:val="auto"/>
                <w:szCs w:val="22"/>
              </w:rPr>
            </w:pPr>
          </w:p>
        </w:tc>
      </w:tr>
      <w:tr w:rsidR="004F2A1A" w14:paraId="22A80FC4" w14:textId="77777777" w:rsidTr="00225BA5">
        <w:trPr>
          <w:cantSplit/>
        </w:trPr>
        <w:tc>
          <w:tcPr>
            <w:tcW w:w="5570" w:type="dxa"/>
          </w:tcPr>
          <w:p w14:paraId="2C76C10A" w14:textId="77777777" w:rsidR="004F2A1A" w:rsidRDefault="004F2A1A" w:rsidP="00225BA5">
            <w:pPr>
              <w:rPr>
                <w:noProof/>
              </w:rPr>
            </w:pPr>
            <w:r>
              <w:rPr>
                <w:noProof/>
              </w:rPr>
              <w:lastRenderedPageBreak/>
              <w:drawing>
                <wp:inline distT="0" distB="0" distL="0" distR="0" wp14:anchorId="77DE19D4" wp14:editId="1E91DD11">
                  <wp:extent cx="1914286" cy="1571429"/>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14286" cy="1571429"/>
                          </a:xfrm>
                          <a:prstGeom prst="rect">
                            <a:avLst/>
                          </a:prstGeom>
                        </pic:spPr>
                      </pic:pic>
                    </a:graphicData>
                  </a:graphic>
                </wp:inline>
              </w:drawing>
            </w:r>
          </w:p>
        </w:tc>
        <w:tc>
          <w:tcPr>
            <w:tcW w:w="5035" w:type="dxa"/>
          </w:tcPr>
          <w:p w14:paraId="62D86503" w14:textId="77777777" w:rsidR="004F2A1A" w:rsidRPr="006A0F55" w:rsidRDefault="004F2A1A" w:rsidP="00225BA5">
            <w:pPr>
              <w:rPr>
                <w:color w:val="auto"/>
              </w:rPr>
            </w:pPr>
            <w:r w:rsidRPr="006A0F55">
              <w:rPr>
                <w:color w:val="auto"/>
                <w:szCs w:val="22"/>
              </w:rPr>
              <w:t xml:space="preserve">Select the </w:t>
            </w:r>
            <w:r w:rsidRPr="006A0F55">
              <w:rPr>
                <w:b/>
                <w:bCs/>
                <w:color w:val="auto"/>
                <w:szCs w:val="22"/>
              </w:rPr>
              <w:t>All</w:t>
            </w:r>
            <w:r w:rsidRPr="006A0F55">
              <w:rPr>
                <w:color w:val="auto"/>
                <w:szCs w:val="22"/>
              </w:rPr>
              <w:t xml:space="preserve"> list to view all cases that are in ServiceNow.</w:t>
            </w:r>
          </w:p>
        </w:tc>
      </w:tr>
    </w:tbl>
    <w:p w14:paraId="2471865B" w14:textId="77777777" w:rsidR="004F2A1A" w:rsidRPr="00750C72" w:rsidRDefault="004F2A1A" w:rsidP="00847B20">
      <w:pPr>
        <w:keepNext/>
        <w:keepLines/>
      </w:pPr>
      <w:r w:rsidRPr="00750C72">
        <w:t>If you have used Excel before, you might think of each list as being similar to an Excel spreadsheet, with rows and columns</w:t>
      </w:r>
      <w:r>
        <w:t>:</w:t>
      </w:r>
    </w:p>
    <w:p w14:paraId="323C14B8" w14:textId="77777777" w:rsidR="004F2A1A" w:rsidRDefault="004F2A1A" w:rsidP="004835FF">
      <w:pPr>
        <w:pStyle w:val="ListParagraph"/>
        <w:numPr>
          <w:ilvl w:val="0"/>
          <w:numId w:val="15"/>
        </w:numPr>
        <w:spacing w:after="0"/>
      </w:pPr>
      <w:r w:rsidRPr="00750C72">
        <w:t xml:space="preserve">Each </w:t>
      </w:r>
      <w:r w:rsidRPr="00847B20">
        <w:rPr>
          <w:b/>
          <w:bCs/>
        </w:rPr>
        <w:t>row</w:t>
      </w:r>
      <w:r w:rsidRPr="00750C72">
        <w:t xml:space="preserve"> </w:t>
      </w:r>
      <w:r>
        <w:t>represents one case</w:t>
      </w:r>
    </w:p>
    <w:p w14:paraId="45F3B182" w14:textId="77777777" w:rsidR="004F2A1A" w:rsidRPr="00750C72" w:rsidRDefault="004F2A1A" w:rsidP="004835FF">
      <w:pPr>
        <w:pStyle w:val="ListParagraph"/>
        <w:numPr>
          <w:ilvl w:val="0"/>
          <w:numId w:val="15"/>
        </w:numPr>
        <w:spacing w:after="0"/>
      </w:pPr>
      <w:r w:rsidRPr="00750C72">
        <w:t xml:space="preserve">Each </w:t>
      </w:r>
      <w:r w:rsidRPr="00847B20">
        <w:rPr>
          <w:b/>
          <w:bCs/>
        </w:rPr>
        <w:t>column</w:t>
      </w:r>
      <w:r w:rsidRPr="00750C72">
        <w:t xml:space="preserve"> </w:t>
      </w:r>
      <w:r>
        <w:t>represents one field on the case</w:t>
      </w:r>
      <w:r>
        <w:br/>
      </w:r>
      <w:r>
        <w:br/>
      </w:r>
    </w:p>
    <w:tbl>
      <w:tblPr>
        <w:tblStyle w:val="TableGrid"/>
        <w:tblW w:w="0" w:type="auto"/>
        <w:tblLook w:val="04A0" w:firstRow="1" w:lastRow="0" w:firstColumn="1" w:lastColumn="0" w:noHBand="0" w:noVBand="1"/>
      </w:tblPr>
      <w:tblGrid>
        <w:gridCol w:w="5547"/>
        <w:gridCol w:w="4876"/>
      </w:tblGrid>
      <w:tr w:rsidR="004F2A1A" w:rsidRPr="00BF53A6" w14:paraId="0E7CD940" w14:textId="77777777" w:rsidTr="00225BA5">
        <w:trPr>
          <w:cantSplit/>
        </w:trPr>
        <w:tc>
          <w:tcPr>
            <w:tcW w:w="5570" w:type="dxa"/>
          </w:tcPr>
          <w:p w14:paraId="30ED99D3" w14:textId="77777777" w:rsidR="004F2A1A" w:rsidRPr="00BF53A6" w:rsidRDefault="004F2A1A" w:rsidP="00225BA5">
            <w:pPr>
              <w:rPr>
                <w:rFonts w:cstheme="minorHAnsi"/>
                <w:noProof/>
                <w:szCs w:val="22"/>
              </w:rPr>
            </w:pPr>
            <w:r w:rsidRPr="00BF53A6">
              <w:rPr>
                <w:rFonts w:cstheme="minorHAnsi"/>
                <w:noProof/>
              </w:rPr>
              <w:drawing>
                <wp:inline distT="0" distB="0" distL="0" distR="0" wp14:anchorId="5CDAA32D" wp14:editId="4AB2D28F">
                  <wp:extent cx="1476190" cy="27619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76190" cy="276190"/>
                          </a:xfrm>
                          <a:prstGeom prst="rect">
                            <a:avLst/>
                          </a:prstGeom>
                        </pic:spPr>
                      </pic:pic>
                    </a:graphicData>
                  </a:graphic>
                </wp:inline>
              </w:drawing>
            </w:r>
          </w:p>
        </w:tc>
        <w:tc>
          <w:tcPr>
            <w:tcW w:w="5035" w:type="dxa"/>
          </w:tcPr>
          <w:p w14:paraId="26330613" w14:textId="77777777" w:rsidR="004F2A1A" w:rsidRPr="00BF53A6" w:rsidRDefault="004F2A1A" w:rsidP="00225BA5">
            <w:pPr>
              <w:rPr>
                <w:rFonts w:cstheme="minorHAnsi"/>
                <w:szCs w:val="22"/>
              </w:rPr>
            </w:pPr>
            <w:r w:rsidRPr="00BF53A6">
              <w:rPr>
                <w:rFonts w:cstheme="minorHAnsi"/>
                <w:szCs w:val="22"/>
              </w:rPr>
              <w:t>In the bottom ribbon, we see the number of cases in the list.</w:t>
            </w:r>
          </w:p>
        </w:tc>
      </w:tr>
      <w:tr w:rsidR="004F2A1A" w:rsidRPr="00BF53A6" w14:paraId="62A01AEA" w14:textId="77777777" w:rsidTr="00225BA5">
        <w:trPr>
          <w:cantSplit/>
        </w:trPr>
        <w:tc>
          <w:tcPr>
            <w:tcW w:w="5570" w:type="dxa"/>
          </w:tcPr>
          <w:p w14:paraId="66A737A0" w14:textId="77777777" w:rsidR="004F2A1A" w:rsidRPr="00BF53A6" w:rsidRDefault="004F2A1A" w:rsidP="00225BA5">
            <w:pPr>
              <w:rPr>
                <w:rFonts w:cstheme="minorHAnsi"/>
                <w:noProof/>
                <w:szCs w:val="22"/>
              </w:rPr>
            </w:pPr>
            <w:r w:rsidRPr="00BF53A6">
              <w:rPr>
                <w:rFonts w:cstheme="minorHAnsi"/>
                <w:noProof/>
              </w:rPr>
              <w:drawing>
                <wp:inline distT="0" distB="0" distL="0" distR="0" wp14:anchorId="4944904A" wp14:editId="666046A4">
                  <wp:extent cx="1800000" cy="723810"/>
                  <wp:effectExtent l="0" t="0" r="0" b="63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00000" cy="723810"/>
                          </a:xfrm>
                          <a:prstGeom prst="rect">
                            <a:avLst/>
                          </a:prstGeom>
                        </pic:spPr>
                      </pic:pic>
                    </a:graphicData>
                  </a:graphic>
                </wp:inline>
              </w:drawing>
            </w:r>
          </w:p>
        </w:tc>
        <w:tc>
          <w:tcPr>
            <w:tcW w:w="5035" w:type="dxa"/>
          </w:tcPr>
          <w:p w14:paraId="380DEAFD" w14:textId="77777777" w:rsidR="004F2A1A" w:rsidRPr="00BF53A6" w:rsidRDefault="004F2A1A" w:rsidP="00225BA5">
            <w:pPr>
              <w:rPr>
                <w:rFonts w:cstheme="minorHAnsi"/>
                <w:szCs w:val="22"/>
              </w:rPr>
            </w:pPr>
            <w:r w:rsidRPr="00BF53A6">
              <w:rPr>
                <w:rFonts w:cstheme="minorHAnsi"/>
                <w:szCs w:val="22"/>
              </w:rPr>
              <w:t xml:space="preserve">If we hover on a column header, we see 3 vertical dots. </w:t>
            </w:r>
          </w:p>
          <w:p w14:paraId="08FCBB0A" w14:textId="77777777" w:rsidR="004F2A1A" w:rsidRPr="00BF53A6" w:rsidRDefault="004F2A1A" w:rsidP="00225BA5">
            <w:pPr>
              <w:rPr>
                <w:rFonts w:cstheme="minorHAnsi"/>
                <w:szCs w:val="22"/>
              </w:rPr>
            </w:pPr>
          </w:p>
        </w:tc>
      </w:tr>
      <w:tr w:rsidR="004F2A1A" w:rsidRPr="00BF53A6" w14:paraId="695701E8" w14:textId="77777777" w:rsidTr="00225BA5">
        <w:trPr>
          <w:cantSplit/>
        </w:trPr>
        <w:tc>
          <w:tcPr>
            <w:tcW w:w="5570" w:type="dxa"/>
          </w:tcPr>
          <w:p w14:paraId="33356A43" w14:textId="77777777" w:rsidR="004F2A1A" w:rsidRPr="00BF53A6" w:rsidRDefault="004F2A1A" w:rsidP="00225BA5">
            <w:pPr>
              <w:rPr>
                <w:rFonts w:cstheme="minorHAnsi"/>
                <w:noProof/>
                <w:szCs w:val="22"/>
              </w:rPr>
            </w:pPr>
            <w:r w:rsidRPr="00BF53A6">
              <w:rPr>
                <w:rFonts w:cstheme="minorHAnsi"/>
                <w:noProof/>
              </w:rPr>
              <w:drawing>
                <wp:inline distT="0" distB="0" distL="0" distR="0" wp14:anchorId="1682E0AA" wp14:editId="35F1A07E">
                  <wp:extent cx="2085714" cy="2066667"/>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85714" cy="2066667"/>
                          </a:xfrm>
                          <a:prstGeom prst="rect">
                            <a:avLst/>
                          </a:prstGeom>
                        </pic:spPr>
                      </pic:pic>
                    </a:graphicData>
                  </a:graphic>
                </wp:inline>
              </w:drawing>
            </w:r>
          </w:p>
        </w:tc>
        <w:tc>
          <w:tcPr>
            <w:tcW w:w="5035" w:type="dxa"/>
          </w:tcPr>
          <w:p w14:paraId="233A4B5B" w14:textId="77777777" w:rsidR="004F2A1A" w:rsidRPr="00BF53A6" w:rsidRDefault="004F2A1A" w:rsidP="00225BA5">
            <w:pPr>
              <w:rPr>
                <w:rFonts w:cstheme="minorHAnsi"/>
                <w:szCs w:val="22"/>
              </w:rPr>
            </w:pPr>
            <w:r w:rsidRPr="00BF53A6">
              <w:rPr>
                <w:rFonts w:cstheme="minorHAnsi"/>
                <w:szCs w:val="22"/>
              </w:rPr>
              <w:t xml:space="preserve">We can select these 3 dots to display a menu. </w:t>
            </w:r>
          </w:p>
          <w:p w14:paraId="0E69B2AF" w14:textId="77777777" w:rsidR="004F2A1A" w:rsidRPr="00BF53A6" w:rsidRDefault="004F2A1A" w:rsidP="00225BA5">
            <w:pPr>
              <w:rPr>
                <w:rFonts w:cstheme="minorHAnsi"/>
                <w:szCs w:val="22"/>
              </w:rPr>
            </w:pPr>
            <w:r w:rsidRPr="00BF53A6">
              <w:rPr>
                <w:rFonts w:cstheme="minorHAnsi"/>
                <w:szCs w:val="22"/>
              </w:rPr>
              <w:t>The group by option allows you to group the records by specific fields, in this example, country.</w:t>
            </w:r>
          </w:p>
          <w:p w14:paraId="07F8A823" w14:textId="77777777" w:rsidR="004F2A1A" w:rsidRPr="00BF53A6" w:rsidRDefault="004F2A1A" w:rsidP="00225BA5">
            <w:pPr>
              <w:rPr>
                <w:rFonts w:cstheme="minorHAnsi"/>
                <w:szCs w:val="22"/>
              </w:rPr>
            </w:pPr>
            <w:r w:rsidRPr="00BF53A6">
              <w:rPr>
                <w:rFonts w:cstheme="minorHAnsi"/>
                <w:b/>
                <w:bCs/>
                <w:szCs w:val="22"/>
              </w:rPr>
              <w:t>Select</w:t>
            </w:r>
            <w:r w:rsidRPr="00BF53A6">
              <w:rPr>
                <w:rFonts w:cstheme="minorHAnsi"/>
                <w:szCs w:val="22"/>
              </w:rPr>
              <w:t xml:space="preserve"> </w:t>
            </w:r>
            <w:r w:rsidRPr="00BF53A6">
              <w:rPr>
                <w:rFonts w:cstheme="minorHAnsi"/>
                <w:b/>
                <w:bCs/>
                <w:szCs w:val="22"/>
              </w:rPr>
              <w:t>Group</w:t>
            </w:r>
            <w:r w:rsidRPr="00BF53A6">
              <w:rPr>
                <w:rFonts w:cstheme="minorHAnsi"/>
                <w:szCs w:val="22"/>
              </w:rPr>
              <w:t xml:space="preserve"> </w:t>
            </w:r>
            <w:r w:rsidRPr="00BF53A6">
              <w:rPr>
                <w:rFonts w:cstheme="minorHAnsi"/>
                <w:b/>
                <w:bCs/>
                <w:szCs w:val="22"/>
              </w:rPr>
              <w:t>by</w:t>
            </w:r>
            <w:r w:rsidRPr="00BF53A6">
              <w:rPr>
                <w:rFonts w:cstheme="minorHAnsi"/>
                <w:szCs w:val="22"/>
              </w:rPr>
              <w:t xml:space="preserve"> </w:t>
            </w:r>
            <w:r w:rsidRPr="00BF53A6">
              <w:rPr>
                <w:rFonts w:cstheme="minorHAnsi"/>
                <w:b/>
                <w:bCs/>
                <w:szCs w:val="22"/>
              </w:rPr>
              <w:t>Country Cod</w:t>
            </w:r>
            <w:r w:rsidRPr="00BF53A6">
              <w:rPr>
                <w:rFonts w:cstheme="minorHAnsi"/>
                <w:szCs w:val="22"/>
              </w:rPr>
              <w:t xml:space="preserve">e. </w:t>
            </w:r>
          </w:p>
        </w:tc>
      </w:tr>
      <w:tr w:rsidR="004F2A1A" w:rsidRPr="00BF53A6" w14:paraId="2E6DAB72" w14:textId="77777777" w:rsidTr="00847B20">
        <w:trPr>
          <w:cantSplit/>
        </w:trPr>
        <w:tc>
          <w:tcPr>
            <w:tcW w:w="5570" w:type="dxa"/>
            <w:tcBorders>
              <w:bottom w:val="single" w:sz="4" w:space="0" w:color="auto"/>
            </w:tcBorders>
          </w:tcPr>
          <w:p w14:paraId="49F10E27" w14:textId="77777777" w:rsidR="004F2A1A" w:rsidRPr="00BF53A6" w:rsidRDefault="004F2A1A" w:rsidP="00225BA5">
            <w:pPr>
              <w:rPr>
                <w:rFonts w:cstheme="minorHAnsi"/>
                <w:noProof/>
                <w:szCs w:val="22"/>
              </w:rPr>
            </w:pPr>
            <w:r w:rsidRPr="00BF53A6">
              <w:rPr>
                <w:rFonts w:cstheme="minorHAnsi"/>
                <w:noProof/>
              </w:rPr>
              <w:drawing>
                <wp:inline distT="0" distB="0" distL="0" distR="0" wp14:anchorId="11A6C73C" wp14:editId="46360AE2">
                  <wp:extent cx="2584174" cy="1475452"/>
                  <wp:effectExtent l="0" t="0" r="698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1120" cy="1485127"/>
                          </a:xfrm>
                          <a:prstGeom prst="rect">
                            <a:avLst/>
                          </a:prstGeom>
                        </pic:spPr>
                      </pic:pic>
                    </a:graphicData>
                  </a:graphic>
                </wp:inline>
              </w:drawing>
            </w:r>
          </w:p>
        </w:tc>
        <w:tc>
          <w:tcPr>
            <w:tcW w:w="5035" w:type="dxa"/>
            <w:tcBorders>
              <w:bottom w:val="single" w:sz="4" w:space="0" w:color="auto"/>
            </w:tcBorders>
          </w:tcPr>
          <w:p w14:paraId="3FB8C516" w14:textId="77777777" w:rsidR="004F2A1A" w:rsidRPr="00BF53A6" w:rsidRDefault="004F2A1A" w:rsidP="00225BA5">
            <w:pPr>
              <w:rPr>
                <w:rFonts w:cstheme="minorHAnsi"/>
                <w:szCs w:val="22"/>
              </w:rPr>
            </w:pPr>
            <w:r w:rsidRPr="00BF53A6">
              <w:rPr>
                <w:rFonts w:cstheme="minorHAnsi"/>
                <w:szCs w:val="22"/>
              </w:rPr>
              <w:t xml:space="preserve">Here, the </w:t>
            </w:r>
            <w:r w:rsidRPr="00BF53A6">
              <w:rPr>
                <w:rFonts w:cstheme="minorHAnsi"/>
                <w:b/>
                <w:bCs/>
                <w:szCs w:val="22"/>
              </w:rPr>
              <w:t>Group by</w:t>
            </w:r>
            <w:r w:rsidRPr="00BF53A6">
              <w:rPr>
                <w:rFonts w:cstheme="minorHAnsi"/>
                <w:szCs w:val="22"/>
              </w:rPr>
              <w:t xml:space="preserve"> option lets us see the number of cases for each country.</w:t>
            </w:r>
          </w:p>
        </w:tc>
      </w:tr>
      <w:tr w:rsidR="004F2A1A" w:rsidRPr="00BF53A6" w14:paraId="7A166580" w14:textId="77777777" w:rsidTr="00225BA5">
        <w:trPr>
          <w:cantSplit/>
        </w:trPr>
        <w:tc>
          <w:tcPr>
            <w:tcW w:w="5570" w:type="dxa"/>
          </w:tcPr>
          <w:p w14:paraId="4056EEB5" w14:textId="77777777" w:rsidR="004F2A1A" w:rsidRPr="00BF53A6" w:rsidRDefault="004F2A1A" w:rsidP="00225BA5">
            <w:pPr>
              <w:rPr>
                <w:rFonts w:cstheme="minorHAnsi"/>
                <w:noProof/>
                <w:szCs w:val="22"/>
              </w:rPr>
            </w:pPr>
            <w:r w:rsidRPr="00BF53A6">
              <w:rPr>
                <w:rFonts w:cstheme="minorHAnsi"/>
                <w:noProof/>
              </w:rPr>
              <w:lastRenderedPageBreak/>
              <w:drawing>
                <wp:inline distT="0" distB="0" distL="0" distR="0" wp14:anchorId="224C61E3" wp14:editId="6753F683">
                  <wp:extent cx="1971429" cy="809524"/>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1429" cy="809524"/>
                          </a:xfrm>
                          <a:prstGeom prst="rect">
                            <a:avLst/>
                          </a:prstGeom>
                        </pic:spPr>
                      </pic:pic>
                    </a:graphicData>
                  </a:graphic>
                </wp:inline>
              </w:drawing>
            </w:r>
          </w:p>
        </w:tc>
        <w:tc>
          <w:tcPr>
            <w:tcW w:w="5035" w:type="dxa"/>
          </w:tcPr>
          <w:p w14:paraId="62107BBB" w14:textId="77777777" w:rsidR="004F2A1A" w:rsidRPr="00BF53A6" w:rsidRDefault="004F2A1A" w:rsidP="00225BA5">
            <w:pPr>
              <w:rPr>
                <w:rFonts w:cstheme="minorHAnsi"/>
                <w:b/>
                <w:bCs/>
                <w:szCs w:val="22"/>
              </w:rPr>
            </w:pPr>
            <w:r w:rsidRPr="00BF53A6">
              <w:rPr>
                <w:rFonts w:cstheme="minorHAnsi"/>
                <w:szCs w:val="22"/>
              </w:rPr>
              <w:t xml:space="preserve">To remove the grouping, </w:t>
            </w:r>
            <w:r w:rsidRPr="00BF53A6">
              <w:rPr>
                <w:rFonts w:cstheme="minorHAnsi"/>
                <w:b/>
                <w:bCs/>
                <w:szCs w:val="22"/>
              </w:rPr>
              <w:t>select 3 dots &gt; Ungroup.</w:t>
            </w:r>
          </w:p>
          <w:p w14:paraId="2D6796F1" w14:textId="77777777" w:rsidR="004F2A1A" w:rsidRPr="00BF53A6" w:rsidRDefault="004F2A1A" w:rsidP="00225BA5">
            <w:pPr>
              <w:rPr>
                <w:rFonts w:cstheme="minorHAnsi"/>
                <w:szCs w:val="22"/>
              </w:rPr>
            </w:pPr>
            <w:r w:rsidRPr="00BF53A6">
              <w:rPr>
                <w:rFonts w:cstheme="minorHAnsi"/>
                <w:szCs w:val="22"/>
              </w:rPr>
              <w:t>Although we showed grouping by country, you can use the 3 dots to group by any column heading.</w:t>
            </w:r>
          </w:p>
        </w:tc>
      </w:tr>
      <w:tr w:rsidR="004F2A1A" w:rsidRPr="00BF53A6" w14:paraId="22430AA4" w14:textId="77777777" w:rsidTr="00225BA5">
        <w:trPr>
          <w:cantSplit/>
        </w:trPr>
        <w:tc>
          <w:tcPr>
            <w:tcW w:w="5570" w:type="dxa"/>
          </w:tcPr>
          <w:p w14:paraId="4840EA6B" w14:textId="77777777" w:rsidR="004F2A1A" w:rsidRPr="00BF53A6" w:rsidRDefault="004F2A1A" w:rsidP="00225BA5">
            <w:pPr>
              <w:rPr>
                <w:rFonts w:cstheme="minorHAnsi"/>
                <w:noProof/>
                <w:szCs w:val="22"/>
              </w:rPr>
            </w:pPr>
            <w:r w:rsidRPr="00BF53A6">
              <w:rPr>
                <w:rFonts w:cstheme="minorHAnsi"/>
                <w:noProof/>
              </w:rPr>
              <w:drawing>
                <wp:inline distT="0" distB="0" distL="0" distR="0" wp14:anchorId="1B24F082" wp14:editId="732B7ACC">
                  <wp:extent cx="1390476" cy="733333"/>
                  <wp:effectExtent l="0" t="0" r="63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90476" cy="733333"/>
                          </a:xfrm>
                          <a:prstGeom prst="rect">
                            <a:avLst/>
                          </a:prstGeom>
                        </pic:spPr>
                      </pic:pic>
                    </a:graphicData>
                  </a:graphic>
                </wp:inline>
              </w:drawing>
            </w:r>
          </w:p>
          <w:p w14:paraId="7D6DDBB7" w14:textId="77777777" w:rsidR="004F2A1A" w:rsidRPr="00BF53A6" w:rsidRDefault="004F2A1A" w:rsidP="00225BA5">
            <w:pPr>
              <w:rPr>
                <w:rFonts w:cstheme="minorHAnsi"/>
                <w:noProof/>
                <w:szCs w:val="22"/>
              </w:rPr>
            </w:pPr>
          </w:p>
        </w:tc>
        <w:tc>
          <w:tcPr>
            <w:tcW w:w="5035" w:type="dxa"/>
          </w:tcPr>
          <w:p w14:paraId="7A92FB4E" w14:textId="77777777" w:rsidR="004F2A1A" w:rsidRPr="00BF53A6" w:rsidRDefault="004F2A1A" w:rsidP="00225BA5">
            <w:pPr>
              <w:rPr>
                <w:rFonts w:cstheme="minorHAnsi"/>
                <w:szCs w:val="22"/>
              </w:rPr>
            </w:pPr>
            <w:r w:rsidRPr="00BF53A6">
              <w:rPr>
                <w:rFonts w:cstheme="minorHAnsi"/>
                <w:szCs w:val="22"/>
              </w:rPr>
              <w:t>Case numbers appear in the Number column. They begin with the letters “CS”.</w:t>
            </w:r>
          </w:p>
          <w:p w14:paraId="73BFDB0A" w14:textId="77777777" w:rsidR="004F2A1A" w:rsidRPr="00BF53A6" w:rsidRDefault="004F2A1A" w:rsidP="00225BA5">
            <w:pPr>
              <w:rPr>
                <w:rFonts w:cstheme="minorHAnsi"/>
                <w:b/>
                <w:szCs w:val="22"/>
              </w:rPr>
            </w:pPr>
            <w:r w:rsidRPr="00BF53A6">
              <w:rPr>
                <w:rFonts w:cstheme="minorHAnsi"/>
                <w:bCs/>
                <w:szCs w:val="22"/>
              </w:rPr>
              <w:t>Click</w:t>
            </w:r>
            <w:r w:rsidRPr="00BF53A6">
              <w:rPr>
                <w:rFonts w:cstheme="minorHAnsi"/>
                <w:b/>
                <w:szCs w:val="22"/>
              </w:rPr>
              <w:t xml:space="preserve"> </w:t>
            </w:r>
            <w:r w:rsidRPr="00BF53A6">
              <w:rPr>
                <w:rFonts w:cstheme="minorHAnsi"/>
                <w:bCs/>
                <w:szCs w:val="22"/>
              </w:rPr>
              <w:t>a case number.</w:t>
            </w:r>
          </w:p>
        </w:tc>
      </w:tr>
      <w:tr w:rsidR="004F2A1A" w:rsidRPr="00BF53A6" w14:paraId="71C3D9F1" w14:textId="77777777" w:rsidTr="00225BA5">
        <w:trPr>
          <w:cantSplit/>
        </w:trPr>
        <w:tc>
          <w:tcPr>
            <w:tcW w:w="5570" w:type="dxa"/>
          </w:tcPr>
          <w:p w14:paraId="00FC00BC" w14:textId="77777777" w:rsidR="004F2A1A" w:rsidRPr="00BF53A6" w:rsidRDefault="004F2A1A" w:rsidP="00225BA5">
            <w:pPr>
              <w:rPr>
                <w:rFonts w:cstheme="minorHAnsi"/>
                <w:noProof/>
                <w:szCs w:val="22"/>
              </w:rPr>
            </w:pPr>
            <w:r w:rsidRPr="00BF53A6">
              <w:rPr>
                <w:rFonts w:cstheme="minorHAnsi"/>
                <w:noProof/>
              </w:rPr>
              <w:drawing>
                <wp:inline distT="0" distB="0" distL="0" distR="0" wp14:anchorId="6612E090" wp14:editId="7D3DE946">
                  <wp:extent cx="2371429" cy="52381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71429" cy="523810"/>
                          </a:xfrm>
                          <a:prstGeom prst="rect">
                            <a:avLst/>
                          </a:prstGeom>
                        </pic:spPr>
                      </pic:pic>
                    </a:graphicData>
                  </a:graphic>
                </wp:inline>
              </w:drawing>
            </w:r>
          </w:p>
          <w:p w14:paraId="5EB4E6E4" w14:textId="77777777" w:rsidR="004F2A1A" w:rsidRPr="00BF53A6" w:rsidRDefault="004F2A1A" w:rsidP="00225BA5">
            <w:pPr>
              <w:rPr>
                <w:rFonts w:cstheme="minorHAnsi"/>
                <w:noProof/>
                <w:szCs w:val="22"/>
              </w:rPr>
            </w:pPr>
          </w:p>
        </w:tc>
        <w:tc>
          <w:tcPr>
            <w:tcW w:w="5035" w:type="dxa"/>
          </w:tcPr>
          <w:p w14:paraId="5D0A9451" w14:textId="77777777" w:rsidR="004F2A1A" w:rsidRPr="00BF53A6" w:rsidRDefault="004F2A1A" w:rsidP="00225BA5">
            <w:pPr>
              <w:rPr>
                <w:rFonts w:cstheme="minorHAnsi"/>
                <w:szCs w:val="22"/>
              </w:rPr>
            </w:pPr>
            <w:r w:rsidRPr="00BF53A6">
              <w:rPr>
                <w:rFonts w:cstheme="minorHAnsi"/>
                <w:szCs w:val="22"/>
              </w:rPr>
              <w:t>The case opens in a new tab. We can easily return to the list by closing this tab or clicking the Lists tab.</w:t>
            </w:r>
          </w:p>
          <w:p w14:paraId="79E8C469" w14:textId="77777777" w:rsidR="004F2A1A" w:rsidRPr="00BF53A6" w:rsidRDefault="004F2A1A" w:rsidP="00225BA5">
            <w:pPr>
              <w:rPr>
                <w:rFonts w:cstheme="minorHAnsi"/>
                <w:b/>
                <w:szCs w:val="22"/>
              </w:rPr>
            </w:pPr>
            <w:r w:rsidRPr="00BF53A6">
              <w:rPr>
                <w:rFonts w:cstheme="minorHAnsi"/>
                <w:bCs/>
                <w:szCs w:val="22"/>
              </w:rPr>
              <w:t>Click</w:t>
            </w:r>
            <w:r w:rsidRPr="00BF53A6">
              <w:rPr>
                <w:rFonts w:cstheme="minorHAnsi"/>
                <w:b/>
                <w:szCs w:val="22"/>
              </w:rPr>
              <w:t xml:space="preserve"> </w:t>
            </w:r>
            <w:r w:rsidRPr="00BF53A6">
              <w:rPr>
                <w:rFonts w:cstheme="minorHAnsi"/>
                <w:bCs/>
                <w:szCs w:val="22"/>
              </w:rPr>
              <w:t>the</w:t>
            </w:r>
            <w:r w:rsidRPr="00BF53A6">
              <w:rPr>
                <w:rFonts w:cstheme="minorHAnsi"/>
                <w:b/>
                <w:szCs w:val="22"/>
              </w:rPr>
              <w:t xml:space="preserve"> X </w:t>
            </w:r>
            <w:r w:rsidRPr="00BF53A6">
              <w:rPr>
                <w:rFonts w:cstheme="minorHAnsi"/>
                <w:bCs/>
                <w:szCs w:val="22"/>
              </w:rPr>
              <w:t>to close the Case tab.</w:t>
            </w:r>
          </w:p>
        </w:tc>
      </w:tr>
      <w:tr w:rsidR="004F2A1A" w:rsidRPr="00BF53A6" w14:paraId="2A17B857" w14:textId="77777777" w:rsidTr="00225BA5">
        <w:trPr>
          <w:cantSplit/>
        </w:trPr>
        <w:tc>
          <w:tcPr>
            <w:tcW w:w="5570" w:type="dxa"/>
          </w:tcPr>
          <w:p w14:paraId="018CDEAD" w14:textId="4093CEF1" w:rsidR="004F2A1A" w:rsidRPr="00BF53A6" w:rsidRDefault="00E423DA" w:rsidP="00225BA5">
            <w:pPr>
              <w:rPr>
                <w:rFonts w:cstheme="minorHAnsi"/>
                <w:noProof/>
                <w:szCs w:val="22"/>
              </w:rPr>
            </w:pPr>
            <w:r>
              <w:rPr>
                <w:noProof/>
              </w:rPr>
              <w:drawing>
                <wp:inline distT="0" distB="0" distL="0" distR="0" wp14:anchorId="0176C454" wp14:editId="445676A6">
                  <wp:extent cx="3057143" cy="952381"/>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57143" cy="952381"/>
                          </a:xfrm>
                          <a:prstGeom prst="rect">
                            <a:avLst/>
                          </a:prstGeom>
                        </pic:spPr>
                      </pic:pic>
                    </a:graphicData>
                  </a:graphic>
                </wp:inline>
              </w:drawing>
            </w:r>
          </w:p>
          <w:p w14:paraId="14474A86" w14:textId="77777777" w:rsidR="004F2A1A" w:rsidRPr="00BF53A6" w:rsidRDefault="004F2A1A" w:rsidP="00225BA5">
            <w:pPr>
              <w:rPr>
                <w:rFonts w:cstheme="minorHAnsi"/>
                <w:noProof/>
                <w:szCs w:val="22"/>
              </w:rPr>
            </w:pPr>
          </w:p>
        </w:tc>
        <w:tc>
          <w:tcPr>
            <w:tcW w:w="5035" w:type="dxa"/>
          </w:tcPr>
          <w:p w14:paraId="0E02A896" w14:textId="77777777" w:rsidR="004F2A1A" w:rsidRPr="00BF53A6" w:rsidRDefault="004F2A1A" w:rsidP="00225BA5">
            <w:pPr>
              <w:rPr>
                <w:rFonts w:cstheme="minorHAnsi"/>
                <w:szCs w:val="22"/>
              </w:rPr>
            </w:pPr>
            <w:r w:rsidRPr="00BF53A6">
              <w:rPr>
                <w:rFonts w:cstheme="minorHAnsi"/>
                <w:szCs w:val="22"/>
              </w:rPr>
              <w:t xml:space="preserve">The display returns to the All cases list. </w:t>
            </w:r>
          </w:p>
          <w:p w14:paraId="170A406C" w14:textId="77777777" w:rsidR="004F2A1A" w:rsidRPr="00BF53A6" w:rsidRDefault="004F2A1A" w:rsidP="00225BA5">
            <w:pPr>
              <w:rPr>
                <w:rFonts w:cstheme="minorHAnsi"/>
                <w:szCs w:val="22"/>
              </w:rPr>
            </w:pPr>
            <w:r w:rsidRPr="00BF53A6">
              <w:rPr>
                <w:rFonts w:cstheme="minorHAnsi"/>
                <w:szCs w:val="22"/>
              </w:rPr>
              <w:t>If we scroll to the right, notice some of the text is green. This green text means the text is a hyperlink.</w:t>
            </w:r>
          </w:p>
          <w:p w14:paraId="7F563AB9" w14:textId="77777777" w:rsidR="004F2A1A" w:rsidRPr="00BF53A6" w:rsidRDefault="004F2A1A" w:rsidP="00225BA5">
            <w:pPr>
              <w:rPr>
                <w:rFonts w:cstheme="minorHAnsi"/>
                <w:szCs w:val="22"/>
              </w:rPr>
            </w:pPr>
            <w:r w:rsidRPr="00BF53A6">
              <w:rPr>
                <w:rFonts w:cstheme="minorHAnsi"/>
                <w:szCs w:val="22"/>
              </w:rPr>
              <w:t>You can click these hyperlinks to open the record for that field in a new tab.</w:t>
            </w:r>
          </w:p>
        </w:tc>
      </w:tr>
      <w:tr w:rsidR="004F2A1A" w:rsidRPr="00BF53A6" w14:paraId="25F6F482" w14:textId="77777777" w:rsidTr="00225BA5">
        <w:trPr>
          <w:cantSplit/>
        </w:trPr>
        <w:tc>
          <w:tcPr>
            <w:tcW w:w="5570" w:type="dxa"/>
          </w:tcPr>
          <w:p w14:paraId="6B07BDD7" w14:textId="77777777" w:rsidR="004F2A1A" w:rsidRPr="00BF53A6" w:rsidRDefault="004F2A1A" w:rsidP="00847B20">
            <w:pPr>
              <w:rPr>
                <w:rFonts w:cstheme="minorHAnsi"/>
                <w:noProof/>
                <w:szCs w:val="22"/>
              </w:rPr>
            </w:pPr>
            <w:r w:rsidRPr="00BF53A6">
              <w:rPr>
                <w:rFonts w:cstheme="minorHAnsi"/>
                <w:noProof/>
              </w:rPr>
              <w:drawing>
                <wp:inline distT="0" distB="0" distL="0" distR="0" wp14:anchorId="797F23C3" wp14:editId="1D8BD91E">
                  <wp:extent cx="1152381" cy="800000"/>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52381" cy="800000"/>
                          </a:xfrm>
                          <a:prstGeom prst="rect">
                            <a:avLst/>
                          </a:prstGeom>
                        </pic:spPr>
                      </pic:pic>
                    </a:graphicData>
                  </a:graphic>
                </wp:inline>
              </w:drawing>
            </w:r>
          </w:p>
        </w:tc>
        <w:tc>
          <w:tcPr>
            <w:tcW w:w="5035" w:type="dxa"/>
          </w:tcPr>
          <w:p w14:paraId="230AD1F3" w14:textId="77777777" w:rsidR="004F2A1A" w:rsidRPr="00BF53A6" w:rsidRDefault="004F2A1A" w:rsidP="00847B20">
            <w:pPr>
              <w:rPr>
                <w:rFonts w:cstheme="minorHAnsi"/>
                <w:szCs w:val="22"/>
              </w:rPr>
            </w:pPr>
            <w:r w:rsidRPr="00BF53A6">
              <w:rPr>
                <w:rFonts w:cstheme="minorHAnsi"/>
                <w:szCs w:val="22"/>
              </w:rPr>
              <w:t>You can sort the list by any column by clicking the column header.</w:t>
            </w:r>
          </w:p>
          <w:p w14:paraId="71252008" w14:textId="77777777" w:rsidR="004F2A1A" w:rsidRPr="00BF53A6" w:rsidRDefault="004F2A1A" w:rsidP="00847B20">
            <w:pPr>
              <w:rPr>
                <w:rFonts w:cstheme="minorHAnsi"/>
                <w:szCs w:val="22"/>
              </w:rPr>
            </w:pPr>
            <w:r w:rsidRPr="00BF53A6">
              <w:rPr>
                <w:rFonts w:cstheme="minorHAnsi"/>
                <w:szCs w:val="22"/>
              </w:rPr>
              <w:t>The up and down arrows in the header tell you whether the list is sorted in ascending or descending order.</w:t>
            </w:r>
          </w:p>
          <w:p w14:paraId="384ABB0F" w14:textId="77777777" w:rsidR="004F2A1A" w:rsidRPr="00BF53A6" w:rsidRDefault="004F2A1A" w:rsidP="00847B20">
            <w:pPr>
              <w:rPr>
                <w:rFonts w:cstheme="minorHAnsi"/>
                <w:szCs w:val="22"/>
              </w:rPr>
            </w:pPr>
            <w:r w:rsidRPr="00BF53A6">
              <w:rPr>
                <w:rFonts w:cstheme="minorHAnsi"/>
                <w:szCs w:val="22"/>
              </w:rPr>
              <w:t>When you make changes to how a list displays, only you will see this list appear this way. No changes are made to the default list.</w:t>
            </w:r>
          </w:p>
        </w:tc>
      </w:tr>
      <w:tr w:rsidR="004F2A1A" w:rsidRPr="00BF53A6" w14:paraId="78C57F83" w14:textId="77777777" w:rsidTr="00225BA5">
        <w:trPr>
          <w:cantSplit/>
        </w:trPr>
        <w:tc>
          <w:tcPr>
            <w:tcW w:w="5570" w:type="dxa"/>
          </w:tcPr>
          <w:p w14:paraId="0E0EF2B3" w14:textId="77777777" w:rsidR="004F2A1A" w:rsidRPr="00BF53A6" w:rsidRDefault="004F2A1A" w:rsidP="00847B20">
            <w:pPr>
              <w:rPr>
                <w:rFonts w:cstheme="minorHAnsi"/>
                <w:noProof/>
                <w:szCs w:val="22"/>
              </w:rPr>
            </w:pPr>
            <w:r w:rsidRPr="00BF53A6">
              <w:rPr>
                <w:rFonts w:cstheme="minorHAnsi"/>
                <w:noProof/>
              </w:rPr>
              <w:drawing>
                <wp:inline distT="0" distB="0" distL="0" distR="0" wp14:anchorId="19150F52" wp14:editId="57F971D6">
                  <wp:extent cx="1971429" cy="2057143"/>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71429" cy="2057143"/>
                          </a:xfrm>
                          <a:prstGeom prst="rect">
                            <a:avLst/>
                          </a:prstGeom>
                        </pic:spPr>
                      </pic:pic>
                    </a:graphicData>
                  </a:graphic>
                </wp:inline>
              </w:drawing>
            </w:r>
          </w:p>
        </w:tc>
        <w:tc>
          <w:tcPr>
            <w:tcW w:w="5035" w:type="dxa"/>
          </w:tcPr>
          <w:p w14:paraId="6E817DD6" w14:textId="77777777" w:rsidR="004F2A1A" w:rsidRPr="00BF53A6" w:rsidRDefault="004F2A1A" w:rsidP="00847B20">
            <w:pPr>
              <w:rPr>
                <w:rFonts w:cstheme="minorHAnsi"/>
                <w:szCs w:val="22"/>
              </w:rPr>
            </w:pPr>
            <w:r w:rsidRPr="00BF53A6">
              <w:rPr>
                <w:rFonts w:cstheme="minorHAnsi"/>
                <w:szCs w:val="22"/>
              </w:rPr>
              <w:t xml:space="preserve">If we select the </w:t>
            </w:r>
            <w:r w:rsidRPr="00BF53A6">
              <w:rPr>
                <w:rFonts w:cstheme="minorHAnsi"/>
                <w:b/>
                <w:bCs/>
                <w:szCs w:val="22"/>
              </w:rPr>
              <w:t>3 dots</w:t>
            </w:r>
            <w:r w:rsidRPr="00BF53A6">
              <w:rPr>
                <w:rFonts w:cstheme="minorHAnsi"/>
                <w:szCs w:val="22"/>
              </w:rPr>
              <w:t xml:space="preserve"> in a column header, notice there is also a Filter option. This option is context-sensitive for each column.</w:t>
            </w:r>
          </w:p>
        </w:tc>
      </w:tr>
      <w:tr w:rsidR="004F2A1A" w:rsidRPr="00BF53A6" w14:paraId="37DEC7AB" w14:textId="77777777" w:rsidTr="00225BA5">
        <w:trPr>
          <w:cantSplit/>
        </w:trPr>
        <w:tc>
          <w:tcPr>
            <w:tcW w:w="5570" w:type="dxa"/>
          </w:tcPr>
          <w:p w14:paraId="4BB9BFB2" w14:textId="77777777" w:rsidR="004F2A1A" w:rsidRPr="00BF53A6" w:rsidRDefault="004F2A1A" w:rsidP="00854E45">
            <w:pPr>
              <w:rPr>
                <w:rFonts w:cstheme="minorHAnsi"/>
                <w:noProof/>
                <w:szCs w:val="22"/>
              </w:rPr>
            </w:pPr>
            <w:r w:rsidRPr="00BF53A6">
              <w:rPr>
                <w:rFonts w:cstheme="minorHAnsi"/>
                <w:noProof/>
              </w:rPr>
              <w:lastRenderedPageBreak/>
              <w:drawing>
                <wp:inline distT="0" distB="0" distL="0" distR="0" wp14:anchorId="17910FA9" wp14:editId="331295F8">
                  <wp:extent cx="1669774" cy="1646901"/>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7341" cy="1654364"/>
                          </a:xfrm>
                          <a:prstGeom prst="rect">
                            <a:avLst/>
                          </a:prstGeom>
                        </pic:spPr>
                      </pic:pic>
                    </a:graphicData>
                  </a:graphic>
                </wp:inline>
              </w:drawing>
            </w:r>
          </w:p>
        </w:tc>
        <w:tc>
          <w:tcPr>
            <w:tcW w:w="5035" w:type="dxa"/>
          </w:tcPr>
          <w:p w14:paraId="2FFBFA4A" w14:textId="77777777" w:rsidR="004F2A1A" w:rsidRPr="00BF53A6" w:rsidRDefault="004F2A1A" w:rsidP="00854E45">
            <w:pPr>
              <w:rPr>
                <w:rFonts w:cstheme="minorHAnsi"/>
                <w:szCs w:val="22"/>
              </w:rPr>
            </w:pPr>
            <w:r w:rsidRPr="00BF53A6">
              <w:rPr>
                <w:rFonts w:cstheme="minorHAnsi"/>
                <w:szCs w:val="22"/>
              </w:rPr>
              <w:t xml:space="preserve">For example, if we only want to see cases for a certain country, we can select the </w:t>
            </w:r>
            <w:r w:rsidRPr="00BF53A6">
              <w:rPr>
                <w:rFonts w:cstheme="minorHAnsi"/>
                <w:b/>
                <w:bCs/>
                <w:szCs w:val="22"/>
              </w:rPr>
              <w:t xml:space="preserve">contains </w:t>
            </w:r>
            <w:r w:rsidRPr="00BF53A6">
              <w:rPr>
                <w:rFonts w:cstheme="minorHAnsi"/>
                <w:szCs w:val="22"/>
              </w:rPr>
              <w:t>option and fill-in the country we want to see.</w:t>
            </w:r>
          </w:p>
          <w:p w14:paraId="70BDAE90" w14:textId="77777777" w:rsidR="004F2A1A" w:rsidRPr="00BF53A6" w:rsidRDefault="004F2A1A" w:rsidP="00854E45">
            <w:pPr>
              <w:rPr>
                <w:rFonts w:cstheme="minorHAnsi"/>
                <w:szCs w:val="22"/>
              </w:rPr>
            </w:pPr>
          </w:p>
        </w:tc>
      </w:tr>
      <w:tr w:rsidR="004F2A1A" w:rsidRPr="00BF53A6" w14:paraId="5A9F18B8" w14:textId="77777777" w:rsidTr="00225BA5">
        <w:trPr>
          <w:cantSplit/>
        </w:trPr>
        <w:tc>
          <w:tcPr>
            <w:tcW w:w="5570" w:type="dxa"/>
          </w:tcPr>
          <w:p w14:paraId="789EC09C" w14:textId="77777777" w:rsidR="004F2A1A" w:rsidRPr="00BF53A6" w:rsidRDefault="004F2A1A" w:rsidP="00225BA5">
            <w:pPr>
              <w:rPr>
                <w:rFonts w:cstheme="minorHAnsi"/>
                <w:noProof/>
                <w:szCs w:val="22"/>
              </w:rPr>
            </w:pPr>
            <w:r w:rsidRPr="00BF53A6">
              <w:rPr>
                <w:rFonts w:cstheme="minorHAnsi"/>
                <w:noProof/>
              </w:rPr>
              <w:drawing>
                <wp:inline distT="0" distB="0" distL="0" distR="0" wp14:anchorId="6B10212F" wp14:editId="64D5FCF6">
                  <wp:extent cx="1812898" cy="135438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1358" cy="1360703"/>
                          </a:xfrm>
                          <a:prstGeom prst="rect">
                            <a:avLst/>
                          </a:prstGeom>
                        </pic:spPr>
                      </pic:pic>
                    </a:graphicData>
                  </a:graphic>
                </wp:inline>
              </w:drawing>
            </w:r>
          </w:p>
        </w:tc>
        <w:tc>
          <w:tcPr>
            <w:tcW w:w="5035" w:type="dxa"/>
          </w:tcPr>
          <w:p w14:paraId="7D502A89" w14:textId="77777777" w:rsidR="004F2A1A" w:rsidRPr="00BF53A6" w:rsidRDefault="004F2A1A" w:rsidP="00225BA5">
            <w:pPr>
              <w:rPr>
                <w:rFonts w:cstheme="minorHAnsi"/>
                <w:szCs w:val="22"/>
              </w:rPr>
            </w:pPr>
            <w:r w:rsidRPr="00BF53A6">
              <w:rPr>
                <w:rFonts w:cstheme="minorHAnsi"/>
                <w:szCs w:val="22"/>
              </w:rPr>
              <w:t xml:space="preserve">We can apply multiple filters. </w:t>
            </w:r>
          </w:p>
          <w:p w14:paraId="077CD25E" w14:textId="77777777" w:rsidR="004F2A1A" w:rsidRPr="00BF53A6" w:rsidRDefault="004F2A1A" w:rsidP="00225BA5">
            <w:pPr>
              <w:rPr>
                <w:rFonts w:cstheme="minorHAnsi"/>
                <w:szCs w:val="22"/>
              </w:rPr>
            </w:pPr>
            <w:r w:rsidRPr="00BF53A6">
              <w:rPr>
                <w:rFonts w:cstheme="minorHAnsi"/>
                <w:szCs w:val="22"/>
              </w:rPr>
              <w:t xml:space="preserve">For example, in addition to filtering by country, we could also </w:t>
            </w:r>
            <w:r w:rsidRPr="00BF53A6">
              <w:rPr>
                <w:rFonts w:cstheme="minorHAnsi"/>
                <w:b/>
                <w:bCs/>
                <w:szCs w:val="22"/>
              </w:rPr>
              <w:t>filter</w:t>
            </w:r>
            <w:r w:rsidRPr="00BF53A6">
              <w:rPr>
                <w:rFonts w:cstheme="minorHAnsi"/>
                <w:szCs w:val="22"/>
              </w:rPr>
              <w:t xml:space="preserve"> by date.</w:t>
            </w:r>
          </w:p>
        </w:tc>
      </w:tr>
      <w:tr w:rsidR="004F2A1A" w:rsidRPr="00BF53A6" w14:paraId="23D1E96B" w14:textId="77777777" w:rsidTr="00225BA5">
        <w:trPr>
          <w:cantSplit/>
        </w:trPr>
        <w:tc>
          <w:tcPr>
            <w:tcW w:w="5570" w:type="dxa"/>
          </w:tcPr>
          <w:p w14:paraId="24842A01" w14:textId="77777777" w:rsidR="004F2A1A" w:rsidRPr="00BF53A6" w:rsidRDefault="004F2A1A" w:rsidP="00225BA5">
            <w:pPr>
              <w:rPr>
                <w:rFonts w:cstheme="minorHAnsi"/>
                <w:noProof/>
                <w:szCs w:val="22"/>
              </w:rPr>
            </w:pPr>
            <w:r w:rsidRPr="00BF53A6">
              <w:rPr>
                <w:rFonts w:cstheme="minorHAnsi"/>
                <w:noProof/>
              </w:rPr>
              <w:drawing>
                <wp:inline distT="0" distB="0" distL="0" distR="0" wp14:anchorId="005650FF" wp14:editId="0A6E0222">
                  <wp:extent cx="2114286" cy="761905"/>
                  <wp:effectExtent l="0" t="0" r="635"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14286" cy="761905"/>
                          </a:xfrm>
                          <a:prstGeom prst="rect">
                            <a:avLst/>
                          </a:prstGeom>
                        </pic:spPr>
                      </pic:pic>
                    </a:graphicData>
                  </a:graphic>
                </wp:inline>
              </w:drawing>
            </w:r>
          </w:p>
        </w:tc>
        <w:tc>
          <w:tcPr>
            <w:tcW w:w="5035" w:type="dxa"/>
          </w:tcPr>
          <w:p w14:paraId="7D4C360F" w14:textId="77777777" w:rsidR="004F2A1A" w:rsidRPr="00BF53A6" w:rsidRDefault="004F2A1A" w:rsidP="00225BA5">
            <w:pPr>
              <w:rPr>
                <w:rFonts w:cstheme="minorHAnsi"/>
                <w:szCs w:val="22"/>
              </w:rPr>
            </w:pPr>
            <w:r w:rsidRPr="00BF53A6">
              <w:rPr>
                <w:rFonts w:cstheme="minorHAnsi"/>
                <w:szCs w:val="22"/>
              </w:rPr>
              <w:t xml:space="preserve">Notice the filter icon in the top right corner. </w:t>
            </w:r>
          </w:p>
          <w:p w14:paraId="6FC2EB83" w14:textId="77777777" w:rsidR="004F2A1A" w:rsidRPr="00BF53A6" w:rsidRDefault="004F2A1A" w:rsidP="00225BA5">
            <w:pPr>
              <w:rPr>
                <w:rFonts w:cstheme="minorHAnsi"/>
                <w:szCs w:val="22"/>
              </w:rPr>
            </w:pPr>
            <w:r w:rsidRPr="00BF53A6">
              <w:rPr>
                <w:rFonts w:cstheme="minorHAnsi"/>
                <w:szCs w:val="22"/>
              </w:rPr>
              <w:t>A number has appeared on this icon to alert us that the list is now filtered.</w:t>
            </w:r>
          </w:p>
        </w:tc>
      </w:tr>
      <w:tr w:rsidR="004F2A1A" w:rsidRPr="00BF53A6" w14:paraId="533E7681" w14:textId="77777777" w:rsidTr="00225BA5">
        <w:trPr>
          <w:cantSplit/>
        </w:trPr>
        <w:tc>
          <w:tcPr>
            <w:tcW w:w="5570" w:type="dxa"/>
          </w:tcPr>
          <w:p w14:paraId="46F465D8" w14:textId="77777777" w:rsidR="004F2A1A" w:rsidRPr="00BF53A6" w:rsidRDefault="004F2A1A" w:rsidP="00225BA5">
            <w:pPr>
              <w:rPr>
                <w:rFonts w:cstheme="minorHAnsi"/>
                <w:noProof/>
                <w:szCs w:val="22"/>
              </w:rPr>
            </w:pPr>
            <w:r w:rsidRPr="00BF53A6">
              <w:rPr>
                <w:rFonts w:cstheme="minorHAnsi"/>
                <w:noProof/>
              </w:rPr>
              <w:drawing>
                <wp:inline distT="0" distB="0" distL="0" distR="0" wp14:anchorId="39548E5F" wp14:editId="7BE6A751">
                  <wp:extent cx="1789044" cy="1450576"/>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94794" cy="1455238"/>
                          </a:xfrm>
                          <a:prstGeom prst="rect">
                            <a:avLst/>
                          </a:prstGeom>
                        </pic:spPr>
                      </pic:pic>
                    </a:graphicData>
                  </a:graphic>
                </wp:inline>
              </w:drawing>
            </w:r>
          </w:p>
        </w:tc>
        <w:tc>
          <w:tcPr>
            <w:tcW w:w="5035" w:type="dxa"/>
          </w:tcPr>
          <w:p w14:paraId="28F3DD3F" w14:textId="77777777" w:rsidR="004F2A1A" w:rsidRPr="00BF53A6" w:rsidRDefault="004F2A1A" w:rsidP="00225BA5">
            <w:pPr>
              <w:rPr>
                <w:rFonts w:cstheme="minorHAnsi"/>
                <w:noProof/>
                <w:szCs w:val="22"/>
              </w:rPr>
            </w:pPr>
            <w:r w:rsidRPr="00BF53A6">
              <w:rPr>
                <w:rFonts w:cstheme="minorHAnsi"/>
                <w:noProof/>
                <w:szCs w:val="22"/>
              </w:rPr>
              <w:t xml:space="preserve">If we </w:t>
            </w:r>
            <w:r w:rsidRPr="00BF53A6">
              <w:rPr>
                <w:rFonts w:cstheme="minorHAnsi"/>
                <w:b/>
                <w:bCs/>
                <w:noProof/>
                <w:szCs w:val="22"/>
              </w:rPr>
              <w:t>click</w:t>
            </w:r>
            <w:r w:rsidRPr="00BF53A6">
              <w:rPr>
                <w:rFonts w:cstheme="minorHAnsi"/>
                <w:noProof/>
                <w:szCs w:val="22"/>
              </w:rPr>
              <w:t xml:space="preserve"> the </w:t>
            </w:r>
            <w:r w:rsidRPr="00BF53A6">
              <w:rPr>
                <w:rFonts w:cstheme="minorHAnsi"/>
                <w:b/>
                <w:bCs/>
                <w:noProof/>
                <w:szCs w:val="22"/>
              </w:rPr>
              <w:t>filter icon</w:t>
            </w:r>
            <w:r w:rsidRPr="00BF53A6">
              <w:rPr>
                <w:rFonts w:cstheme="minorHAnsi"/>
                <w:noProof/>
                <w:szCs w:val="22"/>
              </w:rPr>
              <w:t>, we can see a list of filter conditions that are applied to the list.</w:t>
            </w:r>
          </w:p>
          <w:p w14:paraId="2E7B8232" w14:textId="77777777" w:rsidR="004F2A1A" w:rsidRPr="00BF53A6" w:rsidRDefault="004F2A1A" w:rsidP="00225BA5">
            <w:pPr>
              <w:rPr>
                <w:rFonts w:cstheme="minorHAnsi"/>
                <w:szCs w:val="22"/>
              </w:rPr>
            </w:pPr>
          </w:p>
        </w:tc>
      </w:tr>
      <w:tr w:rsidR="004F2A1A" w:rsidRPr="00BF53A6" w14:paraId="00E2E335" w14:textId="77777777" w:rsidTr="00225BA5">
        <w:trPr>
          <w:cantSplit/>
        </w:trPr>
        <w:tc>
          <w:tcPr>
            <w:tcW w:w="5570" w:type="dxa"/>
          </w:tcPr>
          <w:p w14:paraId="1E551180" w14:textId="77777777" w:rsidR="004F2A1A" w:rsidRPr="00BF53A6" w:rsidRDefault="004F2A1A" w:rsidP="00225BA5">
            <w:pPr>
              <w:rPr>
                <w:rFonts w:cstheme="minorHAnsi"/>
                <w:noProof/>
                <w:szCs w:val="22"/>
              </w:rPr>
            </w:pPr>
            <w:r w:rsidRPr="00BF53A6">
              <w:rPr>
                <w:rFonts w:cstheme="minorHAnsi"/>
                <w:noProof/>
              </w:rPr>
              <w:drawing>
                <wp:inline distT="0" distB="0" distL="0" distR="0" wp14:anchorId="5AADD705" wp14:editId="5A1EB9C0">
                  <wp:extent cx="1711842" cy="1394561"/>
                  <wp:effectExtent l="0" t="0" r="317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19021" cy="1400410"/>
                          </a:xfrm>
                          <a:prstGeom prst="rect">
                            <a:avLst/>
                          </a:prstGeom>
                        </pic:spPr>
                      </pic:pic>
                    </a:graphicData>
                  </a:graphic>
                </wp:inline>
              </w:drawing>
            </w:r>
          </w:p>
        </w:tc>
        <w:tc>
          <w:tcPr>
            <w:tcW w:w="5035" w:type="dxa"/>
          </w:tcPr>
          <w:p w14:paraId="408D1EC9" w14:textId="77777777" w:rsidR="004F2A1A" w:rsidRPr="00BF53A6" w:rsidRDefault="004F2A1A" w:rsidP="00225BA5">
            <w:pPr>
              <w:rPr>
                <w:rFonts w:cstheme="minorHAnsi"/>
                <w:szCs w:val="22"/>
              </w:rPr>
            </w:pPr>
            <w:r w:rsidRPr="00BF53A6">
              <w:rPr>
                <w:rFonts w:cstheme="minorHAnsi"/>
                <w:szCs w:val="22"/>
              </w:rPr>
              <w:t xml:space="preserve">If we want to return to the original list, we can </w:t>
            </w:r>
            <w:r w:rsidRPr="00BF53A6">
              <w:rPr>
                <w:rFonts w:cstheme="minorHAnsi"/>
                <w:b/>
                <w:bCs/>
                <w:szCs w:val="22"/>
              </w:rPr>
              <w:t>click</w:t>
            </w:r>
            <w:r w:rsidRPr="00BF53A6">
              <w:rPr>
                <w:rFonts w:cstheme="minorHAnsi"/>
                <w:szCs w:val="22"/>
              </w:rPr>
              <w:t xml:space="preserve"> the </w:t>
            </w:r>
            <w:r w:rsidRPr="00BF53A6">
              <w:rPr>
                <w:rFonts w:cstheme="minorHAnsi"/>
                <w:b/>
                <w:bCs/>
                <w:szCs w:val="22"/>
              </w:rPr>
              <w:t>X</w:t>
            </w:r>
            <w:r w:rsidRPr="00BF53A6">
              <w:rPr>
                <w:rFonts w:cstheme="minorHAnsi"/>
                <w:szCs w:val="22"/>
              </w:rPr>
              <w:t xml:space="preserve"> to remove a filter or </w:t>
            </w:r>
            <w:r w:rsidRPr="00BF53A6">
              <w:rPr>
                <w:rFonts w:cstheme="minorHAnsi"/>
                <w:b/>
                <w:bCs/>
                <w:szCs w:val="22"/>
              </w:rPr>
              <w:t>Restore defaults</w:t>
            </w:r>
            <w:r w:rsidRPr="00BF53A6">
              <w:rPr>
                <w:rFonts w:cstheme="minorHAnsi"/>
                <w:szCs w:val="22"/>
              </w:rPr>
              <w:t xml:space="preserve"> to return to the original list.</w:t>
            </w:r>
          </w:p>
        </w:tc>
      </w:tr>
      <w:tr w:rsidR="004F2A1A" w:rsidRPr="00BF53A6" w14:paraId="0CE0CBDC" w14:textId="77777777" w:rsidTr="00225BA5">
        <w:tc>
          <w:tcPr>
            <w:tcW w:w="5570" w:type="dxa"/>
          </w:tcPr>
          <w:p w14:paraId="1B332818" w14:textId="77777777" w:rsidR="004F2A1A" w:rsidRPr="00BF53A6" w:rsidRDefault="004F2A1A" w:rsidP="00225BA5">
            <w:pPr>
              <w:rPr>
                <w:rFonts w:cstheme="minorHAnsi"/>
                <w:noProof/>
                <w:szCs w:val="22"/>
              </w:rPr>
            </w:pPr>
            <w:r w:rsidRPr="00BF53A6">
              <w:rPr>
                <w:rFonts w:cstheme="minorHAnsi"/>
                <w:noProof/>
              </w:rPr>
              <w:drawing>
                <wp:inline distT="0" distB="0" distL="0" distR="0" wp14:anchorId="67C8D9E8" wp14:editId="1F5C8D59">
                  <wp:extent cx="1000000" cy="838095"/>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000" cy="838095"/>
                          </a:xfrm>
                          <a:prstGeom prst="rect">
                            <a:avLst/>
                          </a:prstGeom>
                        </pic:spPr>
                      </pic:pic>
                    </a:graphicData>
                  </a:graphic>
                </wp:inline>
              </w:drawing>
            </w:r>
          </w:p>
        </w:tc>
        <w:tc>
          <w:tcPr>
            <w:tcW w:w="5035" w:type="dxa"/>
          </w:tcPr>
          <w:p w14:paraId="1495F145" w14:textId="77777777" w:rsidR="004F2A1A" w:rsidRPr="00BF53A6" w:rsidRDefault="004F2A1A" w:rsidP="00225BA5">
            <w:pPr>
              <w:rPr>
                <w:rFonts w:cstheme="minorHAnsi"/>
                <w:szCs w:val="22"/>
              </w:rPr>
            </w:pPr>
            <w:r w:rsidRPr="00BF53A6">
              <w:rPr>
                <w:rFonts w:cstheme="minorHAnsi"/>
                <w:szCs w:val="22"/>
              </w:rPr>
              <w:t>If you use a filter frequently, you may want to save a list that has that filter applied, so you can use it again.</w:t>
            </w:r>
          </w:p>
          <w:p w14:paraId="5755AD28" w14:textId="77777777" w:rsidR="004F2A1A" w:rsidRPr="00BF53A6" w:rsidRDefault="004F2A1A" w:rsidP="00225BA5">
            <w:pPr>
              <w:rPr>
                <w:rFonts w:cstheme="minorHAnsi"/>
                <w:szCs w:val="22"/>
              </w:rPr>
            </w:pPr>
            <w:r w:rsidRPr="00BF53A6">
              <w:rPr>
                <w:rFonts w:cstheme="minorHAnsi"/>
                <w:szCs w:val="22"/>
              </w:rPr>
              <w:t xml:space="preserve">To save a filtered list, </w:t>
            </w:r>
            <w:r w:rsidRPr="00BF53A6">
              <w:rPr>
                <w:rFonts w:cstheme="minorHAnsi"/>
                <w:b/>
                <w:bCs/>
                <w:szCs w:val="22"/>
              </w:rPr>
              <w:t>select</w:t>
            </w:r>
            <w:r w:rsidRPr="00BF53A6">
              <w:rPr>
                <w:rFonts w:cstheme="minorHAnsi"/>
                <w:szCs w:val="22"/>
              </w:rPr>
              <w:t xml:space="preserve"> the </w:t>
            </w:r>
            <w:r w:rsidRPr="00BF53A6">
              <w:rPr>
                <w:rFonts w:cstheme="minorHAnsi"/>
                <w:b/>
                <w:bCs/>
                <w:szCs w:val="22"/>
              </w:rPr>
              <w:t>gear</w:t>
            </w:r>
            <w:r w:rsidRPr="00BF53A6">
              <w:rPr>
                <w:rFonts w:cstheme="minorHAnsi"/>
                <w:szCs w:val="22"/>
              </w:rPr>
              <w:t xml:space="preserve"> in the top right corner &gt; </w:t>
            </w:r>
            <w:r w:rsidRPr="00BF53A6">
              <w:rPr>
                <w:rFonts w:cstheme="minorHAnsi"/>
                <w:b/>
                <w:bCs/>
                <w:szCs w:val="22"/>
              </w:rPr>
              <w:t>Save As</w:t>
            </w:r>
            <w:r w:rsidRPr="00BF53A6">
              <w:rPr>
                <w:rFonts w:cstheme="minorHAnsi"/>
                <w:szCs w:val="22"/>
              </w:rPr>
              <w:t>.</w:t>
            </w:r>
          </w:p>
        </w:tc>
      </w:tr>
      <w:tr w:rsidR="004F2A1A" w:rsidRPr="00BF53A6" w14:paraId="4B73DF14" w14:textId="77777777" w:rsidTr="00225BA5">
        <w:trPr>
          <w:cantSplit/>
        </w:trPr>
        <w:tc>
          <w:tcPr>
            <w:tcW w:w="5570" w:type="dxa"/>
          </w:tcPr>
          <w:p w14:paraId="26F97D82" w14:textId="77777777" w:rsidR="004F2A1A" w:rsidRPr="00BF53A6" w:rsidRDefault="004F2A1A" w:rsidP="00225BA5">
            <w:pPr>
              <w:rPr>
                <w:rFonts w:cstheme="minorHAnsi"/>
                <w:noProof/>
                <w:szCs w:val="22"/>
              </w:rPr>
            </w:pPr>
            <w:r w:rsidRPr="00BF53A6">
              <w:rPr>
                <w:rFonts w:cstheme="minorHAnsi"/>
                <w:noProof/>
              </w:rPr>
              <w:lastRenderedPageBreak/>
              <w:drawing>
                <wp:inline distT="0" distB="0" distL="0" distR="0" wp14:anchorId="3CA750AC" wp14:editId="79CE98F1">
                  <wp:extent cx="2385392" cy="1220619"/>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5646" cy="1225866"/>
                          </a:xfrm>
                          <a:prstGeom prst="rect">
                            <a:avLst/>
                          </a:prstGeom>
                        </pic:spPr>
                      </pic:pic>
                    </a:graphicData>
                  </a:graphic>
                </wp:inline>
              </w:drawing>
            </w:r>
          </w:p>
        </w:tc>
        <w:tc>
          <w:tcPr>
            <w:tcW w:w="5035" w:type="dxa"/>
          </w:tcPr>
          <w:p w14:paraId="4C509BBF" w14:textId="77777777" w:rsidR="004F2A1A" w:rsidRPr="00BF53A6" w:rsidRDefault="004F2A1A" w:rsidP="00225BA5">
            <w:pPr>
              <w:rPr>
                <w:rFonts w:cstheme="minorHAnsi"/>
                <w:szCs w:val="22"/>
              </w:rPr>
            </w:pPr>
            <w:r w:rsidRPr="00BF53A6">
              <w:rPr>
                <w:rFonts w:cstheme="minorHAnsi"/>
                <w:b/>
                <w:bCs/>
                <w:szCs w:val="22"/>
              </w:rPr>
              <w:t>Type</w:t>
            </w:r>
            <w:r w:rsidRPr="00BF53A6">
              <w:rPr>
                <w:rFonts w:cstheme="minorHAnsi"/>
                <w:szCs w:val="22"/>
              </w:rPr>
              <w:t xml:space="preserve"> a name for the list and </w:t>
            </w:r>
            <w:r w:rsidRPr="00BF53A6">
              <w:rPr>
                <w:rFonts w:cstheme="minorHAnsi"/>
                <w:b/>
                <w:bCs/>
                <w:szCs w:val="22"/>
              </w:rPr>
              <w:t>click</w:t>
            </w:r>
            <w:r w:rsidRPr="00BF53A6">
              <w:rPr>
                <w:rFonts w:cstheme="minorHAnsi"/>
                <w:szCs w:val="22"/>
              </w:rPr>
              <w:t xml:space="preserve"> Save.</w:t>
            </w:r>
          </w:p>
        </w:tc>
      </w:tr>
      <w:tr w:rsidR="004F2A1A" w:rsidRPr="00BF53A6" w14:paraId="71970293" w14:textId="77777777" w:rsidTr="00225BA5">
        <w:trPr>
          <w:cantSplit/>
        </w:trPr>
        <w:tc>
          <w:tcPr>
            <w:tcW w:w="5570" w:type="dxa"/>
          </w:tcPr>
          <w:p w14:paraId="3741E34C" w14:textId="77777777" w:rsidR="004F2A1A" w:rsidRPr="00BF53A6" w:rsidRDefault="004F2A1A" w:rsidP="00225BA5">
            <w:pPr>
              <w:rPr>
                <w:rFonts w:cstheme="minorHAnsi"/>
                <w:noProof/>
                <w:szCs w:val="22"/>
              </w:rPr>
            </w:pPr>
            <w:r w:rsidRPr="00BF53A6">
              <w:rPr>
                <w:rFonts w:cstheme="minorHAnsi"/>
                <w:noProof/>
              </w:rPr>
              <w:drawing>
                <wp:inline distT="0" distB="0" distL="0" distR="0" wp14:anchorId="05CE5A2E" wp14:editId="5866374E">
                  <wp:extent cx="1942857" cy="1171429"/>
                  <wp:effectExtent l="0" t="0" r="63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42857" cy="1171429"/>
                          </a:xfrm>
                          <a:prstGeom prst="rect">
                            <a:avLst/>
                          </a:prstGeom>
                        </pic:spPr>
                      </pic:pic>
                    </a:graphicData>
                  </a:graphic>
                </wp:inline>
              </w:drawing>
            </w:r>
          </w:p>
        </w:tc>
        <w:tc>
          <w:tcPr>
            <w:tcW w:w="5035" w:type="dxa"/>
          </w:tcPr>
          <w:p w14:paraId="75B9BD10" w14:textId="77777777" w:rsidR="004F2A1A" w:rsidRPr="00BF53A6" w:rsidRDefault="004F2A1A" w:rsidP="00225BA5">
            <w:pPr>
              <w:rPr>
                <w:rFonts w:cstheme="minorHAnsi"/>
                <w:szCs w:val="22"/>
              </w:rPr>
            </w:pPr>
            <w:r w:rsidRPr="00BF53A6">
              <w:rPr>
                <w:rFonts w:cstheme="minorHAnsi"/>
                <w:szCs w:val="22"/>
              </w:rPr>
              <w:t>The list is saved in the left toolbar &gt; My Lists tab.</w:t>
            </w:r>
          </w:p>
        </w:tc>
      </w:tr>
    </w:tbl>
    <w:p w14:paraId="494AB3AB" w14:textId="77777777" w:rsidR="004F2A1A" w:rsidRDefault="004F2A1A" w:rsidP="000449AB">
      <w:pPr>
        <w:pStyle w:val="Heading2"/>
      </w:pPr>
      <w:bookmarkStart w:id="24" w:name="_Toc62022527"/>
      <w:bookmarkStart w:id="25" w:name="_Toc106170176"/>
      <w:r>
        <w:t>Blue highlight – cases last updated by the customer</w:t>
      </w:r>
      <w:bookmarkEnd w:id="24"/>
      <w:bookmarkEnd w:id="25"/>
    </w:p>
    <w:p w14:paraId="51DB811C" w14:textId="77777777" w:rsidR="004F2A1A" w:rsidRDefault="004F2A1A" w:rsidP="00225BA5">
      <w:r>
        <w:t>When you are working with a case list, you will sometimes see the short description text has a blue highlight.</w:t>
      </w:r>
    </w:p>
    <w:p w14:paraId="6CF4EEC7" w14:textId="77777777" w:rsidR="004F2A1A" w:rsidRDefault="004F2A1A" w:rsidP="00225BA5">
      <w:r>
        <w:rPr>
          <w:noProof/>
        </w:rPr>
        <w:drawing>
          <wp:inline distT="0" distB="0" distL="0" distR="0" wp14:anchorId="646485B3" wp14:editId="7F6A001C">
            <wp:extent cx="2819048" cy="790476"/>
            <wp:effectExtent l="0" t="0" r="63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19048" cy="790476"/>
                    </a:xfrm>
                    <a:prstGeom prst="rect">
                      <a:avLst/>
                    </a:prstGeom>
                  </pic:spPr>
                </pic:pic>
              </a:graphicData>
            </a:graphic>
          </wp:inline>
        </w:drawing>
      </w:r>
    </w:p>
    <w:p w14:paraId="0B793FCF" w14:textId="77777777" w:rsidR="004F2A1A" w:rsidRDefault="004F2A1A" w:rsidP="00225BA5">
      <w:r>
        <w:t>This highlight means the case was last updated by the customer. For example, if you had replied to a case to ask the customer for more information, you would see the blue highlight in the case list when the customer replies.</w:t>
      </w:r>
    </w:p>
    <w:p w14:paraId="459190E3" w14:textId="77777777" w:rsidR="004F2A1A" w:rsidRDefault="004F2A1A" w:rsidP="00225BA5">
      <w:r>
        <w:t>Let’s do a quick review of Lists.</w:t>
      </w:r>
    </w:p>
    <w:p w14:paraId="7C702024" w14:textId="77777777" w:rsidR="004F2A1A" w:rsidRDefault="004F2A1A" w:rsidP="00225BA5">
      <w:r>
        <w:br w:type="page"/>
      </w:r>
    </w:p>
    <w:p w14:paraId="748DF073" w14:textId="77777777" w:rsidR="004F2A1A" w:rsidRDefault="004F2A1A" w:rsidP="000449AB">
      <w:pPr>
        <w:pStyle w:val="Heading2"/>
        <w:rPr>
          <w:szCs w:val="20"/>
        </w:rPr>
      </w:pPr>
      <w:bookmarkStart w:id="26" w:name="_Toc62022528"/>
      <w:bookmarkStart w:id="27" w:name="_Toc106170177"/>
      <w:r w:rsidRPr="003452F0">
        <w:lastRenderedPageBreak/>
        <w:t xml:space="preserve">Review: Cases lists- SLIDE </w:t>
      </w:r>
      <w:bookmarkEnd w:id="26"/>
      <w:r>
        <w:rPr>
          <w:noProof/>
        </w:rPr>
        <w:t>3</w:t>
      </w:r>
      <w:bookmarkEnd w:id="27"/>
    </w:p>
    <w:p w14:paraId="044E50DC" w14:textId="77777777" w:rsidR="004F2A1A" w:rsidRDefault="004F2A1A" w:rsidP="00225BA5">
      <w:r>
        <w:rPr>
          <w:noProof/>
        </w:rPr>
        <w:drawing>
          <wp:inline distT="0" distB="0" distL="0" distR="0" wp14:anchorId="20933B71" wp14:editId="4B5C2EE6">
            <wp:extent cx="6235950" cy="3504762"/>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3">
                      <a:extLst>
                        <a:ext uri="{28A0092B-C50C-407E-A947-70E740481C1C}">
                          <a14:useLocalDpi xmlns:a14="http://schemas.microsoft.com/office/drawing/2010/main" val="0"/>
                        </a:ext>
                      </a:extLst>
                    </a:blip>
                    <a:stretch>
                      <a:fillRect/>
                    </a:stretch>
                  </pic:blipFill>
                  <pic:spPr>
                    <a:xfrm>
                      <a:off x="0" y="0"/>
                      <a:ext cx="6235950" cy="3504762"/>
                    </a:xfrm>
                    <a:prstGeom prst="rect">
                      <a:avLst/>
                    </a:prstGeom>
                  </pic:spPr>
                </pic:pic>
              </a:graphicData>
            </a:graphic>
          </wp:inline>
        </w:drawing>
      </w:r>
    </w:p>
    <w:p w14:paraId="4B80BCBF" w14:textId="77777777" w:rsidR="004F2A1A" w:rsidRDefault="004F2A1A">
      <w:pPr>
        <w:widowControl/>
        <w:spacing w:after="160" w:line="259" w:lineRule="auto"/>
        <w:rPr>
          <w:rFonts w:ascii="Arial" w:hAnsi="Arial" w:cs="Arial"/>
          <w:b/>
          <w:sz w:val="24"/>
          <w:szCs w:val="24"/>
        </w:rPr>
      </w:pPr>
      <w:r>
        <w:br w:type="page"/>
      </w:r>
    </w:p>
    <w:p w14:paraId="24D5C767" w14:textId="77777777" w:rsidR="004F2A1A" w:rsidRPr="004977A7" w:rsidRDefault="004F2A1A" w:rsidP="000B1885"/>
    <w:p w14:paraId="384F6FFE" w14:textId="77777777" w:rsidR="004F2A1A" w:rsidRDefault="004F2A1A" w:rsidP="000449AB">
      <w:pPr>
        <w:pStyle w:val="Heading2"/>
      </w:pPr>
      <w:bookmarkStart w:id="28" w:name="_Toc106170178"/>
      <w:r>
        <w:t>Case Life Cycle – SLIDE 4</w:t>
      </w:r>
      <w:bookmarkEnd w:id="28"/>
    </w:p>
    <w:p w14:paraId="5A88383E" w14:textId="1BA23385" w:rsidR="004F2A1A" w:rsidRDefault="00BF4F3A" w:rsidP="001B0902">
      <w:pPr>
        <w:pStyle w:val="11ptNormal"/>
      </w:pPr>
      <w:r>
        <w:rPr>
          <w:noProof/>
        </w:rPr>
        <w:drawing>
          <wp:inline distT="0" distB="0" distL="0" distR="0" wp14:anchorId="389F30A9" wp14:editId="234CFE98">
            <wp:extent cx="6624955" cy="3726180"/>
            <wp:effectExtent l="0" t="0" r="4445" b="7620"/>
            <wp:docPr id="192" name="Picture 1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diagram&#10;&#10;Description automatically generated"/>
                    <pic:cNvPicPr/>
                  </pic:nvPicPr>
                  <pic:blipFill>
                    <a:blip r:embed="rId64"/>
                    <a:stretch>
                      <a:fillRect/>
                    </a:stretch>
                  </pic:blipFill>
                  <pic:spPr>
                    <a:xfrm>
                      <a:off x="0" y="0"/>
                      <a:ext cx="6624955" cy="3726180"/>
                    </a:xfrm>
                    <a:prstGeom prst="rect">
                      <a:avLst/>
                    </a:prstGeom>
                  </pic:spPr>
                </pic:pic>
              </a:graphicData>
            </a:graphic>
          </wp:inline>
        </w:drawing>
      </w:r>
    </w:p>
    <w:p w14:paraId="36E27B9D" w14:textId="77777777" w:rsidR="004F2A1A" w:rsidRDefault="004F2A1A" w:rsidP="00A1058A">
      <w:r>
        <w:t xml:space="preserve">This slide shows an overview of the case life cycle. </w:t>
      </w:r>
    </w:p>
    <w:p w14:paraId="29AD0EC0" w14:textId="77777777" w:rsidR="004F2A1A" w:rsidRDefault="004F2A1A" w:rsidP="00A1058A">
      <w:r>
        <w:t xml:space="preserve">Cases that originate from a phone call or chat start as </w:t>
      </w:r>
      <w:r w:rsidRPr="00D02308">
        <w:rPr>
          <w:b/>
          <w:bCs/>
        </w:rPr>
        <w:t>Interactions</w:t>
      </w:r>
      <w:r>
        <w:t>. From these interactions, the help desk creates a new case or links the interaction to an existing case.</w:t>
      </w:r>
    </w:p>
    <w:p w14:paraId="6F1BB7FC" w14:textId="77777777" w:rsidR="004F2A1A" w:rsidRDefault="004F2A1A" w:rsidP="00A1058A">
      <w:r>
        <w:t>Cases that originate from MyTravelport forms or emails begin as cases rather than interactions.</w:t>
      </w:r>
    </w:p>
    <w:p w14:paraId="156E2F64" w14:textId="77777777" w:rsidR="004F2A1A" w:rsidRDefault="004F2A1A" w:rsidP="00A1058A">
      <w:r w:rsidRPr="00EF3DEA">
        <w:t xml:space="preserve">All cases begin in a </w:t>
      </w:r>
      <w:r w:rsidRPr="00D113FB">
        <w:rPr>
          <w:b/>
          <w:bCs/>
        </w:rPr>
        <w:t>New</w:t>
      </w:r>
      <w:r w:rsidRPr="00EF3DEA">
        <w:t xml:space="preserve"> state</w:t>
      </w:r>
      <w:r>
        <w:t>. In this state, an agent creates a case in ServiceNow or they</w:t>
      </w:r>
      <w:r w:rsidRPr="00EF3DEA">
        <w:t xml:space="preserve"> may locate a case that was submitted directly by the customer</w:t>
      </w:r>
    </w:p>
    <w:p w14:paraId="3F1CD815" w14:textId="77777777" w:rsidR="004F2A1A" w:rsidRPr="00EF3DEA" w:rsidRDefault="004F2A1A" w:rsidP="00A1058A">
      <w:r>
        <w:t>When creating the case, the agent documents details of the issue in the various case fields.</w:t>
      </w:r>
    </w:p>
    <w:p w14:paraId="509A85C7" w14:textId="77777777" w:rsidR="004F2A1A" w:rsidRDefault="004F2A1A" w:rsidP="00A1058A">
      <w:r>
        <w:t>The case automatically changes</w:t>
      </w:r>
      <w:r w:rsidRPr="00EF3DEA">
        <w:t xml:space="preserve"> to </w:t>
      </w:r>
      <w:r w:rsidRPr="00D113FB">
        <w:rPr>
          <w:b/>
          <w:bCs/>
        </w:rPr>
        <w:t>Open</w:t>
      </w:r>
      <w:r w:rsidRPr="00EF3DEA">
        <w:t xml:space="preserve"> </w:t>
      </w:r>
      <w:r>
        <w:t xml:space="preserve">state when it is assigned to an agent </w:t>
      </w:r>
      <w:r w:rsidRPr="00EF3DEA">
        <w:t xml:space="preserve">or re-assigned </w:t>
      </w:r>
      <w:r>
        <w:t xml:space="preserve">to </w:t>
      </w:r>
      <w:r w:rsidRPr="00EF3DEA">
        <w:t>another group</w:t>
      </w:r>
      <w:r>
        <w:t xml:space="preserve"> or agent. An exception to this is </w:t>
      </w:r>
      <w:r w:rsidRPr="00D113FB">
        <w:rPr>
          <w:b/>
          <w:bCs/>
        </w:rPr>
        <w:t>FCR</w:t>
      </w:r>
      <w:r>
        <w:t xml:space="preserve"> or </w:t>
      </w:r>
      <w:r w:rsidRPr="00D113FB">
        <w:rPr>
          <w:b/>
          <w:bCs/>
        </w:rPr>
        <w:t>First Call Resolution Cases</w:t>
      </w:r>
      <w:r>
        <w:t xml:space="preserve"> which go directly from </w:t>
      </w:r>
      <w:r w:rsidRPr="007B0F7A">
        <w:rPr>
          <w:b/>
          <w:bCs/>
        </w:rPr>
        <w:t>New</w:t>
      </w:r>
      <w:r>
        <w:t xml:space="preserve"> state to </w:t>
      </w:r>
      <w:r w:rsidRPr="00D113FB">
        <w:rPr>
          <w:b/>
          <w:bCs/>
        </w:rPr>
        <w:t>Solution Proposed</w:t>
      </w:r>
      <w:r>
        <w:t xml:space="preserve">. </w:t>
      </w:r>
    </w:p>
    <w:p w14:paraId="530B0F90" w14:textId="77777777" w:rsidR="004F2A1A" w:rsidRDefault="004F2A1A" w:rsidP="00A1058A">
      <w:r w:rsidRPr="00D02308">
        <w:rPr>
          <w:b/>
          <w:bCs/>
        </w:rPr>
        <w:t>FCR</w:t>
      </w:r>
      <w:r>
        <w:t xml:space="preserve"> cases are cases in which the agent creates and proposes solution on the case in one edit, without saving the case before proposing solution.</w:t>
      </w:r>
    </w:p>
    <w:p w14:paraId="6A60F335" w14:textId="77777777" w:rsidR="004F2A1A" w:rsidRDefault="004F2A1A" w:rsidP="00A1058A">
      <w:r>
        <w:t xml:space="preserve">After an agent solves the customer’s issue, they change the case to </w:t>
      </w:r>
      <w:r w:rsidRPr="00D113FB">
        <w:rPr>
          <w:b/>
          <w:bCs/>
        </w:rPr>
        <w:t>Solution Proposed</w:t>
      </w:r>
      <w:r>
        <w:t xml:space="preserve"> status. While the case is in Solution Proposed status, the customer can re-open it for 10 calendar days. If they don’t re-open it within this time period, the case will permanently close.</w:t>
      </w:r>
    </w:p>
    <w:p w14:paraId="245F27AD" w14:textId="77777777" w:rsidR="004F2A1A" w:rsidRDefault="004F2A1A" w:rsidP="00A1058A">
      <w:pPr>
        <w:widowControl/>
        <w:spacing w:after="160" w:line="259" w:lineRule="auto"/>
      </w:pPr>
      <w:r>
        <w:br w:type="page"/>
      </w:r>
    </w:p>
    <w:p w14:paraId="7181CF24" w14:textId="77777777" w:rsidR="004F2A1A" w:rsidRDefault="004F2A1A" w:rsidP="000449AB">
      <w:pPr>
        <w:pStyle w:val="Heading2"/>
      </w:pPr>
      <w:bookmarkStart w:id="29" w:name="_Toc106170179"/>
      <w:r>
        <w:lastRenderedPageBreak/>
        <w:t>Create Case: Overview – SLIDE 5</w:t>
      </w:r>
      <w:bookmarkEnd w:id="29"/>
    </w:p>
    <w:p w14:paraId="1BF49A3B" w14:textId="77777777" w:rsidR="004F2A1A" w:rsidRDefault="004F2A1A" w:rsidP="00A1058A">
      <w:r>
        <w:rPr>
          <w:noProof/>
        </w:rPr>
        <w:drawing>
          <wp:inline distT="0" distB="0" distL="0" distR="0" wp14:anchorId="0FCADAB9" wp14:editId="7435B78E">
            <wp:extent cx="6840420" cy="3859144"/>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a:extLst>
                        <a:ext uri="{28A0092B-C50C-407E-A947-70E740481C1C}">
                          <a14:useLocalDpi xmlns:a14="http://schemas.microsoft.com/office/drawing/2010/main" val="0"/>
                        </a:ext>
                      </a:extLst>
                    </a:blip>
                    <a:stretch>
                      <a:fillRect/>
                    </a:stretch>
                  </pic:blipFill>
                  <pic:spPr>
                    <a:xfrm>
                      <a:off x="0" y="0"/>
                      <a:ext cx="6840420" cy="3859144"/>
                    </a:xfrm>
                    <a:prstGeom prst="rect">
                      <a:avLst/>
                    </a:prstGeom>
                  </pic:spPr>
                </pic:pic>
              </a:graphicData>
            </a:graphic>
          </wp:inline>
        </w:drawing>
      </w:r>
    </w:p>
    <w:p w14:paraId="11CD908B" w14:textId="77777777" w:rsidR="004F2A1A" w:rsidRPr="00E34497" w:rsidRDefault="004F2A1A" w:rsidP="00A1058A">
      <w:r>
        <w:t>This slide shows how cases can be created by agents or customers.</w:t>
      </w:r>
    </w:p>
    <w:p w14:paraId="162EE670" w14:textId="77777777" w:rsidR="004F2A1A" w:rsidRPr="00E34497" w:rsidRDefault="004F2A1A" w:rsidP="00A1058A">
      <w:r w:rsidRPr="00E34497">
        <w:rPr>
          <w:b/>
          <w:bCs/>
        </w:rPr>
        <w:t>Agents:</w:t>
      </w:r>
    </w:p>
    <w:p w14:paraId="204B042C" w14:textId="77777777" w:rsidR="004F2A1A" w:rsidRPr="00E34497" w:rsidRDefault="004F2A1A" w:rsidP="00A1058A">
      <w:r w:rsidRPr="00E34497">
        <w:t xml:space="preserve">Agents create new cases </w:t>
      </w:r>
      <w:r>
        <w:t>in ServiceNow</w:t>
      </w:r>
      <w:r w:rsidRPr="00E34497">
        <w:t xml:space="preserve">. </w:t>
      </w:r>
    </w:p>
    <w:p w14:paraId="78EBC946" w14:textId="77777777" w:rsidR="004F2A1A" w:rsidRPr="00E34497" w:rsidRDefault="004F2A1A" w:rsidP="00A1058A">
      <w:r w:rsidRPr="00E34497">
        <w:rPr>
          <w:b/>
          <w:bCs/>
        </w:rPr>
        <w:t>Customers:</w:t>
      </w:r>
    </w:p>
    <w:p w14:paraId="0895729A" w14:textId="77777777" w:rsidR="004F2A1A" w:rsidRDefault="004F2A1A" w:rsidP="00A1058A">
      <w:r w:rsidRPr="00E34497">
        <w:t xml:space="preserve">Customers can </w:t>
      </w:r>
      <w:r>
        <w:t>create</w:t>
      </w:r>
      <w:r w:rsidRPr="00E34497">
        <w:t xml:space="preserve"> cases </w:t>
      </w:r>
      <w:r>
        <w:t>by submitting forms in MyTravelport</w:t>
      </w:r>
      <w:r w:rsidRPr="00E34497">
        <w:t xml:space="preserve">. They can also send an email to the various helpdesks, which </w:t>
      </w:r>
      <w:r>
        <w:t>creates</w:t>
      </w:r>
      <w:r w:rsidRPr="00E34497">
        <w:t xml:space="preserve"> a case populated with information from the email</w:t>
      </w:r>
      <w:r w:rsidRPr="00E34497">
        <w:rPr>
          <w:b/>
          <w:bCs/>
        </w:rPr>
        <w:t>.</w:t>
      </w:r>
      <w:r w:rsidRPr="00E34497">
        <w:t xml:space="preserve"> </w:t>
      </w:r>
      <w:r>
        <w:t xml:space="preserve"> Customers who have chat available can create a case by selecting the Chat option in MyTravelport.</w:t>
      </w:r>
    </w:p>
    <w:p w14:paraId="685A2E46" w14:textId="77777777" w:rsidR="004F2A1A" w:rsidRPr="00E34497" w:rsidRDefault="004F2A1A" w:rsidP="00A1058A">
      <w:r>
        <w:t>Customers can also call the help desk to have an agent create a case for them.</w:t>
      </w:r>
    </w:p>
    <w:p w14:paraId="66AE1356" w14:textId="77777777" w:rsidR="004F2A1A" w:rsidRDefault="004F2A1A" w:rsidP="00A1058A">
      <w:pPr>
        <w:pStyle w:val="11ptNormal"/>
      </w:pPr>
    </w:p>
    <w:p w14:paraId="3F28B743" w14:textId="77777777" w:rsidR="004F2A1A" w:rsidRDefault="004F2A1A" w:rsidP="00A1058A">
      <w:pPr>
        <w:pStyle w:val="11ptNormal"/>
      </w:pPr>
      <w:r>
        <w:br w:type="page"/>
      </w:r>
    </w:p>
    <w:p w14:paraId="180B6A32" w14:textId="77777777" w:rsidR="004F2A1A" w:rsidRDefault="004F2A1A" w:rsidP="004F2A1A">
      <w:pPr>
        <w:pStyle w:val="Heading1"/>
      </w:pPr>
      <w:bookmarkStart w:id="30" w:name="_Toc106170180"/>
      <w:r>
        <w:lastRenderedPageBreak/>
        <w:t>How customers create cases: MyTravelport and email</w:t>
      </w:r>
      <w:bookmarkEnd w:id="30"/>
    </w:p>
    <w:p w14:paraId="08F5C660" w14:textId="77777777" w:rsidR="004F2A1A" w:rsidRDefault="004F2A1A" w:rsidP="003F2A83">
      <w:r>
        <w:t>Before we try creating cases in ServiceNow, let’s look at how customers can create cases for themselves in MyTravelport and by email.</w:t>
      </w:r>
    </w:p>
    <w:p w14:paraId="57C80BEB" w14:textId="77777777" w:rsidR="004F2A1A" w:rsidRPr="00351941" w:rsidRDefault="004F2A1A" w:rsidP="000449AB">
      <w:pPr>
        <w:pStyle w:val="Heading2"/>
      </w:pPr>
      <w:bookmarkStart w:id="31" w:name="_Toc106170181"/>
      <w:r w:rsidRPr="00351941">
        <w:t>Create case from email</w:t>
      </w:r>
      <w:bookmarkEnd w:id="31"/>
    </w:p>
    <w:p w14:paraId="307E154E" w14:textId="77777777" w:rsidR="004F2A1A" w:rsidRPr="00351941" w:rsidRDefault="004F2A1A" w:rsidP="00351941">
      <w:r w:rsidRPr="00351941">
        <w:t xml:space="preserve">End user customers can create a case by sending an email to certain mailboxes at Travelport that have programming to automatically create a case from the email. </w:t>
      </w:r>
      <w:r>
        <w:t>A</w:t>
      </w:r>
      <w:r w:rsidRPr="00351941">
        <w:t xml:space="preserve"> case is created with the with the sender’s email address as the contact for the case.</w:t>
      </w:r>
    </w:p>
    <w:p w14:paraId="7004307E" w14:textId="77777777" w:rsidR="004F2A1A" w:rsidRPr="00351941" w:rsidRDefault="004F2A1A" w:rsidP="00351941">
      <w:r w:rsidRPr="00351941">
        <w:t xml:space="preserve">Let’s look at an example of a case created from email </w:t>
      </w:r>
      <w:r>
        <w:t>in ServiceNow.</w:t>
      </w:r>
    </w:p>
    <w:tbl>
      <w:tblPr>
        <w:tblStyle w:val="TableGrid10"/>
        <w:tblW w:w="0" w:type="auto"/>
        <w:tblLook w:val="04A0" w:firstRow="1" w:lastRow="0" w:firstColumn="1" w:lastColumn="0" w:noHBand="0" w:noVBand="1"/>
      </w:tblPr>
      <w:tblGrid>
        <w:gridCol w:w="5376"/>
        <w:gridCol w:w="5047"/>
      </w:tblGrid>
      <w:tr w:rsidR="004F2A1A" w:rsidRPr="00351941" w14:paraId="3A1FAE66" w14:textId="77777777" w:rsidTr="001F2158">
        <w:trPr>
          <w:cantSplit/>
        </w:trPr>
        <w:tc>
          <w:tcPr>
            <w:tcW w:w="5395" w:type="dxa"/>
          </w:tcPr>
          <w:p w14:paraId="6BC545D6" w14:textId="77777777" w:rsidR="004F2A1A" w:rsidRPr="00351941" w:rsidRDefault="004F2A1A" w:rsidP="00351941">
            <w:pPr>
              <w:rPr>
                <w:szCs w:val="22"/>
              </w:rPr>
            </w:pPr>
            <w:r>
              <w:rPr>
                <w:noProof/>
              </w:rPr>
              <w:drawing>
                <wp:inline distT="0" distB="0" distL="0" distR="0" wp14:anchorId="4BCFC64F" wp14:editId="7CF7AB1F">
                  <wp:extent cx="933333" cy="380952"/>
                  <wp:effectExtent l="0" t="0" r="635" b="63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33333" cy="380952"/>
                          </a:xfrm>
                          <a:prstGeom prst="rect">
                            <a:avLst/>
                          </a:prstGeom>
                        </pic:spPr>
                      </pic:pic>
                    </a:graphicData>
                  </a:graphic>
                </wp:inline>
              </w:drawing>
            </w:r>
          </w:p>
        </w:tc>
        <w:tc>
          <w:tcPr>
            <w:tcW w:w="5395" w:type="dxa"/>
          </w:tcPr>
          <w:p w14:paraId="0A150A86" w14:textId="77777777" w:rsidR="004F2A1A" w:rsidRPr="00861441" w:rsidRDefault="004F2A1A" w:rsidP="00351941">
            <w:pPr>
              <w:rPr>
                <w:color w:val="auto"/>
                <w:szCs w:val="22"/>
              </w:rPr>
            </w:pPr>
            <w:r w:rsidRPr="00861441">
              <w:rPr>
                <w:color w:val="auto"/>
                <w:szCs w:val="22"/>
              </w:rPr>
              <w:t xml:space="preserve">In ServiceNow, display the 3 dots menu for the </w:t>
            </w:r>
            <w:r w:rsidRPr="00861441">
              <w:rPr>
                <w:b/>
                <w:bCs/>
                <w:color w:val="auto"/>
                <w:szCs w:val="22"/>
              </w:rPr>
              <w:t>Channel</w:t>
            </w:r>
            <w:r w:rsidRPr="00861441">
              <w:rPr>
                <w:color w:val="auto"/>
                <w:szCs w:val="22"/>
              </w:rPr>
              <w:t xml:space="preserve"> field.</w:t>
            </w:r>
          </w:p>
          <w:p w14:paraId="644159D2" w14:textId="77777777" w:rsidR="004F2A1A" w:rsidRPr="00861441" w:rsidRDefault="004F2A1A" w:rsidP="00351941">
            <w:pPr>
              <w:rPr>
                <w:color w:val="auto"/>
                <w:szCs w:val="22"/>
              </w:rPr>
            </w:pPr>
            <w:r w:rsidRPr="00861441">
              <w:rPr>
                <w:color w:val="auto"/>
                <w:szCs w:val="22"/>
              </w:rPr>
              <w:t>The Channel field tells you how a case entered ServiceNow, such as phone or email.</w:t>
            </w:r>
          </w:p>
        </w:tc>
      </w:tr>
      <w:tr w:rsidR="004F2A1A" w:rsidRPr="00351941" w14:paraId="3022F822" w14:textId="77777777" w:rsidTr="001F2158">
        <w:trPr>
          <w:cantSplit/>
        </w:trPr>
        <w:tc>
          <w:tcPr>
            <w:tcW w:w="5395" w:type="dxa"/>
          </w:tcPr>
          <w:p w14:paraId="6C72421D" w14:textId="77777777" w:rsidR="004F2A1A" w:rsidRPr="00351941" w:rsidRDefault="004F2A1A" w:rsidP="00351941">
            <w:pPr>
              <w:rPr>
                <w:noProof/>
                <w:szCs w:val="22"/>
                <w:lang w:val="en-US" w:eastAsia="en-US"/>
              </w:rPr>
            </w:pPr>
            <w:r>
              <w:rPr>
                <w:noProof/>
              </w:rPr>
              <w:drawing>
                <wp:inline distT="0" distB="0" distL="0" distR="0" wp14:anchorId="446CD014" wp14:editId="1D776702">
                  <wp:extent cx="1391478" cy="250466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96272" cy="2513290"/>
                          </a:xfrm>
                          <a:prstGeom prst="rect">
                            <a:avLst/>
                          </a:prstGeom>
                        </pic:spPr>
                      </pic:pic>
                    </a:graphicData>
                  </a:graphic>
                </wp:inline>
              </w:drawing>
            </w:r>
          </w:p>
        </w:tc>
        <w:tc>
          <w:tcPr>
            <w:tcW w:w="5395" w:type="dxa"/>
          </w:tcPr>
          <w:p w14:paraId="765F422D" w14:textId="77777777" w:rsidR="004F2A1A" w:rsidRPr="00861441" w:rsidRDefault="004F2A1A" w:rsidP="00351941">
            <w:pPr>
              <w:rPr>
                <w:color w:val="auto"/>
                <w:szCs w:val="22"/>
              </w:rPr>
            </w:pPr>
            <w:r w:rsidRPr="00861441">
              <w:rPr>
                <w:color w:val="auto"/>
                <w:szCs w:val="22"/>
              </w:rPr>
              <w:t>The drop-down gives us a list of mailboxes where customers send their emails.</w:t>
            </w:r>
          </w:p>
          <w:p w14:paraId="3F7AAB10" w14:textId="77777777" w:rsidR="004F2A1A" w:rsidRPr="00861441" w:rsidRDefault="004F2A1A" w:rsidP="00351941">
            <w:pPr>
              <w:rPr>
                <w:color w:val="auto"/>
                <w:szCs w:val="22"/>
              </w:rPr>
            </w:pPr>
            <w:r w:rsidRPr="00861441">
              <w:rPr>
                <w:color w:val="auto"/>
                <w:szCs w:val="22"/>
              </w:rPr>
              <w:t>The mailboxes in this list have a script that automatically creates a case when an email is received.</w:t>
            </w:r>
          </w:p>
          <w:p w14:paraId="6001623F" w14:textId="77777777" w:rsidR="004F2A1A" w:rsidRPr="00861441" w:rsidRDefault="004F2A1A" w:rsidP="00B97264">
            <w:pPr>
              <w:rPr>
                <w:color w:val="auto"/>
                <w:szCs w:val="22"/>
              </w:rPr>
            </w:pPr>
          </w:p>
        </w:tc>
      </w:tr>
      <w:tr w:rsidR="004F2A1A" w:rsidRPr="00351941" w14:paraId="0FD1C51F" w14:textId="77777777" w:rsidTr="001F2158">
        <w:trPr>
          <w:cantSplit/>
        </w:trPr>
        <w:tc>
          <w:tcPr>
            <w:tcW w:w="5395" w:type="dxa"/>
          </w:tcPr>
          <w:p w14:paraId="489603BF" w14:textId="77777777" w:rsidR="004F2A1A" w:rsidRDefault="004F2A1A" w:rsidP="00351941">
            <w:pPr>
              <w:rPr>
                <w:noProof/>
              </w:rPr>
            </w:pPr>
            <w:r>
              <w:rPr>
                <w:noProof/>
              </w:rPr>
              <w:drawing>
                <wp:inline distT="0" distB="0" distL="0" distR="0" wp14:anchorId="08B7861B" wp14:editId="03A06D23">
                  <wp:extent cx="1485714" cy="1942857"/>
                  <wp:effectExtent l="0" t="0" r="63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85714" cy="1942857"/>
                          </a:xfrm>
                          <a:prstGeom prst="rect">
                            <a:avLst/>
                          </a:prstGeom>
                        </pic:spPr>
                      </pic:pic>
                    </a:graphicData>
                  </a:graphic>
                </wp:inline>
              </w:drawing>
            </w:r>
          </w:p>
        </w:tc>
        <w:tc>
          <w:tcPr>
            <w:tcW w:w="5395" w:type="dxa"/>
          </w:tcPr>
          <w:p w14:paraId="3E1A9698" w14:textId="77777777" w:rsidR="004F2A1A" w:rsidRPr="00861441" w:rsidRDefault="004F2A1A" w:rsidP="00B97264">
            <w:pPr>
              <w:rPr>
                <w:color w:val="auto"/>
                <w:szCs w:val="22"/>
              </w:rPr>
            </w:pPr>
            <w:r w:rsidRPr="00861441">
              <w:rPr>
                <w:color w:val="auto"/>
                <w:szCs w:val="22"/>
              </w:rPr>
              <w:t>Let’s filter the list to view cases that originated from the Galileo mailbox.</w:t>
            </w:r>
          </w:p>
          <w:p w14:paraId="1D1027C0" w14:textId="77777777" w:rsidR="004F2A1A" w:rsidRPr="00861441" w:rsidRDefault="004F2A1A" w:rsidP="00B97264">
            <w:pPr>
              <w:rPr>
                <w:color w:val="auto"/>
              </w:rPr>
            </w:pPr>
            <w:r w:rsidRPr="00861441">
              <w:rPr>
                <w:color w:val="auto"/>
                <w:szCs w:val="22"/>
              </w:rPr>
              <w:t xml:space="preserve">To uncheck all options, select </w:t>
            </w:r>
            <w:r w:rsidRPr="00861441">
              <w:rPr>
                <w:b/>
                <w:bCs/>
                <w:color w:val="auto"/>
                <w:szCs w:val="22"/>
              </w:rPr>
              <w:t>None.</w:t>
            </w:r>
          </w:p>
        </w:tc>
      </w:tr>
      <w:tr w:rsidR="004F2A1A" w:rsidRPr="00351941" w14:paraId="55A00B0A" w14:textId="77777777" w:rsidTr="001F2158">
        <w:trPr>
          <w:cantSplit/>
        </w:trPr>
        <w:tc>
          <w:tcPr>
            <w:tcW w:w="5395" w:type="dxa"/>
          </w:tcPr>
          <w:p w14:paraId="7D83FDF7" w14:textId="77777777" w:rsidR="004F2A1A" w:rsidRPr="00351941" w:rsidRDefault="004F2A1A" w:rsidP="00351941">
            <w:pPr>
              <w:rPr>
                <w:noProof/>
                <w:lang w:val="en-US" w:eastAsia="en-US"/>
              </w:rPr>
            </w:pPr>
            <w:r>
              <w:rPr>
                <w:noProof/>
              </w:rPr>
              <w:lastRenderedPageBreak/>
              <w:drawing>
                <wp:inline distT="0" distB="0" distL="0" distR="0" wp14:anchorId="3C879B73" wp14:editId="39636C69">
                  <wp:extent cx="1485714" cy="885714"/>
                  <wp:effectExtent l="0" t="0" r="63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85714" cy="885714"/>
                          </a:xfrm>
                          <a:prstGeom prst="rect">
                            <a:avLst/>
                          </a:prstGeom>
                        </pic:spPr>
                      </pic:pic>
                    </a:graphicData>
                  </a:graphic>
                </wp:inline>
              </w:drawing>
            </w:r>
          </w:p>
        </w:tc>
        <w:tc>
          <w:tcPr>
            <w:tcW w:w="5395" w:type="dxa"/>
          </w:tcPr>
          <w:p w14:paraId="4BB2E66A" w14:textId="77777777" w:rsidR="004F2A1A" w:rsidRPr="00861441" w:rsidRDefault="004F2A1A" w:rsidP="00351941">
            <w:pPr>
              <w:rPr>
                <w:color w:val="auto"/>
              </w:rPr>
            </w:pPr>
            <w:r w:rsidRPr="00861441">
              <w:rPr>
                <w:color w:val="auto"/>
              </w:rPr>
              <w:t xml:space="preserve">Select </w:t>
            </w:r>
            <w:r w:rsidRPr="00861441">
              <w:rPr>
                <w:b/>
                <w:bCs/>
                <w:color w:val="auto"/>
              </w:rPr>
              <w:t>Email: Galileo &gt; Apply</w:t>
            </w:r>
            <w:r w:rsidRPr="00861441">
              <w:rPr>
                <w:color w:val="auto"/>
              </w:rPr>
              <w:t>.</w:t>
            </w:r>
          </w:p>
          <w:p w14:paraId="293E49C0" w14:textId="77777777" w:rsidR="004F2A1A" w:rsidRPr="00861441" w:rsidRDefault="004F2A1A" w:rsidP="00351941">
            <w:pPr>
              <w:rPr>
                <w:color w:val="auto"/>
              </w:rPr>
            </w:pPr>
          </w:p>
        </w:tc>
      </w:tr>
      <w:tr w:rsidR="004F2A1A" w:rsidRPr="00351941" w14:paraId="02E799DB" w14:textId="77777777" w:rsidTr="001F2158">
        <w:trPr>
          <w:cantSplit/>
        </w:trPr>
        <w:tc>
          <w:tcPr>
            <w:tcW w:w="5395" w:type="dxa"/>
          </w:tcPr>
          <w:p w14:paraId="77D452A0" w14:textId="77777777" w:rsidR="004F2A1A" w:rsidRPr="00351941" w:rsidRDefault="004F2A1A" w:rsidP="00351941">
            <w:pPr>
              <w:rPr>
                <w:noProof/>
                <w:lang w:val="en-US" w:eastAsia="en-US"/>
              </w:rPr>
            </w:pPr>
            <w:r>
              <w:rPr>
                <w:noProof/>
              </w:rPr>
              <w:drawing>
                <wp:inline distT="0" distB="0" distL="0" distR="0" wp14:anchorId="3642C59F" wp14:editId="3AA4378F">
                  <wp:extent cx="895238" cy="742857"/>
                  <wp:effectExtent l="0" t="0" r="635" b="63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95238" cy="742857"/>
                          </a:xfrm>
                          <a:prstGeom prst="rect">
                            <a:avLst/>
                          </a:prstGeom>
                        </pic:spPr>
                      </pic:pic>
                    </a:graphicData>
                  </a:graphic>
                </wp:inline>
              </w:drawing>
            </w:r>
          </w:p>
        </w:tc>
        <w:tc>
          <w:tcPr>
            <w:tcW w:w="5395" w:type="dxa"/>
          </w:tcPr>
          <w:p w14:paraId="2772B5B8" w14:textId="77777777" w:rsidR="004F2A1A" w:rsidRPr="00861441" w:rsidRDefault="004F2A1A" w:rsidP="00A3257C">
            <w:pPr>
              <w:rPr>
                <w:color w:val="auto"/>
                <w:szCs w:val="22"/>
              </w:rPr>
            </w:pPr>
            <w:r w:rsidRPr="00861441">
              <w:rPr>
                <w:color w:val="auto"/>
                <w:szCs w:val="22"/>
              </w:rPr>
              <w:t>The list is now filtered to show only cases that originated as emails sent to the Galileo mailbox.</w:t>
            </w:r>
          </w:p>
          <w:p w14:paraId="76B21567" w14:textId="77777777" w:rsidR="004F2A1A" w:rsidRPr="00861441" w:rsidRDefault="004F2A1A" w:rsidP="00A3257C">
            <w:pPr>
              <w:rPr>
                <w:color w:val="auto"/>
                <w:szCs w:val="22"/>
              </w:rPr>
            </w:pPr>
            <w:r w:rsidRPr="00861441">
              <w:rPr>
                <w:color w:val="auto"/>
                <w:szCs w:val="22"/>
              </w:rPr>
              <w:t>Let’s view one of these cases and take a closer look at the email the customer sent to create the case.</w:t>
            </w:r>
          </w:p>
          <w:p w14:paraId="28EC0E26" w14:textId="77777777" w:rsidR="004F2A1A" w:rsidRPr="00861441" w:rsidRDefault="004F2A1A" w:rsidP="00A3257C">
            <w:pPr>
              <w:rPr>
                <w:color w:val="auto"/>
                <w:szCs w:val="22"/>
              </w:rPr>
            </w:pPr>
            <w:r w:rsidRPr="00861441">
              <w:rPr>
                <w:color w:val="auto"/>
                <w:szCs w:val="22"/>
              </w:rPr>
              <w:t xml:space="preserve">Select a case number that is </w:t>
            </w:r>
            <w:r w:rsidRPr="00861441">
              <w:rPr>
                <w:b/>
                <w:bCs/>
                <w:color w:val="auto"/>
                <w:szCs w:val="22"/>
              </w:rPr>
              <w:t>New</w:t>
            </w:r>
            <w:r w:rsidRPr="00861441">
              <w:rPr>
                <w:color w:val="auto"/>
                <w:szCs w:val="22"/>
              </w:rPr>
              <w:t xml:space="preserve"> status.</w:t>
            </w:r>
          </w:p>
        </w:tc>
      </w:tr>
      <w:tr w:rsidR="004F2A1A" w:rsidRPr="00351941" w14:paraId="32C523C9" w14:textId="77777777" w:rsidTr="001F2158">
        <w:trPr>
          <w:cantSplit/>
        </w:trPr>
        <w:tc>
          <w:tcPr>
            <w:tcW w:w="5395" w:type="dxa"/>
          </w:tcPr>
          <w:p w14:paraId="0A061611" w14:textId="61842D07" w:rsidR="004F2A1A" w:rsidRPr="00351941" w:rsidRDefault="00F27BA2" w:rsidP="00351941">
            <w:pPr>
              <w:rPr>
                <w:noProof/>
                <w:szCs w:val="22"/>
                <w:lang w:val="en-US" w:eastAsia="en-US"/>
              </w:rPr>
            </w:pPr>
            <w:r>
              <w:rPr>
                <w:noProof/>
              </w:rPr>
              <w:drawing>
                <wp:inline distT="0" distB="0" distL="0" distR="0" wp14:anchorId="26C04108" wp14:editId="388BA16E">
                  <wp:extent cx="3219048" cy="1571429"/>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048" cy="1571429"/>
                          </a:xfrm>
                          <a:prstGeom prst="rect">
                            <a:avLst/>
                          </a:prstGeom>
                        </pic:spPr>
                      </pic:pic>
                    </a:graphicData>
                  </a:graphic>
                </wp:inline>
              </w:drawing>
            </w:r>
          </w:p>
        </w:tc>
        <w:tc>
          <w:tcPr>
            <w:tcW w:w="5395" w:type="dxa"/>
          </w:tcPr>
          <w:p w14:paraId="268943CD" w14:textId="77777777" w:rsidR="004F2A1A" w:rsidRPr="00861441" w:rsidRDefault="004F2A1A" w:rsidP="00351941">
            <w:pPr>
              <w:rPr>
                <w:color w:val="auto"/>
                <w:szCs w:val="22"/>
              </w:rPr>
            </w:pPr>
            <w:r w:rsidRPr="00861441">
              <w:rPr>
                <w:color w:val="auto"/>
                <w:szCs w:val="22"/>
              </w:rPr>
              <w:t xml:space="preserve">By default, the </w:t>
            </w:r>
            <w:r w:rsidRPr="00861441">
              <w:rPr>
                <w:b/>
                <w:bCs/>
                <w:color w:val="auto"/>
                <w:szCs w:val="22"/>
              </w:rPr>
              <w:t>Details</w:t>
            </w:r>
            <w:r w:rsidRPr="00861441">
              <w:rPr>
                <w:color w:val="auto"/>
                <w:szCs w:val="22"/>
              </w:rPr>
              <w:t xml:space="preserve"> tab is selected. Details information appears in the left column.</w:t>
            </w:r>
          </w:p>
          <w:p w14:paraId="7AFACDBA" w14:textId="77777777" w:rsidR="004F2A1A" w:rsidRPr="00861441" w:rsidRDefault="004F2A1A" w:rsidP="00351941">
            <w:pPr>
              <w:rPr>
                <w:color w:val="auto"/>
                <w:szCs w:val="22"/>
              </w:rPr>
            </w:pPr>
            <w:r w:rsidRPr="00861441">
              <w:rPr>
                <w:color w:val="auto"/>
                <w:szCs w:val="22"/>
              </w:rPr>
              <w:t xml:space="preserve">The </w:t>
            </w:r>
            <w:r w:rsidRPr="00861441">
              <w:rPr>
                <w:b/>
                <w:bCs/>
                <w:color w:val="auto"/>
                <w:szCs w:val="22"/>
              </w:rPr>
              <w:t>Case Source</w:t>
            </w:r>
            <w:r w:rsidRPr="00861441">
              <w:rPr>
                <w:color w:val="auto"/>
                <w:szCs w:val="22"/>
              </w:rPr>
              <w:t xml:space="preserve"> field confirms this case originated from an email.</w:t>
            </w:r>
          </w:p>
          <w:p w14:paraId="02B3475B" w14:textId="77777777" w:rsidR="004F2A1A" w:rsidRPr="00861441" w:rsidRDefault="004F2A1A" w:rsidP="00351941">
            <w:pPr>
              <w:rPr>
                <w:b/>
                <w:color w:val="auto"/>
                <w:szCs w:val="22"/>
              </w:rPr>
            </w:pPr>
          </w:p>
        </w:tc>
      </w:tr>
      <w:tr w:rsidR="004F2A1A" w:rsidRPr="00351941" w14:paraId="271AA248" w14:textId="77777777" w:rsidTr="001F2158">
        <w:trPr>
          <w:cantSplit/>
        </w:trPr>
        <w:tc>
          <w:tcPr>
            <w:tcW w:w="5395" w:type="dxa"/>
          </w:tcPr>
          <w:p w14:paraId="4FFA9290" w14:textId="71DF0DEC" w:rsidR="004F2A1A" w:rsidRPr="00351941" w:rsidRDefault="00F27BA2" w:rsidP="00351941">
            <w:pPr>
              <w:rPr>
                <w:noProof/>
                <w:szCs w:val="22"/>
                <w:lang w:val="en-US" w:eastAsia="en-US"/>
              </w:rPr>
            </w:pPr>
            <w:r>
              <w:rPr>
                <w:noProof/>
              </w:rPr>
              <w:drawing>
                <wp:inline distT="0" distB="0" distL="0" distR="0" wp14:anchorId="1525FC91" wp14:editId="6D56F474">
                  <wp:extent cx="3266667" cy="138095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6667" cy="1380952"/>
                          </a:xfrm>
                          <a:prstGeom prst="rect">
                            <a:avLst/>
                          </a:prstGeom>
                        </pic:spPr>
                      </pic:pic>
                    </a:graphicData>
                  </a:graphic>
                </wp:inline>
              </w:drawing>
            </w:r>
          </w:p>
        </w:tc>
        <w:tc>
          <w:tcPr>
            <w:tcW w:w="5395" w:type="dxa"/>
          </w:tcPr>
          <w:p w14:paraId="5AD58629" w14:textId="77777777" w:rsidR="004F2A1A" w:rsidRPr="00861441" w:rsidRDefault="004F2A1A" w:rsidP="00351941">
            <w:pPr>
              <w:rPr>
                <w:color w:val="auto"/>
                <w:szCs w:val="22"/>
              </w:rPr>
            </w:pPr>
            <w:r w:rsidRPr="00861441">
              <w:rPr>
                <w:color w:val="auto"/>
                <w:szCs w:val="22"/>
              </w:rPr>
              <w:t xml:space="preserve">If we scroll down in the left column, we see the </w:t>
            </w:r>
            <w:r w:rsidRPr="00861441">
              <w:rPr>
                <w:b/>
                <w:bCs/>
                <w:color w:val="auto"/>
                <w:szCs w:val="22"/>
              </w:rPr>
              <w:t>Short description</w:t>
            </w:r>
            <w:r w:rsidRPr="00861441">
              <w:rPr>
                <w:color w:val="auto"/>
                <w:szCs w:val="22"/>
              </w:rPr>
              <w:t xml:space="preserve"> and </w:t>
            </w:r>
            <w:r w:rsidRPr="00861441">
              <w:rPr>
                <w:b/>
                <w:bCs/>
                <w:color w:val="auto"/>
                <w:szCs w:val="22"/>
              </w:rPr>
              <w:t>Description</w:t>
            </w:r>
            <w:r w:rsidRPr="00861441">
              <w:rPr>
                <w:color w:val="auto"/>
                <w:szCs w:val="22"/>
              </w:rPr>
              <w:t xml:space="preserve"> fields.</w:t>
            </w:r>
          </w:p>
          <w:p w14:paraId="4C88C9A8" w14:textId="77777777" w:rsidR="004F2A1A" w:rsidRPr="00861441" w:rsidRDefault="004F2A1A" w:rsidP="00351941">
            <w:pPr>
              <w:rPr>
                <w:color w:val="auto"/>
                <w:szCs w:val="22"/>
              </w:rPr>
            </w:pPr>
            <w:r w:rsidRPr="00861441">
              <w:rPr>
                <w:color w:val="auto"/>
                <w:szCs w:val="22"/>
              </w:rPr>
              <w:t xml:space="preserve">The subject of the email the customer sent appears in the </w:t>
            </w:r>
            <w:r w:rsidRPr="00861441">
              <w:rPr>
                <w:b/>
                <w:bCs/>
                <w:color w:val="auto"/>
                <w:szCs w:val="22"/>
              </w:rPr>
              <w:t>Short description</w:t>
            </w:r>
            <w:r w:rsidRPr="00861441">
              <w:rPr>
                <w:color w:val="auto"/>
                <w:szCs w:val="22"/>
              </w:rPr>
              <w:t xml:space="preserve"> field. </w:t>
            </w:r>
          </w:p>
          <w:p w14:paraId="36AD080D" w14:textId="77777777" w:rsidR="004F2A1A" w:rsidRPr="00861441" w:rsidRDefault="004F2A1A" w:rsidP="001F2158">
            <w:pPr>
              <w:rPr>
                <w:color w:val="auto"/>
                <w:szCs w:val="22"/>
              </w:rPr>
            </w:pPr>
            <w:r w:rsidRPr="00861441">
              <w:rPr>
                <w:color w:val="auto"/>
                <w:szCs w:val="22"/>
              </w:rPr>
              <w:t xml:space="preserve">The body of the customer’s email appears under </w:t>
            </w:r>
            <w:r w:rsidRPr="00861441">
              <w:rPr>
                <w:b/>
                <w:bCs/>
                <w:color w:val="auto"/>
                <w:szCs w:val="22"/>
              </w:rPr>
              <w:t>Description</w:t>
            </w:r>
            <w:r w:rsidRPr="00861441">
              <w:rPr>
                <w:color w:val="auto"/>
                <w:szCs w:val="22"/>
              </w:rPr>
              <w:t>.</w:t>
            </w:r>
          </w:p>
        </w:tc>
      </w:tr>
      <w:tr w:rsidR="004F2A1A" w:rsidRPr="00A973E6" w14:paraId="547A6239" w14:textId="77777777" w:rsidTr="00324538">
        <w:tc>
          <w:tcPr>
            <w:tcW w:w="5395" w:type="dxa"/>
          </w:tcPr>
          <w:p w14:paraId="43D0698A" w14:textId="77777777" w:rsidR="004F2A1A" w:rsidRPr="00A973E6" w:rsidRDefault="004F2A1A" w:rsidP="000B2A86">
            <w:pPr>
              <w:rPr>
                <w:noProof/>
                <w:szCs w:val="22"/>
              </w:rPr>
            </w:pPr>
            <w:r w:rsidRPr="00A973E6">
              <w:rPr>
                <w:noProof/>
              </w:rPr>
              <w:drawing>
                <wp:inline distT="0" distB="0" distL="0" distR="0" wp14:anchorId="5682705E" wp14:editId="651DB6C4">
                  <wp:extent cx="1723810" cy="1085714"/>
                  <wp:effectExtent l="0" t="0" r="0" b="63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10;&#10;Description automatically generated"/>
                          <pic:cNvPicPr/>
                        </pic:nvPicPr>
                        <pic:blipFill>
                          <a:blip r:embed="rId73"/>
                          <a:stretch>
                            <a:fillRect/>
                          </a:stretch>
                        </pic:blipFill>
                        <pic:spPr>
                          <a:xfrm>
                            <a:off x="0" y="0"/>
                            <a:ext cx="1723810" cy="1085714"/>
                          </a:xfrm>
                          <a:prstGeom prst="rect">
                            <a:avLst/>
                          </a:prstGeom>
                        </pic:spPr>
                      </pic:pic>
                    </a:graphicData>
                  </a:graphic>
                </wp:inline>
              </w:drawing>
            </w:r>
          </w:p>
        </w:tc>
        <w:tc>
          <w:tcPr>
            <w:tcW w:w="0" w:type="auto"/>
          </w:tcPr>
          <w:p w14:paraId="2D6DB49E" w14:textId="77777777" w:rsidR="004F2A1A" w:rsidRPr="00861441" w:rsidRDefault="004F2A1A" w:rsidP="000B2A86">
            <w:pPr>
              <w:rPr>
                <w:bCs/>
                <w:color w:val="auto"/>
                <w:szCs w:val="22"/>
              </w:rPr>
            </w:pPr>
            <w:r w:rsidRPr="00861441">
              <w:rPr>
                <w:b/>
                <w:color w:val="auto"/>
                <w:szCs w:val="22"/>
              </w:rPr>
              <w:t>Complete</w:t>
            </w:r>
            <w:r w:rsidRPr="00861441">
              <w:rPr>
                <w:bCs/>
                <w:color w:val="auto"/>
                <w:szCs w:val="22"/>
              </w:rPr>
              <w:t xml:space="preserve"> the required fields, assign the case to yourself.</w:t>
            </w:r>
          </w:p>
          <w:p w14:paraId="64B6D0F0" w14:textId="77777777" w:rsidR="004F2A1A" w:rsidRPr="00861441" w:rsidRDefault="004F2A1A" w:rsidP="000B2A86">
            <w:pPr>
              <w:rPr>
                <w:bCs/>
                <w:color w:val="auto"/>
                <w:szCs w:val="22"/>
              </w:rPr>
            </w:pPr>
          </w:p>
        </w:tc>
      </w:tr>
      <w:tr w:rsidR="004F2A1A" w:rsidRPr="00A973E6" w14:paraId="19E89C0F" w14:textId="77777777" w:rsidTr="00324538">
        <w:tc>
          <w:tcPr>
            <w:tcW w:w="5395" w:type="dxa"/>
          </w:tcPr>
          <w:p w14:paraId="76171925" w14:textId="77777777" w:rsidR="004F2A1A" w:rsidRPr="00A973E6" w:rsidRDefault="004F2A1A" w:rsidP="000B2A86">
            <w:pPr>
              <w:rPr>
                <w:noProof/>
                <w:szCs w:val="22"/>
              </w:rPr>
            </w:pPr>
            <w:r w:rsidRPr="00A973E6">
              <w:rPr>
                <w:noProof/>
              </w:rPr>
              <w:drawing>
                <wp:inline distT="0" distB="0" distL="0" distR="0" wp14:anchorId="3FF95744" wp14:editId="5B95B247">
                  <wp:extent cx="1485714" cy="809524"/>
                  <wp:effectExtent l="0" t="0" r="635" b="0"/>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10;&#10;Description automatically generated"/>
                          <pic:cNvPicPr/>
                        </pic:nvPicPr>
                        <pic:blipFill>
                          <a:blip r:embed="rId74"/>
                          <a:stretch>
                            <a:fillRect/>
                          </a:stretch>
                        </pic:blipFill>
                        <pic:spPr>
                          <a:xfrm>
                            <a:off x="0" y="0"/>
                            <a:ext cx="1485714" cy="809524"/>
                          </a:xfrm>
                          <a:prstGeom prst="rect">
                            <a:avLst/>
                          </a:prstGeom>
                        </pic:spPr>
                      </pic:pic>
                    </a:graphicData>
                  </a:graphic>
                </wp:inline>
              </w:drawing>
            </w:r>
          </w:p>
        </w:tc>
        <w:tc>
          <w:tcPr>
            <w:tcW w:w="0" w:type="auto"/>
          </w:tcPr>
          <w:p w14:paraId="6F2C849E" w14:textId="77777777" w:rsidR="004F2A1A" w:rsidRPr="00861441" w:rsidRDefault="004F2A1A" w:rsidP="000B2A86">
            <w:pPr>
              <w:rPr>
                <w:bCs/>
                <w:color w:val="auto"/>
                <w:szCs w:val="22"/>
              </w:rPr>
            </w:pPr>
            <w:r w:rsidRPr="00861441">
              <w:rPr>
                <w:bCs/>
                <w:color w:val="auto"/>
                <w:szCs w:val="22"/>
              </w:rPr>
              <w:t>Save the case.</w:t>
            </w:r>
          </w:p>
        </w:tc>
      </w:tr>
      <w:tr w:rsidR="004F2A1A" w:rsidRPr="00A973E6" w14:paraId="69534252" w14:textId="77777777" w:rsidTr="00324538">
        <w:tc>
          <w:tcPr>
            <w:tcW w:w="5395" w:type="dxa"/>
          </w:tcPr>
          <w:p w14:paraId="0BB7AC44" w14:textId="77777777" w:rsidR="004F2A1A" w:rsidRPr="00A973E6" w:rsidRDefault="004F2A1A" w:rsidP="000B2A86">
            <w:pPr>
              <w:rPr>
                <w:noProof/>
                <w:szCs w:val="22"/>
              </w:rPr>
            </w:pPr>
            <w:r w:rsidRPr="00A973E6">
              <w:rPr>
                <w:noProof/>
              </w:rPr>
              <w:lastRenderedPageBreak/>
              <w:drawing>
                <wp:inline distT="0" distB="0" distL="0" distR="0" wp14:anchorId="18E5412F" wp14:editId="2E02776D">
                  <wp:extent cx="847619" cy="847619"/>
                  <wp:effectExtent l="0" t="0" r="0" b="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descr="Diagram&#10;&#10;Description automatically generated"/>
                          <pic:cNvPicPr/>
                        </pic:nvPicPr>
                        <pic:blipFill>
                          <a:blip r:embed="rId75"/>
                          <a:stretch>
                            <a:fillRect/>
                          </a:stretch>
                        </pic:blipFill>
                        <pic:spPr>
                          <a:xfrm>
                            <a:off x="0" y="0"/>
                            <a:ext cx="847619" cy="847619"/>
                          </a:xfrm>
                          <a:prstGeom prst="rect">
                            <a:avLst/>
                          </a:prstGeom>
                        </pic:spPr>
                      </pic:pic>
                    </a:graphicData>
                  </a:graphic>
                </wp:inline>
              </w:drawing>
            </w:r>
          </w:p>
        </w:tc>
        <w:tc>
          <w:tcPr>
            <w:tcW w:w="0" w:type="auto"/>
          </w:tcPr>
          <w:p w14:paraId="205864C0" w14:textId="77777777" w:rsidR="004F2A1A" w:rsidRPr="00861441" w:rsidRDefault="004F2A1A" w:rsidP="000B2A86">
            <w:pPr>
              <w:rPr>
                <w:bCs/>
                <w:color w:val="auto"/>
                <w:szCs w:val="22"/>
              </w:rPr>
            </w:pPr>
            <w:r w:rsidRPr="00861441">
              <w:rPr>
                <w:bCs/>
                <w:color w:val="auto"/>
                <w:szCs w:val="22"/>
              </w:rPr>
              <w:t xml:space="preserve">Notice that the case is still </w:t>
            </w:r>
            <w:r w:rsidRPr="00861441">
              <w:rPr>
                <w:b/>
                <w:color w:val="auto"/>
                <w:szCs w:val="22"/>
              </w:rPr>
              <w:t>New</w:t>
            </w:r>
            <w:r w:rsidRPr="00861441">
              <w:rPr>
                <w:bCs/>
                <w:color w:val="auto"/>
                <w:szCs w:val="22"/>
              </w:rPr>
              <w:t xml:space="preserve"> status, even though we have saved it as assigned to an agent. </w:t>
            </w:r>
          </w:p>
          <w:p w14:paraId="7A1DEE7E" w14:textId="77777777" w:rsidR="004F2A1A" w:rsidRPr="00861441" w:rsidRDefault="004F2A1A" w:rsidP="000B2A86">
            <w:pPr>
              <w:rPr>
                <w:bCs/>
                <w:color w:val="auto"/>
                <w:szCs w:val="22"/>
              </w:rPr>
            </w:pPr>
            <w:r w:rsidRPr="00861441">
              <w:rPr>
                <w:bCs/>
                <w:color w:val="auto"/>
                <w:szCs w:val="22"/>
              </w:rPr>
              <w:t xml:space="preserve">For email cases, we need to select the </w:t>
            </w:r>
            <w:r w:rsidRPr="00861441">
              <w:rPr>
                <w:b/>
                <w:color w:val="auto"/>
                <w:szCs w:val="22"/>
              </w:rPr>
              <w:t>Accept</w:t>
            </w:r>
            <w:r w:rsidRPr="00861441">
              <w:rPr>
                <w:bCs/>
                <w:color w:val="auto"/>
                <w:szCs w:val="22"/>
              </w:rPr>
              <w:t xml:space="preserve"> button to enable these options.</w:t>
            </w:r>
          </w:p>
        </w:tc>
      </w:tr>
      <w:tr w:rsidR="004F2A1A" w:rsidRPr="00A973E6" w14:paraId="2BDC263A" w14:textId="77777777" w:rsidTr="00324538">
        <w:tc>
          <w:tcPr>
            <w:tcW w:w="5395" w:type="dxa"/>
          </w:tcPr>
          <w:p w14:paraId="3A242905" w14:textId="77777777" w:rsidR="004F2A1A" w:rsidRPr="00A973E6" w:rsidRDefault="004F2A1A" w:rsidP="000B2A86">
            <w:pPr>
              <w:rPr>
                <w:noProof/>
                <w:szCs w:val="22"/>
              </w:rPr>
            </w:pPr>
            <w:r w:rsidRPr="00A973E6">
              <w:rPr>
                <w:noProof/>
              </w:rPr>
              <w:drawing>
                <wp:inline distT="0" distB="0" distL="0" distR="0" wp14:anchorId="2FAC51C9" wp14:editId="00CA66E9">
                  <wp:extent cx="514286" cy="428571"/>
                  <wp:effectExtent l="0" t="0" r="63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4286" cy="428571"/>
                          </a:xfrm>
                          <a:prstGeom prst="rect">
                            <a:avLst/>
                          </a:prstGeom>
                        </pic:spPr>
                      </pic:pic>
                    </a:graphicData>
                  </a:graphic>
                </wp:inline>
              </w:drawing>
            </w:r>
            <w:r w:rsidRPr="00A973E6">
              <w:rPr>
                <w:noProof/>
                <w:szCs w:val="22"/>
              </w:rPr>
              <w:t xml:space="preserve">   </w:t>
            </w:r>
            <w:r w:rsidRPr="00A973E6">
              <w:rPr>
                <w:noProof/>
              </w:rPr>
              <w:drawing>
                <wp:inline distT="0" distB="0" distL="0" distR="0" wp14:anchorId="6FDAB8C8" wp14:editId="34EFBD14">
                  <wp:extent cx="1285875" cy="914553"/>
                  <wp:effectExtent l="0" t="0" r="0" b="0"/>
                  <wp:docPr id="231" name="Picture 23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descr="Graphical user interface, application&#10;&#10;Description automatically generated with medium confidence"/>
                          <pic:cNvPicPr/>
                        </pic:nvPicPr>
                        <pic:blipFill>
                          <a:blip r:embed="rId77"/>
                          <a:stretch>
                            <a:fillRect/>
                          </a:stretch>
                        </pic:blipFill>
                        <pic:spPr>
                          <a:xfrm>
                            <a:off x="0" y="0"/>
                            <a:ext cx="1291022" cy="918214"/>
                          </a:xfrm>
                          <a:prstGeom prst="rect">
                            <a:avLst/>
                          </a:prstGeom>
                        </pic:spPr>
                      </pic:pic>
                    </a:graphicData>
                  </a:graphic>
                </wp:inline>
              </w:drawing>
            </w:r>
          </w:p>
        </w:tc>
        <w:tc>
          <w:tcPr>
            <w:tcW w:w="0" w:type="auto"/>
          </w:tcPr>
          <w:p w14:paraId="18466781" w14:textId="77777777" w:rsidR="004F2A1A" w:rsidRPr="00861441" w:rsidRDefault="004F2A1A" w:rsidP="000B2A86">
            <w:pPr>
              <w:rPr>
                <w:bCs/>
                <w:color w:val="auto"/>
                <w:szCs w:val="22"/>
              </w:rPr>
            </w:pPr>
            <w:r w:rsidRPr="00861441">
              <w:rPr>
                <w:bCs/>
                <w:color w:val="auto"/>
                <w:szCs w:val="22"/>
              </w:rPr>
              <w:t xml:space="preserve">Once Accept is selected, the status changes to </w:t>
            </w:r>
            <w:r w:rsidRPr="00861441">
              <w:rPr>
                <w:b/>
                <w:color w:val="auto"/>
                <w:szCs w:val="22"/>
              </w:rPr>
              <w:t>Open</w:t>
            </w:r>
            <w:r w:rsidRPr="00861441">
              <w:rPr>
                <w:bCs/>
                <w:color w:val="auto"/>
                <w:szCs w:val="22"/>
              </w:rPr>
              <w:t xml:space="preserve">. </w:t>
            </w:r>
          </w:p>
          <w:p w14:paraId="5FFD8CAA" w14:textId="77777777" w:rsidR="004F2A1A" w:rsidRPr="00861441" w:rsidRDefault="004F2A1A" w:rsidP="000B2A86">
            <w:pPr>
              <w:rPr>
                <w:bCs/>
                <w:color w:val="auto"/>
                <w:szCs w:val="22"/>
              </w:rPr>
            </w:pPr>
          </w:p>
          <w:p w14:paraId="1D0A3691" w14:textId="77777777" w:rsidR="004F2A1A" w:rsidRPr="00861441" w:rsidRDefault="004F2A1A" w:rsidP="000B2A86">
            <w:pPr>
              <w:rPr>
                <w:bCs/>
                <w:color w:val="auto"/>
                <w:szCs w:val="22"/>
              </w:rPr>
            </w:pPr>
          </w:p>
        </w:tc>
      </w:tr>
    </w:tbl>
    <w:p w14:paraId="37B358D6" w14:textId="77777777" w:rsidR="004F2A1A" w:rsidRPr="00D74003" w:rsidRDefault="004F2A1A" w:rsidP="003278C3"/>
    <w:p w14:paraId="7663D471" w14:textId="77777777" w:rsidR="004F2A1A" w:rsidRPr="00D74003" w:rsidRDefault="004F2A1A" w:rsidP="00D4489C">
      <w:r w:rsidRPr="00D74003">
        <w:t>Some important points to note about cases created from emails:</w:t>
      </w:r>
    </w:p>
    <w:p w14:paraId="6ED9F6EC" w14:textId="77777777" w:rsidR="004F2A1A" w:rsidRPr="00D74003" w:rsidRDefault="004F2A1A" w:rsidP="00D4489C">
      <w:pPr>
        <w:rPr>
          <w:szCs w:val="22"/>
        </w:rPr>
      </w:pPr>
      <w:r w:rsidRPr="00D74003">
        <w:rPr>
          <w:szCs w:val="22"/>
        </w:rPr>
        <w:t xml:space="preserve">In order for help desk mailboxes to create a case based on an email, the sender’s email address must be associated to a contact in MyTravelport. </w:t>
      </w:r>
    </w:p>
    <w:p w14:paraId="3AE2AFF3" w14:textId="77777777" w:rsidR="004F2A1A" w:rsidRPr="00D74003" w:rsidRDefault="004F2A1A" w:rsidP="00D4489C">
      <w:pPr>
        <w:rPr>
          <w:szCs w:val="22"/>
        </w:rPr>
      </w:pPr>
      <w:r w:rsidRPr="00D74003">
        <w:rPr>
          <w:szCs w:val="22"/>
        </w:rPr>
        <w:t xml:space="preserve">What happens if a customer who does </w:t>
      </w:r>
      <w:r w:rsidRPr="00D74003">
        <w:rPr>
          <w:b/>
          <w:bCs/>
          <w:szCs w:val="22"/>
        </w:rPr>
        <w:t>not</w:t>
      </w:r>
      <w:r w:rsidRPr="00D74003">
        <w:rPr>
          <w:szCs w:val="22"/>
        </w:rPr>
        <w:t xml:space="preserve"> have a contact in MyTravelport sends an email to help desk mailboxes? They receive an autoreply </w:t>
      </w:r>
      <w:r>
        <w:rPr>
          <w:szCs w:val="22"/>
        </w:rPr>
        <w:t xml:space="preserve">email </w:t>
      </w:r>
      <w:r w:rsidRPr="00D74003">
        <w:rPr>
          <w:szCs w:val="22"/>
        </w:rPr>
        <w:t>with steps for them to create a contact in MyTravelport</w:t>
      </w:r>
      <w:r>
        <w:rPr>
          <w:szCs w:val="22"/>
        </w:rPr>
        <w:t xml:space="preserve">. This also creates the contact in </w:t>
      </w:r>
      <w:r w:rsidRPr="00D74003">
        <w:rPr>
          <w:szCs w:val="22"/>
        </w:rPr>
        <w:t>ServiceNow.</w:t>
      </w:r>
    </w:p>
    <w:p w14:paraId="2584CCA1" w14:textId="5C5D17EA" w:rsidR="00861441" w:rsidRDefault="004F2A1A" w:rsidP="00D4489C">
      <w:pPr>
        <w:rPr>
          <w:szCs w:val="22"/>
        </w:rPr>
      </w:pPr>
      <w:r w:rsidRPr="00D74003">
        <w:rPr>
          <w:szCs w:val="22"/>
        </w:rPr>
        <w:t xml:space="preserve">Internal users cannot create a case by sending an email to the help desk mailboxes. This is working as designed because internal users are meant to create cases from MyTravelport rather than email. </w:t>
      </w:r>
    </w:p>
    <w:p w14:paraId="7A6B4C36" w14:textId="77777777" w:rsidR="00861441" w:rsidRDefault="00861441">
      <w:pPr>
        <w:widowControl/>
        <w:spacing w:after="0"/>
        <w:rPr>
          <w:szCs w:val="22"/>
        </w:rPr>
      </w:pPr>
      <w:r>
        <w:rPr>
          <w:szCs w:val="22"/>
        </w:rPr>
        <w:br w:type="page"/>
      </w:r>
    </w:p>
    <w:p w14:paraId="72AAFDAC" w14:textId="77777777" w:rsidR="004F2A1A" w:rsidRPr="00351941" w:rsidRDefault="004F2A1A" w:rsidP="000449AB">
      <w:pPr>
        <w:pStyle w:val="Heading2"/>
      </w:pPr>
      <w:bookmarkStart w:id="32" w:name="_Toc106170182"/>
      <w:r w:rsidRPr="00351941">
        <w:lastRenderedPageBreak/>
        <w:t xml:space="preserve">Create Case: MyTravelport – SLIDE </w:t>
      </w:r>
      <w:r>
        <w:rPr>
          <w:noProof/>
        </w:rPr>
        <w:t>6</w:t>
      </w:r>
      <w:bookmarkEnd w:id="32"/>
    </w:p>
    <w:p w14:paraId="24D2B0BD" w14:textId="3FF4D58B" w:rsidR="004F2A1A" w:rsidRPr="00351941" w:rsidRDefault="007E1330" w:rsidP="00D85354">
      <w:pPr>
        <w:keepNext/>
        <w:keepLines/>
      </w:pPr>
      <w:r w:rsidRPr="007E1330">
        <w:rPr>
          <w:noProof/>
        </w:rPr>
        <w:t xml:space="preserve"> </w:t>
      </w:r>
      <w:r>
        <w:rPr>
          <w:noProof/>
        </w:rPr>
        <w:drawing>
          <wp:inline distT="0" distB="0" distL="0" distR="0" wp14:anchorId="74349B16" wp14:editId="2B3532BD">
            <wp:extent cx="6624955" cy="3708400"/>
            <wp:effectExtent l="0" t="0" r="4445" b="6350"/>
            <wp:docPr id="675" name="Picture 67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website&#10;&#10;Description automatically generated"/>
                    <pic:cNvPicPr/>
                  </pic:nvPicPr>
                  <pic:blipFill>
                    <a:blip r:embed="rId78"/>
                    <a:stretch>
                      <a:fillRect/>
                    </a:stretch>
                  </pic:blipFill>
                  <pic:spPr>
                    <a:xfrm>
                      <a:off x="0" y="0"/>
                      <a:ext cx="6624955" cy="3708400"/>
                    </a:xfrm>
                    <a:prstGeom prst="rect">
                      <a:avLst/>
                    </a:prstGeom>
                  </pic:spPr>
                </pic:pic>
              </a:graphicData>
            </a:graphic>
          </wp:inline>
        </w:drawing>
      </w:r>
    </w:p>
    <w:p w14:paraId="41D302E0" w14:textId="77777777" w:rsidR="004F2A1A" w:rsidRDefault="004F2A1A" w:rsidP="00351941"/>
    <w:p w14:paraId="57221866" w14:textId="77777777" w:rsidR="004F2A1A" w:rsidRDefault="004F2A1A" w:rsidP="00351941">
      <w:r>
        <w:t xml:space="preserve">Customers and internal users can </w:t>
      </w:r>
      <w:r w:rsidRPr="00351941">
        <w:t xml:space="preserve">can submit cases or get help from MyTravelport. </w:t>
      </w:r>
    </w:p>
    <w:p w14:paraId="520EF6C4" w14:textId="25486F53" w:rsidR="004F2A1A" w:rsidRDefault="004F2A1A" w:rsidP="00351941">
      <w:r>
        <w:t>Customers can</w:t>
      </w:r>
      <w:r w:rsidRPr="00351941">
        <w:t xml:space="preserve"> also </w:t>
      </w:r>
      <w:r>
        <w:t xml:space="preserve">launch a </w:t>
      </w:r>
      <w:r w:rsidRPr="00351941">
        <w:t xml:space="preserve">live chat with a help desk agent, or fill out a form with their issue details, which automatically creates a case. </w:t>
      </w:r>
    </w:p>
    <w:p w14:paraId="231DA4C2" w14:textId="2C8D4597" w:rsidR="004F2A1A" w:rsidRDefault="004F2A1A" w:rsidP="00351941">
      <w:r>
        <w:t xml:space="preserve">Internal users have access to the Raise a case option, but do not have access to </w:t>
      </w:r>
      <w:r w:rsidR="004F6920">
        <w:t xml:space="preserve">live </w:t>
      </w:r>
      <w:r>
        <w:t xml:space="preserve">chat. </w:t>
      </w:r>
    </w:p>
    <w:p w14:paraId="43465B00" w14:textId="77777777" w:rsidR="004F2A1A" w:rsidRDefault="004F2A1A">
      <w:pPr>
        <w:widowControl/>
        <w:spacing w:after="160" w:line="259" w:lineRule="auto"/>
      </w:pPr>
      <w:r>
        <w:br w:type="page"/>
      </w:r>
    </w:p>
    <w:p w14:paraId="7D1DF580" w14:textId="77777777" w:rsidR="004F2A1A" w:rsidRDefault="004F2A1A" w:rsidP="000449AB">
      <w:pPr>
        <w:pStyle w:val="Heading2"/>
      </w:pPr>
      <w:bookmarkStart w:id="33" w:name="_Toc106170183"/>
      <w:r>
        <w:lastRenderedPageBreak/>
        <w:t>Internal User Cases – SLIDE 7</w:t>
      </w:r>
      <w:bookmarkEnd w:id="33"/>
    </w:p>
    <w:p w14:paraId="01601BED" w14:textId="77777777" w:rsidR="004F2A1A" w:rsidRPr="00351941" w:rsidRDefault="004F2A1A" w:rsidP="00351941">
      <w:r>
        <w:rPr>
          <w:noProof/>
        </w:rPr>
        <w:drawing>
          <wp:inline distT="0" distB="0" distL="0" distR="0" wp14:anchorId="0D4B976C" wp14:editId="27FCCC53">
            <wp:extent cx="6828642" cy="38378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9">
                      <a:extLst>
                        <a:ext uri="{28A0092B-C50C-407E-A947-70E740481C1C}">
                          <a14:useLocalDpi xmlns:a14="http://schemas.microsoft.com/office/drawing/2010/main" val="0"/>
                        </a:ext>
                      </a:extLst>
                    </a:blip>
                    <a:stretch>
                      <a:fillRect/>
                    </a:stretch>
                  </pic:blipFill>
                  <pic:spPr>
                    <a:xfrm>
                      <a:off x="0" y="0"/>
                      <a:ext cx="6828642" cy="3837869"/>
                    </a:xfrm>
                    <a:prstGeom prst="rect">
                      <a:avLst/>
                    </a:prstGeom>
                  </pic:spPr>
                </pic:pic>
              </a:graphicData>
            </a:graphic>
          </wp:inline>
        </w:drawing>
      </w:r>
    </w:p>
    <w:p w14:paraId="5F1C0047" w14:textId="77777777" w:rsidR="004F2A1A" w:rsidRPr="00351941" w:rsidRDefault="004F2A1A" w:rsidP="00351941"/>
    <w:p w14:paraId="504391F0" w14:textId="77777777" w:rsidR="004F2A1A" w:rsidRPr="00351941" w:rsidRDefault="004F2A1A" w:rsidP="00351941">
      <w:r w:rsidRPr="00351941">
        <w:br w:type="page"/>
      </w:r>
    </w:p>
    <w:p w14:paraId="4B4289F1" w14:textId="77777777" w:rsidR="004F2A1A" w:rsidRPr="00351941" w:rsidRDefault="004F2A1A" w:rsidP="000449AB">
      <w:pPr>
        <w:pStyle w:val="Heading2"/>
      </w:pPr>
      <w:bookmarkStart w:id="34" w:name="_Toc106170184"/>
      <w:r w:rsidRPr="00351941">
        <w:lastRenderedPageBreak/>
        <w:t>Create a case from MyTravelport – DEMO</w:t>
      </w:r>
      <w:bookmarkEnd w:id="34"/>
    </w:p>
    <w:p w14:paraId="52B2AFA7" w14:textId="77777777" w:rsidR="004F2A1A" w:rsidRPr="00351941" w:rsidRDefault="004F2A1A" w:rsidP="00F3798F">
      <w:r>
        <w:t xml:space="preserve">Let’s create a case in MyTravelport. </w:t>
      </w:r>
      <w:r w:rsidRPr="00351941">
        <w:t>Then, we will see how our case appears in ServiceNow.</w:t>
      </w:r>
    </w:p>
    <w:tbl>
      <w:tblPr>
        <w:tblStyle w:val="TableGrid10"/>
        <w:tblW w:w="0" w:type="auto"/>
        <w:tblLook w:val="04A0" w:firstRow="1" w:lastRow="0" w:firstColumn="1" w:lastColumn="0" w:noHBand="0" w:noVBand="1"/>
      </w:tblPr>
      <w:tblGrid>
        <w:gridCol w:w="5870"/>
        <w:gridCol w:w="4553"/>
      </w:tblGrid>
      <w:tr w:rsidR="004F2A1A" w:rsidRPr="00104CCE" w14:paraId="0B3D6AF5" w14:textId="77777777" w:rsidTr="0012682B">
        <w:trPr>
          <w:cantSplit/>
        </w:trPr>
        <w:tc>
          <w:tcPr>
            <w:tcW w:w="5305" w:type="dxa"/>
          </w:tcPr>
          <w:p w14:paraId="2C096FFD" w14:textId="77777777" w:rsidR="004F2A1A" w:rsidRPr="00104CCE" w:rsidRDefault="004F2A1A" w:rsidP="00351941">
            <w:pPr>
              <w:rPr>
                <w:rFonts w:cstheme="minorHAnsi"/>
                <w:szCs w:val="22"/>
              </w:rPr>
            </w:pPr>
            <w:r w:rsidRPr="00104CCE">
              <w:rPr>
                <w:rFonts w:cstheme="minorHAnsi"/>
                <w:noProof/>
              </w:rPr>
              <w:drawing>
                <wp:inline distT="0" distB="0" distL="0" distR="0" wp14:anchorId="28374792" wp14:editId="6BC18773">
                  <wp:extent cx="1561905" cy="1200000"/>
                  <wp:effectExtent l="0" t="0" r="635"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61905" cy="1200000"/>
                          </a:xfrm>
                          <a:prstGeom prst="rect">
                            <a:avLst/>
                          </a:prstGeom>
                        </pic:spPr>
                      </pic:pic>
                    </a:graphicData>
                  </a:graphic>
                </wp:inline>
              </w:drawing>
            </w:r>
          </w:p>
        </w:tc>
        <w:tc>
          <w:tcPr>
            <w:tcW w:w="4581" w:type="dxa"/>
          </w:tcPr>
          <w:p w14:paraId="0119F9FB" w14:textId="77777777" w:rsidR="004F2A1A" w:rsidRPr="0012682B" w:rsidRDefault="004F2A1A" w:rsidP="00351941">
            <w:pPr>
              <w:rPr>
                <w:rFonts w:cstheme="minorHAnsi"/>
                <w:color w:val="auto"/>
                <w:szCs w:val="22"/>
              </w:rPr>
            </w:pPr>
            <w:r w:rsidRPr="0012682B">
              <w:rPr>
                <w:rFonts w:cstheme="minorHAnsi"/>
                <w:color w:val="auto"/>
                <w:szCs w:val="22"/>
              </w:rPr>
              <w:t>Begin by accessing the test MyTravelport site at:</w:t>
            </w:r>
          </w:p>
          <w:p w14:paraId="5C97C715" w14:textId="6152DAAA" w:rsidR="004F2A1A" w:rsidRPr="0012682B" w:rsidRDefault="00000000" w:rsidP="00351941">
            <w:pPr>
              <w:rPr>
                <w:rFonts w:cstheme="minorHAnsi"/>
                <w:color w:val="auto"/>
                <w:szCs w:val="22"/>
              </w:rPr>
            </w:pPr>
            <w:hyperlink r:id="rId81" w:history="1">
              <w:r w:rsidR="004F2A1A" w:rsidRPr="0012682B">
                <w:rPr>
                  <w:rStyle w:val="Hyperlink"/>
                  <w:rFonts w:cstheme="minorHAnsi"/>
                  <w:color w:val="auto"/>
                  <w:szCs w:val="22"/>
                </w:rPr>
                <w:t>https://travelporttest.service-now.com/mytravelport_support</w:t>
              </w:r>
            </w:hyperlink>
          </w:p>
          <w:p w14:paraId="45BD539C" w14:textId="77777777" w:rsidR="004F2A1A" w:rsidRPr="0012682B" w:rsidRDefault="004F2A1A" w:rsidP="00351941">
            <w:pPr>
              <w:rPr>
                <w:rFonts w:cstheme="minorHAnsi"/>
                <w:color w:val="auto"/>
                <w:szCs w:val="22"/>
              </w:rPr>
            </w:pPr>
            <w:r w:rsidRPr="0012682B">
              <w:rPr>
                <w:rFonts w:cstheme="minorHAnsi"/>
                <w:color w:val="auto"/>
                <w:szCs w:val="22"/>
              </w:rPr>
              <w:t>If required to sign in, enter the credentials for your internal Travelport account.</w:t>
            </w:r>
          </w:p>
        </w:tc>
      </w:tr>
      <w:tr w:rsidR="007E1330" w:rsidRPr="00104CCE" w14:paraId="31BB334E" w14:textId="77777777" w:rsidTr="0012682B">
        <w:trPr>
          <w:cantSplit/>
        </w:trPr>
        <w:tc>
          <w:tcPr>
            <w:tcW w:w="5305" w:type="dxa"/>
          </w:tcPr>
          <w:p w14:paraId="2990873A" w14:textId="0561D201" w:rsidR="007E1330" w:rsidRDefault="00996085" w:rsidP="00F11A3B">
            <w:pPr>
              <w:rPr>
                <w:noProof/>
              </w:rPr>
            </w:pPr>
            <w:r>
              <w:rPr>
                <w:noProof/>
              </w:rPr>
              <w:drawing>
                <wp:inline distT="0" distB="0" distL="0" distR="0" wp14:anchorId="14C211EF" wp14:editId="0D86AF2E">
                  <wp:extent cx="3422709" cy="1192655"/>
                  <wp:effectExtent l="0" t="0" r="6350" b="762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31015" cy="1195549"/>
                          </a:xfrm>
                          <a:prstGeom prst="rect">
                            <a:avLst/>
                          </a:prstGeom>
                        </pic:spPr>
                      </pic:pic>
                    </a:graphicData>
                  </a:graphic>
                </wp:inline>
              </w:drawing>
            </w:r>
          </w:p>
        </w:tc>
        <w:tc>
          <w:tcPr>
            <w:tcW w:w="4581" w:type="dxa"/>
          </w:tcPr>
          <w:p w14:paraId="28A0892C" w14:textId="771C49F7" w:rsidR="007E1330" w:rsidRPr="0012682B" w:rsidRDefault="007E1330" w:rsidP="00F11A3B">
            <w:pPr>
              <w:rPr>
                <w:rFonts w:cstheme="minorHAnsi"/>
                <w:color w:val="auto"/>
                <w:szCs w:val="22"/>
              </w:rPr>
            </w:pPr>
            <w:r>
              <w:rPr>
                <w:rFonts w:cstheme="minorHAnsi"/>
                <w:color w:val="auto"/>
                <w:szCs w:val="22"/>
              </w:rPr>
              <w:t xml:space="preserve">To access the MyTravelport Support Portal, select </w:t>
            </w:r>
            <w:r w:rsidR="00996085" w:rsidRPr="00843905">
              <w:rPr>
                <w:rFonts w:cstheme="minorHAnsi"/>
                <w:b/>
                <w:bCs/>
                <w:color w:val="auto"/>
                <w:szCs w:val="22"/>
              </w:rPr>
              <w:t>Help and resources</w:t>
            </w:r>
            <w:r w:rsidR="00996085">
              <w:rPr>
                <w:rFonts w:cstheme="minorHAnsi"/>
                <w:color w:val="auto"/>
                <w:szCs w:val="22"/>
              </w:rPr>
              <w:t xml:space="preserve"> &gt; </w:t>
            </w:r>
            <w:r w:rsidR="00996085" w:rsidRPr="00843905">
              <w:rPr>
                <w:rFonts w:cstheme="minorHAnsi"/>
                <w:b/>
                <w:bCs/>
                <w:color w:val="auto"/>
                <w:szCs w:val="22"/>
              </w:rPr>
              <w:t>Travelport Support</w:t>
            </w:r>
          </w:p>
        </w:tc>
      </w:tr>
      <w:tr w:rsidR="004F2A1A" w:rsidRPr="00104CCE" w14:paraId="7CB6A023" w14:textId="77777777" w:rsidTr="0012682B">
        <w:trPr>
          <w:cantSplit/>
        </w:trPr>
        <w:tc>
          <w:tcPr>
            <w:tcW w:w="5305" w:type="dxa"/>
          </w:tcPr>
          <w:p w14:paraId="4E3CDFF7" w14:textId="35EEA680" w:rsidR="004F2A1A" w:rsidRPr="00104CCE" w:rsidRDefault="00996085" w:rsidP="00F11A3B">
            <w:pPr>
              <w:rPr>
                <w:rFonts w:cstheme="minorHAnsi"/>
                <w:noProof/>
                <w:szCs w:val="22"/>
                <w:lang w:val="en-US" w:eastAsia="en-US"/>
              </w:rPr>
            </w:pPr>
            <w:r>
              <w:rPr>
                <w:noProof/>
              </w:rPr>
              <w:t xml:space="preserve"> </w:t>
            </w:r>
            <w:r>
              <w:rPr>
                <w:noProof/>
              </w:rPr>
              <w:drawing>
                <wp:inline distT="0" distB="0" distL="0" distR="0" wp14:anchorId="315A2F55" wp14:editId="1B301699">
                  <wp:extent cx="3590488" cy="788296"/>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27580" cy="796440"/>
                          </a:xfrm>
                          <a:prstGeom prst="rect">
                            <a:avLst/>
                          </a:prstGeom>
                        </pic:spPr>
                      </pic:pic>
                    </a:graphicData>
                  </a:graphic>
                </wp:inline>
              </w:drawing>
            </w:r>
          </w:p>
        </w:tc>
        <w:tc>
          <w:tcPr>
            <w:tcW w:w="4581" w:type="dxa"/>
          </w:tcPr>
          <w:p w14:paraId="17C7D89D" w14:textId="77777777" w:rsidR="00996085" w:rsidRDefault="004F2A1A" w:rsidP="00F11A3B">
            <w:pPr>
              <w:rPr>
                <w:rFonts w:cstheme="minorHAnsi"/>
                <w:color w:val="auto"/>
                <w:szCs w:val="22"/>
              </w:rPr>
            </w:pPr>
            <w:r w:rsidRPr="0012682B">
              <w:rPr>
                <w:rFonts w:cstheme="minorHAnsi"/>
                <w:color w:val="auto"/>
                <w:szCs w:val="22"/>
              </w:rPr>
              <w:t xml:space="preserve">If we were actually looking for information, it would be a good practice to search for knowledge articles before creating a case. </w:t>
            </w:r>
          </w:p>
          <w:p w14:paraId="1068F1F5" w14:textId="7FD00318" w:rsidR="004F2A1A" w:rsidRPr="0012682B" w:rsidRDefault="004F2A1A" w:rsidP="00F11A3B">
            <w:pPr>
              <w:rPr>
                <w:rFonts w:cstheme="minorHAnsi"/>
                <w:color w:val="auto"/>
                <w:szCs w:val="22"/>
              </w:rPr>
            </w:pPr>
            <w:r w:rsidRPr="0012682B">
              <w:rPr>
                <w:rFonts w:cstheme="minorHAnsi"/>
                <w:color w:val="auto"/>
                <w:szCs w:val="22"/>
              </w:rPr>
              <w:t xml:space="preserve">To do that, we would enter our question in the </w:t>
            </w:r>
            <w:r w:rsidR="00996085">
              <w:rPr>
                <w:rFonts w:cstheme="minorHAnsi"/>
                <w:color w:val="auto"/>
                <w:szCs w:val="22"/>
              </w:rPr>
              <w:t xml:space="preserve">search </w:t>
            </w:r>
            <w:r w:rsidRPr="0012682B">
              <w:rPr>
                <w:rFonts w:cstheme="minorHAnsi"/>
                <w:color w:val="auto"/>
                <w:szCs w:val="22"/>
              </w:rPr>
              <w:t>field</w:t>
            </w:r>
            <w:r w:rsidR="00996085">
              <w:rPr>
                <w:rFonts w:cstheme="minorHAnsi"/>
                <w:color w:val="auto"/>
                <w:szCs w:val="22"/>
              </w:rPr>
              <w:t xml:space="preserve"> at the top of the page.</w:t>
            </w:r>
          </w:p>
          <w:p w14:paraId="2516F4B6" w14:textId="297CBBBB" w:rsidR="004F2A1A" w:rsidRPr="0012682B" w:rsidRDefault="004F2A1A" w:rsidP="00F11A3B">
            <w:pPr>
              <w:rPr>
                <w:rFonts w:cstheme="minorHAnsi"/>
                <w:color w:val="auto"/>
                <w:szCs w:val="22"/>
              </w:rPr>
            </w:pPr>
            <w:r w:rsidRPr="0012682B">
              <w:rPr>
                <w:rFonts w:cstheme="minorHAnsi"/>
                <w:color w:val="auto"/>
                <w:szCs w:val="22"/>
              </w:rPr>
              <w:t>For this example, let’s assume we’ve already searched</w:t>
            </w:r>
            <w:r w:rsidR="00914336">
              <w:rPr>
                <w:rFonts w:cstheme="minorHAnsi"/>
                <w:color w:val="auto"/>
                <w:szCs w:val="22"/>
              </w:rPr>
              <w:t xml:space="preserve"> </w:t>
            </w:r>
            <w:r w:rsidRPr="0012682B">
              <w:rPr>
                <w:rFonts w:cstheme="minorHAnsi"/>
                <w:color w:val="auto"/>
                <w:szCs w:val="22"/>
              </w:rPr>
              <w:t>and couldn’t find what we needed.</w:t>
            </w:r>
          </w:p>
        </w:tc>
      </w:tr>
      <w:tr w:rsidR="004F2A1A" w:rsidRPr="00104CCE" w14:paraId="0B2FBA57" w14:textId="77777777" w:rsidTr="0012682B">
        <w:trPr>
          <w:cantSplit/>
        </w:trPr>
        <w:tc>
          <w:tcPr>
            <w:tcW w:w="5305" w:type="dxa"/>
          </w:tcPr>
          <w:p w14:paraId="052A5D7F" w14:textId="49C99803" w:rsidR="004F2A1A" w:rsidRPr="00104CCE" w:rsidRDefault="00996085" w:rsidP="00351941">
            <w:pPr>
              <w:rPr>
                <w:rFonts w:cstheme="minorHAnsi"/>
                <w:noProof/>
                <w:szCs w:val="22"/>
                <w:lang w:val="en-US" w:eastAsia="en-US"/>
              </w:rPr>
            </w:pPr>
            <w:r>
              <w:rPr>
                <w:noProof/>
              </w:rPr>
              <w:drawing>
                <wp:inline distT="0" distB="0" distL="0" distR="0" wp14:anchorId="55D97DF6" wp14:editId="13C21C2A">
                  <wp:extent cx="704762" cy="628571"/>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4762" cy="628571"/>
                          </a:xfrm>
                          <a:prstGeom prst="rect">
                            <a:avLst/>
                          </a:prstGeom>
                        </pic:spPr>
                      </pic:pic>
                    </a:graphicData>
                  </a:graphic>
                </wp:inline>
              </w:drawing>
            </w:r>
          </w:p>
        </w:tc>
        <w:tc>
          <w:tcPr>
            <w:tcW w:w="4581" w:type="dxa"/>
          </w:tcPr>
          <w:p w14:paraId="3507D4C3" w14:textId="77777777" w:rsidR="004F2A1A" w:rsidRDefault="00996085" w:rsidP="00351941">
            <w:pPr>
              <w:rPr>
                <w:rFonts w:cstheme="minorHAnsi"/>
                <w:color w:val="auto"/>
                <w:szCs w:val="22"/>
              </w:rPr>
            </w:pPr>
            <w:r>
              <w:rPr>
                <w:rFonts w:cstheme="minorHAnsi"/>
                <w:color w:val="auto"/>
                <w:szCs w:val="22"/>
              </w:rPr>
              <w:t>The chat icon in the lower right corner allows end user customers to chat with the help desk or raise a case after searching.</w:t>
            </w:r>
          </w:p>
          <w:p w14:paraId="6547B676" w14:textId="793D2A7C" w:rsidR="00996085" w:rsidRPr="0012682B" w:rsidRDefault="00996085" w:rsidP="00351941">
            <w:pPr>
              <w:rPr>
                <w:rFonts w:cstheme="minorHAnsi"/>
                <w:color w:val="auto"/>
                <w:szCs w:val="22"/>
              </w:rPr>
            </w:pPr>
            <w:r>
              <w:rPr>
                <w:rFonts w:cstheme="minorHAnsi"/>
                <w:color w:val="auto"/>
                <w:szCs w:val="22"/>
              </w:rPr>
              <w:t>Internal customers can use the virtual agent functionality but cannot live chat with the Help Desk.</w:t>
            </w:r>
          </w:p>
        </w:tc>
      </w:tr>
      <w:tr w:rsidR="004F2A1A" w:rsidRPr="00104CCE" w14:paraId="0BA1FA43" w14:textId="77777777" w:rsidTr="0012682B">
        <w:trPr>
          <w:cantSplit/>
        </w:trPr>
        <w:tc>
          <w:tcPr>
            <w:tcW w:w="5305" w:type="dxa"/>
          </w:tcPr>
          <w:p w14:paraId="410C5D8B" w14:textId="6A13B038" w:rsidR="004F2A1A" w:rsidRPr="00104CCE" w:rsidRDefault="00387303" w:rsidP="00351941">
            <w:pPr>
              <w:rPr>
                <w:rFonts w:cstheme="minorHAnsi"/>
                <w:noProof/>
                <w:szCs w:val="22"/>
                <w:lang w:val="en-US" w:eastAsia="en-US"/>
              </w:rPr>
            </w:pPr>
            <w:r>
              <w:rPr>
                <w:noProof/>
              </w:rPr>
              <w:t xml:space="preserve"> </w:t>
            </w:r>
            <w:r>
              <w:rPr>
                <w:noProof/>
              </w:rPr>
              <w:drawing>
                <wp:inline distT="0" distB="0" distL="0" distR="0" wp14:anchorId="567094A5" wp14:editId="20B6B95C">
                  <wp:extent cx="2290195" cy="1128208"/>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94673" cy="1130414"/>
                          </a:xfrm>
                          <a:prstGeom prst="rect">
                            <a:avLst/>
                          </a:prstGeom>
                        </pic:spPr>
                      </pic:pic>
                    </a:graphicData>
                  </a:graphic>
                </wp:inline>
              </w:drawing>
            </w:r>
          </w:p>
        </w:tc>
        <w:tc>
          <w:tcPr>
            <w:tcW w:w="4581" w:type="dxa"/>
          </w:tcPr>
          <w:p w14:paraId="673DEC36" w14:textId="77777777" w:rsidR="00387303" w:rsidRDefault="004F2A1A" w:rsidP="00351941">
            <w:pPr>
              <w:rPr>
                <w:rFonts w:cstheme="minorHAnsi"/>
                <w:color w:val="auto"/>
                <w:szCs w:val="22"/>
              </w:rPr>
            </w:pPr>
            <w:r w:rsidRPr="0012682B">
              <w:rPr>
                <w:rFonts w:cstheme="minorHAnsi"/>
                <w:color w:val="auto"/>
                <w:szCs w:val="22"/>
              </w:rPr>
              <w:t>To create our case, we will</w:t>
            </w:r>
            <w:r w:rsidR="00996085">
              <w:rPr>
                <w:rFonts w:cstheme="minorHAnsi"/>
                <w:color w:val="auto"/>
                <w:szCs w:val="22"/>
              </w:rPr>
              <w:t xml:space="preserve"> scroll to the bottom of the page, to the </w:t>
            </w:r>
            <w:r w:rsidR="00996085" w:rsidRPr="00843905">
              <w:rPr>
                <w:rFonts w:cstheme="minorHAnsi"/>
                <w:b/>
                <w:bCs/>
                <w:color w:val="auto"/>
                <w:szCs w:val="22"/>
              </w:rPr>
              <w:t>Raise a Case</w:t>
            </w:r>
            <w:r w:rsidR="00996085">
              <w:rPr>
                <w:rFonts w:cstheme="minorHAnsi"/>
                <w:color w:val="auto"/>
                <w:szCs w:val="22"/>
              </w:rPr>
              <w:t xml:space="preserve"> Tile. </w:t>
            </w:r>
          </w:p>
          <w:p w14:paraId="126D7158" w14:textId="2D69057C" w:rsidR="004F2A1A" w:rsidRPr="0012682B" w:rsidRDefault="00387303" w:rsidP="00351941">
            <w:pPr>
              <w:rPr>
                <w:rFonts w:cstheme="minorHAnsi"/>
                <w:color w:val="auto"/>
                <w:szCs w:val="22"/>
              </w:rPr>
            </w:pPr>
            <w:r>
              <w:rPr>
                <w:rFonts w:cstheme="minorHAnsi"/>
                <w:color w:val="auto"/>
                <w:szCs w:val="22"/>
              </w:rPr>
              <w:t>T</w:t>
            </w:r>
            <w:r w:rsidR="004F2A1A" w:rsidRPr="0012682B">
              <w:rPr>
                <w:rFonts w:cstheme="minorHAnsi"/>
                <w:color w:val="auto"/>
                <w:szCs w:val="22"/>
              </w:rPr>
              <w:t xml:space="preserve">o </w:t>
            </w:r>
            <w:r>
              <w:rPr>
                <w:rFonts w:cstheme="minorHAnsi"/>
                <w:color w:val="auto"/>
                <w:szCs w:val="22"/>
              </w:rPr>
              <w:t>view</w:t>
            </w:r>
            <w:r w:rsidR="004F2A1A" w:rsidRPr="0012682B">
              <w:rPr>
                <w:rFonts w:cstheme="minorHAnsi"/>
                <w:color w:val="auto"/>
                <w:szCs w:val="22"/>
              </w:rPr>
              <w:t xml:space="preserve"> the forms</w:t>
            </w:r>
            <w:r>
              <w:rPr>
                <w:rFonts w:cstheme="minorHAnsi"/>
                <w:color w:val="auto"/>
                <w:szCs w:val="22"/>
              </w:rPr>
              <w:t xml:space="preserve">, select </w:t>
            </w:r>
            <w:r w:rsidRPr="00843905">
              <w:rPr>
                <w:rFonts w:cstheme="minorHAnsi"/>
                <w:b/>
                <w:bCs/>
                <w:color w:val="auto"/>
                <w:szCs w:val="22"/>
              </w:rPr>
              <w:t>Open request</w:t>
            </w:r>
            <w:r>
              <w:rPr>
                <w:rFonts w:cstheme="minorHAnsi"/>
                <w:color w:val="auto"/>
                <w:szCs w:val="22"/>
              </w:rPr>
              <w:t>.</w:t>
            </w:r>
          </w:p>
        </w:tc>
      </w:tr>
      <w:tr w:rsidR="004F2A1A" w:rsidRPr="00104CCE" w14:paraId="4A330864" w14:textId="77777777" w:rsidTr="0012682B">
        <w:trPr>
          <w:cantSplit/>
        </w:trPr>
        <w:tc>
          <w:tcPr>
            <w:tcW w:w="5305" w:type="dxa"/>
          </w:tcPr>
          <w:p w14:paraId="600AA625" w14:textId="77777777" w:rsidR="004F2A1A" w:rsidRPr="00104CCE" w:rsidRDefault="004F2A1A" w:rsidP="00351941">
            <w:pPr>
              <w:rPr>
                <w:rFonts w:cstheme="minorHAnsi"/>
                <w:noProof/>
                <w:szCs w:val="22"/>
                <w:lang w:val="en-US" w:eastAsia="en-US"/>
              </w:rPr>
            </w:pPr>
            <w:r w:rsidRPr="00104CCE">
              <w:rPr>
                <w:rFonts w:cstheme="minorHAnsi"/>
                <w:noProof/>
              </w:rPr>
              <w:drawing>
                <wp:inline distT="0" distB="0" distL="0" distR="0" wp14:anchorId="59F0E186" wp14:editId="0908ABD2">
                  <wp:extent cx="2019048" cy="1019048"/>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19048" cy="1019048"/>
                          </a:xfrm>
                          <a:prstGeom prst="rect">
                            <a:avLst/>
                          </a:prstGeom>
                        </pic:spPr>
                      </pic:pic>
                    </a:graphicData>
                  </a:graphic>
                </wp:inline>
              </w:drawing>
            </w:r>
          </w:p>
        </w:tc>
        <w:tc>
          <w:tcPr>
            <w:tcW w:w="4581" w:type="dxa"/>
          </w:tcPr>
          <w:p w14:paraId="1394B010" w14:textId="77777777" w:rsidR="004F2A1A" w:rsidRPr="0012682B" w:rsidRDefault="004F2A1A" w:rsidP="00351941">
            <w:pPr>
              <w:rPr>
                <w:rFonts w:cstheme="minorHAnsi"/>
                <w:b/>
                <w:bCs/>
                <w:color w:val="auto"/>
                <w:szCs w:val="22"/>
              </w:rPr>
            </w:pPr>
            <w:r w:rsidRPr="0012682B">
              <w:rPr>
                <w:rFonts w:cstheme="minorHAnsi"/>
                <w:color w:val="auto"/>
                <w:szCs w:val="22"/>
              </w:rPr>
              <w:t>Select</w:t>
            </w:r>
            <w:r w:rsidRPr="0012682B">
              <w:rPr>
                <w:rFonts w:cstheme="minorHAnsi"/>
                <w:b/>
                <w:bCs/>
                <w:color w:val="auto"/>
                <w:szCs w:val="22"/>
              </w:rPr>
              <w:t xml:space="preserve"> Travelport Support Request. </w:t>
            </w:r>
          </w:p>
        </w:tc>
      </w:tr>
      <w:tr w:rsidR="004F2A1A" w:rsidRPr="00104CCE" w14:paraId="3EEEC3A3" w14:textId="77777777" w:rsidTr="0012682B">
        <w:trPr>
          <w:cantSplit/>
        </w:trPr>
        <w:tc>
          <w:tcPr>
            <w:tcW w:w="9897" w:type="dxa"/>
            <w:gridSpan w:val="2"/>
          </w:tcPr>
          <w:p w14:paraId="22D5AF1C" w14:textId="77777777" w:rsidR="004F2A1A" w:rsidRPr="0012682B" w:rsidRDefault="004F2A1A" w:rsidP="00351941">
            <w:pPr>
              <w:rPr>
                <w:rFonts w:cstheme="minorHAnsi"/>
                <w:noProof/>
                <w:color w:val="auto"/>
                <w:szCs w:val="22"/>
                <w:lang w:val="en-US" w:eastAsia="en-US"/>
              </w:rPr>
            </w:pPr>
            <w:r w:rsidRPr="0012682B">
              <w:rPr>
                <w:rFonts w:cstheme="minorHAnsi"/>
                <w:noProof/>
                <w:color w:val="auto"/>
              </w:rPr>
              <w:lastRenderedPageBreak/>
              <w:drawing>
                <wp:inline distT="0" distB="0" distL="0" distR="0" wp14:anchorId="2CB45E79" wp14:editId="1E9910DD">
                  <wp:extent cx="5883215" cy="1295397"/>
                  <wp:effectExtent l="0" t="0" r="3810" b="63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14972" cy="1302389"/>
                          </a:xfrm>
                          <a:prstGeom prst="rect">
                            <a:avLst/>
                          </a:prstGeom>
                        </pic:spPr>
                      </pic:pic>
                    </a:graphicData>
                  </a:graphic>
                </wp:inline>
              </w:drawing>
            </w:r>
          </w:p>
          <w:p w14:paraId="7AAB8349" w14:textId="77777777" w:rsidR="004F2A1A" w:rsidRPr="0012682B" w:rsidRDefault="004F2A1A" w:rsidP="00351941">
            <w:pPr>
              <w:rPr>
                <w:rFonts w:cstheme="minorHAnsi"/>
                <w:color w:val="auto"/>
                <w:szCs w:val="22"/>
              </w:rPr>
            </w:pPr>
            <w:r w:rsidRPr="0012682B">
              <w:rPr>
                <w:rFonts w:cstheme="minorHAnsi"/>
                <w:color w:val="auto"/>
                <w:szCs w:val="22"/>
              </w:rPr>
              <w:t xml:space="preserve">Fill-in the form with test information, then click </w:t>
            </w:r>
            <w:r w:rsidRPr="0012682B">
              <w:rPr>
                <w:rFonts w:cstheme="minorHAnsi"/>
                <w:b/>
                <w:bCs/>
                <w:color w:val="auto"/>
                <w:szCs w:val="22"/>
              </w:rPr>
              <w:t>Submit</w:t>
            </w:r>
            <w:r w:rsidRPr="0012682B">
              <w:rPr>
                <w:rFonts w:cstheme="minorHAnsi"/>
                <w:color w:val="auto"/>
                <w:szCs w:val="22"/>
              </w:rPr>
              <w:t>.</w:t>
            </w:r>
          </w:p>
          <w:p w14:paraId="20D8779D" w14:textId="77777777" w:rsidR="004F2A1A" w:rsidRPr="0012682B" w:rsidRDefault="004F2A1A" w:rsidP="00351941">
            <w:pPr>
              <w:rPr>
                <w:rFonts w:cstheme="minorHAnsi"/>
                <w:color w:val="auto"/>
                <w:szCs w:val="22"/>
              </w:rPr>
            </w:pPr>
            <w:r w:rsidRPr="0012682B">
              <w:rPr>
                <w:rFonts w:cstheme="minorHAnsi"/>
                <w:color w:val="auto"/>
                <w:szCs w:val="22"/>
              </w:rPr>
              <w:t>The response is our case number and a Thank You message with a link to My Cases.</w:t>
            </w:r>
          </w:p>
          <w:p w14:paraId="2B7191AF" w14:textId="77777777" w:rsidR="004F2A1A" w:rsidRPr="0012682B" w:rsidRDefault="004F2A1A" w:rsidP="00351941">
            <w:pPr>
              <w:rPr>
                <w:rFonts w:cstheme="minorHAnsi"/>
                <w:color w:val="auto"/>
                <w:szCs w:val="22"/>
              </w:rPr>
            </w:pPr>
            <w:r w:rsidRPr="0012682B">
              <w:rPr>
                <w:rFonts w:cstheme="minorHAnsi"/>
                <w:color w:val="auto"/>
                <w:szCs w:val="22"/>
              </w:rPr>
              <w:t>Let’s make note of our case number, to make it easy to find.</w:t>
            </w:r>
          </w:p>
        </w:tc>
      </w:tr>
    </w:tbl>
    <w:p w14:paraId="185BE07A" w14:textId="0301FB74" w:rsidR="004964E3" w:rsidRDefault="004964E3" w:rsidP="00351941">
      <w:pPr>
        <w:tabs>
          <w:tab w:val="left" w:pos="5955"/>
        </w:tabs>
        <w:ind w:left="113"/>
        <w:rPr>
          <w:rFonts w:cstheme="minorHAnsi"/>
          <w:noProof/>
        </w:rPr>
      </w:pPr>
    </w:p>
    <w:p w14:paraId="7E185446" w14:textId="663F82A4" w:rsidR="004964E3" w:rsidRPr="0012682B" w:rsidDel="00F3334C" w:rsidRDefault="004964E3" w:rsidP="000449AB">
      <w:pPr>
        <w:pStyle w:val="Heading2"/>
      </w:pPr>
      <w:bookmarkStart w:id="35" w:name="_Toc106170185"/>
      <w:r>
        <w:t>View Cases in MyTravelport</w:t>
      </w:r>
      <w:bookmarkEnd w:id="35"/>
    </w:p>
    <w:tbl>
      <w:tblPr>
        <w:tblStyle w:val="TableGrid10"/>
        <w:tblW w:w="10435" w:type="dxa"/>
        <w:tblLook w:val="04A0" w:firstRow="1" w:lastRow="0" w:firstColumn="1" w:lastColumn="0" w:noHBand="0" w:noVBand="1"/>
      </w:tblPr>
      <w:tblGrid>
        <w:gridCol w:w="5436"/>
        <w:gridCol w:w="4999"/>
      </w:tblGrid>
      <w:tr w:rsidR="004F2A1A" w:rsidRPr="00104CCE" w14:paraId="5FEE381A" w14:textId="77777777" w:rsidTr="00C40856">
        <w:trPr>
          <w:cantSplit/>
        </w:trPr>
        <w:tc>
          <w:tcPr>
            <w:tcW w:w="5305" w:type="dxa"/>
          </w:tcPr>
          <w:p w14:paraId="68D40E9E" w14:textId="77777777" w:rsidR="004F2A1A" w:rsidRPr="00104CCE" w:rsidRDefault="004F2A1A" w:rsidP="00351941">
            <w:pPr>
              <w:rPr>
                <w:rFonts w:cstheme="minorHAnsi"/>
                <w:noProof/>
                <w:szCs w:val="22"/>
              </w:rPr>
            </w:pPr>
            <w:r w:rsidRPr="00104CCE">
              <w:rPr>
                <w:rFonts w:cstheme="minorHAnsi"/>
                <w:noProof/>
              </w:rPr>
              <w:drawing>
                <wp:inline distT="0" distB="0" distL="0" distR="0" wp14:anchorId="7128BE02" wp14:editId="430E36C2">
                  <wp:extent cx="1752381" cy="1114286"/>
                  <wp:effectExtent l="0" t="0" r="63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52381" cy="1114286"/>
                          </a:xfrm>
                          <a:prstGeom prst="rect">
                            <a:avLst/>
                          </a:prstGeom>
                        </pic:spPr>
                      </pic:pic>
                    </a:graphicData>
                  </a:graphic>
                </wp:inline>
              </w:drawing>
            </w:r>
          </w:p>
        </w:tc>
        <w:tc>
          <w:tcPr>
            <w:tcW w:w="5130" w:type="dxa"/>
          </w:tcPr>
          <w:p w14:paraId="16B70FDF" w14:textId="310439D1" w:rsidR="004964E3" w:rsidRDefault="00F3334C" w:rsidP="00351941">
            <w:pPr>
              <w:rPr>
                <w:rFonts w:cstheme="minorHAnsi"/>
                <w:color w:val="auto"/>
                <w:szCs w:val="22"/>
              </w:rPr>
            </w:pPr>
            <w:r>
              <w:rPr>
                <w:rFonts w:cstheme="minorHAnsi"/>
                <w:color w:val="auto"/>
                <w:szCs w:val="22"/>
              </w:rPr>
              <w:t>C</w:t>
            </w:r>
            <w:r w:rsidR="004F2A1A" w:rsidRPr="0012682B">
              <w:rPr>
                <w:rFonts w:cstheme="minorHAnsi"/>
                <w:color w:val="auto"/>
                <w:szCs w:val="22"/>
              </w:rPr>
              <w:t>ustomers can see their cases</w:t>
            </w:r>
            <w:r>
              <w:rPr>
                <w:rFonts w:cstheme="minorHAnsi"/>
                <w:color w:val="auto"/>
                <w:szCs w:val="22"/>
              </w:rPr>
              <w:t xml:space="preserve"> from the </w:t>
            </w:r>
            <w:r w:rsidRPr="00843905">
              <w:rPr>
                <w:rFonts w:cstheme="minorHAnsi"/>
                <w:b/>
                <w:bCs/>
                <w:color w:val="auto"/>
                <w:szCs w:val="22"/>
              </w:rPr>
              <w:t>My Cases</w:t>
            </w:r>
            <w:r>
              <w:rPr>
                <w:rFonts w:cstheme="minorHAnsi"/>
                <w:color w:val="auto"/>
                <w:szCs w:val="22"/>
              </w:rPr>
              <w:t xml:space="preserve"> </w:t>
            </w:r>
            <w:r w:rsidR="00EC14A6">
              <w:rPr>
                <w:rFonts w:cstheme="minorHAnsi"/>
                <w:color w:val="auto"/>
                <w:szCs w:val="22"/>
              </w:rPr>
              <w:t>list</w:t>
            </w:r>
            <w:r>
              <w:rPr>
                <w:rFonts w:cstheme="minorHAnsi"/>
                <w:color w:val="auto"/>
                <w:szCs w:val="22"/>
              </w:rPr>
              <w:t xml:space="preserve"> in MyTravelport.</w:t>
            </w:r>
            <w:r w:rsidR="004964E3">
              <w:rPr>
                <w:rFonts w:cstheme="minorHAnsi"/>
                <w:color w:val="auto"/>
                <w:szCs w:val="22"/>
              </w:rPr>
              <w:t xml:space="preserve"> </w:t>
            </w:r>
          </w:p>
          <w:p w14:paraId="2A41AB67" w14:textId="0A2AE39E" w:rsidR="004F2A1A" w:rsidRPr="0012682B" w:rsidRDefault="004964E3" w:rsidP="00351941">
            <w:pPr>
              <w:rPr>
                <w:rFonts w:cstheme="minorHAnsi"/>
                <w:color w:val="auto"/>
                <w:szCs w:val="22"/>
              </w:rPr>
            </w:pPr>
            <w:r>
              <w:rPr>
                <w:rFonts w:cstheme="minorHAnsi"/>
                <w:color w:val="auto"/>
                <w:szCs w:val="22"/>
              </w:rPr>
              <w:t>There are a few ways customers can access the My Cases list.</w:t>
            </w:r>
          </w:p>
          <w:p w14:paraId="34594664" w14:textId="777CA721" w:rsidR="004F2A1A" w:rsidRPr="0012682B" w:rsidRDefault="00F3334C" w:rsidP="00351941">
            <w:pPr>
              <w:rPr>
                <w:rFonts w:cstheme="minorHAnsi"/>
                <w:color w:val="auto"/>
                <w:szCs w:val="22"/>
              </w:rPr>
            </w:pPr>
            <w:r>
              <w:rPr>
                <w:rFonts w:cstheme="minorHAnsi"/>
                <w:color w:val="auto"/>
                <w:szCs w:val="22"/>
              </w:rPr>
              <w:t xml:space="preserve">When a case is submitted, the confirmation message provides a link to </w:t>
            </w:r>
            <w:r w:rsidRPr="00843905">
              <w:rPr>
                <w:rFonts w:cstheme="minorHAnsi"/>
                <w:b/>
                <w:bCs/>
                <w:color w:val="auto"/>
                <w:szCs w:val="22"/>
              </w:rPr>
              <w:t>My Cases</w:t>
            </w:r>
            <w:r>
              <w:rPr>
                <w:rFonts w:cstheme="minorHAnsi"/>
                <w:color w:val="auto"/>
                <w:szCs w:val="22"/>
              </w:rPr>
              <w:t>.</w:t>
            </w:r>
            <w:r w:rsidR="004F2A1A" w:rsidRPr="0012682B">
              <w:rPr>
                <w:rFonts w:cstheme="minorHAnsi"/>
                <w:color w:val="auto"/>
                <w:szCs w:val="22"/>
              </w:rPr>
              <w:t xml:space="preserve"> </w:t>
            </w:r>
          </w:p>
        </w:tc>
      </w:tr>
      <w:tr w:rsidR="00F3334C" w:rsidRPr="00104CCE" w14:paraId="5E4AFA1E" w14:textId="77777777" w:rsidTr="00C40856">
        <w:trPr>
          <w:cantSplit/>
        </w:trPr>
        <w:tc>
          <w:tcPr>
            <w:tcW w:w="5305" w:type="dxa"/>
          </w:tcPr>
          <w:p w14:paraId="22B348BC" w14:textId="75843733" w:rsidR="00F3334C" w:rsidRPr="00104CCE" w:rsidRDefault="0037170E" w:rsidP="00351941">
            <w:pPr>
              <w:rPr>
                <w:rFonts w:cstheme="minorHAnsi"/>
                <w:noProof/>
              </w:rPr>
            </w:pPr>
            <w:r>
              <w:rPr>
                <w:noProof/>
              </w:rPr>
              <w:drawing>
                <wp:inline distT="0" distB="0" distL="0" distR="0" wp14:anchorId="6C46A20D" wp14:editId="0AA30FFE">
                  <wp:extent cx="2718620" cy="2133600"/>
                  <wp:effectExtent l="0" t="0" r="571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28200" cy="2141118"/>
                          </a:xfrm>
                          <a:prstGeom prst="rect">
                            <a:avLst/>
                          </a:prstGeom>
                        </pic:spPr>
                      </pic:pic>
                    </a:graphicData>
                  </a:graphic>
                </wp:inline>
              </w:drawing>
            </w:r>
          </w:p>
        </w:tc>
        <w:tc>
          <w:tcPr>
            <w:tcW w:w="5130" w:type="dxa"/>
          </w:tcPr>
          <w:p w14:paraId="52FA102A" w14:textId="623093B0" w:rsidR="0037170E" w:rsidRPr="0012682B" w:rsidRDefault="00723B90" w:rsidP="00351941">
            <w:pPr>
              <w:rPr>
                <w:rFonts w:cstheme="minorHAnsi"/>
                <w:color w:val="auto"/>
                <w:szCs w:val="22"/>
              </w:rPr>
            </w:pPr>
            <w:r>
              <w:rPr>
                <w:rFonts w:cstheme="minorHAnsi"/>
                <w:color w:val="auto"/>
                <w:szCs w:val="22"/>
              </w:rPr>
              <w:t>From the MyTravelport Support Portal, a</w:t>
            </w:r>
            <w:r w:rsidR="00E70772">
              <w:rPr>
                <w:rFonts w:cstheme="minorHAnsi"/>
                <w:color w:val="auto"/>
                <w:szCs w:val="22"/>
              </w:rPr>
              <w:t xml:space="preserve"> </w:t>
            </w:r>
            <w:r w:rsidR="0037170E">
              <w:rPr>
                <w:rFonts w:cstheme="minorHAnsi"/>
                <w:color w:val="auto"/>
                <w:szCs w:val="22"/>
              </w:rPr>
              <w:t xml:space="preserve">link to </w:t>
            </w:r>
            <w:r w:rsidR="0037170E" w:rsidRPr="00843905">
              <w:rPr>
                <w:rFonts w:cstheme="minorHAnsi"/>
                <w:b/>
                <w:bCs/>
                <w:color w:val="auto"/>
                <w:szCs w:val="22"/>
              </w:rPr>
              <w:t>My Cases</w:t>
            </w:r>
            <w:r w:rsidR="0037170E">
              <w:rPr>
                <w:rFonts w:cstheme="minorHAnsi"/>
                <w:color w:val="auto"/>
                <w:szCs w:val="22"/>
              </w:rPr>
              <w:t xml:space="preserve"> is available from the profile drop-down in the top right hand corner.</w:t>
            </w:r>
          </w:p>
        </w:tc>
      </w:tr>
      <w:tr w:rsidR="00C40856" w14:paraId="18D60F45" w14:textId="77777777" w:rsidTr="00C40856">
        <w:tc>
          <w:tcPr>
            <w:tcW w:w="5305" w:type="dxa"/>
          </w:tcPr>
          <w:p w14:paraId="5220D1F1" w14:textId="77777777" w:rsidR="00C40856" w:rsidRDefault="00C40856" w:rsidP="00094826">
            <w:pPr>
              <w:rPr>
                <w:noProof/>
              </w:rPr>
            </w:pPr>
            <w:r>
              <w:rPr>
                <w:noProof/>
              </w:rPr>
              <w:drawing>
                <wp:inline distT="0" distB="0" distL="0" distR="0" wp14:anchorId="79FE397E" wp14:editId="28F083DF">
                  <wp:extent cx="2957689" cy="902927"/>
                  <wp:effectExtent l="0" t="0" r="0" b="0"/>
                  <wp:docPr id="672" name="Picture 6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descr="Text&#10;&#10;Description automatically generated with medium confidence"/>
                          <pic:cNvPicPr/>
                        </pic:nvPicPr>
                        <pic:blipFill>
                          <a:blip r:embed="rId90"/>
                          <a:stretch>
                            <a:fillRect/>
                          </a:stretch>
                        </pic:blipFill>
                        <pic:spPr>
                          <a:xfrm>
                            <a:off x="0" y="0"/>
                            <a:ext cx="2974809" cy="908153"/>
                          </a:xfrm>
                          <a:prstGeom prst="rect">
                            <a:avLst/>
                          </a:prstGeom>
                        </pic:spPr>
                      </pic:pic>
                    </a:graphicData>
                  </a:graphic>
                </wp:inline>
              </w:drawing>
            </w:r>
          </w:p>
        </w:tc>
        <w:tc>
          <w:tcPr>
            <w:tcW w:w="5130" w:type="dxa"/>
          </w:tcPr>
          <w:p w14:paraId="662D7BA9" w14:textId="77777777" w:rsidR="00C40856" w:rsidRDefault="00C40856" w:rsidP="00094826">
            <w:r>
              <w:t xml:space="preserve">Let’s scroll down the </w:t>
            </w:r>
            <w:r w:rsidRPr="00DF37DE">
              <w:rPr>
                <w:b/>
                <w:bCs/>
              </w:rPr>
              <w:t>Support Portal</w:t>
            </w:r>
            <w:r>
              <w:t xml:space="preserve"> to the </w:t>
            </w:r>
            <w:r w:rsidRPr="00DF37DE">
              <w:rPr>
                <w:b/>
                <w:bCs/>
              </w:rPr>
              <w:t>Open Alerts</w:t>
            </w:r>
            <w:r>
              <w:t xml:space="preserve"> section.</w:t>
            </w:r>
          </w:p>
          <w:p w14:paraId="79EDF807" w14:textId="77777777" w:rsidR="00C40856" w:rsidRPr="00EA1716" w:rsidRDefault="00C40856" w:rsidP="00094826">
            <w:r>
              <w:t xml:space="preserve">There is another link to </w:t>
            </w:r>
            <w:r w:rsidRPr="00DF37DE">
              <w:rPr>
                <w:b/>
                <w:bCs/>
              </w:rPr>
              <w:t>My Cases</w:t>
            </w:r>
            <w:r>
              <w:t xml:space="preserve"> here.</w:t>
            </w:r>
          </w:p>
        </w:tc>
      </w:tr>
      <w:tr w:rsidR="004964E3" w:rsidRPr="00104CCE" w14:paraId="4F8FC150" w14:textId="77777777" w:rsidTr="00C40856">
        <w:trPr>
          <w:cantSplit/>
        </w:trPr>
        <w:tc>
          <w:tcPr>
            <w:tcW w:w="5305" w:type="dxa"/>
          </w:tcPr>
          <w:p w14:paraId="78414B27" w14:textId="77777777" w:rsidR="004964E3" w:rsidRPr="00104CCE" w:rsidRDefault="004964E3" w:rsidP="00351941">
            <w:pPr>
              <w:rPr>
                <w:rFonts w:cstheme="minorHAnsi"/>
                <w:noProof/>
              </w:rPr>
            </w:pPr>
          </w:p>
        </w:tc>
        <w:tc>
          <w:tcPr>
            <w:tcW w:w="5130" w:type="dxa"/>
          </w:tcPr>
          <w:p w14:paraId="7BED096E" w14:textId="4BC51711" w:rsidR="004964E3" w:rsidRPr="0012682B" w:rsidRDefault="004964E3" w:rsidP="00351941">
            <w:pPr>
              <w:rPr>
                <w:rFonts w:cstheme="minorHAnsi"/>
                <w:color w:val="auto"/>
                <w:szCs w:val="22"/>
              </w:rPr>
            </w:pPr>
          </w:p>
        </w:tc>
      </w:tr>
      <w:tr w:rsidR="00C40856" w14:paraId="28E4A35B" w14:textId="77777777" w:rsidTr="00C40856">
        <w:tc>
          <w:tcPr>
            <w:tcW w:w="5305" w:type="dxa"/>
          </w:tcPr>
          <w:p w14:paraId="4AA8445B" w14:textId="77777777" w:rsidR="00C40856" w:rsidRDefault="00C40856" w:rsidP="00094826">
            <w:r>
              <w:rPr>
                <w:noProof/>
              </w:rPr>
              <w:lastRenderedPageBreak/>
              <w:drawing>
                <wp:inline distT="0" distB="0" distL="0" distR="0" wp14:anchorId="665BB086" wp14:editId="668FF60B">
                  <wp:extent cx="3307644" cy="1243949"/>
                  <wp:effectExtent l="0" t="0" r="7620" b="0"/>
                  <wp:docPr id="674" name="Picture 6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674" descr="Graphical user interface, application&#10;&#10;Description automatically generated"/>
                          <pic:cNvPicPr/>
                        </pic:nvPicPr>
                        <pic:blipFill>
                          <a:blip r:embed="rId91"/>
                          <a:stretch>
                            <a:fillRect/>
                          </a:stretch>
                        </pic:blipFill>
                        <pic:spPr>
                          <a:xfrm>
                            <a:off x="0" y="0"/>
                            <a:ext cx="3312683" cy="1245844"/>
                          </a:xfrm>
                          <a:prstGeom prst="rect">
                            <a:avLst/>
                          </a:prstGeom>
                        </pic:spPr>
                      </pic:pic>
                    </a:graphicData>
                  </a:graphic>
                </wp:inline>
              </w:drawing>
            </w:r>
          </w:p>
        </w:tc>
        <w:tc>
          <w:tcPr>
            <w:tcW w:w="5130" w:type="dxa"/>
          </w:tcPr>
          <w:p w14:paraId="3BFB0B13" w14:textId="1662D7DC" w:rsidR="00C40856" w:rsidRDefault="00C40856" w:rsidP="00094826">
            <w:r>
              <w:t xml:space="preserve">From the </w:t>
            </w:r>
            <w:r w:rsidRPr="00094826">
              <w:rPr>
                <w:b/>
                <w:bCs/>
              </w:rPr>
              <w:t>MyTravelport Home Page</w:t>
            </w:r>
            <w:r>
              <w:t xml:space="preserve">, drop-down </w:t>
            </w:r>
            <w:r w:rsidRPr="00094826">
              <w:rPr>
                <w:b/>
                <w:bCs/>
              </w:rPr>
              <w:t>Help and Resources</w:t>
            </w:r>
            <w:r>
              <w:t xml:space="preserve"> and select </w:t>
            </w:r>
            <w:r w:rsidRPr="00094826">
              <w:rPr>
                <w:b/>
                <w:bCs/>
              </w:rPr>
              <w:t>View my cases</w:t>
            </w:r>
            <w:r w:rsidR="00E70772">
              <w:rPr>
                <w:b/>
                <w:bCs/>
              </w:rPr>
              <w:t xml:space="preserve"> </w:t>
            </w:r>
            <w:r w:rsidR="00E70772" w:rsidRPr="00387303">
              <w:t>to view the My Cases list.</w:t>
            </w:r>
            <w:r>
              <w:br/>
            </w:r>
          </w:p>
        </w:tc>
      </w:tr>
      <w:tr w:rsidR="004F2A1A" w:rsidRPr="00104CCE" w14:paraId="5EEA9106" w14:textId="77777777" w:rsidTr="00C40856">
        <w:trPr>
          <w:cantSplit/>
        </w:trPr>
        <w:tc>
          <w:tcPr>
            <w:tcW w:w="5305" w:type="dxa"/>
          </w:tcPr>
          <w:p w14:paraId="50EB2C1D" w14:textId="77777777" w:rsidR="004F2A1A" w:rsidRPr="00104CCE" w:rsidRDefault="004F2A1A" w:rsidP="00351941">
            <w:pPr>
              <w:rPr>
                <w:rFonts w:cstheme="minorHAnsi"/>
                <w:noProof/>
                <w:szCs w:val="22"/>
                <w:lang w:val="en-US" w:eastAsia="en-US"/>
              </w:rPr>
            </w:pPr>
            <w:r w:rsidRPr="00104CCE">
              <w:rPr>
                <w:rFonts w:cstheme="minorHAnsi"/>
                <w:noProof/>
              </w:rPr>
              <w:drawing>
                <wp:inline distT="0" distB="0" distL="0" distR="0" wp14:anchorId="135776D6" wp14:editId="1D76B8BA">
                  <wp:extent cx="3114136" cy="822907"/>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24875" cy="852170"/>
                          </a:xfrm>
                          <a:prstGeom prst="rect">
                            <a:avLst/>
                          </a:prstGeom>
                        </pic:spPr>
                      </pic:pic>
                    </a:graphicData>
                  </a:graphic>
                </wp:inline>
              </w:drawing>
            </w:r>
          </w:p>
        </w:tc>
        <w:tc>
          <w:tcPr>
            <w:tcW w:w="5130" w:type="dxa"/>
          </w:tcPr>
          <w:p w14:paraId="6908393D" w14:textId="4543D920" w:rsidR="004F2A1A" w:rsidRPr="0012682B" w:rsidRDefault="00C40856" w:rsidP="00351941">
            <w:pPr>
              <w:rPr>
                <w:rFonts w:cstheme="minorHAnsi"/>
                <w:color w:val="auto"/>
                <w:szCs w:val="22"/>
              </w:rPr>
            </w:pPr>
            <w:r>
              <w:rPr>
                <w:rFonts w:cstheme="minorHAnsi"/>
                <w:color w:val="auto"/>
                <w:szCs w:val="22"/>
              </w:rPr>
              <w:t xml:space="preserve">Using one of these methods, display the </w:t>
            </w:r>
            <w:r w:rsidRPr="00843905">
              <w:rPr>
                <w:rFonts w:cstheme="minorHAnsi"/>
                <w:b/>
                <w:bCs/>
                <w:color w:val="auto"/>
                <w:szCs w:val="22"/>
              </w:rPr>
              <w:t>My Cases</w:t>
            </w:r>
            <w:r>
              <w:rPr>
                <w:rFonts w:cstheme="minorHAnsi"/>
                <w:color w:val="auto"/>
                <w:szCs w:val="22"/>
              </w:rPr>
              <w:t xml:space="preserve"> list.</w:t>
            </w:r>
          </w:p>
          <w:p w14:paraId="7B88B7CB" w14:textId="77777777" w:rsidR="004F2A1A" w:rsidRPr="0012682B" w:rsidRDefault="004F2A1A" w:rsidP="00351941">
            <w:pPr>
              <w:rPr>
                <w:rFonts w:cstheme="minorHAnsi"/>
                <w:color w:val="auto"/>
                <w:szCs w:val="22"/>
              </w:rPr>
            </w:pPr>
            <w:r w:rsidRPr="0012682B">
              <w:rPr>
                <w:rFonts w:cstheme="minorHAnsi"/>
                <w:color w:val="auto"/>
                <w:szCs w:val="22"/>
              </w:rPr>
              <w:t>If a customer needs to look at their case, this is where they should look.</w:t>
            </w:r>
          </w:p>
          <w:p w14:paraId="46FFD065" w14:textId="76419C21" w:rsidR="004F2A1A" w:rsidRPr="0012682B" w:rsidRDefault="004F2A1A" w:rsidP="00351941">
            <w:pPr>
              <w:rPr>
                <w:rFonts w:cstheme="minorHAnsi"/>
                <w:color w:val="auto"/>
                <w:szCs w:val="22"/>
              </w:rPr>
            </w:pPr>
          </w:p>
        </w:tc>
      </w:tr>
      <w:tr w:rsidR="004F2A1A" w:rsidRPr="00104CCE" w14:paraId="7BD44DFE" w14:textId="77777777" w:rsidTr="00C40856">
        <w:trPr>
          <w:cantSplit/>
        </w:trPr>
        <w:tc>
          <w:tcPr>
            <w:tcW w:w="5305" w:type="dxa"/>
          </w:tcPr>
          <w:p w14:paraId="67CA8751" w14:textId="77777777" w:rsidR="004F2A1A" w:rsidRPr="00104CCE" w:rsidRDefault="004F2A1A" w:rsidP="00351941">
            <w:pPr>
              <w:rPr>
                <w:rFonts w:cstheme="minorHAnsi"/>
                <w:noProof/>
              </w:rPr>
            </w:pPr>
            <w:r>
              <w:rPr>
                <w:noProof/>
              </w:rPr>
              <w:drawing>
                <wp:inline distT="0" distB="0" distL="0" distR="0" wp14:anchorId="6E9967E6" wp14:editId="0E33C277">
                  <wp:extent cx="2228571" cy="2276190"/>
                  <wp:effectExtent l="0" t="0" r="635"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28571" cy="2276190"/>
                          </a:xfrm>
                          <a:prstGeom prst="rect">
                            <a:avLst/>
                          </a:prstGeom>
                        </pic:spPr>
                      </pic:pic>
                    </a:graphicData>
                  </a:graphic>
                </wp:inline>
              </w:drawing>
            </w:r>
          </w:p>
        </w:tc>
        <w:tc>
          <w:tcPr>
            <w:tcW w:w="5130" w:type="dxa"/>
          </w:tcPr>
          <w:p w14:paraId="5FB61D18" w14:textId="77777777" w:rsidR="004F2A1A" w:rsidRPr="0012682B" w:rsidRDefault="004F2A1A" w:rsidP="00351941">
            <w:pPr>
              <w:rPr>
                <w:rFonts w:cstheme="minorHAnsi"/>
                <w:color w:val="auto"/>
              </w:rPr>
            </w:pPr>
            <w:r w:rsidRPr="0012682B">
              <w:rPr>
                <w:rFonts w:cstheme="minorHAnsi"/>
                <w:color w:val="auto"/>
              </w:rPr>
              <w:t xml:space="preserve">On the left side of the screen, notice the </w:t>
            </w:r>
            <w:bookmarkStart w:id="36" w:name="MyListFilters"/>
            <w:r w:rsidRPr="0012682B">
              <w:rPr>
                <w:rFonts w:cstheme="minorHAnsi"/>
                <w:b/>
                <w:bCs/>
                <w:color w:val="auto"/>
              </w:rPr>
              <w:t>My List</w:t>
            </w:r>
            <w:r w:rsidRPr="0012682B">
              <w:rPr>
                <w:rFonts w:cstheme="minorHAnsi"/>
                <w:color w:val="auto"/>
              </w:rPr>
              <w:t xml:space="preserve"> filters</w:t>
            </w:r>
            <w:bookmarkEnd w:id="36"/>
            <w:r w:rsidRPr="0012682B">
              <w:rPr>
                <w:rFonts w:cstheme="minorHAnsi"/>
                <w:color w:val="auto"/>
              </w:rPr>
              <w:t>. These filters can help customers manage their cases.</w:t>
            </w:r>
          </w:p>
          <w:p w14:paraId="6887066C" w14:textId="77777777" w:rsidR="004F2A1A" w:rsidRPr="0012682B" w:rsidRDefault="004F2A1A" w:rsidP="00351941">
            <w:pPr>
              <w:rPr>
                <w:rFonts w:cstheme="minorHAnsi"/>
                <w:color w:val="auto"/>
              </w:rPr>
            </w:pPr>
            <w:r w:rsidRPr="0012682B">
              <w:rPr>
                <w:rFonts w:cstheme="minorHAnsi"/>
                <w:color w:val="auto"/>
              </w:rPr>
              <w:t>The following filters are available:</w:t>
            </w:r>
          </w:p>
          <w:p w14:paraId="1F0E3BDF" w14:textId="77777777" w:rsidR="004F2A1A" w:rsidRPr="0012682B" w:rsidRDefault="004F2A1A" w:rsidP="00351941">
            <w:pPr>
              <w:rPr>
                <w:rFonts w:cstheme="minorHAnsi"/>
                <w:color w:val="auto"/>
              </w:rPr>
            </w:pPr>
            <w:r w:rsidRPr="00843905">
              <w:rPr>
                <w:rFonts w:cstheme="minorHAnsi"/>
                <w:b/>
                <w:bCs/>
                <w:color w:val="auto"/>
              </w:rPr>
              <w:t>All Cases</w:t>
            </w:r>
            <w:r w:rsidRPr="0012682B">
              <w:rPr>
                <w:rFonts w:cstheme="minorHAnsi"/>
                <w:color w:val="auto"/>
              </w:rPr>
              <w:t xml:space="preserve"> – All the customer’s cases. This is the default view.</w:t>
            </w:r>
          </w:p>
          <w:p w14:paraId="001B9D4D" w14:textId="77777777" w:rsidR="004F2A1A" w:rsidRPr="0012682B" w:rsidRDefault="004F2A1A" w:rsidP="00351941">
            <w:pPr>
              <w:rPr>
                <w:rFonts w:cstheme="minorHAnsi"/>
                <w:color w:val="auto"/>
              </w:rPr>
            </w:pPr>
            <w:r w:rsidRPr="00843905">
              <w:rPr>
                <w:rFonts w:cstheme="minorHAnsi"/>
                <w:b/>
                <w:bCs/>
                <w:color w:val="auto"/>
              </w:rPr>
              <w:t>Action Needed</w:t>
            </w:r>
            <w:r w:rsidRPr="0012682B">
              <w:rPr>
                <w:rFonts w:cstheme="minorHAnsi"/>
                <w:color w:val="auto"/>
              </w:rPr>
              <w:t xml:space="preserve"> – Cases in Solution Proposed and Awaiting Info status.</w:t>
            </w:r>
          </w:p>
          <w:p w14:paraId="3E6E4ACB" w14:textId="77777777" w:rsidR="004F2A1A" w:rsidRPr="0012682B" w:rsidRDefault="004F2A1A" w:rsidP="00351941">
            <w:pPr>
              <w:rPr>
                <w:rFonts w:cstheme="minorHAnsi"/>
                <w:color w:val="auto"/>
              </w:rPr>
            </w:pPr>
            <w:r w:rsidRPr="00843905">
              <w:rPr>
                <w:rFonts w:cstheme="minorHAnsi"/>
                <w:b/>
                <w:bCs/>
                <w:color w:val="auto"/>
              </w:rPr>
              <w:t>Open Cases</w:t>
            </w:r>
            <w:r w:rsidRPr="0012682B">
              <w:rPr>
                <w:rFonts w:cstheme="minorHAnsi"/>
                <w:color w:val="auto"/>
              </w:rPr>
              <w:t xml:space="preserve"> – Cases in Open statuses</w:t>
            </w:r>
          </w:p>
          <w:p w14:paraId="283833F4" w14:textId="7B1531A8" w:rsidR="004F2A1A" w:rsidRPr="0012682B" w:rsidRDefault="004F2A1A" w:rsidP="00351941">
            <w:pPr>
              <w:rPr>
                <w:rFonts w:cstheme="minorHAnsi"/>
                <w:color w:val="auto"/>
              </w:rPr>
            </w:pPr>
            <w:r w:rsidRPr="00843905">
              <w:rPr>
                <w:rFonts w:cstheme="minorHAnsi"/>
                <w:b/>
                <w:bCs/>
                <w:color w:val="auto"/>
              </w:rPr>
              <w:t>My Cases</w:t>
            </w:r>
            <w:r w:rsidRPr="0012682B">
              <w:rPr>
                <w:rFonts w:cstheme="minorHAnsi"/>
                <w:color w:val="auto"/>
              </w:rPr>
              <w:t xml:space="preserve"> – Cases where the customer is the contact. Usually, the customer’s name appears in the Contact column for these cases. However, if the case was raised on behalf of the customer by an internal contact, the Contact field may be blank:</w:t>
            </w:r>
            <w:r w:rsidRPr="0012682B">
              <w:rPr>
                <w:rFonts w:cstheme="minorHAnsi"/>
                <w:color w:val="auto"/>
              </w:rPr>
              <w:br/>
            </w:r>
            <w:r w:rsidRPr="0012682B">
              <w:rPr>
                <w:noProof/>
                <w:color w:val="auto"/>
              </w:rPr>
              <w:drawing>
                <wp:inline distT="0" distB="0" distL="0" distR="0" wp14:anchorId="72B815E3" wp14:editId="1B2C8A52">
                  <wp:extent cx="1905802" cy="1316296"/>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09725" cy="1319005"/>
                          </a:xfrm>
                          <a:prstGeom prst="rect">
                            <a:avLst/>
                          </a:prstGeom>
                        </pic:spPr>
                      </pic:pic>
                    </a:graphicData>
                  </a:graphic>
                </wp:inline>
              </w:drawing>
            </w:r>
          </w:p>
          <w:p w14:paraId="0F2DD037" w14:textId="77777777" w:rsidR="004F2A1A" w:rsidRPr="0012682B" w:rsidRDefault="004F2A1A" w:rsidP="00351941">
            <w:pPr>
              <w:rPr>
                <w:rFonts w:cstheme="minorHAnsi"/>
                <w:color w:val="auto"/>
              </w:rPr>
            </w:pPr>
            <w:r w:rsidRPr="00843905">
              <w:rPr>
                <w:rFonts w:cstheme="minorHAnsi"/>
                <w:b/>
                <w:bCs/>
                <w:color w:val="auto"/>
              </w:rPr>
              <w:t>My Watched Cases</w:t>
            </w:r>
            <w:r w:rsidRPr="0012682B">
              <w:rPr>
                <w:rFonts w:cstheme="minorHAnsi"/>
                <w:color w:val="auto"/>
              </w:rPr>
              <w:t xml:space="preserve"> – Cases where the customer’s email is in the Watch List. The customer’s contact must be linked to the case CIDB to appear in this filter.</w:t>
            </w:r>
          </w:p>
          <w:p w14:paraId="6B9986C6" w14:textId="77777777" w:rsidR="004F2A1A" w:rsidRPr="0012682B" w:rsidRDefault="004F2A1A" w:rsidP="00351941">
            <w:pPr>
              <w:rPr>
                <w:rFonts w:cstheme="minorHAnsi"/>
                <w:color w:val="auto"/>
              </w:rPr>
            </w:pPr>
            <w:r w:rsidRPr="00843905">
              <w:rPr>
                <w:rFonts w:cstheme="minorHAnsi"/>
                <w:b/>
                <w:bCs/>
                <w:color w:val="auto"/>
              </w:rPr>
              <w:t>Closed Cases</w:t>
            </w:r>
            <w:r w:rsidRPr="0012682B">
              <w:rPr>
                <w:rFonts w:cstheme="minorHAnsi"/>
                <w:color w:val="auto"/>
              </w:rPr>
              <w:t xml:space="preserve"> – Cases that are Closed status</w:t>
            </w:r>
          </w:p>
        </w:tc>
      </w:tr>
      <w:tr w:rsidR="004F2A1A" w:rsidRPr="00104CCE" w14:paraId="61C2172D" w14:textId="77777777" w:rsidTr="00C40856">
        <w:trPr>
          <w:cantSplit/>
        </w:trPr>
        <w:tc>
          <w:tcPr>
            <w:tcW w:w="5305" w:type="dxa"/>
          </w:tcPr>
          <w:p w14:paraId="1AC0F10D" w14:textId="77777777" w:rsidR="004F2A1A" w:rsidRPr="00104CCE" w:rsidRDefault="004F2A1A" w:rsidP="00351941">
            <w:pPr>
              <w:rPr>
                <w:rFonts w:cstheme="minorHAnsi"/>
                <w:noProof/>
              </w:rPr>
            </w:pPr>
            <w:r w:rsidRPr="00104CCE">
              <w:rPr>
                <w:rFonts w:cstheme="minorHAnsi"/>
                <w:noProof/>
              </w:rPr>
              <w:lastRenderedPageBreak/>
              <w:drawing>
                <wp:inline distT="0" distB="0" distL="0" distR="0" wp14:anchorId="16C33226" wp14:editId="5967A4C9">
                  <wp:extent cx="3114136" cy="822907"/>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24875" cy="852170"/>
                          </a:xfrm>
                          <a:prstGeom prst="rect">
                            <a:avLst/>
                          </a:prstGeom>
                        </pic:spPr>
                      </pic:pic>
                    </a:graphicData>
                  </a:graphic>
                </wp:inline>
              </w:drawing>
            </w:r>
          </w:p>
        </w:tc>
        <w:tc>
          <w:tcPr>
            <w:tcW w:w="5130" w:type="dxa"/>
          </w:tcPr>
          <w:p w14:paraId="76EC4939" w14:textId="77777777" w:rsidR="004F2A1A" w:rsidRPr="0012682B" w:rsidRDefault="004F2A1A" w:rsidP="00351941">
            <w:pPr>
              <w:rPr>
                <w:rFonts w:cstheme="minorHAnsi"/>
                <w:color w:val="auto"/>
              </w:rPr>
            </w:pPr>
            <w:r w:rsidRPr="0012682B">
              <w:rPr>
                <w:rFonts w:cstheme="minorHAnsi"/>
                <w:color w:val="auto"/>
              </w:rPr>
              <w:t>Let’s select the case we just created.</w:t>
            </w:r>
          </w:p>
        </w:tc>
      </w:tr>
      <w:tr w:rsidR="004F2A1A" w:rsidRPr="00104CCE" w14:paraId="50C16574" w14:textId="77777777" w:rsidTr="00C40856">
        <w:trPr>
          <w:cantSplit/>
        </w:trPr>
        <w:tc>
          <w:tcPr>
            <w:tcW w:w="5305" w:type="dxa"/>
          </w:tcPr>
          <w:p w14:paraId="6E0002C5" w14:textId="77777777" w:rsidR="004F2A1A" w:rsidRPr="00104CCE" w:rsidRDefault="004F2A1A" w:rsidP="00351941">
            <w:pPr>
              <w:rPr>
                <w:rFonts w:cstheme="minorHAnsi"/>
                <w:noProof/>
                <w:szCs w:val="22"/>
                <w:lang w:val="en-US" w:eastAsia="en-US"/>
              </w:rPr>
            </w:pPr>
            <w:r w:rsidRPr="00104CCE">
              <w:rPr>
                <w:rFonts w:cstheme="minorHAnsi"/>
                <w:noProof/>
              </w:rPr>
              <w:drawing>
                <wp:inline distT="0" distB="0" distL="0" distR="0" wp14:anchorId="782989B5" wp14:editId="6C94EB06">
                  <wp:extent cx="2855344" cy="631714"/>
                  <wp:effectExtent l="0" t="0" r="254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21454" cy="646340"/>
                          </a:xfrm>
                          <a:prstGeom prst="rect">
                            <a:avLst/>
                          </a:prstGeom>
                        </pic:spPr>
                      </pic:pic>
                    </a:graphicData>
                  </a:graphic>
                </wp:inline>
              </w:drawing>
            </w:r>
          </w:p>
        </w:tc>
        <w:tc>
          <w:tcPr>
            <w:tcW w:w="5130" w:type="dxa"/>
          </w:tcPr>
          <w:p w14:paraId="11772F36" w14:textId="77777777" w:rsidR="004F2A1A" w:rsidRPr="0012682B" w:rsidRDefault="004F2A1A" w:rsidP="00351941">
            <w:pPr>
              <w:rPr>
                <w:rFonts w:cstheme="minorHAnsi"/>
                <w:bCs/>
                <w:color w:val="auto"/>
                <w:szCs w:val="22"/>
              </w:rPr>
            </w:pPr>
            <w:r w:rsidRPr="0012682B">
              <w:rPr>
                <w:rFonts w:cstheme="minorHAnsi"/>
                <w:color w:val="auto"/>
                <w:szCs w:val="22"/>
              </w:rPr>
              <w:t xml:space="preserve">After the customer submits their case, if they think of something they want to add, they can type it in </w:t>
            </w:r>
            <w:r w:rsidRPr="0012682B">
              <w:rPr>
                <w:rFonts w:cstheme="minorHAnsi"/>
                <w:b/>
                <w:color w:val="auto"/>
                <w:szCs w:val="22"/>
              </w:rPr>
              <w:t xml:space="preserve">Type your message here. </w:t>
            </w:r>
            <w:r w:rsidRPr="0012682B">
              <w:rPr>
                <w:rFonts w:cstheme="minorHAnsi"/>
                <w:bCs/>
                <w:color w:val="auto"/>
                <w:szCs w:val="22"/>
              </w:rPr>
              <w:t>They can also select the paperclip to add an attachment.</w:t>
            </w:r>
          </w:p>
          <w:p w14:paraId="245AF6F9" w14:textId="3CDC4934" w:rsidR="004F2A1A" w:rsidRPr="0012682B" w:rsidRDefault="004F2A1A" w:rsidP="00351941">
            <w:pPr>
              <w:rPr>
                <w:rFonts w:cstheme="minorHAnsi"/>
                <w:bCs/>
                <w:color w:val="auto"/>
                <w:szCs w:val="22"/>
              </w:rPr>
            </w:pPr>
            <w:r w:rsidRPr="0012682B">
              <w:rPr>
                <w:rFonts w:cstheme="minorHAnsi"/>
                <w:bCs/>
                <w:color w:val="auto"/>
                <w:szCs w:val="22"/>
              </w:rPr>
              <w:t>Let’s type a comment</w:t>
            </w:r>
            <w:r w:rsidR="00E70772">
              <w:rPr>
                <w:rFonts w:cstheme="minorHAnsi"/>
                <w:bCs/>
                <w:color w:val="auto"/>
                <w:szCs w:val="22"/>
              </w:rPr>
              <w:t xml:space="preserve">, add an attachment, </w:t>
            </w:r>
            <w:r w:rsidRPr="0012682B">
              <w:rPr>
                <w:rFonts w:cstheme="minorHAnsi"/>
                <w:bCs/>
                <w:color w:val="auto"/>
                <w:szCs w:val="22"/>
              </w:rPr>
              <w:t xml:space="preserve">and press </w:t>
            </w:r>
            <w:r w:rsidRPr="0012682B">
              <w:rPr>
                <w:rFonts w:cstheme="minorHAnsi"/>
                <w:b/>
                <w:color w:val="auto"/>
                <w:szCs w:val="22"/>
              </w:rPr>
              <w:t>Send</w:t>
            </w:r>
            <w:r w:rsidRPr="0012682B">
              <w:rPr>
                <w:rFonts w:cstheme="minorHAnsi"/>
                <w:bCs/>
                <w:color w:val="auto"/>
                <w:szCs w:val="22"/>
              </w:rPr>
              <w:t>.</w:t>
            </w:r>
          </w:p>
        </w:tc>
      </w:tr>
      <w:tr w:rsidR="004F2A1A" w:rsidRPr="00104CCE" w14:paraId="057696CD" w14:textId="77777777" w:rsidTr="00C40856">
        <w:trPr>
          <w:cantSplit/>
        </w:trPr>
        <w:tc>
          <w:tcPr>
            <w:tcW w:w="5305" w:type="dxa"/>
          </w:tcPr>
          <w:p w14:paraId="265DF96B" w14:textId="77777777" w:rsidR="004F2A1A" w:rsidRPr="00104CCE" w:rsidRDefault="004F2A1A" w:rsidP="00351941">
            <w:pPr>
              <w:rPr>
                <w:rFonts w:cstheme="minorHAnsi"/>
                <w:noProof/>
                <w:szCs w:val="22"/>
                <w:lang w:val="en-US" w:eastAsia="en-US"/>
              </w:rPr>
            </w:pPr>
            <w:r w:rsidRPr="00104CCE">
              <w:rPr>
                <w:rFonts w:cstheme="minorHAnsi"/>
                <w:noProof/>
              </w:rPr>
              <w:drawing>
                <wp:inline distT="0" distB="0" distL="0" distR="0" wp14:anchorId="28093234" wp14:editId="03D7B376">
                  <wp:extent cx="2825536" cy="955819"/>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72847" cy="971823"/>
                          </a:xfrm>
                          <a:prstGeom prst="rect">
                            <a:avLst/>
                          </a:prstGeom>
                        </pic:spPr>
                      </pic:pic>
                    </a:graphicData>
                  </a:graphic>
                </wp:inline>
              </w:drawing>
            </w:r>
          </w:p>
        </w:tc>
        <w:tc>
          <w:tcPr>
            <w:tcW w:w="5130" w:type="dxa"/>
          </w:tcPr>
          <w:p w14:paraId="7E365562" w14:textId="77777777" w:rsidR="004F2A1A" w:rsidRPr="0012682B" w:rsidRDefault="004F2A1A" w:rsidP="00351941">
            <w:pPr>
              <w:rPr>
                <w:rFonts w:cstheme="minorHAnsi"/>
                <w:color w:val="auto"/>
                <w:szCs w:val="22"/>
              </w:rPr>
            </w:pPr>
            <w:r w:rsidRPr="0012682B">
              <w:rPr>
                <w:rFonts w:cstheme="minorHAnsi"/>
                <w:color w:val="auto"/>
                <w:szCs w:val="22"/>
              </w:rPr>
              <w:t>The customer instantly sees their comment in the portal, confirming their update was added to their case.</w:t>
            </w:r>
          </w:p>
        </w:tc>
      </w:tr>
      <w:tr w:rsidR="004F2A1A" w:rsidRPr="00104CCE" w14:paraId="30B3069A" w14:textId="77777777" w:rsidTr="00C40856">
        <w:trPr>
          <w:cantSplit/>
        </w:trPr>
        <w:tc>
          <w:tcPr>
            <w:tcW w:w="5305" w:type="dxa"/>
          </w:tcPr>
          <w:p w14:paraId="3183F63D" w14:textId="76BF0DA6" w:rsidR="004F2A1A" w:rsidRPr="00104CCE" w:rsidRDefault="00F12845" w:rsidP="00351941">
            <w:pPr>
              <w:rPr>
                <w:rFonts w:cstheme="minorHAnsi"/>
                <w:noProof/>
              </w:rPr>
            </w:pPr>
            <w:r>
              <w:rPr>
                <w:noProof/>
              </w:rPr>
              <w:drawing>
                <wp:inline distT="0" distB="0" distL="0" distR="0" wp14:anchorId="1A7B94A4" wp14:editId="12020A75">
                  <wp:extent cx="2857143" cy="761905"/>
                  <wp:effectExtent l="0" t="0" r="635"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57143" cy="761905"/>
                          </a:xfrm>
                          <a:prstGeom prst="rect">
                            <a:avLst/>
                          </a:prstGeom>
                        </pic:spPr>
                      </pic:pic>
                    </a:graphicData>
                  </a:graphic>
                </wp:inline>
              </w:drawing>
            </w:r>
          </w:p>
        </w:tc>
        <w:tc>
          <w:tcPr>
            <w:tcW w:w="5130" w:type="dxa"/>
          </w:tcPr>
          <w:p w14:paraId="2E8A4BBE" w14:textId="652A4EA4" w:rsidR="004F2A1A" w:rsidRPr="0012682B" w:rsidRDefault="004F2A1A" w:rsidP="00351941">
            <w:pPr>
              <w:rPr>
                <w:rFonts w:cstheme="minorHAnsi"/>
                <w:color w:val="auto"/>
              </w:rPr>
            </w:pPr>
            <w:r w:rsidRPr="0012682B">
              <w:rPr>
                <w:rFonts w:cstheme="minorHAnsi"/>
                <w:color w:val="auto"/>
              </w:rPr>
              <w:t>ServiceNow adds an additional comment to the activity thread, confirming the attachment</w:t>
            </w:r>
            <w:r w:rsidR="00E70772">
              <w:rPr>
                <w:rFonts w:cstheme="minorHAnsi"/>
                <w:color w:val="auto"/>
              </w:rPr>
              <w:t xml:space="preserve"> was added.</w:t>
            </w:r>
          </w:p>
          <w:p w14:paraId="0A8879BD" w14:textId="77777777" w:rsidR="004F2A1A" w:rsidRPr="0012682B" w:rsidRDefault="004F2A1A" w:rsidP="00351941">
            <w:pPr>
              <w:rPr>
                <w:rFonts w:cstheme="minorHAnsi"/>
                <w:color w:val="auto"/>
              </w:rPr>
            </w:pPr>
          </w:p>
        </w:tc>
      </w:tr>
      <w:tr w:rsidR="004F2A1A" w:rsidRPr="00104CCE" w14:paraId="197F22BB" w14:textId="77777777" w:rsidTr="00C40856">
        <w:trPr>
          <w:cantSplit/>
        </w:trPr>
        <w:tc>
          <w:tcPr>
            <w:tcW w:w="5305" w:type="dxa"/>
          </w:tcPr>
          <w:p w14:paraId="5F110B99" w14:textId="6771FED8" w:rsidR="004F2A1A" w:rsidRPr="00104CCE" w:rsidRDefault="00F12845" w:rsidP="00351941">
            <w:pPr>
              <w:rPr>
                <w:rFonts w:cstheme="minorHAnsi"/>
                <w:noProof/>
              </w:rPr>
            </w:pPr>
            <w:r>
              <w:rPr>
                <w:noProof/>
              </w:rPr>
              <w:drawing>
                <wp:inline distT="0" distB="0" distL="0" distR="0" wp14:anchorId="1B4A85F4" wp14:editId="1501A12F">
                  <wp:extent cx="1819048" cy="3161905"/>
                  <wp:effectExtent l="0" t="0" r="0" b="63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19048" cy="3161905"/>
                          </a:xfrm>
                          <a:prstGeom prst="rect">
                            <a:avLst/>
                          </a:prstGeom>
                        </pic:spPr>
                      </pic:pic>
                    </a:graphicData>
                  </a:graphic>
                </wp:inline>
              </w:drawing>
            </w:r>
          </w:p>
        </w:tc>
        <w:tc>
          <w:tcPr>
            <w:tcW w:w="5130" w:type="dxa"/>
          </w:tcPr>
          <w:p w14:paraId="2BF6DBA1" w14:textId="77777777" w:rsidR="004F2A1A" w:rsidRPr="0012682B" w:rsidRDefault="004F2A1A" w:rsidP="00351941">
            <w:pPr>
              <w:rPr>
                <w:rFonts w:cstheme="minorHAnsi"/>
                <w:color w:val="auto"/>
              </w:rPr>
            </w:pPr>
            <w:r w:rsidRPr="0012682B">
              <w:rPr>
                <w:rFonts w:cstheme="minorHAnsi"/>
                <w:color w:val="auto"/>
              </w:rPr>
              <w:t xml:space="preserve">The customer can view attachments to their case by scrolling down to the </w:t>
            </w:r>
            <w:r w:rsidRPr="00843905">
              <w:rPr>
                <w:rFonts w:cstheme="minorHAnsi"/>
                <w:b/>
                <w:bCs/>
                <w:color w:val="auto"/>
              </w:rPr>
              <w:t>Attachments</w:t>
            </w:r>
            <w:r w:rsidRPr="0012682B">
              <w:rPr>
                <w:rFonts w:cstheme="minorHAnsi"/>
                <w:color w:val="auto"/>
              </w:rPr>
              <w:t xml:space="preserve"> area. </w:t>
            </w:r>
          </w:p>
          <w:p w14:paraId="38546A4F" w14:textId="77777777" w:rsidR="004F2A1A" w:rsidRPr="0012682B" w:rsidRDefault="004F2A1A" w:rsidP="00351941">
            <w:pPr>
              <w:rPr>
                <w:rFonts w:cstheme="minorHAnsi"/>
                <w:color w:val="auto"/>
              </w:rPr>
            </w:pPr>
            <w:r w:rsidRPr="0012682B">
              <w:rPr>
                <w:rFonts w:cstheme="minorHAnsi"/>
                <w:color w:val="auto"/>
              </w:rPr>
              <w:t xml:space="preserve">Attachments appear under </w:t>
            </w:r>
            <w:r w:rsidRPr="00843905">
              <w:rPr>
                <w:rFonts w:cstheme="minorHAnsi"/>
                <w:b/>
                <w:bCs/>
                <w:color w:val="auto"/>
              </w:rPr>
              <w:t>Case details</w:t>
            </w:r>
            <w:r w:rsidRPr="0012682B">
              <w:rPr>
                <w:rFonts w:cstheme="minorHAnsi"/>
                <w:color w:val="auto"/>
              </w:rPr>
              <w:t>, on the right side of the screen.</w:t>
            </w:r>
          </w:p>
        </w:tc>
      </w:tr>
      <w:tr w:rsidR="004F2A1A" w:rsidRPr="00104CCE" w14:paraId="2E309481" w14:textId="77777777" w:rsidTr="00C40856">
        <w:trPr>
          <w:cantSplit/>
        </w:trPr>
        <w:tc>
          <w:tcPr>
            <w:tcW w:w="5305" w:type="dxa"/>
          </w:tcPr>
          <w:p w14:paraId="3D642518" w14:textId="77777777" w:rsidR="004F2A1A" w:rsidRPr="00104CCE" w:rsidRDefault="004F2A1A" w:rsidP="00351941">
            <w:pPr>
              <w:rPr>
                <w:rFonts w:cstheme="minorHAnsi"/>
                <w:noProof/>
                <w:szCs w:val="22"/>
                <w:lang w:val="en-US" w:eastAsia="en-US"/>
              </w:rPr>
            </w:pPr>
            <w:r w:rsidRPr="00104CCE">
              <w:rPr>
                <w:rFonts w:cstheme="minorHAnsi"/>
                <w:noProof/>
              </w:rPr>
              <w:drawing>
                <wp:inline distT="0" distB="0" distL="0" distR="0" wp14:anchorId="74AA8A41" wp14:editId="4D86D028">
                  <wp:extent cx="2233930" cy="396875"/>
                  <wp:effectExtent l="0" t="0" r="0" b="317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33930" cy="396875"/>
                          </a:xfrm>
                          <a:prstGeom prst="rect">
                            <a:avLst/>
                          </a:prstGeom>
                          <a:noFill/>
                          <a:ln>
                            <a:noFill/>
                          </a:ln>
                        </pic:spPr>
                      </pic:pic>
                    </a:graphicData>
                  </a:graphic>
                </wp:inline>
              </w:drawing>
            </w:r>
          </w:p>
        </w:tc>
        <w:tc>
          <w:tcPr>
            <w:tcW w:w="5130" w:type="dxa"/>
          </w:tcPr>
          <w:p w14:paraId="45EFD64C" w14:textId="77777777" w:rsidR="004F2A1A" w:rsidRPr="0012682B" w:rsidRDefault="004F2A1A" w:rsidP="00351941">
            <w:pPr>
              <w:rPr>
                <w:rFonts w:cstheme="minorHAnsi"/>
                <w:color w:val="auto"/>
                <w:szCs w:val="22"/>
              </w:rPr>
            </w:pPr>
            <w:r w:rsidRPr="0012682B">
              <w:rPr>
                <w:rFonts w:cstheme="minorHAnsi"/>
                <w:color w:val="auto"/>
                <w:szCs w:val="22"/>
              </w:rPr>
              <w:t xml:space="preserve">Let’s switch to ServiceNow and view the case we created. </w:t>
            </w:r>
          </w:p>
          <w:p w14:paraId="1CFCED84" w14:textId="429B90C3" w:rsidR="004F2A1A" w:rsidRPr="0012682B" w:rsidRDefault="004F2A1A" w:rsidP="0012682B">
            <w:pPr>
              <w:rPr>
                <w:color w:val="auto"/>
              </w:rPr>
            </w:pPr>
            <w:r w:rsidRPr="0012682B">
              <w:rPr>
                <w:color w:val="auto"/>
              </w:rPr>
              <w:t xml:space="preserve">Access </w:t>
            </w:r>
            <w:hyperlink r:id="rId100" w:history="1">
              <w:r w:rsidRPr="0012682B">
                <w:rPr>
                  <w:rStyle w:val="Hyperlink"/>
                  <w:rFonts w:cstheme="minorHAnsi"/>
                  <w:bCs/>
                  <w:color w:val="auto"/>
                  <w:szCs w:val="22"/>
                </w:rPr>
                <w:t>https://travelporttest.service-now.com/</w:t>
              </w:r>
            </w:hyperlink>
            <w:r w:rsidRPr="0012682B">
              <w:rPr>
                <w:color w:val="auto"/>
              </w:rPr>
              <w:t xml:space="preserve"> to open ServiceNow test.</w:t>
            </w:r>
          </w:p>
        </w:tc>
      </w:tr>
      <w:tr w:rsidR="004F2A1A" w:rsidRPr="00104CCE" w14:paraId="7D1695DE" w14:textId="77777777" w:rsidTr="00C40856">
        <w:trPr>
          <w:cantSplit/>
        </w:trPr>
        <w:tc>
          <w:tcPr>
            <w:tcW w:w="5305" w:type="dxa"/>
          </w:tcPr>
          <w:p w14:paraId="18BDF182" w14:textId="77777777" w:rsidR="004F2A1A" w:rsidRPr="00104CCE" w:rsidRDefault="004F2A1A" w:rsidP="00351941">
            <w:pPr>
              <w:rPr>
                <w:rFonts w:cstheme="minorHAnsi"/>
                <w:noProof/>
                <w:szCs w:val="22"/>
              </w:rPr>
            </w:pPr>
            <w:r w:rsidRPr="00104CCE">
              <w:rPr>
                <w:rFonts w:cstheme="minorHAnsi"/>
                <w:noProof/>
              </w:rPr>
              <w:lastRenderedPageBreak/>
              <w:drawing>
                <wp:inline distT="0" distB="0" distL="0" distR="0" wp14:anchorId="47EC61C7" wp14:editId="526FE190">
                  <wp:extent cx="1595887" cy="1229731"/>
                  <wp:effectExtent l="0" t="0" r="4445" b="889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04041" cy="1236014"/>
                          </a:xfrm>
                          <a:prstGeom prst="rect">
                            <a:avLst/>
                          </a:prstGeom>
                        </pic:spPr>
                      </pic:pic>
                    </a:graphicData>
                  </a:graphic>
                </wp:inline>
              </w:drawing>
            </w:r>
          </w:p>
        </w:tc>
        <w:tc>
          <w:tcPr>
            <w:tcW w:w="5130" w:type="dxa"/>
          </w:tcPr>
          <w:p w14:paraId="49E6B722" w14:textId="77777777" w:rsidR="004F2A1A" w:rsidRPr="0012682B" w:rsidRDefault="004F2A1A" w:rsidP="00351941">
            <w:pPr>
              <w:rPr>
                <w:rFonts w:cstheme="minorHAnsi"/>
                <w:color w:val="auto"/>
                <w:szCs w:val="22"/>
              </w:rPr>
            </w:pPr>
            <w:r w:rsidRPr="0012682B">
              <w:rPr>
                <w:rFonts w:cstheme="minorHAnsi"/>
                <w:color w:val="auto"/>
                <w:szCs w:val="22"/>
              </w:rPr>
              <w:t xml:space="preserve">Let’s access </w:t>
            </w:r>
            <w:r w:rsidRPr="0012682B">
              <w:rPr>
                <w:rFonts w:cstheme="minorHAnsi"/>
                <w:b/>
                <w:bCs/>
                <w:color w:val="auto"/>
                <w:szCs w:val="22"/>
              </w:rPr>
              <w:t>Lists &gt; Cases &gt; All</w:t>
            </w:r>
            <w:r w:rsidRPr="0012682B">
              <w:rPr>
                <w:rFonts w:cstheme="minorHAnsi"/>
                <w:color w:val="auto"/>
                <w:szCs w:val="22"/>
              </w:rPr>
              <w:t xml:space="preserve"> to view a list of all cases.</w:t>
            </w:r>
          </w:p>
          <w:p w14:paraId="330C61F4" w14:textId="77777777" w:rsidR="004F2A1A" w:rsidRPr="0012682B" w:rsidRDefault="004F2A1A" w:rsidP="00351941">
            <w:pPr>
              <w:rPr>
                <w:rFonts w:cstheme="minorHAnsi"/>
                <w:color w:val="auto"/>
                <w:szCs w:val="22"/>
              </w:rPr>
            </w:pPr>
          </w:p>
        </w:tc>
      </w:tr>
      <w:tr w:rsidR="004F2A1A" w:rsidRPr="00104CCE" w14:paraId="6AB63D4A" w14:textId="77777777" w:rsidTr="00C40856">
        <w:trPr>
          <w:cantSplit/>
        </w:trPr>
        <w:tc>
          <w:tcPr>
            <w:tcW w:w="5305" w:type="dxa"/>
          </w:tcPr>
          <w:p w14:paraId="668069BF" w14:textId="77777777" w:rsidR="004F2A1A" w:rsidRPr="00104CCE" w:rsidRDefault="004F2A1A" w:rsidP="00351941">
            <w:pPr>
              <w:rPr>
                <w:rFonts w:cstheme="minorHAnsi"/>
                <w:noProof/>
                <w:szCs w:val="22"/>
              </w:rPr>
            </w:pPr>
            <w:r w:rsidRPr="00104CCE">
              <w:rPr>
                <w:rFonts w:cstheme="minorHAnsi"/>
                <w:noProof/>
              </w:rPr>
              <w:drawing>
                <wp:inline distT="0" distB="0" distL="0" distR="0" wp14:anchorId="292D3C16" wp14:editId="4766EB9D">
                  <wp:extent cx="2600000" cy="1580952"/>
                  <wp:effectExtent l="0" t="0" r="0" b="63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0000" cy="1580952"/>
                          </a:xfrm>
                          <a:prstGeom prst="rect">
                            <a:avLst/>
                          </a:prstGeom>
                        </pic:spPr>
                      </pic:pic>
                    </a:graphicData>
                  </a:graphic>
                </wp:inline>
              </w:drawing>
            </w:r>
          </w:p>
        </w:tc>
        <w:tc>
          <w:tcPr>
            <w:tcW w:w="5130" w:type="dxa"/>
          </w:tcPr>
          <w:p w14:paraId="6765A737" w14:textId="77777777" w:rsidR="004F2A1A" w:rsidRPr="0012682B" w:rsidRDefault="004F2A1A" w:rsidP="00351941">
            <w:pPr>
              <w:rPr>
                <w:rFonts w:cstheme="minorHAnsi"/>
                <w:color w:val="auto"/>
                <w:szCs w:val="22"/>
              </w:rPr>
            </w:pPr>
            <w:r w:rsidRPr="0012682B">
              <w:rPr>
                <w:rFonts w:cstheme="minorHAnsi"/>
                <w:color w:val="auto"/>
                <w:szCs w:val="22"/>
              </w:rPr>
              <w:t xml:space="preserve">In the </w:t>
            </w:r>
            <w:r w:rsidRPr="0012682B">
              <w:rPr>
                <w:rFonts w:cstheme="minorHAnsi"/>
                <w:b/>
                <w:bCs/>
                <w:color w:val="auto"/>
                <w:szCs w:val="22"/>
              </w:rPr>
              <w:t>Number</w:t>
            </w:r>
            <w:r w:rsidRPr="0012682B">
              <w:rPr>
                <w:rFonts w:cstheme="minorHAnsi"/>
                <w:color w:val="auto"/>
                <w:szCs w:val="22"/>
              </w:rPr>
              <w:t xml:space="preserve"> column, we will </w:t>
            </w:r>
            <w:r w:rsidRPr="0012682B">
              <w:rPr>
                <w:rFonts w:cstheme="minorHAnsi"/>
                <w:b/>
                <w:bCs/>
                <w:color w:val="auto"/>
                <w:szCs w:val="22"/>
              </w:rPr>
              <w:t>select</w:t>
            </w:r>
            <w:r w:rsidRPr="0012682B">
              <w:rPr>
                <w:rFonts w:cstheme="minorHAnsi"/>
                <w:color w:val="auto"/>
                <w:szCs w:val="22"/>
              </w:rPr>
              <w:t xml:space="preserve"> the </w:t>
            </w:r>
            <w:r w:rsidRPr="0012682B">
              <w:rPr>
                <w:rFonts w:cstheme="minorHAnsi"/>
                <w:b/>
                <w:bCs/>
                <w:color w:val="auto"/>
                <w:szCs w:val="22"/>
              </w:rPr>
              <w:t>3 dots menu</w:t>
            </w:r>
            <w:r w:rsidRPr="0012682B">
              <w:rPr>
                <w:rFonts w:cstheme="minorHAnsi"/>
                <w:color w:val="auto"/>
                <w:szCs w:val="22"/>
              </w:rPr>
              <w:t xml:space="preserve"> to search for our case number.</w:t>
            </w:r>
          </w:p>
          <w:p w14:paraId="41CCD939" w14:textId="77777777" w:rsidR="004F2A1A" w:rsidRPr="0012682B" w:rsidRDefault="004F2A1A" w:rsidP="00351941">
            <w:pPr>
              <w:rPr>
                <w:rFonts w:cstheme="minorHAnsi"/>
                <w:color w:val="auto"/>
                <w:szCs w:val="22"/>
              </w:rPr>
            </w:pPr>
          </w:p>
        </w:tc>
      </w:tr>
      <w:tr w:rsidR="004F2A1A" w:rsidRPr="00104CCE" w14:paraId="6BFD658C" w14:textId="77777777" w:rsidTr="00C40856">
        <w:trPr>
          <w:cantSplit/>
        </w:trPr>
        <w:tc>
          <w:tcPr>
            <w:tcW w:w="5305" w:type="dxa"/>
          </w:tcPr>
          <w:p w14:paraId="6C5A3B10" w14:textId="77777777" w:rsidR="004F2A1A" w:rsidRPr="00104CCE" w:rsidRDefault="004F2A1A" w:rsidP="001B0902">
            <w:pPr>
              <w:rPr>
                <w:rFonts w:cstheme="minorHAnsi"/>
                <w:noProof/>
                <w:szCs w:val="22"/>
                <w:lang w:val="en-US" w:eastAsia="en-US"/>
              </w:rPr>
            </w:pPr>
            <w:r w:rsidRPr="00104CCE">
              <w:rPr>
                <w:rFonts w:cstheme="minorHAnsi"/>
                <w:noProof/>
              </w:rPr>
              <w:drawing>
                <wp:inline distT="0" distB="0" distL="0" distR="0" wp14:anchorId="5269B4C9" wp14:editId="3C495930">
                  <wp:extent cx="1619048" cy="847619"/>
                  <wp:effectExtent l="0" t="0" r="63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19048" cy="847619"/>
                          </a:xfrm>
                          <a:prstGeom prst="rect">
                            <a:avLst/>
                          </a:prstGeom>
                        </pic:spPr>
                      </pic:pic>
                    </a:graphicData>
                  </a:graphic>
                </wp:inline>
              </w:drawing>
            </w:r>
          </w:p>
        </w:tc>
        <w:tc>
          <w:tcPr>
            <w:tcW w:w="5130" w:type="dxa"/>
          </w:tcPr>
          <w:p w14:paraId="5C98C654" w14:textId="77777777" w:rsidR="004F2A1A" w:rsidRPr="0012682B" w:rsidRDefault="004F2A1A" w:rsidP="001B0902">
            <w:pPr>
              <w:rPr>
                <w:rFonts w:cstheme="minorHAnsi"/>
                <w:color w:val="auto"/>
                <w:szCs w:val="22"/>
              </w:rPr>
            </w:pPr>
            <w:r w:rsidRPr="0012682B">
              <w:rPr>
                <w:rFonts w:cstheme="minorHAnsi"/>
                <w:b/>
                <w:bCs/>
                <w:color w:val="auto"/>
                <w:szCs w:val="22"/>
              </w:rPr>
              <w:t>Select</w:t>
            </w:r>
            <w:r w:rsidRPr="0012682B">
              <w:rPr>
                <w:rFonts w:cstheme="minorHAnsi"/>
                <w:color w:val="auto"/>
                <w:szCs w:val="22"/>
              </w:rPr>
              <w:t xml:space="preserve"> the case number to open the case in a new tab.</w:t>
            </w:r>
          </w:p>
        </w:tc>
      </w:tr>
      <w:tr w:rsidR="004F2A1A" w:rsidRPr="00104CCE" w14:paraId="14E56B12" w14:textId="77777777" w:rsidTr="00C40856">
        <w:trPr>
          <w:cantSplit/>
        </w:trPr>
        <w:tc>
          <w:tcPr>
            <w:tcW w:w="5305" w:type="dxa"/>
          </w:tcPr>
          <w:p w14:paraId="732D8E50" w14:textId="77777777" w:rsidR="004F2A1A" w:rsidRPr="00104CCE" w:rsidRDefault="004F2A1A" w:rsidP="001B0902">
            <w:pPr>
              <w:rPr>
                <w:rFonts w:cstheme="minorHAnsi"/>
                <w:szCs w:val="22"/>
              </w:rPr>
            </w:pPr>
            <w:r w:rsidRPr="00104CCE">
              <w:rPr>
                <w:rFonts w:cstheme="minorHAnsi"/>
                <w:noProof/>
              </w:rPr>
              <w:drawing>
                <wp:inline distT="0" distB="0" distL="0" distR="0" wp14:anchorId="64EF5BEE" wp14:editId="4DA69CF7">
                  <wp:extent cx="3036657" cy="928502"/>
                  <wp:effectExtent l="0" t="0" r="0" b="508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69815" cy="938640"/>
                          </a:xfrm>
                          <a:prstGeom prst="rect">
                            <a:avLst/>
                          </a:prstGeom>
                        </pic:spPr>
                      </pic:pic>
                    </a:graphicData>
                  </a:graphic>
                </wp:inline>
              </w:drawing>
            </w:r>
          </w:p>
        </w:tc>
        <w:tc>
          <w:tcPr>
            <w:tcW w:w="5130" w:type="dxa"/>
          </w:tcPr>
          <w:p w14:paraId="35B986FA" w14:textId="77777777" w:rsidR="004F2A1A" w:rsidRPr="0012682B" w:rsidRDefault="004F2A1A" w:rsidP="001B0902">
            <w:pPr>
              <w:rPr>
                <w:rFonts w:cstheme="minorHAnsi"/>
                <w:color w:val="auto"/>
                <w:szCs w:val="22"/>
              </w:rPr>
            </w:pPr>
            <w:r w:rsidRPr="0012682B">
              <w:rPr>
                <w:rFonts w:cstheme="minorHAnsi"/>
                <w:color w:val="auto"/>
                <w:szCs w:val="22"/>
              </w:rPr>
              <w:t>Notice that the Account and Contact fields are already filled in.</w:t>
            </w:r>
          </w:p>
          <w:p w14:paraId="297BFEA9" w14:textId="77777777" w:rsidR="004F2A1A" w:rsidRPr="0012682B" w:rsidRDefault="004F2A1A" w:rsidP="00ED6765">
            <w:pPr>
              <w:rPr>
                <w:rFonts w:cstheme="minorHAnsi"/>
                <w:color w:val="auto"/>
                <w:szCs w:val="22"/>
              </w:rPr>
            </w:pPr>
            <w:r w:rsidRPr="0012682B">
              <w:rPr>
                <w:rFonts w:cstheme="minorHAnsi"/>
                <w:color w:val="auto"/>
                <w:szCs w:val="22"/>
              </w:rPr>
              <w:t>When customers create cases for themselves, MyTravelport fills-in many details for us.</w:t>
            </w:r>
          </w:p>
        </w:tc>
      </w:tr>
    </w:tbl>
    <w:p w14:paraId="40494491" w14:textId="77777777" w:rsidR="004F2A1A" w:rsidRDefault="004F2A1A" w:rsidP="00351941">
      <w:pPr>
        <w:widowControl/>
        <w:spacing w:after="160" w:line="259" w:lineRule="auto"/>
      </w:pPr>
    </w:p>
    <w:p w14:paraId="55D83CE6" w14:textId="77777777" w:rsidR="004F2A1A" w:rsidRDefault="004F2A1A">
      <w:pPr>
        <w:widowControl/>
        <w:spacing w:after="160" w:line="259" w:lineRule="auto"/>
      </w:pPr>
      <w:r>
        <w:br w:type="page"/>
      </w:r>
    </w:p>
    <w:p w14:paraId="63A535AB" w14:textId="77777777" w:rsidR="004F2A1A" w:rsidRDefault="004F2A1A" w:rsidP="000449AB">
      <w:pPr>
        <w:pStyle w:val="Heading2"/>
      </w:pPr>
      <w:bookmarkStart w:id="37" w:name="_Toc106170186"/>
      <w:r>
        <w:lastRenderedPageBreak/>
        <w:t>Review: Cases created from MyTravelport and email – SLIDE 8</w:t>
      </w:r>
      <w:bookmarkEnd w:id="37"/>
    </w:p>
    <w:p w14:paraId="5408D376" w14:textId="4F01B4DD" w:rsidR="004F2A1A" w:rsidRDefault="00590855" w:rsidP="00351941">
      <w:pPr>
        <w:widowControl/>
        <w:spacing w:after="160" w:line="259" w:lineRule="auto"/>
      </w:pPr>
      <w:r>
        <w:rPr>
          <w:noProof/>
        </w:rPr>
        <w:drawing>
          <wp:inline distT="0" distB="0" distL="0" distR="0" wp14:anchorId="0F845742" wp14:editId="22861526">
            <wp:extent cx="6624955" cy="3727450"/>
            <wp:effectExtent l="0" t="0" r="4445" b="6350"/>
            <wp:docPr id="680" name="Picture 68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Text&#10;&#10;Description automatically generated with low confidence"/>
                    <pic:cNvPicPr/>
                  </pic:nvPicPr>
                  <pic:blipFill>
                    <a:blip r:embed="rId105"/>
                    <a:stretch>
                      <a:fillRect/>
                    </a:stretch>
                  </pic:blipFill>
                  <pic:spPr>
                    <a:xfrm>
                      <a:off x="0" y="0"/>
                      <a:ext cx="6624955" cy="3727450"/>
                    </a:xfrm>
                    <a:prstGeom prst="rect">
                      <a:avLst/>
                    </a:prstGeom>
                  </pic:spPr>
                </pic:pic>
              </a:graphicData>
            </a:graphic>
          </wp:inline>
        </w:drawing>
      </w:r>
    </w:p>
    <w:p w14:paraId="71A536BF" w14:textId="77777777" w:rsidR="004F2A1A" w:rsidRDefault="004F2A1A" w:rsidP="00351941">
      <w:pPr>
        <w:widowControl/>
        <w:spacing w:after="160" w:line="259" w:lineRule="auto"/>
      </w:pPr>
      <w:r>
        <w:t>Instructor: correct answers</w:t>
      </w:r>
    </w:p>
    <w:p w14:paraId="6A323844" w14:textId="77777777" w:rsidR="004F2A1A" w:rsidRDefault="004F2A1A" w:rsidP="00351941">
      <w:pPr>
        <w:widowControl/>
        <w:spacing w:after="160" w:line="259" w:lineRule="auto"/>
      </w:pPr>
      <w:r>
        <w:t>1. True</w:t>
      </w:r>
    </w:p>
    <w:p w14:paraId="23A584B6" w14:textId="77777777" w:rsidR="004F2A1A" w:rsidRDefault="004F2A1A" w:rsidP="00351941">
      <w:pPr>
        <w:widowControl/>
        <w:spacing w:after="160" w:line="259" w:lineRule="auto"/>
      </w:pPr>
      <w:r>
        <w:t>2. Internal users are meant to create cases by submitting forms in MyTravelport</w:t>
      </w:r>
    </w:p>
    <w:p w14:paraId="1FE10533" w14:textId="77777777" w:rsidR="004F2A1A" w:rsidRDefault="004F2A1A">
      <w:pPr>
        <w:widowControl/>
        <w:spacing w:after="160" w:line="259" w:lineRule="auto"/>
      </w:pPr>
      <w:r>
        <w:br w:type="page"/>
      </w:r>
    </w:p>
    <w:p w14:paraId="16912928" w14:textId="77777777" w:rsidR="004F2A1A" w:rsidRDefault="004F2A1A" w:rsidP="004F2A1A">
      <w:pPr>
        <w:pStyle w:val="Heading1"/>
      </w:pPr>
      <w:bookmarkStart w:id="38" w:name="_Toc106170187"/>
      <w:r>
        <w:lastRenderedPageBreak/>
        <w:t>Interactions</w:t>
      </w:r>
      <w:bookmarkStart w:id="39" w:name="_Toc2581118"/>
      <w:bookmarkEnd w:id="38"/>
    </w:p>
    <w:p w14:paraId="59E49CC6" w14:textId="77777777" w:rsidR="004F2A1A" w:rsidRDefault="004F2A1A" w:rsidP="000449AB">
      <w:pPr>
        <w:pStyle w:val="Heading2"/>
      </w:pPr>
      <w:bookmarkStart w:id="40" w:name="_Toc106170188"/>
      <w:r>
        <w:t>Interactions – SLIDE 9</w:t>
      </w:r>
      <w:bookmarkEnd w:id="40"/>
    </w:p>
    <w:p w14:paraId="325F4F71" w14:textId="77777777" w:rsidR="004F2A1A" w:rsidRDefault="004F2A1A" w:rsidP="00FF1F0B">
      <w:r>
        <w:rPr>
          <w:noProof/>
        </w:rPr>
        <w:drawing>
          <wp:inline distT="0" distB="0" distL="0" distR="0" wp14:anchorId="2B6DAE43" wp14:editId="29C3122A">
            <wp:extent cx="5716539" cy="32105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716539" cy="3210560"/>
                    </a:xfrm>
                    <a:prstGeom prst="rect">
                      <a:avLst/>
                    </a:prstGeom>
                    <a:noFill/>
                    <a:ln>
                      <a:noFill/>
                    </a:ln>
                  </pic:spPr>
                </pic:pic>
              </a:graphicData>
            </a:graphic>
          </wp:inline>
        </w:drawing>
      </w:r>
    </w:p>
    <w:p w14:paraId="0D777107" w14:textId="77777777" w:rsidR="004F2A1A" w:rsidRDefault="004F2A1A" w:rsidP="00FF1F0B">
      <w:r>
        <w:t xml:space="preserve">We have looked at ways customers can create cases for themselves by sending an email or filling in a form in MyTravelport. For issues reported in these ways, ServiceNow initially creates a </w:t>
      </w:r>
      <w:r w:rsidRPr="00041D74">
        <w:rPr>
          <w:b/>
          <w:bCs/>
        </w:rPr>
        <w:t>case</w:t>
      </w:r>
      <w:r>
        <w:t>.</w:t>
      </w:r>
    </w:p>
    <w:p w14:paraId="3A37DE41" w14:textId="77777777" w:rsidR="004F2A1A" w:rsidRDefault="004F2A1A" w:rsidP="00FF1F0B">
      <w:r>
        <w:t xml:space="preserve">The way most issues are reported is by customers calling the help desk. For issues reported by phone, the help desk initially creates an </w:t>
      </w:r>
      <w:r w:rsidRPr="00D91FE8">
        <w:rPr>
          <w:b/>
          <w:bCs/>
        </w:rPr>
        <w:t>interaction</w:t>
      </w:r>
      <w:r>
        <w:t>.  From this interaction, the help desk can create a new case (if it’s a new issue) or assign the interaction to an existing case (if the call is related to an issue the customer has already reported).</w:t>
      </w:r>
    </w:p>
    <w:p w14:paraId="0C562CBF" w14:textId="77777777" w:rsidR="004F2A1A" w:rsidRDefault="004F2A1A" w:rsidP="000449AB">
      <w:pPr>
        <w:pStyle w:val="Heading2"/>
      </w:pPr>
      <w:bookmarkStart w:id="41" w:name="_Toc106170189"/>
      <w:r>
        <w:t>Interactions - eLearning</w:t>
      </w:r>
      <w:bookmarkEnd w:id="41"/>
    </w:p>
    <w:p w14:paraId="60FF59A7" w14:textId="77777777" w:rsidR="004F2A1A" w:rsidRDefault="004F2A1A" w:rsidP="00FF1F0B">
      <w:r>
        <w:t>For an overview of creating interactions, let’s watch an eLearning.</w:t>
      </w:r>
    </w:p>
    <w:p w14:paraId="3F1F3356" w14:textId="77777777" w:rsidR="004F2A1A" w:rsidRDefault="004F2A1A" w:rsidP="00FF1F0B">
      <w:pPr>
        <w:rPr>
          <w:b/>
          <w:bCs/>
          <w:i/>
          <w:iCs/>
        </w:rPr>
      </w:pPr>
      <w:r w:rsidRPr="00C63F22">
        <w:rPr>
          <w:b/>
          <w:bCs/>
          <w:i/>
          <w:iCs/>
        </w:rPr>
        <w:t>Instructor: Have students complete the ServiceNow Agent Workspace eLearning in WiLearn (Wipro) or Percipio (Internal Travelport).</w:t>
      </w:r>
      <w:r>
        <w:rPr>
          <w:b/>
          <w:bCs/>
          <w:i/>
          <w:iCs/>
        </w:rPr>
        <w:t xml:space="preserve"> Time to complete eLearning: approximately 40 minutes.</w:t>
      </w:r>
    </w:p>
    <w:p w14:paraId="2B0131A7" w14:textId="77777777" w:rsidR="004F2A1A" w:rsidRPr="002C4901" w:rsidRDefault="004F2A1A" w:rsidP="00FF1F0B">
      <w:pPr>
        <w:rPr>
          <w:b/>
          <w:bCs/>
        </w:rPr>
      </w:pPr>
      <w:r>
        <w:rPr>
          <w:noProof/>
        </w:rPr>
        <w:drawing>
          <wp:inline distT="0" distB="0" distL="0" distR="0" wp14:anchorId="3B9C9639" wp14:editId="013BCEB2">
            <wp:extent cx="6057143" cy="1047619"/>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57143" cy="1047619"/>
                    </a:xfrm>
                    <a:prstGeom prst="rect">
                      <a:avLst/>
                    </a:prstGeom>
                  </pic:spPr>
                </pic:pic>
              </a:graphicData>
            </a:graphic>
          </wp:inline>
        </w:drawing>
      </w:r>
    </w:p>
    <w:p w14:paraId="67DA8B1D" w14:textId="77777777" w:rsidR="004F2A1A" w:rsidRDefault="004F2A1A">
      <w:pPr>
        <w:widowControl/>
        <w:spacing w:after="160" w:line="259" w:lineRule="auto"/>
        <w:rPr>
          <w:b/>
          <w:bCs/>
          <w:i/>
          <w:iCs/>
        </w:rPr>
      </w:pPr>
      <w:r>
        <w:rPr>
          <w:b/>
          <w:bCs/>
          <w:i/>
          <w:iCs/>
        </w:rPr>
        <w:br w:type="page"/>
      </w:r>
    </w:p>
    <w:p w14:paraId="4617C142" w14:textId="77777777" w:rsidR="004F2A1A" w:rsidRDefault="004F2A1A" w:rsidP="00FF1F0B"/>
    <w:p w14:paraId="185DE622" w14:textId="77777777" w:rsidR="004F2A1A" w:rsidRDefault="004F2A1A" w:rsidP="000449AB">
      <w:pPr>
        <w:pStyle w:val="Heading2"/>
      </w:pPr>
      <w:bookmarkStart w:id="42" w:name="_Toc106170190"/>
      <w:bookmarkEnd w:id="39"/>
      <w:r>
        <w:t>Create an interaction - demo</w:t>
      </w:r>
      <w:bookmarkEnd w:id="42"/>
    </w:p>
    <w:tbl>
      <w:tblPr>
        <w:tblStyle w:val="TableGrid"/>
        <w:tblW w:w="0" w:type="auto"/>
        <w:tblLook w:val="04A0" w:firstRow="1" w:lastRow="0" w:firstColumn="1" w:lastColumn="0" w:noHBand="0" w:noVBand="1"/>
      </w:tblPr>
      <w:tblGrid>
        <w:gridCol w:w="5586"/>
        <w:gridCol w:w="4837"/>
      </w:tblGrid>
      <w:tr w:rsidR="004F2A1A" w:rsidRPr="008B5248" w14:paraId="0B7D130C" w14:textId="77777777" w:rsidTr="008332C2">
        <w:tc>
          <w:tcPr>
            <w:tcW w:w="5395" w:type="dxa"/>
          </w:tcPr>
          <w:p w14:paraId="65526211" w14:textId="77777777" w:rsidR="004F2A1A" w:rsidRPr="008B5248" w:rsidRDefault="004F2A1A" w:rsidP="008B5248">
            <w:pPr>
              <w:rPr>
                <w:szCs w:val="22"/>
              </w:rPr>
            </w:pPr>
            <w:r w:rsidRPr="008B5248">
              <w:rPr>
                <w:noProof/>
              </w:rPr>
              <w:drawing>
                <wp:inline distT="0" distB="0" distL="0" distR="0" wp14:anchorId="6E7528CD" wp14:editId="1FAB2BC6">
                  <wp:extent cx="2228571" cy="1095238"/>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28571" cy="1095238"/>
                          </a:xfrm>
                          <a:prstGeom prst="rect">
                            <a:avLst/>
                          </a:prstGeom>
                        </pic:spPr>
                      </pic:pic>
                    </a:graphicData>
                  </a:graphic>
                </wp:inline>
              </w:drawing>
            </w:r>
          </w:p>
        </w:tc>
        <w:tc>
          <w:tcPr>
            <w:tcW w:w="5395" w:type="dxa"/>
          </w:tcPr>
          <w:p w14:paraId="24891D77" w14:textId="77777777" w:rsidR="004F2A1A" w:rsidRPr="0012682B" w:rsidRDefault="004F2A1A" w:rsidP="008B5248">
            <w:pPr>
              <w:rPr>
                <w:color w:val="auto"/>
                <w:szCs w:val="22"/>
              </w:rPr>
            </w:pPr>
            <w:r w:rsidRPr="0012682B">
              <w:rPr>
                <w:color w:val="auto"/>
                <w:szCs w:val="22"/>
              </w:rPr>
              <w:t xml:space="preserve">To create a new interaction, begin by selecting the </w:t>
            </w:r>
            <w:r w:rsidRPr="0012682B">
              <w:rPr>
                <w:b/>
                <w:bCs/>
                <w:color w:val="auto"/>
                <w:szCs w:val="22"/>
              </w:rPr>
              <w:t>+ sign</w:t>
            </w:r>
            <w:r w:rsidRPr="0012682B">
              <w:rPr>
                <w:color w:val="auto"/>
                <w:szCs w:val="22"/>
              </w:rPr>
              <w:t xml:space="preserve"> in the top left hand corner.</w:t>
            </w:r>
          </w:p>
          <w:p w14:paraId="3B3C184D" w14:textId="77777777" w:rsidR="004F2A1A" w:rsidRPr="0012682B" w:rsidRDefault="004F2A1A" w:rsidP="008B5248">
            <w:pPr>
              <w:rPr>
                <w:color w:val="auto"/>
                <w:szCs w:val="22"/>
              </w:rPr>
            </w:pPr>
            <w:r w:rsidRPr="0012682B">
              <w:rPr>
                <w:color w:val="auto"/>
                <w:szCs w:val="22"/>
              </w:rPr>
              <w:t xml:space="preserve">It is </w:t>
            </w:r>
            <w:r w:rsidRPr="0012682B">
              <w:rPr>
                <w:b/>
                <w:bCs/>
                <w:color w:val="FF0000"/>
                <w:szCs w:val="22"/>
                <w:u w:val="single"/>
              </w:rPr>
              <w:t>critical</w:t>
            </w:r>
            <w:r w:rsidRPr="0012682B">
              <w:rPr>
                <w:color w:val="FF0000"/>
                <w:szCs w:val="22"/>
              </w:rPr>
              <w:t xml:space="preserve"> </w:t>
            </w:r>
            <w:r w:rsidRPr="0012682B">
              <w:rPr>
                <w:color w:val="auto"/>
                <w:szCs w:val="22"/>
              </w:rPr>
              <w:t xml:space="preserve">that an interaction is created for </w:t>
            </w:r>
            <w:r w:rsidRPr="0012682B">
              <w:rPr>
                <w:b/>
                <w:bCs/>
                <w:color w:val="auto"/>
                <w:szCs w:val="22"/>
              </w:rPr>
              <w:t>every</w:t>
            </w:r>
            <w:r w:rsidRPr="0012682B">
              <w:rPr>
                <w:color w:val="auto"/>
                <w:szCs w:val="22"/>
              </w:rPr>
              <w:t xml:space="preserve"> incoming phone call.</w:t>
            </w:r>
          </w:p>
        </w:tc>
      </w:tr>
      <w:tr w:rsidR="004F2A1A" w:rsidRPr="008B5248" w14:paraId="643DAD3A" w14:textId="77777777" w:rsidTr="008332C2">
        <w:tc>
          <w:tcPr>
            <w:tcW w:w="5395" w:type="dxa"/>
          </w:tcPr>
          <w:p w14:paraId="58507B5D" w14:textId="77777777" w:rsidR="004F2A1A" w:rsidRPr="008B5248" w:rsidRDefault="004F2A1A" w:rsidP="008B5248">
            <w:pPr>
              <w:rPr>
                <w:szCs w:val="22"/>
              </w:rPr>
            </w:pPr>
            <w:r w:rsidRPr="008B5248">
              <w:rPr>
                <w:noProof/>
              </w:rPr>
              <w:drawing>
                <wp:inline distT="0" distB="0" distL="0" distR="0" wp14:anchorId="04BB0E25" wp14:editId="171A524C">
                  <wp:extent cx="2019048" cy="1028571"/>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19048" cy="1028571"/>
                          </a:xfrm>
                          <a:prstGeom prst="rect">
                            <a:avLst/>
                          </a:prstGeom>
                        </pic:spPr>
                      </pic:pic>
                    </a:graphicData>
                  </a:graphic>
                </wp:inline>
              </w:drawing>
            </w:r>
          </w:p>
        </w:tc>
        <w:tc>
          <w:tcPr>
            <w:tcW w:w="5395" w:type="dxa"/>
          </w:tcPr>
          <w:p w14:paraId="22998DFB" w14:textId="77777777" w:rsidR="004F2A1A" w:rsidRPr="0012682B" w:rsidRDefault="004F2A1A" w:rsidP="008B5248">
            <w:pPr>
              <w:rPr>
                <w:color w:val="auto"/>
                <w:szCs w:val="22"/>
              </w:rPr>
            </w:pPr>
            <w:r w:rsidRPr="0012682B">
              <w:rPr>
                <w:color w:val="auto"/>
                <w:szCs w:val="22"/>
              </w:rPr>
              <w:t>This opens a blank Interaction form, with fields for us to fill-in.</w:t>
            </w:r>
          </w:p>
          <w:p w14:paraId="77E89EF0" w14:textId="77777777" w:rsidR="004F2A1A" w:rsidRPr="0012682B" w:rsidRDefault="004F2A1A" w:rsidP="008B5248">
            <w:pPr>
              <w:rPr>
                <w:color w:val="auto"/>
                <w:szCs w:val="22"/>
              </w:rPr>
            </w:pPr>
            <w:r w:rsidRPr="0012682B">
              <w:rPr>
                <w:color w:val="auto"/>
                <w:szCs w:val="22"/>
              </w:rPr>
              <w:t>The asterisk (*) next to some field labels indicates required fields.</w:t>
            </w:r>
          </w:p>
          <w:p w14:paraId="32264557" w14:textId="77777777" w:rsidR="004F2A1A" w:rsidRPr="0012682B" w:rsidRDefault="004F2A1A" w:rsidP="008B5248">
            <w:pPr>
              <w:rPr>
                <w:color w:val="auto"/>
                <w:szCs w:val="22"/>
              </w:rPr>
            </w:pPr>
            <w:r w:rsidRPr="0012682B">
              <w:rPr>
                <w:color w:val="auto"/>
                <w:szCs w:val="22"/>
              </w:rPr>
              <w:t xml:space="preserve">Because we haven’t saved the interaction yet, the </w:t>
            </w:r>
            <w:r w:rsidRPr="0012682B">
              <w:rPr>
                <w:b/>
                <w:bCs/>
                <w:color w:val="auto"/>
                <w:szCs w:val="22"/>
              </w:rPr>
              <w:t>State</w:t>
            </w:r>
            <w:r w:rsidRPr="0012682B">
              <w:rPr>
                <w:color w:val="auto"/>
                <w:szCs w:val="22"/>
              </w:rPr>
              <w:t xml:space="preserve"> is </w:t>
            </w:r>
            <w:r w:rsidRPr="0012682B">
              <w:rPr>
                <w:b/>
                <w:bCs/>
                <w:color w:val="auto"/>
                <w:szCs w:val="22"/>
              </w:rPr>
              <w:t>New</w:t>
            </w:r>
            <w:r w:rsidRPr="0012682B">
              <w:rPr>
                <w:color w:val="auto"/>
                <w:szCs w:val="22"/>
              </w:rPr>
              <w:t>.</w:t>
            </w:r>
          </w:p>
          <w:p w14:paraId="013EE0AB" w14:textId="77777777" w:rsidR="004F2A1A" w:rsidRPr="0012682B" w:rsidRDefault="004F2A1A" w:rsidP="008B5248">
            <w:pPr>
              <w:rPr>
                <w:color w:val="auto"/>
                <w:szCs w:val="22"/>
              </w:rPr>
            </w:pPr>
            <w:r w:rsidRPr="0012682B">
              <w:rPr>
                <w:b/>
                <w:bCs/>
                <w:color w:val="auto"/>
                <w:szCs w:val="22"/>
              </w:rPr>
              <w:t>Assigned to</w:t>
            </w:r>
            <w:r w:rsidRPr="0012682B">
              <w:rPr>
                <w:color w:val="auto"/>
                <w:szCs w:val="22"/>
              </w:rPr>
              <w:t xml:space="preserve"> is the name of the agent who created the interaction.</w:t>
            </w:r>
          </w:p>
        </w:tc>
      </w:tr>
      <w:tr w:rsidR="004F2A1A" w:rsidRPr="008B5248" w14:paraId="78215A76" w14:textId="77777777" w:rsidTr="008332C2">
        <w:tc>
          <w:tcPr>
            <w:tcW w:w="5395" w:type="dxa"/>
          </w:tcPr>
          <w:p w14:paraId="2D2B7140" w14:textId="0ABB1BDD" w:rsidR="004F2A1A" w:rsidRPr="008B5248" w:rsidRDefault="004F2A1A" w:rsidP="008B5248">
            <w:pPr>
              <w:rPr>
                <w:noProof/>
                <w:szCs w:val="22"/>
              </w:rPr>
            </w:pPr>
            <w:r>
              <w:rPr>
                <w:noProof/>
              </w:rPr>
              <w:t xml:space="preserve"> </w:t>
            </w:r>
            <w:r w:rsidR="00701EA6">
              <w:rPr>
                <w:noProof/>
              </w:rPr>
              <w:drawing>
                <wp:inline distT="0" distB="0" distL="0" distR="0" wp14:anchorId="47289812" wp14:editId="7B5EC758">
                  <wp:extent cx="3409524" cy="2590476"/>
                  <wp:effectExtent l="0" t="0" r="635"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09524" cy="2590476"/>
                          </a:xfrm>
                          <a:prstGeom prst="rect">
                            <a:avLst/>
                          </a:prstGeom>
                        </pic:spPr>
                      </pic:pic>
                    </a:graphicData>
                  </a:graphic>
                </wp:inline>
              </w:drawing>
            </w:r>
          </w:p>
        </w:tc>
        <w:tc>
          <w:tcPr>
            <w:tcW w:w="5395" w:type="dxa"/>
          </w:tcPr>
          <w:p w14:paraId="76A467C2" w14:textId="77777777" w:rsidR="004F2A1A" w:rsidRPr="0012682B" w:rsidRDefault="004F2A1A" w:rsidP="008B5248">
            <w:pPr>
              <w:rPr>
                <w:color w:val="auto"/>
                <w:szCs w:val="22"/>
              </w:rPr>
            </w:pPr>
            <w:r w:rsidRPr="0012682B">
              <w:rPr>
                <w:color w:val="auto"/>
                <w:szCs w:val="22"/>
              </w:rPr>
              <w:t xml:space="preserve">Notice the </w:t>
            </w:r>
            <w:r w:rsidRPr="0012682B">
              <w:rPr>
                <w:b/>
                <w:bCs/>
                <w:color w:val="auto"/>
                <w:szCs w:val="22"/>
              </w:rPr>
              <w:t>SID / PCC</w:t>
            </w:r>
            <w:r w:rsidRPr="0012682B">
              <w:rPr>
                <w:color w:val="auto"/>
                <w:szCs w:val="22"/>
              </w:rPr>
              <w:t xml:space="preserve">, </w:t>
            </w:r>
            <w:r w:rsidRPr="0012682B">
              <w:rPr>
                <w:b/>
                <w:bCs/>
                <w:color w:val="auto"/>
                <w:szCs w:val="22"/>
              </w:rPr>
              <w:t>Account</w:t>
            </w:r>
            <w:r w:rsidRPr="0012682B">
              <w:rPr>
                <w:color w:val="auto"/>
                <w:szCs w:val="22"/>
              </w:rPr>
              <w:t xml:space="preserve">, and </w:t>
            </w:r>
            <w:r w:rsidRPr="0012682B">
              <w:rPr>
                <w:b/>
                <w:bCs/>
                <w:color w:val="auto"/>
                <w:szCs w:val="22"/>
              </w:rPr>
              <w:t>Contact</w:t>
            </w:r>
            <w:r w:rsidRPr="0012682B">
              <w:rPr>
                <w:color w:val="auto"/>
                <w:szCs w:val="22"/>
              </w:rPr>
              <w:t xml:space="preserve"> fields. These are the fields you will use to identify the customer and the agency they are associated with.</w:t>
            </w:r>
          </w:p>
          <w:p w14:paraId="1C2D7092" w14:textId="77777777" w:rsidR="004F2A1A" w:rsidRPr="0012682B" w:rsidRDefault="004F2A1A" w:rsidP="008B5248">
            <w:pPr>
              <w:rPr>
                <w:color w:val="auto"/>
                <w:szCs w:val="22"/>
              </w:rPr>
            </w:pPr>
            <w:r w:rsidRPr="00843905">
              <w:rPr>
                <w:b/>
                <w:bCs/>
                <w:color w:val="auto"/>
              </w:rPr>
              <w:t>Cores</w:t>
            </w:r>
            <w:r w:rsidRPr="0012682B">
              <w:rPr>
                <w:color w:val="auto"/>
                <w:szCs w:val="22"/>
              </w:rPr>
              <w:t xml:space="preserve"> is populated from the Account but can be edited by the helpdesk.</w:t>
            </w:r>
          </w:p>
          <w:p w14:paraId="16444485" w14:textId="77777777" w:rsidR="004F2A1A" w:rsidRPr="0012682B" w:rsidRDefault="004F2A1A" w:rsidP="008B5248">
            <w:pPr>
              <w:rPr>
                <w:color w:val="auto"/>
                <w:szCs w:val="22"/>
              </w:rPr>
            </w:pPr>
            <w:r w:rsidRPr="0012682B">
              <w:rPr>
                <w:color w:val="auto"/>
                <w:szCs w:val="22"/>
              </w:rPr>
              <w:t xml:space="preserve">The Interaction dialog is designed to be flexible, to help when you are working with customers. You can fill-in these fields in any order. </w:t>
            </w:r>
          </w:p>
          <w:p w14:paraId="54054DA0" w14:textId="77777777" w:rsidR="004F2A1A" w:rsidRPr="0012682B" w:rsidRDefault="004F2A1A" w:rsidP="008B5248">
            <w:pPr>
              <w:rPr>
                <w:color w:val="auto"/>
                <w:szCs w:val="22"/>
              </w:rPr>
            </w:pPr>
            <w:r w:rsidRPr="0012682B">
              <w:rPr>
                <w:color w:val="auto"/>
                <w:szCs w:val="22"/>
              </w:rPr>
              <w:t xml:space="preserve">For example, while the customer is talking to you about their issue, you can type what they are saying in the Short Description and Description fields. </w:t>
            </w:r>
          </w:p>
          <w:p w14:paraId="6A7FCC83" w14:textId="77777777" w:rsidR="004F2A1A" w:rsidRPr="0012682B" w:rsidRDefault="004F2A1A" w:rsidP="008B5248">
            <w:pPr>
              <w:rPr>
                <w:color w:val="auto"/>
                <w:szCs w:val="22"/>
              </w:rPr>
            </w:pPr>
            <w:r w:rsidRPr="0012682B">
              <w:rPr>
                <w:color w:val="auto"/>
                <w:szCs w:val="22"/>
              </w:rPr>
              <w:t xml:space="preserve">Once they finish talking, you can fill-in the contact and account information. </w:t>
            </w:r>
          </w:p>
          <w:p w14:paraId="43D5B22E" w14:textId="77777777" w:rsidR="004F2A1A" w:rsidRPr="0012682B" w:rsidRDefault="004F2A1A" w:rsidP="008B5248">
            <w:pPr>
              <w:rPr>
                <w:color w:val="auto"/>
                <w:szCs w:val="22"/>
              </w:rPr>
            </w:pPr>
            <w:r w:rsidRPr="0012682B">
              <w:rPr>
                <w:color w:val="auto"/>
                <w:szCs w:val="22"/>
              </w:rPr>
              <w:t xml:space="preserve">This provides a </w:t>
            </w:r>
            <w:r w:rsidRPr="0012682B">
              <w:rPr>
                <w:b/>
                <w:bCs/>
                <w:color w:val="auto"/>
                <w:szCs w:val="22"/>
              </w:rPr>
              <w:t>much</w:t>
            </w:r>
            <w:r w:rsidRPr="0012682B">
              <w:rPr>
                <w:color w:val="auto"/>
                <w:szCs w:val="22"/>
              </w:rPr>
              <w:t xml:space="preserve"> better experience for the customer than if you interrupt their flow to ask for the account information, then ask them to repeat what they were telling you about their issue.</w:t>
            </w:r>
          </w:p>
        </w:tc>
      </w:tr>
    </w:tbl>
    <w:p w14:paraId="18BCF94A" w14:textId="77777777" w:rsidR="004F2A1A" w:rsidRPr="00B25AAF" w:rsidRDefault="004F2A1A" w:rsidP="00970709"/>
    <w:tbl>
      <w:tblPr>
        <w:tblStyle w:val="TableGrid7"/>
        <w:tblW w:w="0" w:type="auto"/>
        <w:tblLook w:val="04A0" w:firstRow="1" w:lastRow="0" w:firstColumn="1" w:lastColumn="0" w:noHBand="0" w:noVBand="1"/>
      </w:tblPr>
      <w:tblGrid>
        <w:gridCol w:w="4479"/>
        <w:gridCol w:w="5944"/>
      </w:tblGrid>
      <w:tr w:rsidR="004F2A1A" w:rsidRPr="0037014D" w14:paraId="293A3B6B" w14:textId="77777777" w:rsidTr="00685D46">
        <w:trPr>
          <w:cantSplit/>
        </w:trPr>
        <w:tc>
          <w:tcPr>
            <w:tcW w:w="4495" w:type="dxa"/>
          </w:tcPr>
          <w:p w14:paraId="24B447FA" w14:textId="78A819C5" w:rsidR="004F2A1A" w:rsidRPr="0037014D" w:rsidRDefault="00701EA6" w:rsidP="00F01F90">
            <w:pPr>
              <w:rPr>
                <w:noProof/>
                <w:szCs w:val="22"/>
                <w:lang w:val="en-US" w:eastAsia="en-US"/>
              </w:rPr>
            </w:pPr>
            <w:r>
              <w:rPr>
                <w:noProof/>
              </w:rPr>
              <w:lastRenderedPageBreak/>
              <w:drawing>
                <wp:inline distT="0" distB="0" distL="0" distR="0" wp14:anchorId="63F1857D" wp14:editId="439AEE0B">
                  <wp:extent cx="2371429" cy="971429"/>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71429" cy="971429"/>
                          </a:xfrm>
                          <a:prstGeom prst="rect">
                            <a:avLst/>
                          </a:prstGeom>
                        </pic:spPr>
                      </pic:pic>
                    </a:graphicData>
                  </a:graphic>
                </wp:inline>
              </w:drawing>
            </w:r>
          </w:p>
        </w:tc>
        <w:tc>
          <w:tcPr>
            <w:tcW w:w="6295" w:type="dxa"/>
          </w:tcPr>
          <w:p w14:paraId="333A0F39" w14:textId="77777777" w:rsidR="004F2A1A" w:rsidRPr="0012682B" w:rsidRDefault="004F2A1A" w:rsidP="00F01F90">
            <w:pPr>
              <w:rPr>
                <w:color w:val="auto"/>
                <w:szCs w:val="22"/>
              </w:rPr>
            </w:pPr>
            <w:r w:rsidRPr="0012682B">
              <w:rPr>
                <w:color w:val="auto"/>
                <w:szCs w:val="22"/>
              </w:rPr>
              <w:t>For this example, assume the customer’s CIDB number is 441345. In the live system, this number would usually be populated by the phone system. For this example, we need to type in the CIDB number.</w:t>
            </w:r>
          </w:p>
          <w:p w14:paraId="5566C989" w14:textId="77777777" w:rsidR="004F2A1A" w:rsidRPr="0012682B" w:rsidRDefault="004F2A1A" w:rsidP="00F01F90">
            <w:pPr>
              <w:rPr>
                <w:color w:val="auto"/>
                <w:szCs w:val="22"/>
              </w:rPr>
            </w:pPr>
            <w:r w:rsidRPr="0012682B">
              <w:rPr>
                <w:color w:val="auto"/>
                <w:szCs w:val="22"/>
              </w:rPr>
              <w:t>At the beginning of the number, we will type an asterisk character. This is a shortcut so we don’t have to type the zeros at the beginning of the account number.</w:t>
            </w:r>
          </w:p>
          <w:p w14:paraId="634E5FB7" w14:textId="77777777" w:rsidR="004F2A1A" w:rsidRPr="0012682B" w:rsidRDefault="004F2A1A" w:rsidP="001D53FF">
            <w:pPr>
              <w:rPr>
                <w:b/>
                <w:color w:val="auto"/>
                <w:szCs w:val="22"/>
              </w:rPr>
            </w:pPr>
            <w:r w:rsidRPr="0012682B">
              <w:rPr>
                <w:b/>
                <w:color w:val="auto"/>
                <w:szCs w:val="22"/>
              </w:rPr>
              <w:t xml:space="preserve">In Account, </w:t>
            </w:r>
            <w:r w:rsidRPr="0012682B">
              <w:rPr>
                <w:bCs/>
                <w:color w:val="auto"/>
                <w:szCs w:val="22"/>
              </w:rPr>
              <w:t>type</w:t>
            </w:r>
            <w:r w:rsidRPr="0012682B">
              <w:rPr>
                <w:b/>
                <w:color w:val="auto"/>
                <w:szCs w:val="22"/>
              </w:rPr>
              <w:t xml:space="preserve">: *441345 </w:t>
            </w:r>
          </w:p>
          <w:p w14:paraId="50BACC3E" w14:textId="77777777" w:rsidR="004F2A1A" w:rsidRPr="0012682B" w:rsidRDefault="004F2A1A" w:rsidP="001D53FF">
            <w:pPr>
              <w:rPr>
                <w:color w:val="auto"/>
                <w:szCs w:val="22"/>
              </w:rPr>
            </w:pPr>
            <w:r w:rsidRPr="0012682B">
              <w:rPr>
                <w:color w:val="auto"/>
                <w:szCs w:val="22"/>
              </w:rPr>
              <w:t xml:space="preserve">From the similar values list, select </w:t>
            </w:r>
            <w:r w:rsidRPr="0012682B">
              <w:rPr>
                <w:b/>
                <w:bCs/>
                <w:color w:val="auto"/>
                <w:szCs w:val="22"/>
              </w:rPr>
              <w:t>Galileo International</w:t>
            </w:r>
            <w:r w:rsidRPr="0012682B">
              <w:rPr>
                <w:color w:val="auto"/>
                <w:szCs w:val="22"/>
              </w:rPr>
              <w:t>. This is an internal account number we can use when want to avoid creating cases for live customer accounts.</w:t>
            </w:r>
          </w:p>
        </w:tc>
      </w:tr>
      <w:tr w:rsidR="004F2A1A" w:rsidRPr="001D53FF" w14:paraId="57C65722" w14:textId="77777777" w:rsidTr="00685D46">
        <w:trPr>
          <w:cantSplit/>
        </w:trPr>
        <w:tc>
          <w:tcPr>
            <w:tcW w:w="4495" w:type="dxa"/>
          </w:tcPr>
          <w:p w14:paraId="3A0649FE" w14:textId="77777777" w:rsidR="004F2A1A" w:rsidRPr="001D53FF" w:rsidRDefault="004F2A1A" w:rsidP="00F01F90">
            <w:pPr>
              <w:rPr>
                <w:noProof/>
                <w:szCs w:val="22"/>
              </w:rPr>
            </w:pPr>
            <w:r w:rsidRPr="001D53FF">
              <w:rPr>
                <w:noProof/>
              </w:rPr>
              <w:drawing>
                <wp:inline distT="0" distB="0" distL="0" distR="0" wp14:anchorId="34A90560" wp14:editId="5340094B">
                  <wp:extent cx="742857" cy="428571"/>
                  <wp:effectExtent l="0" t="0" r="63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42857" cy="428571"/>
                          </a:xfrm>
                          <a:prstGeom prst="rect">
                            <a:avLst/>
                          </a:prstGeom>
                        </pic:spPr>
                      </pic:pic>
                    </a:graphicData>
                  </a:graphic>
                </wp:inline>
              </w:drawing>
            </w:r>
          </w:p>
        </w:tc>
        <w:tc>
          <w:tcPr>
            <w:tcW w:w="6295" w:type="dxa"/>
          </w:tcPr>
          <w:p w14:paraId="1E51721D" w14:textId="77777777" w:rsidR="004F2A1A" w:rsidRPr="0012682B" w:rsidRDefault="004F2A1A" w:rsidP="005F10E3">
            <w:pPr>
              <w:rPr>
                <w:color w:val="auto"/>
                <w:szCs w:val="22"/>
              </w:rPr>
            </w:pPr>
            <w:r w:rsidRPr="0012682B">
              <w:rPr>
                <w:color w:val="auto"/>
                <w:szCs w:val="22"/>
              </w:rPr>
              <w:t xml:space="preserve">SID/PCC is short for Subscriber ID / Pseudo City Code.  </w:t>
            </w:r>
          </w:p>
          <w:p w14:paraId="35937809" w14:textId="77777777" w:rsidR="004F2A1A" w:rsidRPr="0012682B" w:rsidRDefault="004F2A1A" w:rsidP="005F10E3">
            <w:pPr>
              <w:rPr>
                <w:color w:val="auto"/>
                <w:szCs w:val="22"/>
              </w:rPr>
            </w:pPr>
            <w:r w:rsidRPr="0012682B">
              <w:rPr>
                <w:color w:val="auto"/>
                <w:szCs w:val="22"/>
              </w:rPr>
              <w:t xml:space="preserve">An account can be linked to one primary SID/PCC and multiple secondary SID/PCC’s. </w:t>
            </w:r>
          </w:p>
          <w:p w14:paraId="7570BF44" w14:textId="77777777" w:rsidR="004F2A1A" w:rsidRPr="0012682B" w:rsidRDefault="004F2A1A" w:rsidP="00F01F90">
            <w:pPr>
              <w:rPr>
                <w:color w:val="auto"/>
                <w:szCs w:val="22"/>
              </w:rPr>
            </w:pPr>
            <w:r w:rsidRPr="0012682B">
              <w:rPr>
                <w:color w:val="auto"/>
                <w:szCs w:val="22"/>
              </w:rPr>
              <w:t>Usually, customers know their SID / PCC and can tell you what to enter in this field.</w:t>
            </w:r>
          </w:p>
          <w:p w14:paraId="01669748" w14:textId="77777777" w:rsidR="004F2A1A" w:rsidRPr="0012682B" w:rsidRDefault="004F2A1A" w:rsidP="00F01F90">
            <w:pPr>
              <w:rPr>
                <w:color w:val="auto"/>
                <w:szCs w:val="22"/>
              </w:rPr>
            </w:pPr>
            <w:r w:rsidRPr="0012682B">
              <w:rPr>
                <w:color w:val="auto"/>
                <w:szCs w:val="22"/>
              </w:rPr>
              <w:t>For this example, let’s assume the customer doesn’t know their SID / PCC and we need to look this up in ServiceNow.</w:t>
            </w:r>
          </w:p>
        </w:tc>
      </w:tr>
      <w:tr w:rsidR="004F2A1A" w:rsidRPr="0037014D" w14:paraId="565A83A8" w14:textId="77777777" w:rsidTr="00685D46">
        <w:trPr>
          <w:cantSplit/>
        </w:trPr>
        <w:tc>
          <w:tcPr>
            <w:tcW w:w="4495" w:type="dxa"/>
          </w:tcPr>
          <w:p w14:paraId="6F09931C" w14:textId="22D5F68B" w:rsidR="004F2A1A" w:rsidRPr="0037014D" w:rsidRDefault="00701EA6" w:rsidP="00F01F90">
            <w:pPr>
              <w:rPr>
                <w:noProof/>
                <w:szCs w:val="22"/>
              </w:rPr>
            </w:pPr>
            <w:r>
              <w:rPr>
                <w:noProof/>
              </w:rPr>
              <w:drawing>
                <wp:inline distT="0" distB="0" distL="0" distR="0" wp14:anchorId="055FEBBF" wp14:editId="4BE3A92C">
                  <wp:extent cx="2542857" cy="647619"/>
                  <wp:effectExtent l="0" t="0" r="0" b="63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42857" cy="647619"/>
                          </a:xfrm>
                          <a:prstGeom prst="rect">
                            <a:avLst/>
                          </a:prstGeom>
                        </pic:spPr>
                      </pic:pic>
                    </a:graphicData>
                  </a:graphic>
                </wp:inline>
              </w:drawing>
            </w:r>
          </w:p>
        </w:tc>
        <w:tc>
          <w:tcPr>
            <w:tcW w:w="6295" w:type="dxa"/>
          </w:tcPr>
          <w:p w14:paraId="5D5D83B8" w14:textId="77777777" w:rsidR="004F2A1A" w:rsidRPr="0012682B" w:rsidRDefault="004F2A1A" w:rsidP="00F01F90">
            <w:pPr>
              <w:rPr>
                <w:color w:val="auto"/>
                <w:szCs w:val="22"/>
              </w:rPr>
            </w:pPr>
            <w:r w:rsidRPr="0012682B">
              <w:rPr>
                <w:color w:val="auto"/>
                <w:szCs w:val="22"/>
              </w:rPr>
              <w:t xml:space="preserve">Notice the letter “i” in a circle on the right side of the Account field. </w:t>
            </w:r>
          </w:p>
          <w:p w14:paraId="67930F12" w14:textId="77777777" w:rsidR="004F2A1A" w:rsidRPr="0012682B" w:rsidRDefault="004F2A1A" w:rsidP="00F01F90">
            <w:pPr>
              <w:rPr>
                <w:color w:val="auto"/>
                <w:szCs w:val="22"/>
              </w:rPr>
            </w:pPr>
            <w:r w:rsidRPr="0012682B">
              <w:rPr>
                <w:color w:val="auto"/>
                <w:szCs w:val="22"/>
              </w:rPr>
              <w:t>Anytime you see this icon, you can click it to open the field in a new tab. In this example, we can click the “i” to open the account.</w:t>
            </w:r>
          </w:p>
          <w:p w14:paraId="0FB60E98" w14:textId="77777777" w:rsidR="004F2A1A" w:rsidRPr="0012682B" w:rsidRDefault="004F2A1A" w:rsidP="00F01F90">
            <w:pPr>
              <w:rPr>
                <w:b/>
                <w:color w:val="auto"/>
                <w:szCs w:val="22"/>
              </w:rPr>
            </w:pPr>
            <w:r w:rsidRPr="0012682B">
              <w:rPr>
                <w:bCs/>
                <w:color w:val="auto"/>
                <w:szCs w:val="22"/>
              </w:rPr>
              <w:t>Click</w:t>
            </w:r>
            <w:r w:rsidRPr="0012682B">
              <w:rPr>
                <w:b/>
                <w:color w:val="auto"/>
                <w:szCs w:val="22"/>
              </w:rPr>
              <w:t xml:space="preserve"> </w:t>
            </w:r>
            <w:r w:rsidRPr="0012682B">
              <w:rPr>
                <w:bCs/>
                <w:color w:val="auto"/>
                <w:szCs w:val="22"/>
              </w:rPr>
              <w:t xml:space="preserve">the </w:t>
            </w:r>
            <w:r w:rsidRPr="0012682B">
              <w:rPr>
                <w:b/>
                <w:color w:val="auto"/>
                <w:szCs w:val="22"/>
              </w:rPr>
              <w:t>i</w:t>
            </w:r>
            <w:r w:rsidRPr="0012682B">
              <w:rPr>
                <w:bCs/>
                <w:color w:val="auto"/>
                <w:szCs w:val="22"/>
              </w:rPr>
              <w:t>.</w:t>
            </w:r>
          </w:p>
        </w:tc>
      </w:tr>
      <w:tr w:rsidR="004F2A1A" w:rsidRPr="0037014D" w14:paraId="2E69ABF7" w14:textId="77777777" w:rsidTr="00685D46">
        <w:trPr>
          <w:cantSplit/>
        </w:trPr>
        <w:tc>
          <w:tcPr>
            <w:tcW w:w="4495" w:type="dxa"/>
          </w:tcPr>
          <w:p w14:paraId="6979A4D6" w14:textId="7D30E28F" w:rsidR="004F2A1A" w:rsidRPr="0037014D" w:rsidRDefault="00701EA6" w:rsidP="00F01F90">
            <w:pPr>
              <w:rPr>
                <w:noProof/>
                <w:szCs w:val="22"/>
              </w:rPr>
            </w:pPr>
            <w:r>
              <w:rPr>
                <w:noProof/>
              </w:rPr>
              <w:drawing>
                <wp:inline distT="0" distB="0" distL="0" distR="0" wp14:anchorId="57708335" wp14:editId="12665A74">
                  <wp:extent cx="2580952" cy="971429"/>
                  <wp:effectExtent l="0" t="0" r="0" b="63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80952" cy="971429"/>
                          </a:xfrm>
                          <a:prstGeom prst="rect">
                            <a:avLst/>
                          </a:prstGeom>
                        </pic:spPr>
                      </pic:pic>
                    </a:graphicData>
                  </a:graphic>
                </wp:inline>
              </w:drawing>
            </w:r>
          </w:p>
        </w:tc>
        <w:tc>
          <w:tcPr>
            <w:tcW w:w="6295" w:type="dxa"/>
          </w:tcPr>
          <w:p w14:paraId="7AB599A7" w14:textId="77777777" w:rsidR="004F2A1A" w:rsidRPr="0012682B" w:rsidRDefault="004F2A1A" w:rsidP="00F01F90">
            <w:pPr>
              <w:rPr>
                <w:color w:val="auto"/>
                <w:szCs w:val="22"/>
              </w:rPr>
            </w:pPr>
            <w:r w:rsidRPr="0012682B">
              <w:rPr>
                <w:color w:val="auto"/>
                <w:szCs w:val="22"/>
              </w:rPr>
              <w:t>The Account opens in a new tab. Notice we have tabs that let us view the account’s SID / PCC’s, contact linked to the account, and cases for this account.</w:t>
            </w:r>
          </w:p>
          <w:p w14:paraId="23D49BCC" w14:textId="77777777" w:rsidR="004F2A1A" w:rsidRPr="0012682B" w:rsidRDefault="004F2A1A" w:rsidP="00F01F90">
            <w:pPr>
              <w:rPr>
                <w:b/>
                <w:bCs/>
                <w:color w:val="auto"/>
                <w:szCs w:val="22"/>
              </w:rPr>
            </w:pPr>
            <w:r w:rsidRPr="0012682B">
              <w:rPr>
                <w:color w:val="auto"/>
                <w:szCs w:val="22"/>
              </w:rPr>
              <w:t>Select</w:t>
            </w:r>
            <w:r w:rsidRPr="0012682B">
              <w:rPr>
                <w:b/>
                <w:bCs/>
                <w:color w:val="auto"/>
                <w:szCs w:val="22"/>
              </w:rPr>
              <w:t xml:space="preserve"> </w:t>
            </w:r>
            <w:r w:rsidRPr="0012682B">
              <w:rPr>
                <w:color w:val="auto"/>
                <w:szCs w:val="22"/>
              </w:rPr>
              <w:t xml:space="preserve">the </w:t>
            </w:r>
            <w:r w:rsidRPr="0012682B">
              <w:rPr>
                <w:b/>
                <w:bCs/>
                <w:color w:val="auto"/>
                <w:szCs w:val="22"/>
              </w:rPr>
              <w:t xml:space="preserve">SIDs/PCCs </w:t>
            </w:r>
            <w:r w:rsidRPr="0012682B">
              <w:rPr>
                <w:color w:val="auto"/>
                <w:szCs w:val="22"/>
              </w:rPr>
              <w:t>tab.</w:t>
            </w:r>
          </w:p>
        </w:tc>
      </w:tr>
      <w:tr w:rsidR="004F2A1A" w:rsidRPr="0037014D" w14:paraId="0115724A" w14:textId="77777777" w:rsidTr="00685D46">
        <w:trPr>
          <w:cantSplit/>
        </w:trPr>
        <w:tc>
          <w:tcPr>
            <w:tcW w:w="4495" w:type="dxa"/>
          </w:tcPr>
          <w:p w14:paraId="26F6E7D1" w14:textId="77777777" w:rsidR="004F2A1A" w:rsidRPr="0037014D" w:rsidRDefault="004F2A1A" w:rsidP="00F01F90">
            <w:pPr>
              <w:rPr>
                <w:szCs w:val="22"/>
              </w:rPr>
            </w:pPr>
            <w:r w:rsidRPr="0037014D">
              <w:rPr>
                <w:noProof/>
              </w:rPr>
              <w:drawing>
                <wp:inline distT="0" distB="0" distL="0" distR="0" wp14:anchorId="138B9FF2" wp14:editId="6E83C600">
                  <wp:extent cx="1777594" cy="1387713"/>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87362" cy="1395338"/>
                          </a:xfrm>
                          <a:prstGeom prst="rect">
                            <a:avLst/>
                          </a:prstGeom>
                        </pic:spPr>
                      </pic:pic>
                    </a:graphicData>
                  </a:graphic>
                </wp:inline>
              </w:drawing>
            </w:r>
          </w:p>
        </w:tc>
        <w:tc>
          <w:tcPr>
            <w:tcW w:w="6295" w:type="dxa"/>
          </w:tcPr>
          <w:p w14:paraId="69280288" w14:textId="77777777" w:rsidR="004F2A1A" w:rsidRPr="0012682B" w:rsidRDefault="004F2A1A" w:rsidP="00F01F90">
            <w:pPr>
              <w:rPr>
                <w:color w:val="auto"/>
                <w:szCs w:val="22"/>
              </w:rPr>
            </w:pPr>
            <w:r w:rsidRPr="0012682B">
              <w:rPr>
                <w:color w:val="auto"/>
                <w:szCs w:val="22"/>
              </w:rPr>
              <w:t>We can select the text of the SID / PCC, then copy it.</w:t>
            </w:r>
          </w:p>
          <w:p w14:paraId="3EF611CB" w14:textId="77777777" w:rsidR="004F2A1A" w:rsidRPr="0012682B" w:rsidRDefault="004F2A1A" w:rsidP="00F01F90">
            <w:pPr>
              <w:rPr>
                <w:b/>
                <w:bCs/>
                <w:color w:val="auto"/>
                <w:szCs w:val="22"/>
              </w:rPr>
            </w:pPr>
            <w:r w:rsidRPr="0012682B">
              <w:rPr>
                <w:color w:val="auto"/>
                <w:szCs w:val="22"/>
              </w:rPr>
              <w:t>Copy</w:t>
            </w:r>
            <w:r w:rsidRPr="0012682B">
              <w:rPr>
                <w:b/>
                <w:bCs/>
                <w:color w:val="auto"/>
                <w:szCs w:val="22"/>
              </w:rPr>
              <w:t xml:space="preserve"> </w:t>
            </w:r>
            <w:r w:rsidRPr="0012682B">
              <w:rPr>
                <w:color w:val="auto"/>
                <w:szCs w:val="22"/>
              </w:rPr>
              <w:t>the</w:t>
            </w:r>
            <w:r w:rsidRPr="0012682B">
              <w:rPr>
                <w:b/>
                <w:bCs/>
                <w:color w:val="auto"/>
                <w:szCs w:val="22"/>
              </w:rPr>
              <w:t xml:space="preserve"> SID/PCC.</w:t>
            </w:r>
          </w:p>
        </w:tc>
      </w:tr>
      <w:tr w:rsidR="004F2A1A" w:rsidRPr="0037014D" w14:paraId="38E713CB" w14:textId="77777777" w:rsidTr="00685D46">
        <w:trPr>
          <w:cantSplit/>
        </w:trPr>
        <w:tc>
          <w:tcPr>
            <w:tcW w:w="4495" w:type="dxa"/>
          </w:tcPr>
          <w:p w14:paraId="2ECE36AF" w14:textId="77777777" w:rsidR="004F2A1A" w:rsidRPr="0037014D" w:rsidRDefault="004F2A1A" w:rsidP="00F01F90">
            <w:pPr>
              <w:rPr>
                <w:noProof/>
                <w:szCs w:val="22"/>
              </w:rPr>
            </w:pPr>
            <w:r w:rsidRPr="0037014D">
              <w:rPr>
                <w:noProof/>
              </w:rPr>
              <w:lastRenderedPageBreak/>
              <w:drawing>
                <wp:inline distT="0" distB="0" distL="0" distR="0" wp14:anchorId="504FEBF4" wp14:editId="251BD685">
                  <wp:extent cx="2531060" cy="1038164"/>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46208" cy="1044377"/>
                          </a:xfrm>
                          <a:prstGeom prst="rect">
                            <a:avLst/>
                          </a:prstGeom>
                        </pic:spPr>
                      </pic:pic>
                    </a:graphicData>
                  </a:graphic>
                </wp:inline>
              </w:drawing>
            </w:r>
          </w:p>
        </w:tc>
        <w:tc>
          <w:tcPr>
            <w:tcW w:w="6295" w:type="dxa"/>
          </w:tcPr>
          <w:p w14:paraId="38149B16" w14:textId="77777777" w:rsidR="004F2A1A" w:rsidRPr="0012682B" w:rsidRDefault="004F2A1A" w:rsidP="00F01F90">
            <w:pPr>
              <w:rPr>
                <w:color w:val="auto"/>
                <w:szCs w:val="22"/>
              </w:rPr>
            </w:pPr>
            <w:r w:rsidRPr="0012682B">
              <w:rPr>
                <w:color w:val="auto"/>
                <w:szCs w:val="22"/>
              </w:rPr>
              <w:t xml:space="preserve">To return to the Interaction we are filling-in, we need to select the Details tab. </w:t>
            </w:r>
          </w:p>
          <w:p w14:paraId="098E7339" w14:textId="77777777" w:rsidR="004F2A1A" w:rsidRPr="0012682B" w:rsidRDefault="004F2A1A" w:rsidP="00F01F90">
            <w:pPr>
              <w:rPr>
                <w:b/>
                <w:bCs/>
                <w:color w:val="auto"/>
                <w:szCs w:val="22"/>
              </w:rPr>
            </w:pPr>
            <w:r w:rsidRPr="0012682B">
              <w:rPr>
                <w:color w:val="auto"/>
                <w:szCs w:val="22"/>
              </w:rPr>
              <w:t>Select</w:t>
            </w:r>
            <w:r w:rsidRPr="0012682B">
              <w:rPr>
                <w:b/>
                <w:bCs/>
                <w:color w:val="auto"/>
                <w:szCs w:val="22"/>
              </w:rPr>
              <w:t xml:space="preserve"> </w:t>
            </w:r>
            <w:r w:rsidRPr="0012682B">
              <w:rPr>
                <w:color w:val="auto"/>
                <w:szCs w:val="22"/>
              </w:rPr>
              <w:t>the</w:t>
            </w:r>
            <w:r w:rsidRPr="0012682B">
              <w:rPr>
                <w:b/>
                <w:bCs/>
                <w:color w:val="auto"/>
                <w:szCs w:val="22"/>
              </w:rPr>
              <w:t xml:space="preserve"> Details </w:t>
            </w:r>
            <w:r w:rsidRPr="0012682B">
              <w:rPr>
                <w:color w:val="auto"/>
                <w:szCs w:val="22"/>
              </w:rPr>
              <w:t>tab</w:t>
            </w:r>
            <w:r w:rsidRPr="0012682B">
              <w:rPr>
                <w:b/>
                <w:bCs/>
                <w:color w:val="auto"/>
                <w:szCs w:val="22"/>
              </w:rPr>
              <w:t>.</w:t>
            </w:r>
          </w:p>
        </w:tc>
      </w:tr>
      <w:tr w:rsidR="004F2A1A" w:rsidRPr="0037014D" w14:paraId="6B9B250E" w14:textId="77777777" w:rsidTr="00685D46">
        <w:trPr>
          <w:cantSplit/>
        </w:trPr>
        <w:tc>
          <w:tcPr>
            <w:tcW w:w="4495" w:type="dxa"/>
          </w:tcPr>
          <w:p w14:paraId="13EF3488" w14:textId="77777777" w:rsidR="004F2A1A" w:rsidRPr="0037014D" w:rsidRDefault="004F2A1A" w:rsidP="00F01F90">
            <w:pPr>
              <w:rPr>
                <w:noProof/>
                <w:szCs w:val="22"/>
              </w:rPr>
            </w:pPr>
            <w:r w:rsidRPr="0037014D">
              <w:rPr>
                <w:noProof/>
              </w:rPr>
              <w:drawing>
                <wp:inline distT="0" distB="0" distL="0" distR="0" wp14:anchorId="38016EDB" wp14:editId="2A06866D">
                  <wp:extent cx="2000000" cy="1685714"/>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00000" cy="1685714"/>
                          </a:xfrm>
                          <a:prstGeom prst="rect">
                            <a:avLst/>
                          </a:prstGeom>
                        </pic:spPr>
                      </pic:pic>
                    </a:graphicData>
                  </a:graphic>
                </wp:inline>
              </w:drawing>
            </w:r>
          </w:p>
        </w:tc>
        <w:tc>
          <w:tcPr>
            <w:tcW w:w="6295" w:type="dxa"/>
          </w:tcPr>
          <w:p w14:paraId="5ABEFA74" w14:textId="77777777" w:rsidR="004F2A1A" w:rsidRPr="0012682B" w:rsidRDefault="004F2A1A" w:rsidP="00F01F90">
            <w:pPr>
              <w:rPr>
                <w:b/>
                <w:bCs/>
                <w:color w:val="auto"/>
                <w:szCs w:val="22"/>
              </w:rPr>
            </w:pPr>
            <w:r w:rsidRPr="0012682B">
              <w:rPr>
                <w:color w:val="auto"/>
                <w:szCs w:val="22"/>
              </w:rPr>
              <w:t>Paste</w:t>
            </w:r>
            <w:r w:rsidRPr="0012682B">
              <w:rPr>
                <w:b/>
                <w:bCs/>
                <w:color w:val="auto"/>
                <w:szCs w:val="22"/>
              </w:rPr>
              <w:t xml:space="preserve"> </w:t>
            </w:r>
            <w:r w:rsidRPr="0012682B">
              <w:rPr>
                <w:color w:val="auto"/>
                <w:szCs w:val="22"/>
              </w:rPr>
              <w:t>the</w:t>
            </w:r>
            <w:r w:rsidRPr="0012682B">
              <w:rPr>
                <w:b/>
                <w:bCs/>
                <w:color w:val="auto"/>
                <w:szCs w:val="22"/>
              </w:rPr>
              <w:t xml:space="preserve"> SID / PCC.</w:t>
            </w:r>
          </w:p>
        </w:tc>
      </w:tr>
    </w:tbl>
    <w:p w14:paraId="39E98006" w14:textId="77777777" w:rsidR="004F2A1A" w:rsidRDefault="004F2A1A" w:rsidP="004835FF">
      <w:pPr>
        <w:pStyle w:val="Heading3"/>
        <w:keepNext w:val="0"/>
        <w:keepLines w:val="0"/>
        <w:numPr>
          <w:ilvl w:val="2"/>
          <w:numId w:val="2"/>
        </w:numPr>
        <w:spacing w:before="600" w:after="0"/>
      </w:pPr>
      <w:bookmarkStart w:id="43" w:name="_Toc106170191"/>
      <w:r>
        <w:t>Select a contact for the case</w:t>
      </w:r>
      <w:bookmarkEnd w:id="43"/>
    </w:p>
    <w:tbl>
      <w:tblPr>
        <w:tblStyle w:val="TableGrid8"/>
        <w:tblW w:w="0" w:type="auto"/>
        <w:tblLook w:val="04A0" w:firstRow="1" w:lastRow="0" w:firstColumn="1" w:lastColumn="0" w:noHBand="0" w:noVBand="1"/>
      </w:tblPr>
      <w:tblGrid>
        <w:gridCol w:w="4580"/>
        <w:gridCol w:w="5843"/>
      </w:tblGrid>
      <w:tr w:rsidR="00966F1B" w:rsidRPr="00966F1B" w14:paraId="17215A21" w14:textId="77777777" w:rsidTr="008B44F7">
        <w:tc>
          <w:tcPr>
            <w:tcW w:w="0" w:type="auto"/>
          </w:tcPr>
          <w:p w14:paraId="4DE13C6C" w14:textId="7EC923F1" w:rsidR="004F2A1A" w:rsidRPr="00966F1B" w:rsidRDefault="009239F5" w:rsidP="00F01F90">
            <w:pPr>
              <w:rPr>
                <w:noProof/>
                <w:color w:val="auto"/>
                <w:szCs w:val="22"/>
              </w:rPr>
            </w:pPr>
            <w:r>
              <w:rPr>
                <w:noProof/>
              </w:rPr>
              <w:drawing>
                <wp:inline distT="0" distB="0" distL="0" distR="0" wp14:anchorId="0574CFF6" wp14:editId="6D5ACA22">
                  <wp:extent cx="2771429" cy="197142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71429" cy="1971429"/>
                          </a:xfrm>
                          <a:prstGeom prst="rect">
                            <a:avLst/>
                          </a:prstGeom>
                        </pic:spPr>
                      </pic:pic>
                    </a:graphicData>
                  </a:graphic>
                </wp:inline>
              </w:drawing>
            </w:r>
          </w:p>
        </w:tc>
        <w:tc>
          <w:tcPr>
            <w:tcW w:w="0" w:type="auto"/>
          </w:tcPr>
          <w:p w14:paraId="54D7D7B2" w14:textId="77777777" w:rsidR="004F2A1A" w:rsidRPr="00966F1B" w:rsidRDefault="004F2A1A" w:rsidP="00F01F90">
            <w:pPr>
              <w:rPr>
                <w:color w:val="auto"/>
                <w:szCs w:val="22"/>
              </w:rPr>
            </w:pPr>
            <w:r w:rsidRPr="00966F1B">
              <w:rPr>
                <w:color w:val="auto"/>
                <w:szCs w:val="22"/>
              </w:rPr>
              <w:t>Next, we want to select the contact for our case. We will first search for the contacts that are already linked to the CIDB, to see if the customer is already in the system.</w:t>
            </w:r>
          </w:p>
          <w:p w14:paraId="777AA70B" w14:textId="77777777" w:rsidR="004F2A1A" w:rsidRPr="00966F1B" w:rsidRDefault="004F2A1A" w:rsidP="00F01F90">
            <w:pPr>
              <w:rPr>
                <w:color w:val="auto"/>
                <w:szCs w:val="22"/>
              </w:rPr>
            </w:pPr>
            <w:r w:rsidRPr="00966F1B">
              <w:rPr>
                <w:color w:val="auto"/>
                <w:szCs w:val="22"/>
              </w:rPr>
              <w:t xml:space="preserve">When you are searching for the contact, it is a best practice to click the magnifying glass rather than clicking in the field. </w:t>
            </w:r>
          </w:p>
          <w:p w14:paraId="376759F7" w14:textId="77777777" w:rsidR="004F2A1A" w:rsidRPr="00966F1B" w:rsidRDefault="004F2A1A" w:rsidP="00F01F90">
            <w:pPr>
              <w:rPr>
                <w:color w:val="auto"/>
                <w:szCs w:val="22"/>
              </w:rPr>
            </w:pPr>
            <w:r w:rsidRPr="00966F1B">
              <w:rPr>
                <w:color w:val="auto"/>
                <w:szCs w:val="22"/>
              </w:rPr>
              <w:t>If you click in the Contact field, it shows contacts that have been selected recently. These contacts may or may not be linked to the account you selected, such as if you were previously working on a case for a different account.</w:t>
            </w:r>
          </w:p>
          <w:p w14:paraId="12F33412" w14:textId="77777777" w:rsidR="004F2A1A" w:rsidRPr="00966F1B" w:rsidRDefault="004F2A1A" w:rsidP="00F01F90">
            <w:pPr>
              <w:rPr>
                <w:b/>
                <w:color w:val="auto"/>
                <w:szCs w:val="22"/>
              </w:rPr>
            </w:pPr>
            <w:r w:rsidRPr="00966F1B">
              <w:rPr>
                <w:bCs/>
                <w:color w:val="auto"/>
                <w:szCs w:val="22"/>
              </w:rPr>
              <w:t>Click</w:t>
            </w:r>
            <w:r w:rsidRPr="00966F1B">
              <w:rPr>
                <w:b/>
                <w:color w:val="auto"/>
                <w:szCs w:val="22"/>
              </w:rPr>
              <w:t xml:space="preserve"> </w:t>
            </w:r>
            <w:r w:rsidRPr="00966F1B">
              <w:rPr>
                <w:bCs/>
                <w:color w:val="auto"/>
                <w:szCs w:val="22"/>
              </w:rPr>
              <w:t>in the</w:t>
            </w:r>
            <w:r w:rsidRPr="00966F1B">
              <w:rPr>
                <w:b/>
                <w:color w:val="auto"/>
                <w:szCs w:val="22"/>
              </w:rPr>
              <w:t xml:space="preserve"> Contact </w:t>
            </w:r>
            <w:r w:rsidRPr="00966F1B">
              <w:rPr>
                <w:bCs/>
                <w:color w:val="auto"/>
                <w:szCs w:val="22"/>
              </w:rPr>
              <w:t>field to show the recent selections.</w:t>
            </w:r>
          </w:p>
        </w:tc>
      </w:tr>
      <w:tr w:rsidR="00966F1B" w:rsidRPr="00966F1B" w14:paraId="1ADE3860" w14:textId="77777777" w:rsidTr="008B44F7">
        <w:tc>
          <w:tcPr>
            <w:tcW w:w="0" w:type="auto"/>
          </w:tcPr>
          <w:p w14:paraId="758B5151" w14:textId="77777777" w:rsidR="004F2A1A" w:rsidRPr="00966F1B" w:rsidRDefault="004F2A1A" w:rsidP="00F01F90">
            <w:pPr>
              <w:rPr>
                <w:noProof/>
                <w:color w:val="auto"/>
                <w:szCs w:val="22"/>
                <w:lang w:val="en-US" w:eastAsia="en-US"/>
              </w:rPr>
            </w:pPr>
            <w:r w:rsidRPr="00966F1B">
              <w:rPr>
                <w:noProof/>
                <w:color w:val="auto"/>
              </w:rPr>
              <w:drawing>
                <wp:inline distT="0" distB="0" distL="0" distR="0" wp14:anchorId="0227499A" wp14:editId="383F4022">
                  <wp:extent cx="2714286" cy="94285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14286" cy="942857"/>
                          </a:xfrm>
                          <a:prstGeom prst="rect">
                            <a:avLst/>
                          </a:prstGeom>
                        </pic:spPr>
                      </pic:pic>
                    </a:graphicData>
                  </a:graphic>
                </wp:inline>
              </w:drawing>
            </w:r>
          </w:p>
        </w:tc>
        <w:tc>
          <w:tcPr>
            <w:tcW w:w="0" w:type="auto"/>
          </w:tcPr>
          <w:p w14:paraId="7CBB8C81" w14:textId="77777777" w:rsidR="004F2A1A" w:rsidRPr="00966F1B" w:rsidRDefault="004F2A1A" w:rsidP="00697CF8">
            <w:pPr>
              <w:rPr>
                <w:color w:val="auto"/>
                <w:szCs w:val="22"/>
              </w:rPr>
            </w:pPr>
            <w:r w:rsidRPr="00966F1B">
              <w:rPr>
                <w:color w:val="auto"/>
                <w:szCs w:val="22"/>
              </w:rPr>
              <w:t>If you search for the contact by clicking the magnifying glass, it only shows contacts that are linked to the selected account.</w:t>
            </w:r>
          </w:p>
          <w:p w14:paraId="420A2946" w14:textId="77777777" w:rsidR="004F2A1A" w:rsidRPr="00966F1B" w:rsidRDefault="004F2A1A" w:rsidP="00697CF8">
            <w:pPr>
              <w:rPr>
                <w:color w:val="auto"/>
                <w:szCs w:val="22"/>
              </w:rPr>
            </w:pPr>
            <w:r w:rsidRPr="00966F1B">
              <w:rPr>
                <w:bCs/>
                <w:color w:val="auto"/>
                <w:szCs w:val="22"/>
              </w:rPr>
              <w:t>Select</w:t>
            </w:r>
            <w:r w:rsidRPr="00966F1B">
              <w:rPr>
                <w:b/>
                <w:color w:val="auto"/>
                <w:szCs w:val="22"/>
              </w:rPr>
              <w:t xml:space="preserve"> </w:t>
            </w:r>
            <w:r w:rsidRPr="00966F1B">
              <w:rPr>
                <w:bCs/>
                <w:color w:val="auto"/>
                <w:szCs w:val="22"/>
              </w:rPr>
              <w:t>the</w:t>
            </w:r>
            <w:r w:rsidRPr="00966F1B">
              <w:rPr>
                <w:b/>
                <w:color w:val="auto"/>
                <w:szCs w:val="22"/>
              </w:rPr>
              <w:t xml:space="preserve"> </w:t>
            </w:r>
            <w:r w:rsidRPr="00966F1B">
              <w:rPr>
                <w:bCs/>
                <w:color w:val="auto"/>
                <w:szCs w:val="22"/>
              </w:rPr>
              <w:t xml:space="preserve">magnifying glass for </w:t>
            </w:r>
            <w:r w:rsidRPr="00966F1B">
              <w:rPr>
                <w:b/>
                <w:color w:val="auto"/>
                <w:szCs w:val="22"/>
              </w:rPr>
              <w:t>Contact.</w:t>
            </w:r>
          </w:p>
        </w:tc>
      </w:tr>
      <w:tr w:rsidR="00966F1B" w:rsidRPr="00966F1B" w14:paraId="2820F2F4" w14:textId="77777777" w:rsidTr="008B44F7">
        <w:tc>
          <w:tcPr>
            <w:tcW w:w="0" w:type="auto"/>
          </w:tcPr>
          <w:p w14:paraId="5A257B76" w14:textId="6C8446B4" w:rsidR="004F2A1A" w:rsidRPr="00966F1B" w:rsidRDefault="009239F5" w:rsidP="00F01F90">
            <w:pPr>
              <w:rPr>
                <w:noProof/>
                <w:color w:val="auto"/>
                <w:szCs w:val="22"/>
              </w:rPr>
            </w:pPr>
            <w:r>
              <w:rPr>
                <w:noProof/>
              </w:rPr>
              <w:drawing>
                <wp:inline distT="0" distB="0" distL="0" distR="0" wp14:anchorId="29994F9E" wp14:editId="79902D59">
                  <wp:extent cx="2142857" cy="16476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42857" cy="1647619"/>
                          </a:xfrm>
                          <a:prstGeom prst="rect">
                            <a:avLst/>
                          </a:prstGeom>
                        </pic:spPr>
                      </pic:pic>
                    </a:graphicData>
                  </a:graphic>
                </wp:inline>
              </w:drawing>
            </w:r>
          </w:p>
          <w:p w14:paraId="6AFE4DBC" w14:textId="77777777" w:rsidR="004F2A1A" w:rsidRPr="00966F1B" w:rsidRDefault="004F2A1A" w:rsidP="00F01F90">
            <w:pPr>
              <w:rPr>
                <w:noProof/>
                <w:color w:val="auto"/>
                <w:szCs w:val="22"/>
              </w:rPr>
            </w:pPr>
          </w:p>
        </w:tc>
        <w:tc>
          <w:tcPr>
            <w:tcW w:w="0" w:type="auto"/>
          </w:tcPr>
          <w:p w14:paraId="38F90668" w14:textId="77777777" w:rsidR="004F2A1A" w:rsidRPr="00966F1B" w:rsidRDefault="004F2A1A" w:rsidP="00F01F90">
            <w:pPr>
              <w:rPr>
                <w:color w:val="auto"/>
                <w:szCs w:val="22"/>
              </w:rPr>
            </w:pPr>
            <w:r w:rsidRPr="00966F1B">
              <w:rPr>
                <w:color w:val="auto"/>
                <w:szCs w:val="22"/>
              </w:rPr>
              <w:lastRenderedPageBreak/>
              <w:t>A pop-up displays with contacts linked to this account.</w:t>
            </w:r>
          </w:p>
          <w:p w14:paraId="447786D8" w14:textId="77777777" w:rsidR="004F2A1A" w:rsidRPr="00966F1B" w:rsidRDefault="004F2A1A" w:rsidP="00F01F90">
            <w:pPr>
              <w:rPr>
                <w:color w:val="auto"/>
                <w:szCs w:val="22"/>
              </w:rPr>
            </w:pPr>
            <w:r w:rsidRPr="00966F1B">
              <w:rPr>
                <w:color w:val="auto"/>
                <w:szCs w:val="22"/>
              </w:rPr>
              <w:t>If the customer was in the system and linked to this CIDB, we could select them here.</w:t>
            </w:r>
          </w:p>
          <w:p w14:paraId="387CD5C0" w14:textId="77777777" w:rsidR="004F2A1A" w:rsidRPr="00966F1B" w:rsidRDefault="004F2A1A" w:rsidP="00F01F90">
            <w:pPr>
              <w:rPr>
                <w:b/>
                <w:bCs/>
                <w:color w:val="auto"/>
                <w:szCs w:val="22"/>
              </w:rPr>
            </w:pPr>
            <w:r w:rsidRPr="00966F1B">
              <w:rPr>
                <w:color w:val="auto"/>
                <w:szCs w:val="22"/>
              </w:rPr>
              <w:t>Select</w:t>
            </w:r>
            <w:r w:rsidRPr="00966F1B">
              <w:rPr>
                <w:b/>
                <w:bCs/>
                <w:color w:val="auto"/>
                <w:szCs w:val="22"/>
              </w:rPr>
              <w:t xml:space="preserve"> </w:t>
            </w:r>
            <w:r w:rsidRPr="00966F1B">
              <w:rPr>
                <w:color w:val="auto"/>
                <w:szCs w:val="22"/>
              </w:rPr>
              <w:t>one of the contacts</w:t>
            </w:r>
            <w:r w:rsidRPr="00966F1B">
              <w:rPr>
                <w:b/>
                <w:bCs/>
                <w:color w:val="auto"/>
                <w:szCs w:val="22"/>
              </w:rPr>
              <w:t>.</w:t>
            </w:r>
          </w:p>
        </w:tc>
      </w:tr>
      <w:tr w:rsidR="00966F1B" w:rsidRPr="00966F1B" w14:paraId="712EE2C9" w14:textId="77777777" w:rsidTr="008B44F7">
        <w:tc>
          <w:tcPr>
            <w:tcW w:w="0" w:type="auto"/>
          </w:tcPr>
          <w:p w14:paraId="13154A11" w14:textId="1DC0AA36" w:rsidR="004F2A1A" w:rsidRPr="00966F1B" w:rsidRDefault="009239F5" w:rsidP="00F01F90">
            <w:pPr>
              <w:rPr>
                <w:noProof/>
                <w:color w:val="auto"/>
                <w:szCs w:val="22"/>
              </w:rPr>
            </w:pPr>
            <w:r>
              <w:rPr>
                <w:noProof/>
              </w:rPr>
              <w:drawing>
                <wp:inline distT="0" distB="0" distL="0" distR="0" wp14:anchorId="034EA260" wp14:editId="7AB7FEA9">
                  <wp:extent cx="1942857" cy="1257143"/>
                  <wp:effectExtent l="0" t="0" r="635" b="63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42857" cy="1257143"/>
                          </a:xfrm>
                          <a:prstGeom prst="rect">
                            <a:avLst/>
                          </a:prstGeom>
                        </pic:spPr>
                      </pic:pic>
                    </a:graphicData>
                  </a:graphic>
                </wp:inline>
              </w:drawing>
            </w:r>
          </w:p>
        </w:tc>
        <w:tc>
          <w:tcPr>
            <w:tcW w:w="0" w:type="auto"/>
          </w:tcPr>
          <w:p w14:paraId="32C73655" w14:textId="77777777" w:rsidR="004F2A1A" w:rsidRPr="00966F1B" w:rsidRDefault="004F2A1A" w:rsidP="00F01F90">
            <w:pPr>
              <w:rPr>
                <w:color w:val="auto"/>
                <w:szCs w:val="22"/>
              </w:rPr>
            </w:pPr>
            <w:r w:rsidRPr="00966F1B">
              <w:rPr>
                <w:color w:val="auto"/>
                <w:szCs w:val="22"/>
              </w:rPr>
              <w:t>We have now filled-in the required fields for SID / PCC, Account, and Contact.</w:t>
            </w:r>
          </w:p>
          <w:p w14:paraId="1F7C31A6" w14:textId="77777777" w:rsidR="004F2A1A" w:rsidRPr="00966F1B" w:rsidRDefault="004F2A1A" w:rsidP="00F01F90">
            <w:pPr>
              <w:rPr>
                <w:color w:val="auto"/>
                <w:szCs w:val="22"/>
              </w:rPr>
            </w:pPr>
            <w:r w:rsidRPr="00966F1B">
              <w:rPr>
                <w:color w:val="auto"/>
                <w:szCs w:val="22"/>
              </w:rPr>
              <w:t>These three fields were already in ServiceNow and all we needed to do was search for and select them.</w:t>
            </w:r>
          </w:p>
          <w:p w14:paraId="7A896DD1" w14:textId="77777777" w:rsidR="004F2A1A" w:rsidRPr="00966F1B" w:rsidRDefault="004F2A1A" w:rsidP="00F01F90">
            <w:pPr>
              <w:rPr>
                <w:color w:val="auto"/>
                <w:szCs w:val="22"/>
              </w:rPr>
            </w:pPr>
            <w:r w:rsidRPr="00966F1B">
              <w:rPr>
                <w:color w:val="auto"/>
                <w:szCs w:val="22"/>
              </w:rPr>
              <w:t>Most of the time, this is all you need to do to fill-in these fields.</w:t>
            </w:r>
          </w:p>
          <w:p w14:paraId="0546D3D4" w14:textId="77777777" w:rsidR="004F2A1A" w:rsidRPr="00966F1B" w:rsidRDefault="004F2A1A" w:rsidP="00F01F90">
            <w:pPr>
              <w:rPr>
                <w:color w:val="auto"/>
                <w:szCs w:val="22"/>
              </w:rPr>
            </w:pPr>
            <w:r w:rsidRPr="00966F1B">
              <w:rPr>
                <w:color w:val="auto"/>
                <w:szCs w:val="22"/>
              </w:rPr>
              <w:t xml:space="preserve">You will never need to update the SID / PCC or Account in ServiceNow. Occasionally, you may need to update contacts. </w:t>
            </w:r>
          </w:p>
          <w:p w14:paraId="09392AE2" w14:textId="77777777" w:rsidR="004F2A1A" w:rsidRPr="00966F1B" w:rsidRDefault="004F2A1A" w:rsidP="00F01F90">
            <w:pPr>
              <w:rPr>
                <w:color w:val="auto"/>
                <w:szCs w:val="22"/>
              </w:rPr>
            </w:pPr>
            <w:r w:rsidRPr="00966F1B">
              <w:rPr>
                <w:color w:val="auto"/>
                <w:szCs w:val="22"/>
              </w:rPr>
              <w:t>Next we will look at situations where this is required.</w:t>
            </w:r>
          </w:p>
        </w:tc>
      </w:tr>
    </w:tbl>
    <w:p w14:paraId="2EBF2C30" w14:textId="77777777" w:rsidR="004F2A1A" w:rsidRDefault="004F2A1A" w:rsidP="007134B9">
      <w:pPr>
        <w:pStyle w:val="TXTbody"/>
      </w:pPr>
    </w:p>
    <w:p w14:paraId="770EE7F4" w14:textId="77777777" w:rsidR="004F2A1A" w:rsidRDefault="004F2A1A">
      <w:pPr>
        <w:widowControl/>
        <w:spacing w:after="160" w:line="259" w:lineRule="auto"/>
      </w:pPr>
      <w:r>
        <w:br w:type="page"/>
      </w:r>
    </w:p>
    <w:p w14:paraId="11E57687" w14:textId="77777777" w:rsidR="004F2A1A" w:rsidRPr="00B25AAF" w:rsidRDefault="004F2A1A" w:rsidP="000449AB">
      <w:pPr>
        <w:pStyle w:val="Heading2"/>
      </w:pPr>
      <w:bookmarkStart w:id="44" w:name="_Toc2581124"/>
      <w:bookmarkStart w:id="45" w:name="_Toc106170192"/>
      <w:r w:rsidRPr="00B25AAF">
        <w:lastRenderedPageBreak/>
        <w:t>Create a Contact</w:t>
      </w:r>
      <w:bookmarkEnd w:id="44"/>
      <w:r w:rsidRPr="00B25AAF">
        <w:t xml:space="preserve"> – Demo</w:t>
      </w:r>
      <w:bookmarkEnd w:id="45"/>
    </w:p>
    <w:p w14:paraId="2B00C853" w14:textId="77777777" w:rsidR="004F2A1A" w:rsidRPr="00B25AAF" w:rsidRDefault="004F2A1A" w:rsidP="00B25AAF">
      <w:r w:rsidRPr="00B25AAF">
        <w:rPr>
          <w:b/>
          <w:bCs/>
        </w:rPr>
        <w:t>Instructor</w:t>
      </w:r>
      <w:r w:rsidRPr="00B25AAF">
        <w:t>: if using the ServiceNow production site for this demo, please do not actually create a contact.</w:t>
      </w:r>
    </w:p>
    <w:tbl>
      <w:tblPr>
        <w:tblStyle w:val="TableGrid"/>
        <w:tblW w:w="10710" w:type="dxa"/>
        <w:tblInd w:w="85" w:type="dxa"/>
        <w:tblLook w:val="04A0" w:firstRow="1" w:lastRow="0" w:firstColumn="1" w:lastColumn="0" w:noHBand="0" w:noVBand="1"/>
      </w:tblPr>
      <w:tblGrid>
        <w:gridCol w:w="5676"/>
        <w:gridCol w:w="5034"/>
      </w:tblGrid>
      <w:tr w:rsidR="004F2A1A" w:rsidRPr="000B263C" w14:paraId="55A20895" w14:textId="77777777" w:rsidTr="00243995">
        <w:tc>
          <w:tcPr>
            <w:tcW w:w="5676" w:type="dxa"/>
          </w:tcPr>
          <w:p w14:paraId="5811E33B" w14:textId="77777777" w:rsidR="004F2A1A" w:rsidRPr="000B263C" w:rsidRDefault="004F2A1A" w:rsidP="008B44F7">
            <w:pPr>
              <w:rPr>
                <w:noProof/>
                <w:szCs w:val="22"/>
              </w:rPr>
            </w:pPr>
            <w:r w:rsidRPr="000B263C">
              <w:rPr>
                <w:noProof/>
              </w:rPr>
              <w:drawing>
                <wp:inline distT="0" distB="0" distL="0" distR="0" wp14:anchorId="5C7E5695" wp14:editId="75CC6BBD">
                  <wp:extent cx="2190476" cy="628571"/>
                  <wp:effectExtent l="0" t="0" r="635" b="63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90476" cy="628571"/>
                          </a:xfrm>
                          <a:prstGeom prst="rect">
                            <a:avLst/>
                          </a:prstGeom>
                        </pic:spPr>
                      </pic:pic>
                    </a:graphicData>
                  </a:graphic>
                </wp:inline>
              </w:drawing>
            </w:r>
          </w:p>
        </w:tc>
        <w:tc>
          <w:tcPr>
            <w:tcW w:w="5034" w:type="dxa"/>
          </w:tcPr>
          <w:p w14:paraId="4147286C" w14:textId="77777777" w:rsidR="004F2A1A" w:rsidRPr="000B263C" w:rsidRDefault="004F2A1A" w:rsidP="008B44F7">
            <w:pPr>
              <w:rPr>
                <w:b/>
                <w:bCs/>
                <w:szCs w:val="22"/>
              </w:rPr>
            </w:pPr>
            <w:r w:rsidRPr="000B263C">
              <w:rPr>
                <w:b/>
                <w:bCs/>
                <w:szCs w:val="22"/>
              </w:rPr>
              <w:t xml:space="preserve">Instructor: </w:t>
            </w:r>
            <w:r w:rsidRPr="00DA05F1">
              <w:rPr>
                <w:b/>
                <w:bCs/>
                <w:color w:val="auto"/>
                <w:szCs w:val="22"/>
              </w:rPr>
              <w:t xml:space="preserve">clear </w:t>
            </w:r>
            <w:r w:rsidRPr="000B263C">
              <w:rPr>
                <w:b/>
                <w:bCs/>
                <w:szCs w:val="22"/>
              </w:rPr>
              <w:t xml:space="preserve">the contact. </w:t>
            </w:r>
            <w:r w:rsidRPr="00DA05F1">
              <w:rPr>
                <w:b/>
                <w:bCs/>
                <w:color w:val="auto"/>
                <w:szCs w:val="22"/>
              </w:rPr>
              <w:t xml:space="preserve">Enter </w:t>
            </w:r>
            <w:r w:rsidRPr="000B263C">
              <w:rPr>
                <w:b/>
                <w:bCs/>
                <w:szCs w:val="22"/>
              </w:rPr>
              <w:t>a contact that does not exist for this account.</w:t>
            </w:r>
          </w:p>
          <w:p w14:paraId="61E696D7" w14:textId="77777777" w:rsidR="004F2A1A" w:rsidRPr="000B263C" w:rsidRDefault="004F2A1A" w:rsidP="008B44F7">
            <w:pPr>
              <w:rPr>
                <w:szCs w:val="22"/>
              </w:rPr>
            </w:pPr>
            <w:r w:rsidRPr="000B263C">
              <w:rPr>
                <w:szCs w:val="22"/>
              </w:rPr>
              <w:t xml:space="preserve">Sometimes, the customer you are speaking with is not found in the ServiceNow database. </w:t>
            </w:r>
          </w:p>
          <w:p w14:paraId="6635AD9D" w14:textId="77777777" w:rsidR="004F2A1A" w:rsidRDefault="004F2A1A" w:rsidP="008B44F7">
            <w:pPr>
              <w:rPr>
                <w:szCs w:val="22"/>
              </w:rPr>
            </w:pPr>
            <w:r w:rsidRPr="000B263C">
              <w:rPr>
                <w:szCs w:val="22"/>
              </w:rPr>
              <w:t>This can happen if they are a new hire at the</w:t>
            </w:r>
            <w:r>
              <w:rPr>
                <w:szCs w:val="22"/>
              </w:rPr>
              <w:t>ir</w:t>
            </w:r>
            <w:r w:rsidRPr="000B263C">
              <w:rPr>
                <w:szCs w:val="22"/>
              </w:rPr>
              <w:t xml:space="preserve"> agency or have never called the help desk before.</w:t>
            </w:r>
          </w:p>
          <w:p w14:paraId="34525560" w14:textId="77777777" w:rsidR="004F2A1A" w:rsidRPr="000B263C" w:rsidRDefault="004F2A1A" w:rsidP="008B44F7">
            <w:pPr>
              <w:rPr>
                <w:szCs w:val="22"/>
              </w:rPr>
            </w:pPr>
            <w:r>
              <w:rPr>
                <w:szCs w:val="22"/>
              </w:rPr>
              <w:t xml:space="preserve">When this occurs, we need to create their contact in ServiceNow. </w:t>
            </w:r>
          </w:p>
        </w:tc>
      </w:tr>
      <w:tr w:rsidR="004F2A1A" w:rsidRPr="000B263C" w14:paraId="1B0027CF" w14:textId="77777777" w:rsidTr="00243995">
        <w:tc>
          <w:tcPr>
            <w:tcW w:w="5676" w:type="dxa"/>
          </w:tcPr>
          <w:p w14:paraId="44302B9F" w14:textId="77777777" w:rsidR="004F2A1A" w:rsidRPr="000B263C" w:rsidRDefault="004F2A1A" w:rsidP="008B44F7">
            <w:pPr>
              <w:rPr>
                <w:szCs w:val="22"/>
              </w:rPr>
            </w:pPr>
            <w:r w:rsidRPr="000B263C">
              <w:rPr>
                <w:noProof/>
              </w:rPr>
              <w:drawing>
                <wp:inline distT="0" distB="0" distL="0" distR="0" wp14:anchorId="3E4E3B27" wp14:editId="5A402CFF">
                  <wp:extent cx="2714286" cy="169523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14286" cy="1695238"/>
                          </a:xfrm>
                          <a:prstGeom prst="rect">
                            <a:avLst/>
                          </a:prstGeom>
                        </pic:spPr>
                      </pic:pic>
                    </a:graphicData>
                  </a:graphic>
                </wp:inline>
              </w:drawing>
            </w:r>
          </w:p>
          <w:p w14:paraId="07065765" w14:textId="77777777" w:rsidR="004F2A1A" w:rsidRPr="000B263C" w:rsidRDefault="004F2A1A" w:rsidP="008B44F7">
            <w:pPr>
              <w:rPr>
                <w:szCs w:val="22"/>
              </w:rPr>
            </w:pPr>
          </w:p>
        </w:tc>
        <w:tc>
          <w:tcPr>
            <w:tcW w:w="5034" w:type="dxa"/>
          </w:tcPr>
          <w:p w14:paraId="19536EFF" w14:textId="77777777" w:rsidR="004F2A1A" w:rsidRPr="000B263C" w:rsidRDefault="004F2A1A" w:rsidP="008B44F7">
            <w:pPr>
              <w:rPr>
                <w:szCs w:val="22"/>
              </w:rPr>
            </w:pPr>
            <w:r w:rsidRPr="000B263C">
              <w:rPr>
                <w:szCs w:val="22"/>
              </w:rPr>
              <w:t xml:space="preserve">For this example, let’s assume our customer is </w:t>
            </w:r>
            <w:r w:rsidRPr="00420849">
              <w:rPr>
                <w:szCs w:val="22"/>
              </w:rPr>
              <w:t>not</w:t>
            </w:r>
            <w:r w:rsidRPr="000B263C">
              <w:rPr>
                <w:szCs w:val="22"/>
              </w:rPr>
              <w:t xml:space="preserve"> found in the contacts linked to this CIDB, so we need to create their contact record.</w:t>
            </w:r>
          </w:p>
          <w:p w14:paraId="30D5F40B" w14:textId="77777777" w:rsidR="004F2A1A" w:rsidRPr="000B263C" w:rsidRDefault="004F2A1A" w:rsidP="00CC6AC6">
            <w:pPr>
              <w:rPr>
                <w:szCs w:val="22"/>
              </w:rPr>
            </w:pPr>
            <w:r w:rsidRPr="000B263C">
              <w:rPr>
                <w:szCs w:val="22"/>
              </w:rPr>
              <w:t xml:space="preserve">To create a contact for this case, </w:t>
            </w:r>
            <w:r w:rsidRPr="00DA05F1">
              <w:rPr>
                <w:b/>
                <w:bCs/>
                <w:color w:val="auto"/>
                <w:szCs w:val="22"/>
              </w:rPr>
              <w:t xml:space="preserve">select </w:t>
            </w:r>
            <w:r w:rsidRPr="00420849">
              <w:rPr>
                <w:szCs w:val="22"/>
              </w:rPr>
              <w:t>the</w:t>
            </w:r>
            <w:r w:rsidRPr="009B54A1">
              <w:rPr>
                <w:b/>
                <w:bCs/>
                <w:szCs w:val="22"/>
              </w:rPr>
              <w:t xml:space="preserve"> Create Contact in MyTravelport </w:t>
            </w:r>
            <w:r w:rsidRPr="00420849">
              <w:rPr>
                <w:szCs w:val="22"/>
              </w:rPr>
              <w:t>button in the top right hand corner</w:t>
            </w:r>
            <w:r w:rsidRPr="009B54A1">
              <w:rPr>
                <w:b/>
                <w:bCs/>
                <w:szCs w:val="22"/>
              </w:rPr>
              <w:t>.</w:t>
            </w:r>
            <w:r w:rsidRPr="000B263C">
              <w:rPr>
                <w:szCs w:val="22"/>
              </w:rPr>
              <w:t xml:space="preserve"> </w:t>
            </w:r>
          </w:p>
        </w:tc>
      </w:tr>
      <w:tr w:rsidR="004F2A1A" w:rsidRPr="000B263C" w14:paraId="0EEF00B6" w14:textId="77777777" w:rsidTr="00243995">
        <w:tc>
          <w:tcPr>
            <w:tcW w:w="5676" w:type="dxa"/>
          </w:tcPr>
          <w:p w14:paraId="7003F38F" w14:textId="21C634DB" w:rsidR="004F2A1A" w:rsidRPr="000B263C" w:rsidRDefault="00590855" w:rsidP="008B44F7">
            <w:pPr>
              <w:rPr>
                <w:noProof/>
                <w:szCs w:val="22"/>
              </w:rPr>
            </w:pPr>
            <w:r>
              <w:rPr>
                <w:noProof/>
              </w:rPr>
              <w:drawing>
                <wp:inline distT="0" distB="0" distL="0" distR="0" wp14:anchorId="491D790E" wp14:editId="1AC6CB08">
                  <wp:extent cx="2894202" cy="2139838"/>
                  <wp:effectExtent l="0" t="0" r="1905"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02268" cy="2145801"/>
                          </a:xfrm>
                          <a:prstGeom prst="rect">
                            <a:avLst/>
                          </a:prstGeom>
                          <a:noFill/>
                          <a:ln>
                            <a:noFill/>
                          </a:ln>
                        </pic:spPr>
                      </pic:pic>
                    </a:graphicData>
                  </a:graphic>
                </wp:inline>
              </w:drawing>
            </w:r>
          </w:p>
        </w:tc>
        <w:tc>
          <w:tcPr>
            <w:tcW w:w="5034" w:type="dxa"/>
          </w:tcPr>
          <w:p w14:paraId="62A39A1A" w14:textId="77777777" w:rsidR="004F2A1A" w:rsidRPr="000B263C" w:rsidRDefault="004F2A1A" w:rsidP="008B44F7">
            <w:pPr>
              <w:rPr>
                <w:szCs w:val="22"/>
              </w:rPr>
            </w:pPr>
            <w:r w:rsidRPr="000B263C">
              <w:rPr>
                <w:szCs w:val="22"/>
              </w:rPr>
              <w:t xml:space="preserve">The MyTravelport credentials dialog displays. </w:t>
            </w:r>
          </w:p>
          <w:p w14:paraId="395BB9AD" w14:textId="77777777" w:rsidR="004F2A1A" w:rsidRPr="000B263C" w:rsidRDefault="004F2A1A" w:rsidP="008B44F7">
            <w:pPr>
              <w:rPr>
                <w:b/>
                <w:bCs/>
                <w:szCs w:val="22"/>
              </w:rPr>
            </w:pPr>
            <w:r w:rsidRPr="00DA05F1">
              <w:rPr>
                <w:b/>
                <w:bCs/>
                <w:color w:val="auto"/>
                <w:szCs w:val="22"/>
              </w:rPr>
              <w:t xml:space="preserve">Enter </w:t>
            </w:r>
            <w:r w:rsidRPr="00420849">
              <w:rPr>
                <w:szCs w:val="22"/>
              </w:rPr>
              <w:t>the credentials for your internal MyTravelport account</w:t>
            </w:r>
            <w:r w:rsidRPr="000B263C">
              <w:rPr>
                <w:b/>
                <w:bCs/>
                <w:szCs w:val="22"/>
              </w:rPr>
              <w:t>.</w:t>
            </w:r>
          </w:p>
        </w:tc>
      </w:tr>
      <w:tr w:rsidR="004F2A1A" w:rsidRPr="00B25AAF" w14:paraId="44F7E338" w14:textId="77777777" w:rsidTr="00243995">
        <w:tc>
          <w:tcPr>
            <w:tcW w:w="5676" w:type="dxa"/>
          </w:tcPr>
          <w:p w14:paraId="01FAF7F3" w14:textId="77777777" w:rsidR="004F2A1A" w:rsidRPr="00B25AAF" w:rsidRDefault="004F2A1A" w:rsidP="008B44F7">
            <w:pPr>
              <w:rPr>
                <w:noProof/>
                <w:szCs w:val="22"/>
              </w:rPr>
            </w:pPr>
            <w:r w:rsidRPr="00B25AAF">
              <w:rPr>
                <w:noProof/>
              </w:rPr>
              <w:lastRenderedPageBreak/>
              <w:drawing>
                <wp:inline distT="0" distB="0" distL="0" distR="0" wp14:anchorId="0F8F9129" wp14:editId="11C08A3E">
                  <wp:extent cx="3236181" cy="2361325"/>
                  <wp:effectExtent l="0" t="0" r="2540" b="127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50097" cy="2371479"/>
                          </a:xfrm>
                          <a:prstGeom prst="rect">
                            <a:avLst/>
                          </a:prstGeom>
                          <a:noFill/>
                          <a:ln>
                            <a:noFill/>
                          </a:ln>
                        </pic:spPr>
                      </pic:pic>
                    </a:graphicData>
                  </a:graphic>
                </wp:inline>
              </w:drawing>
            </w:r>
          </w:p>
        </w:tc>
        <w:tc>
          <w:tcPr>
            <w:tcW w:w="5034" w:type="dxa"/>
          </w:tcPr>
          <w:p w14:paraId="1406D0BD" w14:textId="77777777" w:rsidR="004F2A1A" w:rsidRPr="00B25AAF" w:rsidRDefault="004F2A1A" w:rsidP="008B44F7">
            <w:pPr>
              <w:rPr>
                <w:szCs w:val="22"/>
              </w:rPr>
            </w:pPr>
            <w:r w:rsidRPr="00DA05F1">
              <w:rPr>
                <w:b/>
                <w:bCs/>
                <w:color w:val="auto"/>
                <w:szCs w:val="22"/>
              </w:rPr>
              <w:t xml:space="preserve">Enter </w:t>
            </w:r>
            <w:r w:rsidRPr="00B25AAF">
              <w:rPr>
                <w:szCs w:val="22"/>
              </w:rPr>
              <w:t>the customer’s credentials.</w:t>
            </w:r>
          </w:p>
          <w:p w14:paraId="6482A3A0" w14:textId="650D5CFB" w:rsidR="004F2A1A" w:rsidRPr="002A72F2" w:rsidRDefault="004F2A1A" w:rsidP="008B44F7">
            <w:pPr>
              <w:rPr>
                <w:b/>
                <w:bCs/>
                <w:szCs w:val="22"/>
              </w:rPr>
            </w:pPr>
            <w:r w:rsidRPr="00B25AAF">
              <w:rPr>
                <w:b/>
                <w:bCs/>
                <w:szCs w:val="22"/>
              </w:rPr>
              <w:t xml:space="preserve">Instructor: </w:t>
            </w:r>
            <w:r w:rsidRPr="00B25AAF">
              <w:rPr>
                <w:szCs w:val="22"/>
              </w:rPr>
              <w:t>If you are using the ServiceNow production site (</w:t>
            </w:r>
            <w:hyperlink r:id="rId126" w:history="1">
              <w:r w:rsidRPr="00B25AAF">
                <w:rPr>
                  <w:rStyle w:val="Hyperlink"/>
                  <w:szCs w:val="22"/>
                </w:rPr>
                <w:t>https://travelportprod.service-now.com</w:t>
              </w:r>
            </w:hyperlink>
            <w:r w:rsidRPr="00B25AAF">
              <w:rPr>
                <w:szCs w:val="22"/>
              </w:rPr>
              <w:t xml:space="preserve">) for this demo, </w:t>
            </w:r>
            <w:r w:rsidRPr="00B25AAF">
              <w:rPr>
                <w:b/>
                <w:bCs/>
                <w:color w:val="FF0000"/>
                <w:szCs w:val="22"/>
                <w:highlight w:val="yellow"/>
              </w:rPr>
              <w:t>STOP HERE</w:t>
            </w:r>
            <w:r w:rsidRPr="00B25AAF">
              <w:rPr>
                <w:color w:val="FF0000"/>
                <w:szCs w:val="22"/>
              </w:rPr>
              <w:t xml:space="preserve">. </w:t>
            </w:r>
            <w:r w:rsidRPr="00B25AAF">
              <w:rPr>
                <w:szCs w:val="22"/>
              </w:rPr>
              <w:t xml:space="preserve">Do </w:t>
            </w:r>
            <w:r w:rsidRPr="00B25AAF">
              <w:rPr>
                <w:b/>
                <w:bCs/>
                <w:color w:val="FF0000"/>
                <w:szCs w:val="22"/>
              </w:rPr>
              <w:t>NOT</w:t>
            </w:r>
            <w:r w:rsidRPr="00B25AAF">
              <w:rPr>
                <w:color w:val="FF0000"/>
                <w:szCs w:val="22"/>
              </w:rPr>
              <w:t xml:space="preserve"> </w:t>
            </w:r>
            <w:r w:rsidRPr="00B25AAF">
              <w:rPr>
                <w:szCs w:val="22"/>
              </w:rPr>
              <w:t>create a bogus contact on production.</w:t>
            </w:r>
            <w:r>
              <w:rPr>
                <w:szCs w:val="22"/>
              </w:rPr>
              <w:t xml:space="preserve"> </w:t>
            </w:r>
            <w:r w:rsidRPr="002A72F2">
              <w:rPr>
                <w:szCs w:val="22"/>
              </w:rPr>
              <w:t xml:space="preserve">Have students refer to the steps in the student workbook for the rest of this process. </w:t>
            </w:r>
          </w:p>
          <w:p w14:paraId="02CC0E1D" w14:textId="4CB508B6" w:rsidR="004F2A1A" w:rsidRPr="00B25AAF" w:rsidRDefault="004F2A1A" w:rsidP="002C1EC7">
            <w:pPr>
              <w:rPr>
                <w:b/>
                <w:bCs/>
                <w:szCs w:val="22"/>
              </w:rPr>
            </w:pPr>
            <w:r w:rsidRPr="002A72F2">
              <w:rPr>
                <w:szCs w:val="22"/>
              </w:rPr>
              <w:t>If using the ServiceNow test site (</w:t>
            </w:r>
            <w:hyperlink r:id="rId127" w:history="1">
              <w:r w:rsidRPr="002A72F2">
                <w:rPr>
                  <w:rStyle w:val="Hyperlink"/>
                  <w:szCs w:val="22"/>
                </w:rPr>
                <w:t>https://travelporttest.service-now.com</w:t>
              </w:r>
            </w:hyperlink>
            <w:r w:rsidRPr="002A72F2">
              <w:rPr>
                <w:szCs w:val="22"/>
              </w:rPr>
              <w:t>), it’s fine to create a contact</w:t>
            </w:r>
            <w:r>
              <w:rPr>
                <w:szCs w:val="22"/>
              </w:rPr>
              <w:t xml:space="preserve"> and have students create contacts.</w:t>
            </w:r>
          </w:p>
          <w:p w14:paraId="694631F8" w14:textId="77777777" w:rsidR="004F2A1A" w:rsidRPr="00B25AAF" w:rsidRDefault="004F2A1A" w:rsidP="002C1EC7">
            <w:pPr>
              <w:rPr>
                <w:b/>
                <w:bCs/>
                <w:szCs w:val="22"/>
              </w:rPr>
            </w:pPr>
            <w:r w:rsidRPr="00DA05F1">
              <w:rPr>
                <w:b/>
                <w:bCs/>
                <w:color w:val="auto"/>
                <w:szCs w:val="22"/>
              </w:rPr>
              <w:t xml:space="preserve">Click </w:t>
            </w:r>
            <w:r w:rsidRPr="00B25AAF">
              <w:rPr>
                <w:b/>
                <w:bCs/>
                <w:szCs w:val="22"/>
              </w:rPr>
              <w:t>Create Account.</w:t>
            </w:r>
          </w:p>
        </w:tc>
      </w:tr>
      <w:tr w:rsidR="004F2A1A" w:rsidRPr="000B263C" w14:paraId="66E77F1A" w14:textId="77777777" w:rsidTr="00243995">
        <w:tc>
          <w:tcPr>
            <w:tcW w:w="5676" w:type="dxa"/>
          </w:tcPr>
          <w:p w14:paraId="74D4A9F1" w14:textId="77777777" w:rsidR="004F2A1A" w:rsidRPr="000B263C" w:rsidRDefault="004F2A1A" w:rsidP="008B44F7">
            <w:pPr>
              <w:rPr>
                <w:noProof/>
                <w:szCs w:val="22"/>
              </w:rPr>
            </w:pPr>
            <w:r>
              <w:rPr>
                <w:noProof/>
              </w:rPr>
              <w:drawing>
                <wp:inline distT="0" distB="0" distL="0" distR="0" wp14:anchorId="228436C8" wp14:editId="45364A5B">
                  <wp:extent cx="3403158" cy="1330722"/>
                  <wp:effectExtent l="0" t="0" r="6985" b="317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14818" cy="1335281"/>
                          </a:xfrm>
                          <a:prstGeom prst="rect">
                            <a:avLst/>
                          </a:prstGeom>
                        </pic:spPr>
                      </pic:pic>
                    </a:graphicData>
                  </a:graphic>
                </wp:inline>
              </w:drawing>
            </w:r>
          </w:p>
        </w:tc>
        <w:tc>
          <w:tcPr>
            <w:tcW w:w="5034" w:type="dxa"/>
          </w:tcPr>
          <w:p w14:paraId="1D887126" w14:textId="77777777" w:rsidR="004F2A1A" w:rsidRPr="000B263C" w:rsidRDefault="004F2A1A" w:rsidP="008B44F7">
            <w:pPr>
              <w:rPr>
                <w:szCs w:val="22"/>
              </w:rPr>
            </w:pPr>
            <w:r w:rsidRPr="000B263C">
              <w:rPr>
                <w:szCs w:val="22"/>
              </w:rPr>
              <w:t xml:space="preserve">A message confirms the contact is created. </w:t>
            </w:r>
          </w:p>
          <w:p w14:paraId="1669762E" w14:textId="77777777" w:rsidR="004F2A1A" w:rsidRPr="000B263C" w:rsidRDefault="004F2A1A" w:rsidP="008B44F7">
            <w:pPr>
              <w:rPr>
                <w:b/>
                <w:bCs/>
                <w:szCs w:val="22"/>
              </w:rPr>
            </w:pPr>
            <w:r w:rsidRPr="00DA05F1">
              <w:rPr>
                <w:b/>
                <w:bCs/>
                <w:color w:val="auto"/>
                <w:szCs w:val="22"/>
              </w:rPr>
              <w:t xml:space="preserve">Click </w:t>
            </w:r>
            <w:r w:rsidRPr="000B263C">
              <w:rPr>
                <w:b/>
                <w:bCs/>
                <w:szCs w:val="22"/>
              </w:rPr>
              <w:t>Close.</w:t>
            </w:r>
          </w:p>
        </w:tc>
      </w:tr>
      <w:tr w:rsidR="004F2A1A" w:rsidRPr="000B263C" w14:paraId="2609E551" w14:textId="77777777" w:rsidTr="00243995">
        <w:tc>
          <w:tcPr>
            <w:tcW w:w="5676" w:type="dxa"/>
          </w:tcPr>
          <w:p w14:paraId="5A03F1B8" w14:textId="713918F9" w:rsidR="004F2A1A" w:rsidRPr="000B263C" w:rsidRDefault="003A3787" w:rsidP="008B44F7">
            <w:pPr>
              <w:rPr>
                <w:noProof/>
                <w:szCs w:val="22"/>
              </w:rPr>
            </w:pPr>
            <w:r>
              <w:rPr>
                <w:noProof/>
              </w:rPr>
              <w:drawing>
                <wp:inline distT="0" distB="0" distL="0" distR="0" wp14:anchorId="367FED63" wp14:editId="64C2BC37">
                  <wp:extent cx="3257143" cy="1333333"/>
                  <wp:effectExtent l="0" t="0" r="635" b="63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57143" cy="1333333"/>
                          </a:xfrm>
                          <a:prstGeom prst="rect">
                            <a:avLst/>
                          </a:prstGeom>
                        </pic:spPr>
                      </pic:pic>
                    </a:graphicData>
                  </a:graphic>
                </wp:inline>
              </w:drawing>
            </w:r>
          </w:p>
        </w:tc>
        <w:tc>
          <w:tcPr>
            <w:tcW w:w="5034" w:type="dxa"/>
          </w:tcPr>
          <w:p w14:paraId="645D018C" w14:textId="77777777" w:rsidR="004F2A1A" w:rsidRPr="000B263C" w:rsidRDefault="004F2A1A" w:rsidP="008B44F7">
            <w:pPr>
              <w:rPr>
                <w:szCs w:val="22"/>
              </w:rPr>
            </w:pPr>
            <w:r w:rsidRPr="000B263C">
              <w:rPr>
                <w:szCs w:val="22"/>
              </w:rPr>
              <w:t>We are returned to the Interaction.</w:t>
            </w:r>
          </w:p>
          <w:p w14:paraId="5F1152AA" w14:textId="77777777" w:rsidR="004F2A1A" w:rsidRPr="000B263C" w:rsidRDefault="004F2A1A" w:rsidP="008B44F7">
            <w:pPr>
              <w:rPr>
                <w:szCs w:val="22"/>
              </w:rPr>
            </w:pPr>
            <w:r w:rsidRPr="000B263C">
              <w:rPr>
                <w:szCs w:val="22"/>
              </w:rPr>
              <w:t>Now that we have created our contact, we need to apply them to our interaction.</w:t>
            </w:r>
          </w:p>
          <w:p w14:paraId="369D38CC" w14:textId="77777777" w:rsidR="004F2A1A" w:rsidRPr="000B263C" w:rsidRDefault="004F2A1A" w:rsidP="008B44F7">
            <w:pPr>
              <w:rPr>
                <w:szCs w:val="22"/>
              </w:rPr>
            </w:pPr>
            <w:r w:rsidRPr="000B263C">
              <w:rPr>
                <w:szCs w:val="22"/>
              </w:rPr>
              <w:t>Let’s begin by searching for the contact we created.</w:t>
            </w:r>
          </w:p>
          <w:p w14:paraId="4898B94F" w14:textId="77777777" w:rsidR="004F2A1A" w:rsidRPr="000B263C" w:rsidRDefault="004F2A1A" w:rsidP="008B44F7">
            <w:pPr>
              <w:rPr>
                <w:b/>
                <w:bCs/>
                <w:szCs w:val="22"/>
              </w:rPr>
            </w:pPr>
            <w:r w:rsidRPr="00DA05F1">
              <w:rPr>
                <w:b/>
                <w:bCs/>
                <w:color w:val="auto"/>
                <w:szCs w:val="22"/>
              </w:rPr>
              <w:t xml:space="preserve">Select </w:t>
            </w:r>
            <w:r w:rsidRPr="00420849">
              <w:rPr>
                <w:szCs w:val="22"/>
              </w:rPr>
              <w:t>the magnifying glass for the</w:t>
            </w:r>
            <w:r w:rsidRPr="000B263C">
              <w:rPr>
                <w:b/>
                <w:bCs/>
                <w:szCs w:val="22"/>
              </w:rPr>
              <w:t xml:space="preserve"> Contact </w:t>
            </w:r>
            <w:r w:rsidRPr="00420849">
              <w:rPr>
                <w:szCs w:val="22"/>
              </w:rPr>
              <w:t>field</w:t>
            </w:r>
            <w:r w:rsidRPr="000B263C">
              <w:rPr>
                <w:b/>
                <w:bCs/>
                <w:szCs w:val="22"/>
              </w:rPr>
              <w:t>.</w:t>
            </w:r>
            <w:r w:rsidRPr="000B263C">
              <w:rPr>
                <w:b/>
                <w:bCs/>
                <w:szCs w:val="22"/>
              </w:rPr>
              <w:br/>
            </w:r>
          </w:p>
        </w:tc>
      </w:tr>
      <w:tr w:rsidR="004F2A1A" w:rsidRPr="000B263C" w14:paraId="7C20B440" w14:textId="77777777" w:rsidTr="00243995">
        <w:tc>
          <w:tcPr>
            <w:tcW w:w="5676" w:type="dxa"/>
          </w:tcPr>
          <w:p w14:paraId="64AF1131" w14:textId="0D080B31" w:rsidR="004F2A1A" w:rsidRPr="000B263C" w:rsidRDefault="009239F5" w:rsidP="008B44F7">
            <w:pPr>
              <w:rPr>
                <w:noProof/>
                <w:szCs w:val="22"/>
              </w:rPr>
            </w:pPr>
            <w:r>
              <w:rPr>
                <w:noProof/>
              </w:rPr>
              <w:drawing>
                <wp:inline distT="0" distB="0" distL="0" distR="0" wp14:anchorId="08A2142C" wp14:editId="4CEC8665">
                  <wp:extent cx="3333333" cy="1295238"/>
                  <wp:effectExtent l="0" t="0" r="635" b="63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33333" cy="1295238"/>
                          </a:xfrm>
                          <a:prstGeom prst="rect">
                            <a:avLst/>
                          </a:prstGeom>
                        </pic:spPr>
                      </pic:pic>
                    </a:graphicData>
                  </a:graphic>
                </wp:inline>
              </w:drawing>
            </w:r>
          </w:p>
        </w:tc>
        <w:tc>
          <w:tcPr>
            <w:tcW w:w="5034" w:type="dxa"/>
          </w:tcPr>
          <w:p w14:paraId="2B336A8E" w14:textId="77777777" w:rsidR="004F2A1A" w:rsidRPr="000B263C" w:rsidRDefault="004F2A1A" w:rsidP="008B44F7">
            <w:pPr>
              <w:rPr>
                <w:szCs w:val="22"/>
              </w:rPr>
            </w:pPr>
            <w:r w:rsidRPr="000B263C">
              <w:rPr>
                <w:szCs w:val="22"/>
              </w:rPr>
              <w:t>A Contact pop-up opens with a list of contacts who are linked the account.</w:t>
            </w:r>
          </w:p>
          <w:p w14:paraId="6E8B96AF" w14:textId="77777777" w:rsidR="004F2A1A" w:rsidRPr="000B263C" w:rsidRDefault="004F2A1A" w:rsidP="008B44F7">
            <w:pPr>
              <w:rPr>
                <w:szCs w:val="22"/>
              </w:rPr>
            </w:pPr>
            <w:r w:rsidRPr="00DA05F1">
              <w:rPr>
                <w:b/>
                <w:bCs/>
                <w:color w:val="auto"/>
                <w:szCs w:val="22"/>
              </w:rPr>
              <w:t xml:space="preserve">Select </w:t>
            </w:r>
            <w:r w:rsidRPr="00420849">
              <w:rPr>
                <w:szCs w:val="22"/>
              </w:rPr>
              <w:t>the contact we just created.</w:t>
            </w:r>
          </w:p>
        </w:tc>
      </w:tr>
      <w:tr w:rsidR="004F2A1A" w:rsidRPr="000B263C" w14:paraId="046970D5" w14:textId="77777777" w:rsidTr="00243995">
        <w:tc>
          <w:tcPr>
            <w:tcW w:w="5676" w:type="dxa"/>
          </w:tcPr>
          <w:p w14:paraId="0DB0050C" w14:textId="19B57896" w:rsidR="004F2A1A" w:rsidRPr="000B263C" w:rsidRDefault="003A3787" w:rsidP="008B44F7">
            <w:pPr>
              <w:rPr>
                <w:noProof/>
                <w:szCs w:val="22"/>
              </w:rPr>
            </w:pPr>
            <w:r>
              <w:rPr>
                <w:noProof/>
              </w:rPr>
              <w:lastRenderedPageBreak/>
              <w:drawing>
                <wp:inline distT="0" distB="0" distL="0" distR="0" wp14:anchorId="61DFCD4F" wp14:editId="61D44017">
                  <wp:extent cx="2076190" cy="1828571"/>
                  <wp:effectExtent l="0" t="0" r="635" b="63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76190" cy="1828571"/>
                          </a:xfrm>
                          <a:prstGeom prst="rect">
                            <a:avLst/>
                          </a:prstGeom>
                        </pic:spPr>
                      </pic:pic>
                    </a:graphicData>
                  </a:graphic>
                </wp:inline>
              </w:drawing>
            </w:r>
          </w:p>
        </w:tc>
        <w:tc>
          <w:tcPr>
            <w:tcW w:w="5034" w:type="dxa"/>
          </w:tcPr>
          <w:p w14:paraId="34BE5256" w14:textId="77777777" w:rsidR="004F2A1A" w:rsidRPr="000B263C" w:rsidRDefault="004F2A1A" w:rsidP="008B44F7">
            <w:pPr>
              <w:rPr>
                <w:szCs w:val="22"/>
              </w:rPr>
            </w:pPr>
            <w:r w:rsidRPr="000B263C">
              <w:rPr>
                <w:szCs w:val="22"/>
              </w:rPr>
              <w:t>The contact we created is now the contact for our interaction.</w:t>
            </w:r>
          </w:p>
        </w:tc>
      </w:tr>
    </w:tbl>
    <w:p w14:paraId="5C1A48B6" w14:textId="77777777" w:rsidR="004F2A1A" w:rsidRDefault="004F2A1A" w:rsidP="007134B9">
      <w:pPr>
        <w:pStyle w:val="TXTbody"/>
      </w:pPr>
      <w:r w:rsidRPr="00E703F3">
        <w:t>If your customer</w:t>
      </w:r>
      <w:r>
        <w:t xml:space="preserve"> doesn’t already have a contact in </w:t>
      </w:r>
      <w:r w:rsidRPr="00E703F3">
        <w:t xml:space="preserve">ServiceNow, it is a best practice to create the contact from ServiceNow using the process we just looked at. </w:t>
      </w:r>
    </w:p>
    <w:p w14:paraId="776443D5" w14:textId="77777777" w:rsidR="004F2A1A" w:rsidRDefault="004F2A1A" w:rsidP="007134B9">
      <w:pPr>
        <w:pStyle w:val="TXTbody"/>
      </w:pPr>
      <w:r w:rsidRPr="00E703F3">
        <w:t xml:space="preserve">It is also possible to create a contact from </w:t>
      </w:r>
      <w:r>
        <w:t xml:space="preserve">the </w:t>
      </w:r>
      <w:r w:rsidRPr="00E703F3">
        <w:t>MyTravelport</w:t>
      </w:r>
      <w:r>
        <w:t xml:space="preserve"> portal. T</w:t>
      </w:r>
      <w:r w:rsidRPr="00E703F3">
        <w:t xml:space="preserve">his is </w:t>
      </w:r>
      <w:r>
        <w:t xml:space="preserve">much </w:t>
      </w:r>
      <w:r w:rsidRPr="00E703F3">
        <w:t>slower than creating them in ServiceNow, so it is not recommended</w:t>
      </w:r>
      <w:r>
        <w:t xml:space="preserve"> to do it this way.</w:t>
      </w:r>
    </w:p>
    <w:p w14:paraId="5C8B3ACA" w14:textId="77777777" w:rsidR="004F2A1A" w:rsidRDefault="004F2A1A" w:rsidP="007134B9">
      <w:pPr>
        <w:pStyle w:val="TXTbody"/>
      </w:pPr>
      <w:r>
        <w:t>In this example, the contact did not exist in ServiceNow at all. Sometimes, the contact is in ServiceNow, but they are not linked to the Account you have selected for the interaction. We will see how to handle this situation next.</w:t>
      </w:r>
    </w:p>
    <w:p w14:paraId="645B2D53" w14:textId="77777777" w:rsidR="004F2A1A" w:rsidRDefault="004F2A1A">
      <w:pPr>
        <w:widowControl/>
        <w:spacing w:after="160" w:line="259" w:lineRule="auto"/>
      </w:pPr>
      <w:r>
        <w:br w:type="page"/>
      </w:r>
    </w:p>
    <w:p w14:paraId="18E6B01B" w14:textId="77777777" w:rsidR="004F2A1A" w:rsidRDefault="004F2A1A" w:rsidP="000449AB">
      <w:pPr>
        <w:pStyle w:val="Heading2"/>
      </w:pPr>
      <w:bookmarkStart w:id="46" w:name="_Toc106170193"/>
      <w:r>
        <w:lastRenderedPageBreak/>
        <w:t>Link a contact to a CIDB – SLIDE 10</w:t>
      </w:r>
      <w:bookmarkEnd w:id="46"/>
    </w:p>
    <w:p w14:paraId="64FEC550" w14:textId="77777777" w:rsidR="004F2A1A" w:rsidRPr="00E703F3" w:rsidRDefault="004F2A1A" w:rsidP="00A948F2">
      <w:pPr>
        <w:keepNext/>
        <w:keepLines/>
      </w:pPr>
      <w:r>
        <w:rPr>
          <w:noProof/>
        </w:rPr>
        <w:drawing>
          <wp:inline distT="0" distB="0" distL="0" distR="0" wp14:anchorId="2C73C6F7" wp14:editId="70A4C533">
            <wp:extent cx="6838935" cy="3843655"/>
            <wp:effectExtent l="0" t="0" r="635"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32">
                      <a:extLst>
                        <a:ext uri="{28A0092B-C50C-407E-A947-70E740481C1C}">
                          <a14:useLocalDpi xmlns:a14="http://schemas.microsoft.com/office/drawing/2010/main" val="0"/>
                        </a:ext>
                      </a:extLst>
                    </a:blip>
                    <a:stretch>
                      <a:fillRect/>
                    </a:stretch>
                  </pic:blipFill>
                  <pic:spPr>
                    <a:xfrm>
                      <a:off x="0" y="0"/>
                      <a:ext cx="6838935" cy="3843655"/>
                    </a:xfrm>
                    <a:prstGeom prst="rect">
                      <a:avLst/>
                    </a:prstGeom>
                  </pic:spPr>
                </pic:pic>
              </a:graphicData>
            </a:graphic>
          </wp:inline>
        </w:drawing>
      </w:r>
    </w:p>
    <w:p w14:paraId="1CE46F2C" w14:textId="77777777" w:rsidR="004F2A1A" w:rsidRDefault="004F2A1A" w:rsidP="00A948F2">
      <w:pPr>
        <w:tabs>
          <w:tab w:val="left" w:pos="4409"/>
        </w:tabs>
        <w:ind w:left="113"/>
      </w:pPr>
      <w:r>
        <w:t xml:space="preserve">In the example we just looked at, we needed to create a new contact. Sometimes, when you try to do that, you will see the message: </w:t>
      </w:r>
      <w:r w:rsidRPr="00DD54E3">
        <w:rPr>
          <w:b/>
          <w:bCs/>
        </w:rPr>
        <w:t>An account for that user already exists</w:t>
      </w:r>
    </w:p>
    <w:p w14:paraId="0289AE0D" w14:textId="77777777" w:rsidR="004F2A1A" w:rsidRDefault="004F2A1A" w:rsidP="00A948F2">
      <w:pPr>
        <w:tabs>
          <w:tab w:val="left" w:pos="4409"/>
        </w:tabs>
        <w:ind w:left="113"/>
      </w:pPr>
      <w:r>
        <w:t xml:space="preserve">This message means the contact exists, but they are not linked to the account you selected for your interaction. </w:t>
      </w:r>
    </w:p>
    <w:p w14:paraId="76E6CBA3" w14:textId="77777777" w:rsidR="004F2A1A" w:rsidRDefault="004F2A1A" w:rsidP="00A948F2">
      <w:pPr>
        <w:tabs>
          <w:tab w:val="left" w:pos="4409"/>
        </w:tabs>
        <w:ind w:left="113"/>
      </w:pPr>
    </w:p>
    <w:p w14:paraId="0F1F1EC9" w14:textId="77777777" w:rsidR="004F2A1A" w:rsidRDefault="004F2A1A" w:rsidP="000449AB">
      <w:pPr>
        <w:pStyle w:val="Heading2"/>
      </w:pPr>
      <w:bookmarkStart w:id="47" w:name="_Toc106170194"/>
      <w:r>
        <w:t>Link a Contact to a CIDB – DEMO</w:t>
      </w:r>
      <w:bookmarkEnd w:id="47"/>
    </w:p>
    <w:tbl>
      <w:tblPr>
        <w:tblStyle w:val="TableGrid"/>
        <w:tblW w:w="10710" w:type="dxa"/>
        <w:tblInd w:w="85" w:type="dxa"/>
        <w:tblLook w:val="04A0" w:firstRow="1" w:lastRow="0" w:firstColumn="1" w:lastColumn="0" w:noHBand="0" w:noVBand="1"/>
      </w:tblPr>
      <w:tblGrid>
        <w:gridCol w:w="5676"/>
        <w:gridCol w:w="5034"/>
      </w:tblGrid>
      <w:tr w:rsidR="004F2A1A" w:rsidRPr="000B263C" w14:paraId="17BF5D61" w14:textId="77777777" w:rsidTr="005D285F">
        <w:tc>
          <w:tcPr>
            <w:tcW w:w="5676" w:type="dxa"/>
          </w:tcPr>
          <w:p w14:paraId="37ECC516" w14:textId="7FB7E8E6" w:rsidR="004F2A1A" w:rsidRPr="000B263C" w:rsidRDefault="00861FBC" w:rsidP="005D285F">
            <w:pPr>
              <w:rPr>
                <w:noProof/>
                <w:szCs w:val="22"/>
              </w:rPr>
            </w:pPr>
            <w:r>
              <w:rPr>
                <w:noProof/>
              </w:rPr>
              <w:drawing>
                <wp:inline distT="0" distB="0" distL="0" distR="0" wp14:anchorId="4D6EBFD5" wp14:editId="2CC22705">
                  <wp:extent cx="1714286" cy="685714"/>
                  <wp:effectExtent l="0" t="0" r="635"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14286" cy="685714"/>
                          </a:xfrm>
                          <a:prstGeom prst="rect">
                            <a:avLst/>
                          </a:prstGeom>
                        </pic:spPr>
                      </pic:pic>
                    </a:graphicData>
                  </a:graphic>
                </wp:inline>
              </w:drawing>
            </w:r>
          </w:p>
        </w:tc>
        <w:tc>
          <w:tcPr>
            <w:tcW w:w="5034" w:type="dxa"/>
          </w:tcPr>
          <w:p w14:paraId="11519C16" w14:textId="77777777" w:rsidR="004F2A1A" w:rsidRPr="000B263C" w:rsidRDefault="004F2A1A" w:rsidP="005D285F">
            <w:pPr>
              <w:rPr>
                <w:b/>
                <w:bCs/>
                <w:szCs w:val="22"/>
              </w:rPr>
            </w:pPr>
            <w:r w:rsidRPr="000B263C">
              <w:rPr>
                <w:b/>
                <w:bCs/>
                <w:szCs w:val="22"/>
              </w:rPr>
              <w:t xml:space="preserve">Instructor: </w:t>
            </w:r>
            <w:r w:rsidRPr="00DA05F1">
              <w:rPr>
                <w:b/>
                <w:color w:val="auto"/>
                <w:szCs w:val="22"/>
              </w:rPr>
              <w:t>clear</w:t>
            </w:r>
            <w:r w:rsidRPr="00DA05F1">
              <w:rPr>
                <w:bCs/>
                <w:color w:val="auto"/>
                <w:szCs w:val="22"/>
              </w:rPr>
              <w:t xml:space="preserve"> </w:t>
            </w:r>
            <w:r w:rsidRPr="000B263C">
              <w:rPr>
                <w:b/>
                <w:bCs/>
                <w:szCs w:val="22"/>
              </w:rPr>
              <w:t xml:space="preserve">the contact. </w:t>
            </w:r>
            <w:r w:rsidRPr="00DA05F1">
              <w:rPr>
                <w:b/>
                <w:bCs/>
                <w:color w:val="auto"/>
                <w:szCs w:val="22"/>
              </w:rPr>
              <w:t xml:space="preserve">Enter </w:t>
            </w:r>
            <w:r w:rsidRPr="000B263C">
              <w:rPr>
                <w:b/>
                <w:bCs/>
                <w:szCs w:val="22"/>
              </w:rPr>
              <w:t xml:space="preserve">a contact that </w:t>
            </w:r>
            <w:r>
              <w:rPr>
                <w:b/>
                <w:bCs/>
                <w:szCs w:val="22"/>
              </w:rPr>
              <w:t>exists in ServiceNow but is not linked to the CIDB you have selected.</w:t>
            </w:r>
          </w:p>
          <w:p w14:paraId="02DDA939" w14:textId="77777777" w:rsidR="004F2A1A" w:rsidRPr="000B263C" w:rsidRDefault="004F2A1A" w:rsidP="003C2D30">
            <w:pPr>
              <w:rPr>
                <w:szCs w:val="22"/>
              </w:rPr>
            </w:pPr>
            <w:r>
              <w:rPr>
                <w:szCs w:val="22"/>
              </w:rPr>
              <w:t xml:space="preserve">As we saw in the previous example, the contact is not found. </w:t>
            </w:r>
          </w:p>
          <w:p w14:paraId="0CB1B026" w14:textId="77777777" w:rsidR="004F2A1A" w:rsidRPr="000B263C" w:rsidRDefault="004F2A1A" w:rsidP="005D285F">
            <w:pPr>
              <w:rPr>
                <w:szCs w:val="22"/>
              </w:rPr>
            </w:pPr>
          </w:p>
        </w:tc>
      </w:tr>
      <w:tr w:rsidR="004F2A1A" w:rsidRPr="000B263C" w14:paraId="099733C2" w14:textId="77777777" w:rsidTr="005D285F">
        <w:tc>
          <w:tcPr>
            <w:tcW w:w="5676" w:type="dxa"/>
          </w:tcPr>
          <w:p w14:paraId="236E05DB" w14:textId="77777777" w:rsidR="004F2A1A" w:rsidRDefault="004F2A1A" w:rsidP="005D285F">
            <w:pPr>
              <w:rPr>
                <w:noProof/>
              </w:rPr>
            </w:pPr>
            <w:r>
              <w:rPr>
                <w:noProof/>
              </w:rPr>
              <w:drawing>
                <wp:inline distT="0" distB="0" distL="0" distR="0" wp14:anchorId="51718429" wp14:editId="0AE8064B">
                  <wp:extent cx="1771429" cy="676190"/>
                  <wp:effectExtent l="0" t="0" r="63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71429" cy="676190"/>
                          </a:xfrm>
                          <a:prstGeom prst="rect">
                            <a:avLst/>
                          </a:prstGeom>
                        </pic:spPr>
                      </pic:pic>
                    </a:graphicData>
                  </a:graphic>
                </wp:inline>
              </w:drawing>
            </w:r>
          </w:p>
        </w:tc>
        <w:tc>
          <w:tcPr>
            <w:tcW w:w="5034" w:type="dxa"/>
          </w:tcPr>
          <w:p w14:paraId="4EE372EB" w14:textId="77777777" w:rsidR="004F2A1A" w:rsidRDefault="004F2A1A" w:rsidP="005D285F">
            <w:r>
              <w:t>We will try to add the contact.</w:t>
            </w:r>
          </w:p>
          <w:p w14:paraId="06BC8717" w14:textId="77777777" w:rsidR="004F2A1A" w:rsidRPr="003C2D30" w:rsidRDefault="004F2A1A" w:rsidP="005D285F">
            <w:pPr>
              <w:rPr>
                <w:b/>
                <w:bCs/>
              </w:rPr>
            </w:pPr>
            <w:r w:rsidRPr="00DA05F1">
              <w:rPr>
                <w:bCs/>
                <w:color w:val="auto"/>
              </w:rPr>
              <w:t xml:space="preserve">Select </w:t>
            </w:r>
            <w:r w:rsidRPr="003C2D30">
              <w:rPr>
                <w:b/>
                <w:bCs/>
              </w:rPr>
              <w:t>Create Contact in MyTravelport.</w:t>
            </w:r>
          </w:p>
        </w:tc>
      </w:tr>
      <w:tr w:rsidR="004F2A1A" w:rsidRPr="000B263C" w14:paraId="6076CFAB" w14:textId="77777777" w:rsidTr="005D285F">
        <w:tc>
          <w:tcPr>
            <w:tcW w:w="5676" w:type="dxa"/>
          </w:tcPr>
          <w:p w14:paraId="08A94803" w14:textId="77777777" w:rsidR="004F2A1A" w:rsidRDefault="004F2A1A" w:rsidP="005D285F">
            <w:pPr>
              <w:rPr>
                <w:noProof/>
              </w:rPr>
            </w:pPr>
            <w:r>
              <w:rPr>
                <w:noProof/>
              </w:rPr>
              <w:lastRenderedPageBreak/>
              <w:drawing>
                <wp:inline distT="0" distB="0" distL="0" distR="0" wp14:anchorId="02462638" wp14:editId="5834E3F2">
                  <wp:extent cx="3166280" cy="2212292"/>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84908" cy="2225307"/>
                          </a:xfrm>
                          <a:prstGeom prst="rect">
                            <a:avLst/>
                          </a:prstGeom>
                        </pic:spPr>
                      </pic:pic>
                    </a:graphicData>
                  </a:graphic>
                </wp:inline>
              </w:drawing>
            </w:r>
          </w:p>
        </w:tc>
        <w:tc>
          <w:tcPr>
            <w:tcW w:w="5034" w:type="dxa"/>
          </w:tcPr>
          <w:p w14:paraId="613C46D9" w14:textId="77777777" w:rsidR="004F2A1A" w:rsidRPr="003C2D30" w:rsidRDefault="004F2A1A" w:rsidP="005D285F">
            <w:pPr>
              <w:rPr>
                <w:b/>
                <w:bCs/>
              </w:rPr>
            </w:pPr>
            <w:r w:rsidRPr="00DA05F1">
              <w:rPr>
                <w:bCs/>
                <w:color w:val="auto"/>
              </w:rPr>
              <w:t xml:space="preserve">Enter </w:t>
            </w:r>
            <w:r w:rsidRPr="00F074E6">
              <w:t>your MyTravelport credentials.</w:t>
            </w:r>
          </w:p>
        </w:tc>
      </w:tr>
      <w:tr w:rsidR="004F2A1A" w:rsidRPr="000B263C" w14:paraId="424C41E1" w14:textId="77777777" w:rsidTr="005D285F">
        <w:tc>
          <w:tcPr>
            <w:tcW w:w="5676" w:type="dxa"/>
          </w:tcPr>
          <w:p w14:paraId="4909AEFC" w14:textId="77777777" w:rsidR="004F2A1A" w:rsidRDefault="004F2A1A" w:rsidP="005D285F">
            <w:pPr>
              <w:rPr>
                <w:noProof/>
              </w:rPr>
            </w:pPr>
            <w:r>
              <w:rPr>
                <w:noProof/>
              </w:rPr>
              <w:drawing>
                <wp:inline distT="0" distB="0" distL="0" distR="0" wp14:anchorId="00199E33" wp14:editId="71D6C87E">
                  <wp:extent cx="2934032" cy="2266371"/>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48645" cy="2277658"/>
                          </a:xfrm>
                          <a:prstGeom prst="rect">
                            <a:avLst/>
                          </a:prstGeom>
                        </pic:spPr>
                      </pic:pic>
                    </a:graphicData>
                  </a:graphic>
                </wp:inline>
              </w:drawing>
            </w:r>
          </w:p>
        </w:tc>
        <w:tc>
          <w:tcPr>
            <w:tcW w:w="5034" w:type="dxa"/>
          </w:tcPr>
          <w:p w14:paraId="138AC78D" w14:textId="77777777" w:rsidR="004F2A1A" w:rsidRDefault="004F2A1A" w:rsidP="005D285F">
            <w:r>
              <w:t>We receive the message that the contact already exists.</w:t>
            </w:r>
          </w:p>
          <w:p w14:paraId="4E162312" w14:textId="77777777" w:rsidR="004F2A1A" w:rsidRPr="00F25084" w:rsidRDefault="004F2A1A" w:rsidP="005D285F">
            <w:pPr>
              <w:rPr>
                <w:b/>
                <w:bCs/>
              </w:rPr>
            </w:pPr>
            <w:r w:rsidRPr="00DA05F1">
              <w:rPr>
                <w:bCs/>
                <w:color w:val="auto"/>
              </w:rPr>
              <w:t xml:space="preserve">Select </w:t>
            </w:r>
            <w:r w:rsidRPr="00F25084">
              <w:rPr>
                <w:b/>
                <w:bCs/>
              </w:rPr>
              <w:t>Create Account.</w:t>
            </w:r>
          </w:p>
        </w:tc>
      </w:tr>
      <w:tr w:rsidR="004F2A1A" w:rsidRPr="000B263C" w14:paraId="1FC29B84" w14:textId="77777777" w:rsidTr="005D285F">
        <w:tc>
          <w:tcPr>
            <w:tcW w:w="5676" w:type="dxa"/>
          </w:tcPr>
          <w:p w14:paraId="02883480" w14:textId="77777777" w:rsidR="004F2A1A" w:rsidRDefault="004F2A1A" w:rsidP="005D285F">
            <w:pPr>
              <w:rPr>
                <w:noProof/>
              </w:rPr>
            </w:pPr>
            <w:r>
              <w:rPr>
                <w:noProof/>
              </w:rPr>
              <w:drawing>
                <wp:inline distT="0" distB="0" distL="0" distR="0" wp14:anchorId="57D66BEE" wp14:editId="57F76F23">
                  <wp:extent cx="3244132" cy="1313873"/>
                  <wp:effectExtent l="0" t="0" r="0" b="63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55040" cy="1318291"/>
                          </a:xfrm>
                          <a:prstGeom prst="rect">
                            <a:avLst/>
                          </a:prstGeom>
                        </pic:spPr>
                      </pic:pic>
                    </a:graphicData>
                  </a:graphic>
                </wp:inline>
              </w:drawing>
            </w:r>
          </w:p>
        </w:tc>
        <w:tc>
          <w:tcPr>
            <w:tcW w:w="5034" w:type="dxa"/>
          </w:tcPr>
          <w:p w14:paraId="3E52CB39" w14:textId="77777777" w:rsidR="004F2A1A" w:rsidRDefault="004F2A1A" w:rsidP="005D285F">
            <w:r>
              <w:t>A message confirms the contact is now linked to the CIDB for the interaction.</w:t>
            </w:r>
          </w:p>
          <w:p w14:paraId="094B1072" w14:textId="77777777" w:rsidR="004F2A1A" w:rsidRPr="00F074E6" w:rsidRDefault="004F2A1A" w:rsidP="005D285F">
            <w:pPr>
              <w:rPr>
                <w:b/>
                <w:bCs/>
              </w:rPr>
            </w:pPr>
            <w:r w:rsidRPr="00DA05F1">
              <w:rPr>
                <w:bCs/>
                <w:color w:val="auto"/>
              </w:rPr>
              <w:t xml:space="preserve">Select </w:t>
            </w:r>
            <w:r w:rsidRPr="00F074E6">
              <w:rPr>
                <w:b/>
                <w:bCs/>
              </w:rPr>
              <w:t>Close.</w:t>
            </w:r>
          </w:p>
        </w:tc>
      </w:tr>
    </w:tbl>
    <w:p w14:paraId="07D4CFFA" w14:textId="77777777" w:rsidR="004F2A1A" w:rsidRDefault="004F2A1A" w:rsidP="000B1885"/>
    <w:p w14:paraId="0A3B6611" w14:textId="77777777" w:rsidR="004F2A1A" w:rsidRDefault="004F2A1A" w:rsidP="007134B9">
      <w:pPr>
        <w:pStyle w:val="TXTbody"/>
      </w:pPr>
    </w:p>
    <w:p w14:paraId="23C74F27" w14:textId="77777777" w:rsidR="004F2A1A" w:rsidRDefault="004F2A1A">
      <w:pPr>
        <w:widowControl/>
        <w:spacing w:after="160" w:line="259" w:lineRule="auto"/>
        <w:rPr>
          <w:rFonts w:ascii="Arial" w:hAnsi="Arial" w:cs="Arial"/>
          <w:b/>
          <w:sz w:val="24"/>
          <w:szCs w:val="24"/>
        </w:rPr>
      </w:pPr>
      <w:r>
        <w:br w:type="page"/>
      </w:r>
    </w:p>
    <w:p w14:paraId="30344EC1" w14:textId="77777777" w:rsidR="004F2A1A" w:rsidRPr="004977A7" w:rsidRDefault="004F2A1A" w:rsidP="000449AB">
      <w:pPr>
        <w:pStyle w:val="Heading2"/>
      </w:pPr>
      <w:bookmarkStart w:id="48" w:name="_Toc2581126"/>
      <w:bookmarkStart w:id="49" w:name="_Toc106170195"/>
      <w:r>
        <w:lastRenderedPageBreak/>
        <w:t>Interaction</w:t>
      </w:r>
      <w:r w:rsidRPr="004977A7">
        <w:t xml:space="preserve"> - more fields</w:t>
      </w:r>
      <w:bookmarkEnd w:id="48"/>
      <w:r>
        <w:t xml:space="preserve"> - Demo</w:t>
      </w:r>
      <w:bookmarkEnd w:id="49"/>
    </w:p>
    <w:p w14:paraId="61BE15CE" w14:textId="77777777" w:rsidR="004F2A1A" w:rsidRPr="004977A7" w:rsidRDefault="004F2A1A" w:rsidP="003F2A83">
      <w:r>
        <w:t>Now that we have assigned a contact to our interaction, let’s finish filling-in the remaining fields.</w:t>
      </w:r>
    </w:p>
    <w:p w14:paraId="54577BEB" w14:textId="77777777" w:rsidR="004F2A1A" w:rsidRPr="004977A7" w:rsidRDefault="004F2A1A" w:rsidP="003F2A83"/>
    <w:tbl>
      <w:tblPr>
        <w:tblStyle w:val="TableGrid1"/>
        <w:tblW w:w="0" w:type="auto"/>
        <w:tblInd w:w="0" w:type="dxa"/>
        <w:tblLook w:val="04A0" w:firstRow="1" w:lastRow="0" w:firstColumn="1" w:lastColumn="0" w:noHBand="0" w:noVBand="1"/>
      </w:tblPr>
      <w:tblGrid>
        <w:gridCol w:w="4056"/>
        <w:gridCol w:w="6367"/>
      </w:tblGrid>
      <w:tr w:rsidR="004F2A1A" w:rsidRPr="004977A7" w14:paraId="44429D75" w14:textId="77777777" w:rsidTr="00067241">
        <w:trPr>
          <w:cantSplit/>
        </w:trPr>
        <w:tc>
          <w:tcPr>
            <w:tcW w:w="0" w:type="auto"/>
            <w:tcBorders>
              <w:top w:val="single" w:sz="4" w:space="0" w:color="auto"/>
              <w:left w:val="single" w:sz="4" w:space="0" w:color="auto"/>
              <w:bottom w:val="single" w:sz="4" w:space="0" w:color="auto"/>
              <w:right w:val="single" w:sz="4" w:space="0" w:color="auto"/>
            </w:tcBorders>
          </w:tcPr>
          <w:p w14:paraId="3B39B86B" w14:textId="77777777" w:rsidR="004F2A1A" w:rsidRPr="004977A7" w:rsidRDefault="004F2A1A" w:rsidP="001155B8">
            <w:pPr>
              <w:rPr>
                <w:noProof/>
              </w:rPr>
            </w:pPr>
            <w:r>
              <w:rPr>
                <w:noProof/>
              </w:rPr>
              <w:drawing>
                <wp:inline distT="0" distB="0" distL="0" distR="0" wp14:anchorId="4A6F7E36" wp14:editId="3249B80F">
                  <wp:extent cx="447619" cy="1666667"/>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7619" cy="1666667"/>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3064B6BD" w14:textId="77777777" w:rsidR="004F2A1A" w:rsidRDefault="004F2A1A" w:rsidP="001155B8">
            <w:r>
              <w:t xml:space="preserve">As you saw in the eLearning, the icons in the right toolbar allow you to do the following:  </w:t>
            </w:r>
          </w:p>
          <w:p w14:paraId="22C350A5" w14:textId="77777777" w:rsidR="004F2A1A" w:rsidRDefault="004F2A1A" w:rsidP="004835FF">
            <w:pPr>
              <w:pStyle w:val="ListParagraph"/>
              <w:numPr>
                <w:ilvl w:val="0"/>
                <w:numId w:val="25"/>
              </w:numPr>
              <w:spacing w:before="240" w:after="0"/>
            </w:pPr>
            <w:r>
              <w:t xml:space="preserve">Search for knowledge articles (graduation hat)   </w:t>
            </w:r>
          </w:p>
          <w:p w14:paraId="39F99791" w14:textId="77777777" w:rsidR="004F2A1A" w:rsidRDefault="004F2A1A" w:rsidP="004835FF">
            <w:pPr>
              <w:pStyle w:val="ListParagraph"/>
              <w:numPr>
                <w:ilvl w:val="0"/>
                <w:numId w:val="25"/>
              </w:numPr>
              <w:spacing w:before="240" w:after="0"/>
            </w:pPr>
            <w:r>
              <w:t xml:space="preserve">Add an attachment (paper clip). Attachments to interactions are </w:t>
            </w:r>
            <w:r w:rsidRPr="00C87AD1">
              <w:rPr>
                <w:b/>
                <w:bCs/>
              </w:rPr>
              <w:t>not</w:t>
            </w:r>
            <w:r>
              <w:t xml:space="preserve"> visible to customers.</w:t>
            </w:r>
          </w:p>
          <w:p w14:paraId="37387669" w14:textId="77777777" w:rsidR="004F2A1A" w:rsidRDefault="004F2A1A" w:rsidP="004835FF">
            <w:pPr>
              <w:pStyle w:val="ListParagraph"/>
              <w:numPr>
                <w:ilvl w:val="0"/>
                <w:numId w:val="25"/>
              </w:numPr>
              <w:spacing w:before="240" w:after="0"/>
            </w:pPr>
            <w:r>
              <w:t>Apply a template (white page)</w:t>
            </w:r>
          </w:p>
          <w:p w14:paraId="0C2360BB" w14:textId="77777777" w:rsidR="004F2A1A" w:rsidRPr="001155B8" w:rsidRDefault="004F2A1A" w:rsidP="004835FF">
            <w:pPr>
              <w:pStyle w:val="ListParagraph"/>
              <w:numPr>
                <w:ilvl w:val="0"/>
                <w:numId w:val="25"/>
              </w:numPr>
              <w:spacing w:before="240" w:after="0"/>
            </w:pPr>
            <w:r>
              <w:t>Launch ScreenMeet. ScreenMeet is the application the Help Desk uses to view the customer’s screen.</w:t>
            </w:r>
          </w:p>
        </w:tc>
      </w:tr>
      <w:tr w:rsidR="004F2A1A" w:rsidRPr="004977A7" w14:paraId="2B9D3429" w14:textId="77777777" w:rsidTr="00067241">
        <w:trPr>
          <w:cantSplit/>
        </w:trPr>
        <w:tc>
          <w:tcPr>
            <w:tcW w:w="0" w:type="auto"/>
            <w:tcBorders>
              <w:top w:val="single" w:sz="4" w:space="0" w:color="auto"/>
              <w:left w:val="single" w:sz="4" w:space="0" w:color="auto"/>
              <w:bottom w:val="single" w:sz="4" w:space="0" w:color="auto"/>
              <w:right w:val="single" w:sz="4" w:space="0" w:color="auto"/>
            </w:tcBorders>
          </w:tcPr>
          <w:p w14:paraId="4A9F5BD5" w14:textId="77777777" w:rsidR="004F2A1A" w:rsidRDefault="004F2A1A" w:rsidP="001155B8">
            <w:pPr>
              <w:rPr>
                <w:noProof/>
              </w:rPr>
            </w:pPr>
            <w:r>
              <w:rPr>
                <w:noProof/>
              </w:rPr>
              <w:drawing>
                <wp:inline distT="0" distB="0" distL="0" distR="0" wp14:anchorId="5126D424" wp14:editId="59A547DC">
                  <wp:extent cx="1285714" cy="4666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85714" cy="466667"/>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5E92DB69" w14:textId="77777777" w:rsidR="004F2A1A" w:rsidRDefault="004F2A1A" w:rsidP="001155B8">
            <w:r>
              <w:t xml:space="preserve">When you fill-in the Short description with the customer’s issue, ServiceNow displays knowledge articles related to that issue in the right toolbar. </w:t>
            </w:r>
          </w:p>
          <w:p w14:paraId="42F82D9A" w14:textId="77777777" w:rsidR="004F2A1A" w:rsidRDefault="004F2A1A" w:rsidP="001155B8">
            <w:r>
              <w:t>For example, let’s assume a customer calls with a question about how to display seat maps.</w:t>
            </w:r>
          </w:p>
          <w:p w14:paraId="45FA3A59" w14:textId="77777777" w:rsidR="004F2A1A" w:rsidRPr="00C377D5" w:rsidRDefault="004F2A1A" w:rsidP="001155B8">
            <w:pPr>
              <w:rPr>
                <w:b/>
                <w:bCs/>
              </w:rPr>
            </w:pPr>
            <w:r w:rsidRPr="00F074E6">
              <w:t xml:space="preserve">In the </w:t>
            </w:r>
            <w:r>
              <w:rPr>
                <w:b/>
                <w:bCs/>
              </w:rPr>
              <w:t xml:space="preserve">Short description </w:t>
            </w:r>
            <w:r w:rsidRPr="00F074E6">
              <w:t xml:space="preserve">field, </w:t>
            </w:r>
            <w:r w:rsidRPr="00DA05F1">
              <w:rPr>
                <w:bCs/>
                <w:color w:val="auto"/>
              </w:rPr>
              <w:t>enter</w:t>
            </w:r>
            <w:r w:rsidRPr="00C377D5">
              <w:rPr>
                <w:b/>
                <w:bCs/>
              </w:rPr>
              <w:t>: display seat map</w:t>
            </w:r>
          </w:p>
        </w:tc>
      </w:tr>
      <w:tr w:rsidR="004F2A1A" w:rsidRPr="004977A7" w14:paraId="3D77508B" w14:textId="77777777" w:rsidTr="00067241">
        <w:trPr>
          <w:cantSplit/>
        </w:trPr>
        <w:tc>
          <w:tcPr>
            <w:tcW w:w="0" w:type="auto"/>
            <w:tcBorders>
              <w:top w:val="single" w:sz="4" w:space="0" w:color="auto"/>
              <w:left w:val="single" w:sz="4" w:space="0" w:color="auto"/>
              <w:bottom w:val="single" w:sz="4" w:space="0" w:color="auto"/>
              <w:right w:val="single" w:sz="4" w:space="0" w:color="auto"/>
            </w:tcBorders>
          </w:tcPr>
          <w:p w14:paraId="48E6DBD7" w14:textId="77777777" w:rsidR="004F2A1A" w:rsidRDefault="004F2A1A" w:rsidP="001155B8">
            <w:pPr>
              <w:rPr>
                <w:noProof/>
              </w:rPr>
            </w:pPr>
            <w:r>
              <w:rPr>
                <w:noProof/>
              </w:rPr>
              <w:drawing>
                <wp:inline distT="0" distB="0" distL="0" distR="0" wp14:anchorId="34C2BA82" wp14:editId="2D79E32C">
                  <wp:extent cx="2430642" cy="1865376"/>
                  <wp:effectExtent l="0" t="0" r="8255"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834" cy="1890081"/>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5B8CA3DE" w14:textId="77777777" w:rsidR="004F2A1A" w:rsidRDefault="004F2A1A" w:rsidP="001155B8">
            <w:r>
              <w:t>A knowledge article related to Seat Maps displays in the right toolbar, to help us assist the customer with their question or issue related to this topic.</w:t>
            </w:r>
          </w:p>
        </w:tc>
      </w:tr>
      <w:tr w:rsidR="004F2A1A" w:rsidRPr="004977A7" w14:paraId="42CEDE8B" w14:textId="77777777" w:rsidTr="00067241">
        <w:trPr>
          <w:cantSplit/>
        </w:trPr>
        <w:tc>
          <w:tcPr>
            <w:tcW w:w="0" w:type="auto"/>
            <w:tcBorders>
              <w:top w:val="single" w:sz="4" w:space="0" w:color="auto"/>
              <w:left w:val="single" w:sz="4" w:space="0" w:color="auto"/>
              <w:bottom w:val="single" w:sz="4" w:space="0" w:color="auto"/>
              <w:right w:val="single" w:sz="4" w:space="0" w:color="auto"/>
            </w:tcBorders>
          </w:tcPr>
          <w:p w14:paraId="2559B69F" w14:textId="77777777" w:rsidR="004F2A1A" w:rsidRDefault="004F2A1A" w:rsidP="001155B8">
            <w:pPr>
              <w:rPr>
                <w:noProof/>
              </w:rPr>
            </w:pPr>
            <w:r>
              <w:rPr>
                <w:noProof/>
              </w:rPr>
              <w:drawing>
                <wp:inline distT="0" distB="0" distL="0" distR="0" wp14:anchorId="380CCF93" wp14:editId="5E8403E8">
                  <wp:extent cx="1302106" cy="67936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316633" cy="686939"/>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7DBFA83B" w14:textId="77777777" w:rsidR="004F2A1A" w:rsidRDefault="004F2A1A" w:rsidP="001155B8">
            <w:r>
              <w:t xml:space="preserve">Now that we have filled-in the required fields for the interaction, we are ready to save it. </w:t>
            </w:r>
          </w:p>
          <w:p w14:paraId="3CA5E1A9" w14:textId="77777777" w:rsidR="004F2A1A" w:rsidRPr="00C377D5" w:rsidRDefault="004F2A1A" w:rsidP="001155B8">
            <w:pPr>
              <w:rPr>
                <w:b/>
                <w:bCs/>
              </w:rPr>
            </w:pPr>
            <w:r w:rsidRPr="00C377D5">
              <w:rPr>
                <w:b/>
                <w:bCs/>
              </w:rPr>
              <w:t>Select the Save button in the top right hand corner.</w:t>
            </w:r>
          </w:p>
        </w:tc>
      </w:tr>
    </w:tbl>
    <w:p w14:paraId="153C65A6" w14:textId="77777777" w:rsidR="004F2A1A" w:rsidRDefault="004F2A1A" w:rsidP="00067241">
      <w:pPr>
        <w:tabs>
          <w:tab w:val="left" w:pos="4409"/>
        </w:tabs>
        <w:ind w:left="113"/>
      </w:pPr>
      <w:r>
        <w:t>Before we move on to cases, let’s do a review of interactions.</w:t>
      </w:r>
    </w:p>
    <w:p w14:paraId="49143B0A" w14:textId="77777777" w:rsidR="004F2A1A" w:rsidRDefault="004F2A1A">
      <w:pPr>
        <w:widowControl/>
        <w:spacing w:after="160" w:line="259" w:lineRule="auto"/>
      </w:pPr>
      <w:r>
        <w:br w:type="page"/>
      </w:r>
    </w:p>
    <w:p w14:paraId="2829CF24" w14:textId="77777777" w:rsidR="004F2A1A" w:rsidRDefault="004F2A1A" w:rsidP="000449AB">
      <w:pPr>
        <w:pStyle w:val="Heading2"/>
      </w:pPr>
      <w:bookmarkStart w:id="50" w:name="_Toc106170196"/>
      <w:r>
        <w:lastRenderedPageBreak/>
        <w:t>Review: Interactions - Slide 11</w:t>
      </w:r>
      <w:bookmarkEnd w:id="50"/>
    </w:p>
    <w:p w14:paraId="66FC701E" w14:textId="70F07151" w:rsidR="004F2A1A" w:rsidRDefault="003472A8">
      <w:pPr>
        <w:widowControl/>
        <w:spacing w:after="160" w:line="259" w:lineRule="auto"/>
      </w:pPr>
      <w:r w:rsidRPr="003472A8">
        <w:rPr>
          <w:noProof/>
        </w:rPr>
        <w:t xml:space="preserve"> </w:t>
      </w:r>
      <w:r>
        <w:rPr>
          <w:noProof/>
        </w:rPr>
        <w:drawing>
          <wp:inline distT="0" distB="0" distL="0" distR="0" wp14:anchorId="3599A0BF" wp14:editId="322D4AB6">
            <wp:extent cx="6624955" cy="3735070"/>
            <wp:effectExtent l="0" t="0" r="4445" b="0"/>
            <wp:docPr id="682" name="Picture 6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682" descr="Graphical user interface, text, application&#10;&#10;Description automatically generated"/>
                    <pic:cNvPicPr/>
                  </pic:nvPicPr>
                  <pic:blipFill>
                    <a:blip r:embed="rId142"/>
                    <a:stretch>
                      <a:fillRect/>
                    </a:stretch>
                  </pic:blipFill>
                  <pic:spPr>
                    <a:xfrm>
                      <a:off x="0" y="0"/>
                      <a:ext cx="6624955" cy="3735070"/>
                    </a:xfrm>
                    <a:prstGeom prst="rect">
                      <a:avLst/>
                    </a:prstGeom>
                  </pic:spPr>
                </pic:pic>
              </a:graphicData>
            </a:graphic>
          </wp:inline>
        </w:drawing>
      </w:r>
    </w:p>
    <w:p w14:paraId="7D661925" w14:textId="77777777" w:rsidR="004F2A1A" w:rsidRDefault="004F2A1A">
      <w:pPr>
        <w:widowControl/>
        <w:spacing w:after="160" w:line="259" w:lineRule="auto"/>
      </w:pPr>
      <w:r>
        <w:t>Instructor: correct answers:</w:t>
      </w:r>
    </w:p>
    <w:p w14:paraId="50DF9002" w14:textId="77777777" w:rsidR="004F2A1A" w:rsidRDefault="004F2A1A" w:rsidP="004835FF">
      <w:pPr>
        <w:pStyle w:val="ListParagraph"/>
        <w:widowControl/>
        <w:numPr>
          <w:ilvl w:val="0"/>
          <w:numId w:val="26"/>
        </w:numPr>
        <w:spacing w:after="160" w:line="259" w:lineRule="auto"/>
      </w:pPr>
      <w:r>
        <w:t>interaction</w:t>
      </w:r>
    </w:p>
    <w:p w14:paraId="2BA48866" w14:textId="77777777" w:rsidR="004F2A1A" w:rsidRDefault="004F2A1A" w:rsidP="004835FF">
      <w:pPr>
        <w:pStyle w:val="ListParagraph"/>
        <w:widowControl/>
        <w:numPr>
          <w:ilvl w:val="0"/>
          <w:numId w:val="26"/>
        </w:numPr>
        <w:spacing w:after="160" w:line="259" w:lineRule="auto"/>
      </w:pPr>
      <w:r>
        <w:t>b</w:t>
      </w:r>
    </w:p>
    <w:p w14:paraId="62118B91" w14:textId="77777777" w:rsidR="004F2A1A" w:rsidRDefault="004F2A1A">
      <w:pPr>
        <w:widowControl/>
        <w:spacing w:after="160" w:line="259" w:lineRule="auto"/>
      </w:pPr>
      <w:r>
        <w:br w:type="page"/>
      </w:r>
    </w:p>
    <w:p w14:paraId="562423B3" w14:textId="77777777" w:rsidR="004F2A1A" w:rsidRDefault="004F2A1A" w:rsidP="000449AB">
      <w:pPr>
        <w:pStyle w:val="Heading2"/>
      </w:pPr>
      <w:bookmarkStart w:id="51" w:name="_Toc106170197"/>
      <w:r>
        <w:rPr>
          <w:noProof/>
        </w:rPr>
        <w:lastRenderedPageBreak/>
        <w:t>Saved interaction</w:t>
      </w:r>
      <w:bookmarkEnd w:id="51"/>
      <w:r>
        <w:rPr>
          <w:noProof/>
        </w:rPr>
        <w:tab/>
      </w:r>
    </w:p>
    <w:tbl>
      <w:tblPr>
        <w:tblStyle w:val="TableGrid1"/>
        <w:tblW w:w="0" w:type="auto"/>
        <w:tblInd w:w="0" w:type="dxa"/>
        <w:tblLook w:val="04A0" w:firstRow="1" w:lastRow="0" w:firstColumn="1" w:lastColumn="0" w:noHBand="0" w:noVBand="1"/>
      </w:tblPr>
      <w:tblGrid>
        <w:gridCol w:w="3260"/>
        <w:gridCol w:w="7163"/>
      </w:tblGrid>
      <w:tr w:rsidR="004F2A1A" w:rsidRPr="004977A7" w14:paraId="425068FA" w14:textId="77777777" w:rsidTr="005D285F">
        <w:trPr>
          <w:cantSplit/>
        </w:trPr>
        <w:tc>
          <w:tcPr>
            <w:tcW w:w="0" w:type="auto"/>
            <w:tcBorders>
              <w:top w:val="single" w:sz="4" w:space="0" w:color="auto"/>
              <w:left w:val="single" w:sz="4" w:space="0" w:color="auto"/>
              <w:bottom w:val="single" w:sz="4" w:space="0" w:color="auto"/>
              <w:right w:val="single" w:sz="4" w:space="0" w:color="auto"/>
            </w:tcBorders>
          </w:tcPr>
          <w:p w14:paraId="437A64B1" w14:textId="77777777" w:rsidR="004F2A1A" w:rsidRDefault="004F2A1A" w:rsidP="00A26CF0">
            <w:pPr>
              <w:rPr>
                <w:noProof/>
              </w:rPr>
            </w:pPr>
            <w:r>
              <w:rPr>
                <w:noProof/>
              </w:rPr>
              <w:drawing>
                <wp:inline distT="0" distB="0" distL="0" distR="0" wp14:anchorId="26AFC49C" wp14:editId="40166106">
                  <wp:extent cx="1561905" cy="485714"/>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61905" cy="485714"/>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4975ABE6" w14:textId="77777777" w:rsidR="004F2A1A" w:rsidRDefault="004F2A1A" w:rsidP="00A26CF0">
            <w:r>
              <w:t xml:space="preserve">Once we save the interaction, the State changes to </w:t>
            </w:r>
            <w:r w:rsidRPr="00FF669C">
              <w:rPr>
                <w:b/>
                <w:bCs/>
              </w:rPr>
              <w:t>Work in Progress</w:t>
            </w:r>
            <w:r>
              <w:t>.</w:t>
            </w:r>
          </w:p>
        </w:tc>
      </w:tr>
      <w:tr w:rsidR="004F2A1A" w:rsidRPr="004977A7" w14:paraId="5E7B2EA4" w14:textId="77777777" w:rsidTr="008C1851">
        <w:tc>
          <w:tcPr>
            <w:tcW w:w="0" w:type="auto"/>
          </w:tcPr>
          <w:p w14:paraId="21D8112B" w14:textId="77777777" w:rsidR="004F2A1A" w:rsidRDefault="004F2A1A" w:rsidP="00A26CF0">
            <w:pPr>
              <w:rPr>
                <w:noProof/>
              </w:rPr>
            </w:pPr>
            <w:r>
              <w:rPr>
                <w:noProof/>
              </w:rPr>
              <w:drawing>
                <wp:inline distT="0" distB="0" distL="0" distR="0" wp14:anchorId="3595008B" wp14:editId="30429469">
                  <wp:extent cx="1933333" cy="35238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33333" cy="352381"/>
                          </a:xfrm>
                          <a:prstGeom prst="rect">
                            <a:avLst/>
                          </a:prstGeom>
                        </pic:spPr>
                      </pic:pic>
                    </a:graphicData>
                  </a:graphic>
                </wp:inline>
              </w:drawing>
            </w:r>
          </w:p>
        </w:tc>
        <w:tc>
          <w:tcPr>
            <w:tcW w:w="0" w:type="auto"/>
          </w:tcPr>
          <w:p w14:paraId="791769FF" w14:textId="77777777" w:rsidR="004F2A1A" w:rsidRDefault="004F2A1A" w:rsidP="00A26CF0">
            <w:r>
              <w:t>Notice we have 2 new options in the top right hand corner:</w:t>
            </w:r>
          </w:p>
          <w:p w14:paraId="124A5181" w14:textId="77777777" w:rsidR="004F2A1A" w:rsidRDefault="004F2A1A" w:rsidP="00A26CF0">
            <w:r w:rsidRPr="00FF669C">
              <w:rPr>
                <w:b/>
                <w:bCs/>
              </w:rPr>
              <w:t>Create Case</w:t>
            </w:r>
            <w:r>
              <w:t xml:space="preserve"> – creates a new case from the interaction</w:t>
            </w:r>
          </w:p>
          <w:p w14:paraId="48256AB3" w14:textId="77777777" w:rsidR="004F2A1A" w:rsidRDefault="004F2A1A" w:rsidP="00A26CF0">
            <w:r w:rsidRPr="00FF669C">
              <w:rPr>
                <w:b/>
                <w:bCs/>
              </w:rPr>
              <w:t>Associate Record</w:t>
            </w:r>
            <w:r>
              <w:t xml:space="preserve"> – Associates the interaction to an existing case, such as if a customer is calling for an update on an issue they submitted previously.</w:t>
            </w:r>
          </w:p>
        </w:tc>
      </w:tr>
    </w:tbl>
    <w:p w14:paraId="36B92CB6" w14:textId="77777777" w:rsidR="004F2A1A" w:rsidRDefault="004F2A1A" w:rsidP="004F2A1A">
      <w:pPr>
        <w:pStyle w:val="Heading1"/>
      </w:pPr>
      <w:bookmarkStart w:id="52" w:name="_Toc106170198"/>
      <w:r>
        <w:t>Cases</w:t>
      </w:r>
      <w:bookmarkEnd w:id="52"/>
    </w:p>
    <w:p w14:paraId="78F50181" w14:textId="77777777" w:rsidR="004F2A1A" w:rsidRDefault="004F2A1A" w:rsidP="000449AB">
      <w:pPr>
        <w:pStyle w:val="Heading2"/>
      </w:pPr>
      <w:bookmarkStart w:id="53" w:name="_Toc106170199"/>
      <w:r>
        <w:t>Interactions and Cases - SLIDE 12</w:t>
      </w:r>
      <w:bookmarkEnd w:id="53"/>
    </w:p>
    <w:p w14:paraId="6A47A553" w14:textId="77777777" w:rsidR="004F2A1A" w:rsidRDefault="004F2A1A" w:rsidP="00704279">
      <w:r>
        <w:rPr>
          <w:noProof/>
        </w:rPr>
        <w:drawing>
          <wp:inline distT="0" distB="0" distL="0" distR="0" wp14:anchorId="054457AA" wp14:editId="29E3CE3B">
            <wp:extent cx="6796074" cy="3830358"/>
            <wp:effectExtent l="0" t="0" r="508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45">
                      <a:extLst>
                        <a:ext uri="{28A0092B-C50C-407E-A947-70E740481C1C}">
                          <a14:useLocalDpi xmlns:a14="http://schemas.microsoft.com/office/drawing/2010/main" val="0"/>
                        </a:ext>
                      </a:extLst>
                    </a:blip>
                    <a:stretch>
                      <a:fillRect/>
                    </a:stretch>
                  </pic:blipFill>
                  <pic:spPr>
                    <a:xfrm>
                      <a:off x="0" y="0"/>
                      <a:ext cx="6796074" cy="3830358"/>
                    </a:xfrm>
                    <a:prstGeom prst="rect">
                      <a:avLst/>
                    </a:prstGeom>
                  </pic:spPr>
                </pic:pic>
              </a:graphicData>
            </a:graphic>
          </wp:inline>
        </w:drawing>
      </w:r>
    </w:p>
    <w:p w14:paraId="599E5DE8" w14:textId="77777777" w:rsidR="004F2A1A" w:rsidRDefault="004F2A1A">
      <w:pPr>
        <w:widowControl/>
        <w:spacing w:after="160" w:line="259" w:lineRule="auto"/>
      </w:pPr>
      <w:r>
        <w:br w:type="page"/>
      </w:r>
    </w:p>
    <w:p w14:paraId="2B8577AE" w14:textId="77777777" w:rsidR="004F2A1A" w:rsidRDefault="004F2A1A" w:rsidP="000449AB">
      <w:pPr>
        <w:pStyle w:val="Heading2"/>
      </w:pPr>
      <w:bookmarkStart w:id="54" w:name="_Toc106170200"/>
      <w:r>
        <w:lastRenderedPageBreak/>
        <w:t>Associate interaction to existing case</w:t>
      </w:r>
      <w:bookmarkEnd w:id="54"/>
    </w:p>
    <w:tbl>
      <w:tblPr>
        <w:tblStyle w:val="TableGrid1"/>
        <w:tblW w:w="0" w:type="auto"/>
        <w:tblInd w:w="0" w:type="dxa"/>
        <w:tblLook w:val="04A0" w:firstRow="1" w:lastRow="0" w:firstColumn="1" w:lastColumn="0" w:noHBand="0" w:noVBand="1"/>
      </w:tblPr>
      <w:tblGrid>
        <w:gridCol w:w="5226"/>
        <w:gridCol w:w="5197"/>
      </w:tblGrid>
      <w:tr w:rsidR="004F2A1A" w:rsidRPr="004977A7" w14:paraId="15F0F308" w14:textId="77777777" w:rsidTr="008C1851">
        <w:tc>
          <w:tcPr>
            <w:tcW w:w="0" w:type="auto"/>
          </w:tcPr>
          <w:p w14:paraId="3A4D255A" w14:textId="77777777" w:rsidR="004F2A1A" w:rsidRDefault="004F2A1A" w:rsidP="00A26CF0">
            <w:pPr>
              <w:rPr>
                <w:noProof/>
              </w:rPr>
            </w:pPr>
            <w:r>
              <w:rPr>
                <w:noProof/>
              </w:rPr>
              <w:drawing>
                <wp:inline distT="0" distB="0" distL="0" distR="0" wp14:anchorId="236B6D20" wp14:editId="6B46273C">
                  <wp:extent cx="1152381" cy="48571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52381" cy="485714"/>
                          </a:xfrm>
                          <a:prstGeom prst="rect">
                            <a:avLst/>
                          </a:prstGeom>
                        </pic:spPr>
                      </pic:pic>
                    </a:graphicData>
                  </a:graphic>
                </wp:inline>
              </w:drawing>
            </w:r>
          </w:p>
        </w:tc>
        <w:tc>
          <w:tcPr>
            <w:tcW w:w="0" w:type="auto"/>
          </w:tcPr>
          <w:p w14:paraId="3C9ED10D" w14:textId="77777777" w:rsidR="004F2A1A" w:rsidRDefault="004F2A1A" w:rsidP="00A26CF0">
            <w:r>
              <w:t xml:space="preserve">For this example, let’s assume the customer is calling for an update on a case they previously submitted. </w:t>
            </w:r>
          </w:p>
          <w:p w14:paraId="33C6B405" w14:textId="77777777" w:rsidR="004F2A1A" w:rsidRDefault="004F2A1A" w:rsidP="00A26CF0">
            <w:r>
              <w:t>Since there is already a case for this issue, we want to locate that case and associate our interaction to it.</w:t>
            </w:r>
          </w:p>
          <w:p w14:paraId="68F4E48D" w14:textId="77777777" w:rsidR="004F2A1A" w:rsidRPr="00A26CF0" w:rsidRDefault="004F2A1A" w:rsidP="00A26CF0">
            <w:pPr>
              <w:rPr>
                <w:b/>
                <w:bCs/>
              </w:rPr>
            </w:pPr>
            <w:r w:rsidRPr="00DA05F1">
              <w:rPr>
                <w:bCs/>
                <w:color w:val="auto"/>
              </w:rPr>
              <w:t xml:space="preserve">Update </w:t>
            </w:r>
            <w:r w:rsidRPr="00A26CF0">
              <w:rPr>
                <w:b/>
                <w:bCs/>
              </w:rPr>
              <w:t xml:space="preserve">Short description </w:t>
            </w:r>
            <w:r w:rsidRPr="00704279">
              <w:t>to</w:t>
            </w:r>
            <w:r w:rsidRPr="00A26CF0">
              <w:rPr>
                <w:b/>
                <w:bCs/>
              </w:rPr>
              <w:t xml:space="preserve"> Status check.</w:t>
            </w:r>
          </w:p>
        </w:tc>
      </w:tr>
      <w:tr w:rsidR="004F2A1A" w:rsidRPr="004977A7" w14:paraId="7EEC283D" w14:textId="77777777" w:rsidTr="008C1851">
        <w:tc>
          <w:tcPr>
            <w:tcW w:w="0" w:type="auto"/>
          </w:tcPr>
          <w:p w14:paraId="57A82C68" w14:textId="77777777" w:rsidR="004F2A1A" w:rsidRDefault="004F2A1A" w:rsidP="00A26CF0">
            <w:pPr>
              <w:rPr>
                <w:noProof/>
              </w:rPr>
            </w:pPr>
            <w:r>
              <w:rPr>
                <w:noProof/>
              </w:rPr>
              <w:drawing>
                <wp:inline distT="0" distB="0" distL="0" distR="0" wp14:anchorId="7D5C14FD" wp14:editId="509E3933">
                  <wp:extent cx="1066667" cy="257143"/>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066667" cy="257143"/>
                          </a:xfrm>
                          <a:prstGeom prst="rect">
                            <a:avLst/>
                          </a:prstGeom>
                        </pic:spPr>
                      </pic:pic>
                    </a:graphicData>
                  </a:graphic>
                </wp:inline>
              </w:drawing>
            </w:r>
          </w:p>
        </w:tc>
        <w:tc>
          <w:tcPr>
            <w:tcW w:w="0" w:type="auto"/>
          </w:tcPr>
          <w:p w14:paraId="69BC7BF4" w14:textId="77777777" w:rsidR="004F2A1A" w:rsidRPr="00A26CF0" w:rsidRDefault="004F2A1A" w:rsidP="00A26CF0">
            <w:pPr>
              <w:rPr>
                <w:b/>
                <w:bCs/>
              </w:rPr>
            </w:pPr>
            <w:r w:rsidRPr="00A26CF0">
              <w:t>In the top right hand corner,</w:t>
            </w:r>
            <w:r w:rsidRPr="00A26CF0">
              <w:rPr>
                <w:b/>
                <w:bCs/>
              </w:rPr>
              <w:t xml:space="preserve"> </w:t>
            </w:r>
            <w:r w:rsidRPr="00DA05F1">
              <w:rPr>
                <w:bCs/>
                <w:color w:val="auto"/>
              </w:rPr>
              <w:t xml:space="preserve">select </w:t>
            </w:r>
            <w:r w:rsidRPr="00704279">
              <w:t>the</w:t>
            </w:r>
            <w:r w:rsidRPr="00A26CF0">
              <w:rPr>
                <w:b/>
                <w:bCs/>
              </w:rPr>
              <w:t xml:space="preserve"> Associate Record </w:t>
            </w:r>
            <w:r w:rsidRPr="00704279">
              <w:t>button</w:t>
            </w:r>
            <w:r w:rsidRPr="00A26CF0">
              <w:rPr>
                <w:b/>
                <w:bCs/>
              </w:rPr>
              <w:t>.</w:t>
            </w:r>
          </w:p>
        </w:tc>
      </w:tr>
      <w:tr w:rsidR="004F2A1A" w:rsidRPr="004977A7" w14:paraId="073DACA7" w14:textId="77777777" w:rsidTr="008C1851">
        <w:tc>
          <w:tcPr>
            <w:tcW w:w="0" w:type="auto"/>
          </w:tcPr>
          <w:p w14:paraId="44D09BE1" w14:textId="77777777" w:rsidR="004F2A1A" w:rsidRDefault="004F2A1A" w:rsidP="00A26CF0">
            <w:pPr>
              <w:rPr>
                <w:noProof/>
              </w:rPr>
            </w:pPr>
            <w:r>
              <w:rPr>
                <w:noProof/>
              </w:rPr>
              <w:drawing>
                <wp:inline distT="0" distB="0" distL="0" distR="0" wp14:anchorId="61054D24" wp14:editId="236D4256">
                  <wp:extent cx="1550823" cy="9226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567846" cy="932769"/>
                          </a:xfrm>
                          <a:prstGeom prst="rect">
                            <a:avLst/>
                          </a:prstGeom>
                        </pic:spPr>
                      </pic:pic>
                    </a:graphicData>
                  </a:graphic>
                </wp:inline>
              </w:drawing>
            </w:r>
          </w:p>
        </w:tc>
        <w:tc>
          <w:tcPr>
            <w:tcW w:w="0" w:type="auto"/>
          </w:tcPr>
          <w:p w14:paraId="11F8D9FD" w14:textId="77777777" w:rsidR="004F2A1A" w:rsidRDefault="004F2A1A" w:rsidP="00A26CF0">
            <w:r w:rsidRPr="008C1851">
              <w:t xml:space="preserve">The </w:t>
            </w:r>
            <w:r w:rsidRPr="009A23B2">
              <w:rPr>
                <w:b/>
                <w:bCs/>
              </w:rPr>
              <w:t>Create New Interaction Related Record</w:t>
            </w:r>
            <w:r w:rsidRPr="008C1851">
              <w:t xml:space="preserve"> dialog opens for us to select the case we want to link to our interaction.</w:t>
            </w:r>
          </w:p>
          <w:p w14:paraId="12CF6AD2" w14:textId="77777777" w:rsidR="004F2A1A" w:rsidRDefault="004F2A1A" w:rsidP="00A26CF0">
            <w:r>
              <w:t xml:space="preserve">Under </w:t>
            </w:r>
            <w:r w:rsidRPr="009A23B2">
              <w:rPr>
                <w:b/>
                <w:bCs/>
              </w:rPr>
              <w:t>Record Type</w:t>
            </w:r>
            <w:r w:rsidRPr="00704279">
              <w:t>,</w:t>
            </w:r>
            <w:r>
              <w:t xml:space="preserve"> </w:t>
            </w:r>
            <w:r w:rsidRPr="00DA05F1">
              <w:rPr>
                <w:bCs/>
                <w:color w:val="auto"/>
              </w:rPr>
              <w:t xml:space="preserve">verify </w:t>
            </w:r>
            <w:r w:rsidRPr="00704279">
              <w:t>that</w:t>
            </w:r>
            <w:r w:rsidRPr="00A26CF0">
              <w:rPr>
                <w:b/>
                <w:bCs/>
              </w:rPr>
              <w:t xml:space="preserve"> Case </w:t>
            </w:r>
            <w:r w:rsidRPr="00704279">
              <w:t>is selected as the option we want our interaction to link to.</w:t>
            </w:r>
          </w:p>
          <w:p w14:paraId="3A41BEB3" w14:textId="77777777" w:rsidR="004F2A1A" w:rsidRDefault="004F2A1A" w:rsidP="00A26CF0">
            <w:r>
              <w:t>Notice there are some other options in the Record Type drop-down that we could link our interaction to, if appropriate.</w:t>
            </w:r>
          </w:p>
        </w:tc>
      </w:tr>
      <w:tr w:rsidR="004F2A1A" w:rsidRPr="004977A7" w14:paraId="715B291B" w14:textId="77777777" w:rsidTr="008C1851">
        <w:tc>
          <w:tcPr>
            <w:tcW w:w="0" w:type="auto"/>
          </w:tcPr>
          <w:p w14:paraId="64152B0D" w14:textId="77777777" w:rsidR="004F2A1A" w:rsidRDefault="004F2A1A" w:rsidP="00A26CF0">
            <w:pPr>
              <w:rPr>
                <w:noProof/>
              </w:rPr>
            </w:pPr>
            <w:r>
              <w:rPr>
                <w:noProof/>
              </w:rPr>
              <w:drawing>
                <wp:inline distT="0" distB="0" distL="0" distR="0" wp14:anchorId="31969211" wp14:editId="786E722F">
                  <wp:extent cx="1514286" cy="84761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514286" cy="847619"/>
                          </a:xfrm>
                          <a:prstGeom prst="rect">
                            <a:avLst/>
                          </a:prstGeom>
                        </pic:spPr>
                      </pic:pic>
                    </a:graphicData>
                  </a:graphic>
                </wp:inline>
              </w:drawing>
            </w:r>
          </w:p>
        </w:tc>
        <w:tc>
          <w:tcPr>
            <w:tcW w:w="0" w:type="auto"/>
          </w:tcPr>
          <w:p w14:paraId="1B218E42" w14:textId="77777777" w:rsidR="004F2A1A" w:rsidRPr="008C1851" w:rsidRDefault="004F2A1A" w:rsidP="00A26CF0">
            <w:r>
              <w:t>If the customer knows the case number they are calling about, we can enter it in the Task field.</w:t>
            </w:r>
          </w:p>
        </w:tc>
      </w:tr>
      <w:tr w:rsidR="004F2A1A" w:rsidRPr="004977A7" w14:paraId="35D310E6" w14:textId="77777777" w:rsidTr="008C1851">
        <w:tc>
          <w:tcPr>
            <w:tcW w:w="0" w:type="auto"/>
          </w:tcPr>
          <w:p w14:paraId="5144D450" w14:textId="77777777" w:rsidR="004F2A1A" w:rsidRDefault="004F2A1A" w:rsidP="00A26CF0">
            <w:pPr>
              <w:rPr>
                <w:noProof/>
              </w:rPr>
            </w:pPr>
            <w:r>
              <w:rPr>
                <w:noProof/>
              </w:rPr>
              <w:drawing>
                <wp:inline distT="0" distB="0" distL="0" distR="0" wp14:anchorId="401F7760" wp14:editId="123372EC">
                  <wp:extent cx="1843431" cy="1400221"/>
                  <wp:effectExtent l="0" t="0" r="444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56343" cy="1410028"/>
                          </a:xfrm>
                          <a:prstGeom prst="rect">
                            <a:avLst/>
                          </a:prstGeom>
                          <a:noFill/>
                          <a:ln>
                            <a:noFill/>
                          </a:ln>
                        </pic:spPr>
                      </pic:pic>
                    </a:graphicData>
                  </a:graphic>
                </wp:inline>
              </w:drawing>
            </w:r>
          </w:p>
        </w:tc>
        <w:tc>
          <w:tcPr>
            <w:tcW w:w="0" w:type="auto"/>
          </w:tcPr>
          <w:p w14:paraId="5891E34B" w14:textId="77777777" w:rsidR="004F2A1A" w:rsidRDefault="004F2A1A" w:rsidP="00A26CF0">
            <w:r>
              <w:t xml:space="preserve">If the customer does </w:t>
            </w:r>
            <w:r w:rsidRPr="00A26CF0">
              <w:rPr>
                <w:b/>
                <w:bCs/>
              </w:rPr>
              <w:t>not</w:t>
            </w:r>
            <w:r>
              <w:t xml:space="preserve"> know their case number, we can view a list of cases they have submitted, to locate the case for them.</w:t>
            </w:r>
          </w:p>
          <w:p w14:paraId="6FC9931A" w14:textId="77777777" w:rsidR="004F2A1A" w:rsidRPr="00A26CF0" w:rsidRDefault="004F2A1A" w:rsidP="00A26CF0">
            <w:pPr>
              <w:rPr>
                <w:b/>
                <w:bCs/>
              </w:rPr>
            </w:pPr>
            <w:r w:rsidRPr="00704279">
              <w:t xml:space="preserve">To view cases a contact has submitted, </w:t>
            </w:r>
            <w:r w:rsidRPr="00DA05F1">
              <w:rPr>
                <w:bCs/>
                <w:color w:val="auto"/>
              </w:rPr>
              <w:t xml:space="preserve">select </w:t>
            </w:r>
            <w:r w:rsidRPr="00A26CF0">
              <w:rPr>
                <w:b/>
                <w:bCs/>
              </w:rPr>
              <w:t>Lists &gt; Contacts</w:t>
            </w:r>
            <w:r>
              <w:rPr>
                <w:b/>
                <w:bCs/>
              </w:rPr>
              <w:t xml:space="preserve"> &gt; filter by contact</w:t>
            </w:r>
            <w:r w:rsidRPr="00A26CF0">
              <w:rPr>
                <w:b/>
                <w:bCs/>
              </w:rPr>
              <w:t xml:space="preserve"> &gt; Cases </w:t>
            </w:r>
            <w:r w:rsidRPr="00704279">
              <w:t>tab.</w:t>
            </w:r>
          </w:p>
          <w:p w14:paraId="231D4B00" w14:textId="77777777" w:rsidR="004F2A1A" w:rsidRPr="009A23B2" w:rsidRDefault="004F2A1A" w:rsidP="00A26CF0"/>
        </w:tc>
      </w:tr>
      <w:tr w:rsidR="004F2A1A" w:rsidRPr="004977A7" w14:paraId="7073C9FB" w14:textId="77777777" w:rsidTr="008C1851">
        <w:tc>
          <w:tcPr>
            <w:tcW w:w="0" w:type="auto"/>
          </w:tcPr>
          <w:p w14:paraId="7D3C0F7C" w14:textId="511F88F6" w:rsidR="004F2A1A" w:rsidRDefault="0015457C" w:rsidP="00A26CF0">
            <w:pPr>
              <w:rPr>
                <w:noProof/>
              </w:rPr>
            </w:pPr>
            <w:r>
              <w:rPr>
                <w:noProof/>
              </w:rPr>
              <w:drawing>
                <wp:inline distT="0" distB="0" distL="0" distR="0" wp14:anchorId="41D61AB6" wp14:editId="4DCB8DAF">
                  <wp:extent cx="3180952" cy="77142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80952" cy="771429"/>
                          </a:xfrm>
                          <a:prstGeom prst="rect">
                            <a:avLst/>
                          </a:prstGeom>
                        </pic:spPr>
                      </pic:pic>
                    </a:graphicData>
                  </a:graphic>
                </wp:inline>
              </w:drawing>
            </w:r>
          </w:p>
        </w:tc>
        <w:tc>
          <w:tcPr>
            <w:tcW w:w="0" w:type="auto"/>
          </w:tcPr>
          <w:p w14:paraId="042AF047" w14:textId="77777777" w:rsidR="004F2A1A" w:rsidRDefault="004F2A1A" w:rsidP="00A26CF0">
            <w:r>
              <w:t>If the customer is following-up on a case submitted by someone else at their agency, we can also view cases for the account.</w:t>
            </w:r>
          </w:p>
          <w:p w14:paraId="7E507A61" w14:textId="77777777" w:rsidR="004F2A1A" w:rsidRPr="00477191" w:rsidRDefault="004F2A1A" w:rsidP="00A26CF0">
            <w:pPr>
              <w:rPr>
                <w:b/>
                <w:bCs/>
              </w:rPr>
            </w:pPr>
            <w:r w:rsidRPr="00704279">
              <w:t>To view cases submitted for a CIDB,</w:t>
            </w:r>
            <w:r>
              <w:rPr>
                <w:b/>
                <w:bCs/>
              </w:rPr>
              <w:t xml:space="preserve"> </w:t>
            </w:r>
            <w:r w:rsidRPr="00DA05F1">
              <w:rPr>
                <w:bCs/>
                <w:color w:val="auto"/>
              </w:rPr>
              <w:t xml:space="preserve">select </w:t>
            </w:r>
            <w:r w:rsidRPr="00477191">
              <w:rPr>
                <w:b/>
                <w:bCs/>
              </w:rPr>
              <w:t xml:space="preserve">Lists &gt; Accounts &gt; filter by CIDB &gt; Cases </w:t>
            </w:r>
            <w:r w:rsidRPr="00704279">
              <w:t>tab.</w:t>
            </w:r>
          </w:p>
        </w:tc>
      </w:tr>
      <w:tr w:rsidR="004F2A1A" w:rsidRPr="004977A7" w14:paraId="121E8138" w14:textId="77777777" w:rsidTr="008C1851">
        <w:tc>
          <w:tcPr>
            <w:tcW w:w="0" w:type="auto"/>
          </w:tcPr>
          <w:p w14:paraId="25188E02" w14:textId="77777777" w:rsidR="004F2A1A" w:rsidRDefault="004F2A1A" w:rsidP="00A26CF0">
            <w:pPr>
              <w:rPr>
                <w:noProof/>
              </w:rPr>
            </w:pPr>
            <w:r>
              <w:rPr>
                <w:noProof/>
              </w:rPr>
              <w:lastRenderedPageBreak/>
              <w:drawing>
                <wp:inline distT="0" distB="0" distL="0" distR="0" wp14:anchorId="53767D32" wp14:editId="03ADD47D">
                  <wp:extent cx="1463040" cy="1551264"/>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73298" cy="1562140"/>
                          </a:xfrm>
                          <a:prstGeom prst="rect">
                            <a:avLst/>
                          </a:prstGeom>
                        </pic:spPr>
                      </pic:pic>
                    </a:graphicData>
                  </a:graphic>
                </wp:inline>
              </w:drawing>
            </w:r>
          </w:p>
        </w:tc>
        <w:tc>
          <w:tcPr>
            <w:tcW w:w="0" w:type="auto"/>
          </w:tcPr>
          <w:p w14:paraId="3A0CA4E4" w14:textId="77777777" w:rsidR="004F2A1A" w:rsidRDefault="004F2A1A" w:rsidP="00A26CF0">
            <w:r>
              <w:t xml:space="preserve">Once we find the case we are looking for, we can </w:t>
            </w:r>
            <w:r w:rsidRPr="00DA05F1">
              <w:rPr>
                <w:bCs/>
                <w:color w:val="auto"/>
              </w:rPr>
              <w:t xml:space="preserve">copy </w:t>
            </w:r>
            <w:r w:rsidRPr="008D3F5D">
              <w:t>the case number.</w:t>
            </w:r>
          </w:p>
        </w:tc>
      </w:tr>
      <w:tr w:rsidR="004F2A1A" w:rsidRPr="004977A7" w14:paraId="12F46CD0" w14:textId="77777777" w:rsidTr="008C1851">
        <w:tc>
          <w:tcPr>
            <w:tcW w:w="0" w:type="auto"/>
          </w:tcPr>
          <w:p w14:paraId="374FF246" w14:textId="77777777" w:rsidR="004F2A1A" w:rsidRDefault="004F2A1A" w:rsidP="00A26CF0">
            <w:pPr>
              <w:rPr>
                <w:noProof/>
              </w:rPr>
            </w:pPr>
            <w:r>
              <w:rPr>
                <w:noProof/>
              </w:rPr>
              <w:drawing>
                <wp:inline distT="0" distB="0" distL="0" distR="0" wp14:anchorId="3EBD7369" wp14:editId="05015F3C">
                  <wp:extent cx="2584174" cy="598306"/>
                  <wp:effectExtent l="0" t="0" r="6985"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08060" cy="603836"/>
                          </a:xfrm>
                          <a:prstGeom prst="rect">
                            <a:avLst/>
                          </a:prstGeom>
                        </pic:spPr>
                      </pic:pic>
                    </a:graphicData>
                  </a:graphic>
                </wp:inline>
              </w:drawing>
            </w:r>
          </w:p>
        </w:tc>
        <w:tc>
          <w:tcPr>
            <w:tcW w:w="0" w:type="auto"/>
          </w:tcPr>
          <w:p w14:paraId="110E325C" w14:textId="77777777" w:rsidR="004F2A1A" w:rsidRPr="00B56DFF" w:rsidRDefault="004F2A1A" w:rsidP="00A26CF0">
            <w:pPr>
              <w:rPr>
                <w:b/>
                <w:bCs/>
              </w:rPr>
            </w:pPr>
            <w:r w:rsidRPr="00DA05F1">
              <w:rPr>
                <w:bCs/>
                <w:color w:val="auto"/>
              </w:rPr>
              <w:t xml:space="preserve">Select </w:t>
            </w:r>
            <w:r w:rsidRPr="008D3F5D">
              <w:t>the</w:t>
            </w:r>
            <w:r w:rsidRPr="00B56DFF">
              <w:rPr>
                <w:b/>
                <w:bCs/>
              </w:rPr>
              <w:t xml:space="preserve"> Create New Interaction Related Record </w:t>
            </w:r>
            <w:r w:rsidRPr="008D3F5D">
              <w:t>tab</w:t>
            </w:r>
            <w:r w:rsidRPr="00B56DFF">
              <w:rPr>
                <w:b/>
                <w:bCs/>
              </w:rPr>
              <w:t>.</w:t>
            </w:r>
          </w:p>
          <w:p w14:paraId="68AEBF79" w14:textId="77777777" w:rsidR="004F2A1A" w:rsidRDefault="004F2A1A" w:rsidP="00A26CF0"/>
        </w:tc>
      </w:tr>
      <w:tr w:rsidR="004F2A1A" w:rsidRPr="004977A7" w14:paraId="39E50B81" w14:textId="77777777" w:rsidTr="008C1851">
        <w:tc>
          <w:tcPr>
            <w:tcW w:w="0" w:type="auto"/>
          </w:tcPr>
          <w:p w14:paraId="45FF1199" w14:textId="77777777" w:rsidR="004F2A1A" w:rsidRDefault="004F2A1A" w:rsidP="00A26CF0">
            <w:pPr>
              <w:rPr>
                <w:noProof/>
              </w:rPr>
            </w:pPr>
            <w:r>
              <w:rPr>
                <w:noProof/>
              </w:rPr>
              <w:drawing>
                <wp:inline distT="0" distB="0" distL="0" distR="0" wp14:anchorId="20AF3D57" wp14:editId="7DD10373">
                  <wp:extent cx="1200000" cy="980952"/>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00000" cy="980952"/>
                          </a:xfrm>
                          <a:prstGeom prst="rect">
                            <a:avLst/>
                          </a:prstGeom>
                        </pic:spPr>
                      </pic:pic>
                    </a:graphicData>
                  </a:graphic>
                </wp:inline>
              </w:drawing>
            </w:r>
          </w:p>
        </w:tc>
        <w:tc>
          <w:tcPr>
            <w:tcW w:w="0" w:type="auto"/>
          </w:tcPr>
          <w:p w14:paraId="6552F099" w14:textId="77777777" w:rsidR="004F2A1A" w:rsidRPr="00B56DFF" w:rsidRDefault="004F2A1A" w:rsidP="00A26CF0">
            <w:pPr>
              <w:rPr>
                <w:b/>
                <w:bCs/>
              </w:rPr>
            </w:pPr>
            <w:r w:rsidRPr="00DA05F1">
              <w:rPr>
                <w:bCs/>
                <w:color w:val="auto"/>
              </w:rPr>
              <w:t xml:space="preserve">Paste </w:t>
            </w:r>
            <w:r w:rsidRPr="008D3F5D">
              <w:t>the case number.</w:t>
            </w:r>
          </w:p>
        </w:tc>
      </w:tr>
      <w:tr w:rsidR="004F2A1A" w:rsidRPr="004977A7" w14:paraId="4ADA670D" w14:textId="77777777" w:rsidTr="008C1851">
        <w:tc>
          <w:tcPr>
            <w:tcW w:w="0" w:type="auto"/>
          </w:tcPr>
          <w:p w14:paraId="22F71940" w14:textId="77777777" w:rsidR="004F2A1A" w:rsidRDefault="004F2A1A" w:rsidP="00A26CF0">
            <w:pPr>
              <w:rPr>
                <w:noProof/>
              </w:rPr>
            </w:pPr>
            <w:r>
              <w:rPr>
                <w:noProof/>
              </w:rPr>
              <w:drawing>
                <wp:inline distT="0" distB="0" distL="0" distR="0" wp14:anchorId="567E529B" wp14:editId="4733D9A7">
                  <wp:extent cx="600000" cy="304762"/>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00000" cy="304762"/>
                          </a:xfrm>
                          <a:prstGeom prst="rect">
                            <a:avLst/>
                          </a:prstGeom>
                        </pic:spPr>
                      </pic:pic>
                    </a:graphicData>
                  </a:graphic>
                </wp:inline>
              </w:drawing>
            </w:r>
          </w:p>
        </w:tc>
        <w:tc>
          <w:tcPr>
            <w:tcW w:w="0" w:type="auto"/>
          </w:tcPr>
          <w:p w14:paraId="7C90675D" w14:textId="77777777" w:rsidR="004F2A1A" w:rsidRPr="00B56DFF" w:rsidRDefault="004F2A1A" w:rsidP="00A26CF0">
            <w:pPr>
              <w:rPr>
                <w:b/>
                <w:bCs/>
              </w:rPr>
            </w:pPr>
            <w:r w:rsidRPr="008D3F5D">
              <w:t xml:space="preserve">In the top right corner, </w:t>
            </w:r>
            <w:r w:rsidRPr="00DA05F1">
              <w:rPr>
                <w:bCs/>
                <w:color w:val="auto"/>
              </w:rPr>
              <w:t xml:space="preserve">select </w:t>
            </w:r>
            <w:r w:rsidRPr="00B56DFF">
              <w:rPr>
                <w:b/>
                <w:bCs/>
              </w:rPr>
              <w:t>Save.</w:t>
            </w:r>
          </w:p>
        </w:tc>
      </w:tr>
      <w:tr w:rsidR="004F2A1A" w:rsidRPr="004977A7" w14:paraId="510C1B30" w14:textId="77777777" w:rsidTr="008C1851">
        <w:tc>
          <w:tcPr>
            <w:tcW w:w="0" w:type="auto"/>
          </w:tcPr>
          <w:p w14:paraId="37B038C3" w14:textId="77777777" w:rsidR="004F2A1A" w:rsidRDefault="004F2A1A" w:rsidP="00A26CF0">
            <w:pPr>
              <w:rPr>
                <w:noProof/>
              </w:rPr>
            </w:pPr>
            <w:r>
              <w:rPr>
                <w:noProof/>
              </w:rPr>
              <w:drawing>
                <wp:inline distT="0" distB="0" distL="0" distR="0" wp14:anchorId="2B31B13D" wp14:editId="2C693546">
                  <wp:extent cx="2885714" cy="361905"/>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85714" cy="361905"/>
                          </a:xfrm>
                          <a:prstGeom prst="rect">
                            <a:avLst/>
                          </a:prstGeom>
                        </pic:spPr>
                      </pic:pic>
                    </a:graphicData>
                  </a:graphic>
                </wp:inline>
              </w:drawing>
            </w:r>
          </w:p>
        </w:tc>
        <w:tc>
          <w:tcPr>
            <w:tcW w:w="0" w:type="auto"/>
          </w:tcPr>
          <w:p w14:paraId="7E7E5EE9" w14:textId="77777777" w:rsidR="004F2A1A" w:rsidRDefault="004F2A1A" w:rsidP="00A26CF0">
            <w:r>
              <w:t>A message confirms we have linked our interaction to a case.</w:t>
            </w:r>
          </w:p>
        </w:tc>
      </w:tr>
      <w:tr w:rsidR="004F2A1A" w:rsidRPr="004977A7" w14:paraId="1B95C7FC" w14:textId="77777777" w:rsidTr="008C1851">
        <w:tc>
          <w:tcPr>
            <w:tcW w:w="0" w:type="auto"/>
          </w:tcPr>
          <w:p w14:paraId="587BD4BB" w14:textId="77777777" w:rsidR="004F2A1A" w:rsidRDefault="004F2A1A" w:rsidP="00A26CF0">
            <w:pPr>
              <w:rPr>
                <w:noProof/>
              </w:rPr>
            </w:pPr>
            <w:r>
              <w:rPr>
                <w:noProof/>
              </w:rPr>
              <w:drawing>
                <wp:inline distT="0" distB="0" distL="0" distR="0" wp14:anchorId="5B2D762D" wp14:editId="7A1B7B94">
                  <wp:extent cx="1495238" cy="48571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95238" cy="485714"/>
                          </a:xfrm>
                          <a:prstGeom prst="rect">
                            <a:avLst/>
                          </a:prstGeom>
                        </pic:spPr>
                      </pic:pic>
                    </a:graphicData>
                  </a:graphic>
                </wp:inline>
              </w:drawing>
            </w:r>
          </w:p>
        </w:tc>
        <w:tc>
          <w:tcPr>
            <w:tcW w:w="0" w:type="auto"/>
          </w:tcPr>
          <w:p w14:paraId="219CF109" w14:textId="77777777" w:rsidR="004F2A1A" w:rsidRDefault="004F2A1A" w:rsidP="00A26CF0">
            <w:r>
              <w:t>Since we have linked the interaction and are done working on it, we can now close the interaction tab.</w:t>
            </w:r>
          </w:p>
          <w:p w14:paraId="1CD7BDB7" w14:textId="77777777" w:rsidR="004F2A1A" w:rsidRPr="00B56DFF" w:rsidRDefault="004F2A1A" w:rsidP="00A26CF0">
            <w:pPr>
              <w:rPr>
                <w:b/>
                <w:bCs/>
              </w:rPr>
            </w:pPr>
            <w:r w:rsidRPr="00DA05F1">
              <w:rPr>
                <w:bCs/>
                <w:color w:val="auto"/>
              </w:rPr>
              <w:t xml:space="preserve">Click </w:t>
            </w:r>
            <w:r w:rsidRPr="008D3F5D">
              <w:t>the</w:t>
            </w:r>
            <w:r w:rsidRPr="00B56DFF">
              <w:rPr>
                <w:b/>
                <w:bCs/>
              </w:rPr>
              <w:t xml:space="preserve"> X </w:t>
            </w:r>
            <w:r w:rsidRPr="008D3F5D">
              <w:t>for the interaction tab.</w:t>
            </w:r>
          </w:p>
        </w:tc>
      </w:tr>
    </w:tbl>
    <w:p w14:paraId="5C25D25B" w14:textId="77777777" w:rsidR="004F2A1A" w:rsidRDefault="004F2A1A" w:rsidP="000449AB">
      <w:pPr>
        <w:pStyle w:val="Heading2"/>
      </w:pPr>
      <w:bookmarkStart w:id="55" w:name="_Toc106170201"/>
      <w:r>
        <w:t>Create a new case from an interaction</w:t>
      </w:r>
      <w:bookmarkEnd w:id="55"/>
    </w:p>
    <w:p w14:paraId="3203D5A9" w14:textId="77777777" w:rsidR="004F2A1A" w:rsidRPr="004977A7" w:rsidRDefault="004F2A1A" w:rsidP="00B56DFF">
      <w:r>
        <w:t>In the previous example, we linked our interaction to an existing case. Next, we will create a new case from the interaction.</w:t>
      </w:r>
    </w:p>
    <w:tbl>
      <w:tblPr>
        <w:tblStyle w:val="TableGrid1"/>
        <w:tblW w:w="0" w:type="auto"/>
        <w:tblInd w:w="0" w:type="dxa"/>
        <w:tblLook w:val="04A0" w:firstRow="1" w:lastRow="0" w:firstColumn="1" w:lastColumn="0" w:noHBand="0" w:noVBand="1"/>
      </w:tblPr>
      <w:tblGrid>
        <w:gridCol w:w="3996"/>
        <w:gridCol w:w="6427"/>
      </w:tblGrid>
      <w:tr w:rsidR="004F2A1A" w:rsidRPr="004977A7" w14:paraId="73F5F629" w14:textId="77777777" w:rsidTr="008C1851">
        <w:trPr>
          <w:cantSplit/>
        </w:trPr>
        <w:tc>
          <w:tcPr>
            <w:tcW w:w="0" w:type="auto"/>
            <w:tcBorders>
              <w:top w:val="single" w:sz="4" w:space="0" w:color="auto"/>
              <w:left w:val="single" w:sz="4" w:space="0" w:color="auto"/>
              <w:bottom w:val="single" w:sz="4" w:space="0" w:color="auto"/>
              <w:right w:val="single" w:sz="4" w:space="0" w:color="auto"/>
            </w:tcBorders>
          </w:tcPr>
          <w:p w14:paraId="58287DC0" w14:textId="77777777" w:rsidR="004F2A1A" w:rsidRDefault="004F2A1A" w:rsidP="00A54DC9">
            <w:pPr>
              <w:rPr>
                <w:noProof/>
              </w:rPr>
            </w:pPr>
            <w:r>
              <w:rPr>
                <w:noProof/>
              </w:rPr>
              <w:drawing>
                <wp:inline distT="0" distB="0" distL="0" distR="0" wp14:anchorId="0B60D7CD" wp14:editId="1D4390D7">
                  <wp:extent cx="2123810" cy="82857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23810" cy="828571"/>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246D01EC" w14:textId="77777777" w:rsidR="004F2A1A" w:rsidRDefault="004F2A1A" w:rsidP="00A54DC9">
            <w:r>
              <w:t>Let’s create a new interaction.</w:t>
            </w:r>
          </w:p>
          <w:p w14:paraId="04EF860B" w14:textId="77777777" w:rsidR="004F2A1A" w:rsidRPr="00B12539" w:rsidRDefault="004F2A1A" w:rsidP="00A54DC9">
            <w:pPr>
              <w:rPr>
                <w:b/>
                <w:bCs/>
              </w:rPr>
            </w:pPr>
            <w:r w:rsidRPr="00DA05F1">
              <w:rPr>
                <w:bCs/>
                <w:color w:val="auto"/>
              </w:rPr>
              <w:t xml:space="preserve">Click </w:t>
            </w:r>
            <w:r w:rsidRPr="008D3F5D">
              <w:t xml:space="preserve">the </w:t>
            </w:r>
            <w:r w:rsidRPr="008D3F5D">
              <w:rPr>
                <w:b/>
                <w:bCs/>
              </w:rPr>
              <w:t>+</w:t>
            </w:r>
            <w:r w:rsidRPr="008D3F5D">
              <w:t xml:space="preserve"> tab.</w:t>
            </w:r>
          </w:p>
        </w:tc>
      </w:tr>
      <w:tr w:rsidR="004F2A1A" w:rsidRPr="004977A7" w14:paraId="3FF62B49" w14:textId="77777777" w:rsidTr="008C1851">
        <w:trPr>
          <w:cantSplit/>
        </w:trPr>
        <w:tc>
          <w:tcPr>
            <w:tcW w:w="0" w:type="auto"/>
            <w:tcBorders>
              <w:top w:val="single" w:sz="4" w:space="0" w:color="auto"/>
              <w:left w:val="single" w:sz="4" w:space="0" w:color="auto"/>
              <w:bottom w:val="single" w:sz="4" w:space="0" w:color="auto"/>
              <w:right w:val="single" w:sz="4" w:space="0" w:color="auto"/>
            </w:tcBorders>
          </w:tcPr>
          <w:p w14:paraId="3DF17C81" w14:textId="290C8D65" w:rsidR="004F2A1A" w:rsidRPr="004977A7" w:rsidRDefault="009239F5" w:rsidP="00A54DC9">
            <w:pPr>
              <w:rPr>
                <w:noProof/>
              </w:rPr>
            </w:pPr>
            <w:r>
              <w:rPr>
                <w:noProof/>
              </w:rPr>
              <w:lastRenderedPageBreak/>
              <w:drawing>
                <wp:inline distT="0" distB="0" distL="0" distR="0" wp14:anchorId="61991682" wp14:editId="4901699E">
                  <wp:extent cx="2038095" cy="2171429"/>
                  <wp:effectExtent l="0" t="0" r="635"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38095" cy="2171429"/>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74423335" w14:textId="77777777" w:rsidR="004F2A1A" w:rsidRPr="00B12539" w:rsidRDefault="004F2A1A" w:rsidP="00A54DC9">
            <w:pPr>
              <w:rPr>
                <w:b/>
                <w:bCs/>
              </w:rPr>
            </w:pPr>
            <w:r w:rsidRPr="00DA05F1">
              <w:rPr>
                <w:bCs/>
                <w:color w:val="auto"/>
              </w:rPr>
              <w:t>Fill-in</w:t>
            </w:r>
            <w:r w:rsidRPr="00B12539">
              <w:rPr>
                <w:b/>
                <w:bCs/>
              </w:rPr>
              <w:t xml:space="preserve"> </w:t>
            </w:r>
            <w:r w:rsidRPr="008D3F5D">
              <w:t xml:space="preserve">the required fields and </w:t>
            </w:r>
            <w:r w:rsidRPr="00DA05F1">
              <w:rPr>
                <w:bCs/>
                <w:color w:val="auto"/>
              </w:rPr>
              <w:t>save</w:t>
            </w:r>
            <w:r w:rsidRPr="008D3F5D">
              <w:rPr>
                <w:color w:val="7030A0"/>
              </w:rPr>
              <w:t xml:space="preserve"> </w:t>
            </w:r>
            <w:r w:rsidRPr="008D3F5D">
              <w:t>the interaction.</w:t>
            </w:r>
          </w:p>
          <w:p w14:paraId="2AB369FF" w14:textId="77777777" w:rsidR="004F2A1A" w:rsidRPr="004977A7" w:rsidRDefault="004F2A1A" w:rsidP="00A54DC9">
            <w:r>
              <w:rPr>
                <w:noProof/>
              </w:rPr>
              <w:drawing>
                <wp:inline distT="0" distB="0" distL="0" distR="0" wp14:anchorId="7B8F111C" wp14:editId="3A904CCB">
                  <wp:extent cx="619048" cy="400000"/>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9048" cy="400000"/>
                          </a:xfrm>
                          <a:prstGeom prst="rect">
                            <a:avLst/>
                          </a:prstGeom>
                        </pic:spPr>
                      </pic:pic>
                    </a:graphicData>
                  </a:graphic>
                </wp:inline>
              </w:drawing>
            </w:r>
          </w:p>
        </w:tc>
      </w:tr>
      <w:tr w:rsidR="004F2A1A" w:rsidRPr="004977A7" w14:paraId="3EA7A31E" w14:textId="77777777" w:rsidTr="008C1851">
        <w:trPr>
          <w:cantSplit/>
        </w:trPr>
        <w:tc>
          <w:tcPr>
            <w:tcW w:w="0" w:type="auto"/>
            <w:tcBorders>
              <w:top w:val="single" w:sz="4" w:space="0" w:color="auto"/>
              <w:left w:val="single" w:sz="4" w:space="0" w:color="auto"/>
              <w:bottom w:val="single" w:sz="4" w:space="0" w:color="auto"/>
              <w:right w:val="single" w:sz="4" w:space="0" w:color="auto"/>
            </w:tcBorders>
          </w:tcPr>
          <w:p w14:paraId="61E76C94" w14:textId="77777777" w:rsidR="004F2A1A" w:rsidRPr="004977A7" w:rsidRDefault="004F2A1A" w:rsidP="00A54DC9">
            <w:pPr>
              <w:rPr>
                <w:noProof/>
              </w:rPr>
            </w:pPr>
            <w:r>
              <w:rPr>
                <w:noProof/>
              </w:rPr>
              <w:drawing>
                <wp:inline distT="0" distB="0" distL="0" distR="0" wp14:anchorId="4CDED7B2" wp14:editId="1C059A3D">
                  <wp:extent cx="2285714" cy="514286"/>
                  <wp:effectExtent l="0" t="0" r="635"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285714" cy="514286"/>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063D5A89" w14:textId="77777777" w:rsidR="004F2A1A" w:rsidRDefault="004F2A1A" w:rsidP="00A54DC9">
            <w:r>
              <w:t>For this example, assume the customer is calling about a new issue. Because this is is a new issue, we need to create a new case.</w:t>
            </w:r>
          </w:p>
          <w:p w14:paraId="7AC6FB67" w14:textId="77777777" w:rsidR="004F2A1A" w:rsidRPr="00A54DC9" w:rsidRDefault="004F2A1A" w:rsidP="00A54DC9">
            <w:pPr>
              <w:rPr>
                <w:b/>
                <w:bCs/>
              </w:rPr>
            </w:pPr>
            <w:r w:rsidRPr="00DA05F1">
              <w:rPr>
                <w:bCs/>
                <w:color w:val="auto"/>
              </w:rPr>
              <w:t xml:space="preserve">Select </w:t>
            </w:r>
            <w:r w:rsidRPr="008D3F5D">
              <w:t>the</w:t>
            </w:r>
            <w:r w:rsidRPr="00A54DC9">
              <w:rPr>
                <w:b/>
                <w:bCs/>
              </w:rPr>
              <w:t xml:space="preserve"> Create Case </w:t>
            </w:r>
            <w:r w:rsidRPr="008D3F5D">
              <w:t>button.</w:t>
            </w:r>
          </w:p>
        </w:tc>
      </w:tr>
      <w:tr w:rsidR="004F2A1A" w:rsidRPr="004977A7" w14:paraId="24B117F6" w14:textId="77777777" w:rsidTr="008C1851">
        <w:trPr>
          <w:cantSplit/>
        </w:trPr>
        <w:tc>
          <w:tcPr>
            <w:tcW w:w="0" w:type="auto"/>
            <w:tcBorders>
              <w:top w:val="single" w:sz="4" w:space="0" w:color="auto"/>
              <w:left w:val="single" w:sz="4" w:space="0" w:color="auto"/>
              <w:bottom w:val="single" w:sz="4" w:space="0" w:color="auto"/>
              <w:right w:val="single" w:sz="4" w:space="0" w:color="auto"/>
            </w:tcBorders>
            <w:hideMark/>
          </w:tcPr>
          <w:p w14:paraId="402983C0" w14:textId="77777777" w:rsidR="004F2A1A" w:rsidRPr="004977A7" w:rsidRDefault="009239F5" w:rsidP="00A54DC9">
            <w:pPr>
              <w:rPr>
                <w:noProof/>
              </w:rPr>
            </w:pPr>
            <w:r>
              <w:rPr>
                <w:noProof/>
              </w:rPr>
              <w:drawing>
                <wp:inline distT="0" distB="0" distL="0" distR="0" wp14:anchorId="493D07A3" wp14:editId="455AE1A4">
                  <wp:extent cx="2114286" cy="1971429"/>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14286" cy="1971429"/>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13B02C07" w14:textId="77777777" w:rsidR="004F2A1A" w:rsidRDefault="004F2A1A" w:rsidP="00A54DC9">
            <w:r>
              <w:t>The case is created in a new tab.</w:t>
            </w:r>
          </w:p>
          <w:p w14:paraId="6895C2C3" w14:textId="77777777" w:rsidR="004F2A1A" w:rsidRDefault="004F2A1A" w:rsidP="00A54DC9">
            <w:r>
              <w:t xml:space="preserve">A case number, beginning with the letters </w:t>
            </w:r>
            <w:r w:rsidRPr="00920C93">
              <w:rPr>
                <w:b/>
                <w:bCs/>
              </w:rPr>
              <w:t>CS</w:t>
            </w:r>
            <w:r>
              <w:t>, is automatically assigned by ServiceNow.</w:t>
            </w:r>
          </w:p>
          <w:p w14:paraId="545D91D9" w14:textId="77777777" w:rsidR="004F2A1A" w:rsidRPr="004977A7" w:rsidRDefault="004F2A1A" w:rsidP="00A54DC9">
            <w:r>
              <w:t>Notice the SID/PCC, Account, and Contact are filled-in from the interaction.</w:t>
            </w:r>
          </w:p>
        </w:tc>
      </w:tr>
      <w:tr w:rsidR="004F2A1A" w:rsidRPr="004977A7" w14:paraId="2A683737" w14:textId="77777777" w:rsidTr="008C1851">
        <w:trPr>
          <w:cantSplit/>
        </w:trPr>
        <w:tc>
          <w:tcPr>
            <w:tcW w:w="0" w:type="auto"/>
            <w:tcBorders>
              <w:top w:val="single" w:sz="4" w:space="0" w:color="auto"/>
              <w:left w:val="single" w:sz="4" w:space="0" w:color="auto"/>
              <w:bottom w:val="single" w:sz="4" w:space="0" w:color="auto"/>
              <w:right w:val="single" w:sz="4" w:space="0" w:color="auto"/>
            </w:tcBorders>
          </w:tcPr>
          <w:p w14:paraId="38F101F3" w14:textId="77777777" w:rsidR="004F2A1A" w:rsidRDefault="004F2A1A" w:rsidP="00A54DC9">
            <w:pPr>
              <w:rPr>
                <w:noProof/>
              </w:rPr>
            </w:pPr>
            <w:r>
              <w:rPr>
                <w:noProof/>
              </w:rPr>
              <w:drawing>
                <wp:inline distT="0" distB="0" distL="0" distR="0" wp14:anchorId="31DEC774" wp14:editId="4A967539">
                  <wp:extent cx="704762" cy="466667"/>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04762" cy="466667"/>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10E488FE" w14:textId="77777777" w:rsidR="004F2A1A" w:rsidRPr="004977A7" w:rsidRDefault="004F2A1A" w:rsidP="00A54DC9">
            <w:r>
              <w:t xml:space="preserve">The case status is </w:t>
            </w:r>
            <w:r w:rsidRPr="00530AF6">
              <w:rPr>
                <w:b/>
                <w:bCs/>
              </w:rPr>
              <w:t>New</w:t>
            </w:r>
            <w:r>
              <w:t xml:space="preserve"> because we haven’t saved the case yet.</w:t>
            </w:r>
          </w:p>
        </w:tc>
      </w:tr>
      <w:tr w:rsidR="004F2A1A" w:rsidRPr="004977A7" w14:paraId="14400587" w14:textId="77777777" w:rsidTr="008C1851">
        <w:trPr>
          <w:cantSplit/>
        </w:trPr>
        <w:tc>
          <w:tcPr>
            <w:tcW w:w="0" w:type="auto"/>
            <w:tcBorders>
              <w:top w:val="single" w:sz="4" w:space="0" w:color="auto"/>
              <w:left w:val="single" w:sz="4" w:space="0" w:color="auto"/>
              <w:bottom w:val="single" w:sz="4" w:space="0" w:color="auto"/>
              <w:right w:val="single" w:sz="4" w:space="0" w:color="auto"/>
            </w:tcBorders>
            <w:hideMark/>
          </w:tcPr>
          <w:p w14:paraId="7B1B02A2" w14:textId="77777777" w:rsidR="004F2A1A" w:rsidRPr="004977A7" w:rsidRDefault="004F2A1A" w:rsidP="00A54DC9">
            <w:pPr>
              <w:rPr>
                <w:noProof/>
              </w:rPr>
            </w:pPr>
            <w:r>
              <w:rPr>
                <w:noProof/>
              </w:rPr>
              <w:drawing>
                <wp:inline distT="0" distB="0" distL="0" distR="0" wp14:anchorId="091BDB82" wp14:editId="0CC0CEDD">
                  <wp:extent cx="2342857" cy="2542857"/>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42857" cy="2542857"/>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5640EFE5" w14:textId="77777777" w:rsidR="004F2A1A" w:rsidRPr="004977A7" w:rsidRDefault="004F2A1A" w:rsidP="00A54DC9">
            <w:r w:rsidRPr="004977A7">
              <w:t>Case Source is the sources where cases can originate. Phone is selected by default.</w:t>
            </w:r>
          </w:p>
        </w:tc>
      </w:tr>
      <w:tr w:rsidR="004F2A1A" w:rsidRPr="004977A7" w14:paraId="02D08EF3" w14:textId="77777777" w:rsidTr="008C1851">
        <w:trPr>
          <w:cantSplit/>
        </w:trPr>
        <w:tc>
          <w:tcPr>
            <w:tcW w:w="0" w:type="auto"/>
            <w:tcBorders>
              <w:top w:val="single" w:sz="4" w:space="0" w:color="auto"/>
              <w:left w:val="single" w:sz="4" w:space="0" w:color="auto"/>
              <w:bottom w:val="single" w:sz="4" w:space="0" w:color="auto"/>
              <w:right w:val="single" w:sz="4" w:space="0" w:color="auto"/>
            </w:tcBorders>
            <w:hideMark/>
          </w:tcPr>
          <w:p w14:paraId="7720BDA4" w14:textId="77777777" w:rsidR="004F2A1A" w:rsidRPr="004977A7" w:rsidRDefault="004F2A1A" w:rsidP="00A54DC9">
            <w:pPr>
              <w:rPr>
                <w:noProof/>
              </w:rPr>
            </w:pPr>
            <w:r>
              <w:rPr>
                <w:noProof/>
              </w:rPr>
              <w:lastRenderedPageBreak/>
              <w:drawing>
                <wp:inline distT="0" distB="0" distL="0" distR="0" wp14:anchorId="5BCCB672" wp14:editId="57801C2A">
                  <wp:extent cx="1438095" cy="809524"/>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38095" cy="809524"/>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E184639" w14:textId="77777777" w:rsidR="004F2A1A" w:rsidRDefault="004F2A1A" w:rsidP="00A54DC9">
            <w:r w:rsidRPr="00530AF6">
              <w:rPr>
                <w:b/>
                <w:bCs/>
              </w:rPr>
              <w:t>Opened</w:t>
            </w:r>
            <w:r>
              <w:t xml:space="preserve"> is filled-in by ServiceNow with the exact time when we created the case. The text in this field is grey, so it can’t be changed. </w:t>
            </w:r>
          </w:p>
          <w:p w14:paraId="444AC61C" w14:textId="77777777" w:rsidR="004F2A1A" w:rsidRDefault="004F2A1A" w:rsidP="00A54DC9">
            <w:r w:rsidRPr="00530AF6">
              <w:rPr>
                <w:b/>
                <w:bCs/>
              </w:rPr>
              <w:t>SLI</w:t>
            </w:r>
            <w:r w:rsidRPr="004977A7">
              <w:t xml:space="preserve"> stands for </w:t>
            </w:r>
            <w:r w:rsidRPr="00530AF6">
              <w:rPr>
                <w:b/>
                <w:bCs/>
              </w:rPr>
              <w:t>Service Level Indicator</w:t>
            </w:r>
            <w:r w:rsidRPr="004977A7">
              <w:t>. It is usually a number from zero to 4, with a lower number receiving faster handling. ServiceNow assigns the case SLI from the account SLI.</w:t>
            </w:r>
          </w:p>
          <w:p w14:paraId="039EEC01" w14:textId="77777777" w:rsidR="004F2A1A" w:rsidRPr="004977A7" w:rsidRDefault="004F2A1A" w:rsidP="00A54DC9">
            <w:r>
              <w:t>These fields are in grey text, so we cannot edit them.</w:t>
            </w:r>
          </w:p>
        </w:tc>
      </w:tr>
      <w:tr w:rsidR="004F2A1A" w:rsidRPr="004977A7" w14:paraId="48ED3693" w14:textId="77777777" w:rsidTr="008C1851">
        <w:trPr>
          <w:cantSplit/>
        </w:trPr>
        <w:tc>
          <w:tcPr>
            <w:tcW w:w="0" w:type="auto"/>
          </w:tcPr>
          <w:p w14:paraId="1608B6AE" w14:textId="77777777" w:rsidR="004F2A1A" w:rsidRPr="004977A7" w:rsidRDefault="004F2A1A" w:rsidP="00A54DC9">
            <w:pPr>
              <w:rPr>
                <w:noProof/>
              </w:rPr>
            </w:pPr>
            <w:r>
              <w:rPr>
                <w:noProof/>
              </w:rPr>
              <w:drawing>
                <wp:inline distT="0" distB="0" distL="0" distR="0" wp14:anchorId="68C54E8C" wp14:editId="74634226">
                  <wp:extent cx="1085714" cy="485714"/>
                  <wp:effectExtent l="0" t="0" r="635"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85714" cy="485714"/>
                          </a:xfrm>
                          <a:prstGeom prst="rect">
                            <a:avLst/>
                          </a:prstGeom>
                        </pic:spPr>
                      </pic:pic>
                    </a:graphicData>
                  </a:graphic>
                </wp:inline>
              </w:drawing>
            </w:r>
          </w:p>
        </w:tc>
        <w:tc>
          <w:tcPr>
            <w:tcW w:w="0" w:type="auto"/>
          </w:tcPr>
          <w:p w14:paraId="6754DFBE" w14:textId="77777777" w:rsidR="004F2A1A" w:rsidRPr="004977A7" w:rsidRDefault="004F2A1A" w:rsidP="00A54DC9">
            <w:r w:rsidRPr="004977A7">
              <w:t>Record Locator is a mandatory field.</w:t>
            </w:r>
          </w:p>
          <w:p w14:paraId="3E186526" w14:textId="77777777" w:rsidR="004F2A1A" w:rsidRPr="00A54DC9" w:rsidRDefault="004F2A1A" w:rsidP="00A54DC9">
            <w:pPr>
              <w:rPr>
                <w:b/>
                <w:bCs/>
                <w:noProof/>
              </w:rPr>
            </w:pPr>
            <w:r w:rsidRPr="008D3F5D">
              <w:t xml:space="preserve">In the </w:t>
            </w:r>
            <w:r>
              <w:rPr>
                <w:b/>
                <w:bCs/>
              </w:rPr>
              <w:t>Record Locator</w:t>
            </w:r>
            <w:r w:rsidRPr="008D3F5D">
              <w:t xml:space="preserve"> field, </w:t>
            </w:r>
            <w:r w:rsidRPr="00DA05F1">
              <w:rPr>
                <w:bCs/>
                <w:color w:val="auto"/>
              </w:rPr>
              <w:t>enter</w:t>
            </w:r>
            <w:r w:rsidRPr="00A54DC9">
              <w:rPr>
                <w:b/>
                <w:bCs/>
              </w:rPr>
              <w:t>: test</w:t>
            </w:r>
          </w:p>
        </w:tc>
      </w:tr>
      <w:tr w:rsidR="004F2A1A" w:rsidRPr="004977A7" w14:paraId="186C37DA" w14:textId="77777777" w:rsidTr="008C1851">
        <w:trPr>
          <w:cantSplit/>
        </w:trPr>
        <w:tc>
          <w:tcPr>
            <w:tcW w:w="0" w:type="auto"/>
          </w:tcPr>
          <w:p w14:paraId="4F538217" w14:textId="77777777" w:rsidR="004F2A1A" w:rsidRPr="004977A7" w:rsidRDefault="004F2A1A" w:rsidP="00A54DC9">
            <w:pPr>
              <w:rPr>
                <w:noProof/>
              </w:rPr>
            </w:pPr>
            <w:r>
              <w:rPr>
                <w:noProof/>
              </w:rPr>
              <w:drawing>
                <wp:inline distT="0" distB="0" distL="0" distR="0" wp14:anchorId="1EED9E39" wp14:editId="1CDBB246">
                  <wp:extent cx="2009524" cy="847619"/>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09524" cy="847619"/>
                          </a:xfrm>
                          <a:prstGeom prst="rect">
                            <a:avLst/>
                          </a:prstGeom>
                        </pic:spPr>
                      </pic:pic>
                    </a:graphicData>
                  </a:graphic>
                </wp:inline>
              </w:drawing>
            </w:r>
          </w:p>
        </w:tc>
        <w:tc>
          <w:tcPr>
            <w:tcW w:w="0" w:type="auto"/>
          </w:tcPr>
          <w:p w14:paraId="51B27A48" w14:textId="77777777" w:rsidR="004F2A1A" w:rsidRPr="004977A7" w:rsidRDefault="004F2A1A" w:rsidP="00A54DC9">
            <w:r w:rsidRPr="004977A7">
              <w:t>To select the vendor using predictive search, enter the vendor type followed by the vendor code, for example:</w:t>
            </w:r>
          </w:p>
          <w:p w14:paraId="4709F266" w14:textId="77777777" w:rsidR="004F2A1A" w:rsidRPr="004977A7" w:rsidRDefault="004F2A1A" w:rsidP="00A54DC9">
            <w:r w:rsidRPr="004977A7">
              <w:t>AIR DL</w:t>
            </w:r>
            <w:r>
              <w:br/>
            </w:r>
            <w:r w:rsidRPr="004977A7">
              <w:t>CAR ZI</w:t>
            </w:r>
          </w:p>
          <w:p w14:paraId="63A50F84" w14:textId="77777777" w:rsidR="004F2A1A" w:rsidRDefault="004F2A1A" w:rsidP="00A54DC9">
            <w:r w:rsidRPr="004977A7">
              <w:t>If you don’t know the vendor code, you can use the magnifying glass to search for them.</w:t>
            </w:r>
          </w:p>
          <w:p w14:paraId="4E511A56" w14:textId="77777777" w:rsidR="004F2A1A" w:rsidRPr="00A54DC9" w:rsidRDefault="004F2A1A" w:rsidP="00A54DC9">
            <w:pPr>
              <w:rPr>
                <w:b/>
                <w:bCs/>
              </w:rPr>
            </w:pPr>
            <w:r w:rsidRPr="00DA05F1">
              <w:rPr>
                <w:bCs/>
                <w:color w:val="auto"/>
              </w:rPr>
              <w:t xml:space="preserve">Select </w:t>
            </w:r>
            <w:r w:rsidRPr="008D3F5D">
              <w:t>a vendor.</w:t>
            </w:r>
          </w:p>
        </w:tc>
      </w:tr>
      <w:tr w:rsidR="004F2A1A" w:rsidRPr="004977A7" w14:paraId="043AA005" w14:textId="77777777" w:rsidTr="008C1851">
        <w:trPr>
          <w:cantSplit/>
        </w:trPr>
        <w:tc>
          <w:tcPr>
            <w:tcW w:w="0" w:type="auto"/>
          </w:tcPr>
          <w:p w14:paraId="0AA75B2C" w14:textId="77777777" w:rsidR="004F2A1A" w:rsidRPr="004977A7" w:rsidRDefault="004F2A1A" w:rsidP="00A54DC9">
            <w:pPr>
              <w:rPr>
                <w:noProof/>
              </w:rPr>
            </w:pPr>
            <w:r>
              <w:rPr>
                <w:noProof/>
              </w:rPr>
              <w:drawing>
                <wp:inline distT="0" distB="0" distL="0" distR="0" wp14:anchorId="3352D86F" wp14:editId="0C45EC39">
                  <wp:extent cx="1571429" cy="838095"/>
                  <wp:effectExtent l="0" t="0" r="0" b="63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571429" cy="838095"/>
                          </a:xfrm>
                          <a:prstGeom prst="rect">
                            <a:avLst/>
                          </a:prstGeom>
                        </pic:spPr>
                      </pic:pic>
                    </a:graphicData>
                  </a:graphic>
                </wp:inline>
              </w:drawing>
            </w:r>
          </w:p>
        </w:tc>
        <w:tc>
          <w:tcPr>
            <w:tcW w:w="0" w:type="auto"/>
          </w:tcPr>
          <w:p w14:paraId="51616A92" w14:textId="77777777" w:rsidR="004F2A1A" w:rsidRDefault="004F2A1A" w:rsidP="00920C93">
            <w:r w:rsidRPr="004977A7">
              <w:t xml:space="preserve">Cores is populated from the Account but can be edited by the helpdesk. </w:t>
            </w:r>
          </w:p>
          <w:p w14:paraId="214236BC" w14:textId="77777777" w:rsidR="004F2A1A" w:rsidRPr="00A54DC9" w:rsidRDefault="004F2A1A" w:rsidP="00920C93">
            <w:pPr>
              <w:rPr>
                <w:b/>
                <w:bCs/>
              </w:rPr>
            </w:pPr>
            <w:r w:rsidRPr="00DA05F1">
              <w:rPr>
                <w:bCs/>
                <w:color w:val="auto"/>
              </w:rPr>
              <w:t xml:space="preserve">Add </w:t>
            </w:r>
            <w:r w:rsidRPr="008D3F5D">
              <w:t>a core.</w:t>
            </w:r>
            <w:r>
              <w:t xml:space="preserve"> </w:t>
            </w:r>
          </w:p>
        </w:tc>
      </w:tr>
      <w:tr w:rsidR="004F2A1A" w:rsidRPr="004977A7" w14:paraId="1D901EFB" w14:textId="77777777" w:rsidTr="008C1851">
        <w:trPr>
          <w:cantSplit/>
        </w:trPr>
        <w:tc>
          <w:tcPr>
            <w:tcW w:w="0" w:type="auto"/>
          </w:tcPr>
          <w:p w14:paraId="58198B80" w14:textId="77777777" w:rsidR="004F2A1A" w:rsidRDefault="004F2A1A" w:rsidP="00A54DC9">
            <w:pPr>
              <w:rPr>
                <w:noProof/>
              </w:rPr>
            </w:pPr>
            <w:r>
              <w:rPr>
                <w:noProof/>
              </w:rPr>
              <w:drawing>
                <wp:inline distT="0" distB="0" distL="0" distR="0" wp14:anchorId="71840EA3" wp14:editId="72326B70">
                  <wp:extent cx="800000" cy="542857"/>
                  <wp:effectExtent l="0" t="0" r="63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00000" cy="542857"/>
                          </a:xfrm>
                          <a:prstGeom prst="rect">
                            <a:avLst/>
                          </a:prstGeom>
                        </pic:spPr>
                      </pic:pic>
                    </a:graphicData>
                  </a:graphic>
                </wp:inline>
              </w:drawing>
            </w:r>
          </w:p>
        </w:tc>
        <w:tc>
          <w:tcPr>
            <w:tcW w:w="0" w:type="auto"/>
          </w:tcPr>
          <w:p w14:paraId="6709835E" w14:textId="77777777" w:rsidR="004F2A1A" w:rsidRDefault="004F2A1A" w:rsidP="00A54DC9">
            <w:r>
              <w:t>We can also remove a core by selecting the X.</w:t>
            </w:r>
          </w:p>
          <w:p w14:paraId="73018D21" w14:textId="77777777" w:rsidR="004F2A1A" w:rsidRPr="00A54DC9" w:rsidRDefault="004F2A1A" w:rsidP="00A54DC9">
            <w:pPr>
              <w:rPr>
                <w:b/>
                <w:bCs/>
              </w:rPr>
            </w:pPr>
            <w:r w:rsidRPr="00DA05F1">
              <w:rPr>
                <w:bCs/>
                <w:color w:val="auto"/>
              </w:rPr>
              <w:t xml:space="preserve">Remove </w:t>
            </w:r>
            <w:r w:rsidRPr="008D3F5D">
              <w:t>a core.</w:t>
            </w:r>
          </w:p>
        </w:tc>
      </w:tr>
      <w:tr w:rsidR="004F2A1A" w:rsidRPr="004977A7" w14:paraId="4EC0337D" w14:textId="77777777" w:rsidTr="008C1851">
        <w:trPr>
          <w:cantSplit/>
        </w:trPr>
        <w:tc>
          <w:tcPr>
            <w:tcW w:w="0" w:type="auto"/>
          </w:tcPr>
          <w:p w14:paraId="3D013D8E" w14:textId="77777777" w:rsidR="004F2A1A" w:rsidRDefault="004F2A1A" w:rsidP="00A54DC9">
            <w:pPr>
              <w:rPr>
                <w:noProof/>
              </w:rPr>
            </w:pPr>
            <w:r>
              <w:rPr>
                <w:noProof/>
              </w:rPr>
              <w:drawing>
                <wp:inline distT="0" distB="0" distL="0" distR="0" wp14:anchorId="13509B01" wp14:editId="16573DD2">
                  <wp:extent cx="2028571" cy="857143"/>
                  <wp:effectExtent l="0" t="0" r="0" b="63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28571" cy="857143"/>
                          </a:xfrm>
                          <a:prstGeom prst="rect">
                            <a:avLst/>
                          </a:prstGeom>
                        </pic:spPr>
                      </pic:pic>
                    </a:graphicData>
                  </a:graphic>
                </wp:inline>
              </w:drawing>
            </w:r>
          </w:p>
        </w:tc>
        <w:tc>
          <w:tcPr>
            <w:tcW w:w="0" w:type="auto"/>
          </w:tcPr>
          <w:p w14:paraId="73A3372A" w14:textId="77777777" w:rsidR="004F2A1A" w:rsidRDefault="004F2A1A" w:rsidP="00A54DC9">
            <w:r>
              <w:t>Enter a Problem Type and Product that best describes the customer’s issue.</w:t>
            </w:r>
          </w:p>
          <w:p w14:paraId="57884A81" w14:textId="77777777" w:rsidR="004F2A1A" w:rsidRDefault="004F2A1A" w:rsidP="00A54DC9">
            <w:pPr>
              <w:rPr>
                <w:b/>
                <w:bCs/>
              </w:rPr>
            </w:pPr>
            <w:r w:rsidRPr="00DA05F1">
              <w:rPr>
                <w:bCs/>
                <w:color w:val="auto"/>
              </w:rPr>
              <w:t xml:space="preserve">Select </w:t>
            </w:r>
            <w:r w:rsidRPr="00A54DC9">
              <w:rPr>
                <w:b/>
                <w:bCs/>
              </w:rPr>
              <w:t>Problem Type: Discrepancy</w:t>
            </w:r>
          </w:p>
          <w:p w14:paraId="229F27A2" w14:textId="77777777" w:rsidR="004F2A1A" w:rsidRPr="00A54DC9" w:rsidRDefault="004F2A1A" w:rsidP="00A54DC9">
            <w:pPr>
              <w:rPr>
                <w:b/>
                <w:bCs/>
              </w:rPr>
            </w:pPr>
            <w:r w:rsidRPr="00DA05F1">
              <w:rPr>
                <w:bCs/>
                <w:color w:val="auto"/>
              </w:rPr>
              <w:t xml:space="preserve">Select </w:t>
            </w:r>
            <w:r w:rsidRPr="00A54DC9">
              <w:rPr>
                <w:b/>
                <w:bCs/>
              </w:rPr>
              <w:t>Product: Smartpoint.</w:t>
            </w:r>
          </w:p>
        </w:tc>
      </w:tr>
      <w:tr w:rsidR="004F2A1A" w:rsidRPr="004977A7" w14:paraId="271723F8" w14:textId="77777777" w:rsidTr="008C1851">
        <w:trPr>
          <w:cantSplit/>
        </w:trPr>
        <w:tc>
          <w:tcPr>
            <w:tcW w:w="0" w:type="auto"/>
          </w:tcPr>
          <w:p w14:paraId="3E8420BF" w14:textId="77777777" w:rsidR="004F2A1A" w:rsidRDefault="004F2A1A" w:rsidP="00A54DC9">
            <w:pPr>
              <w:rPr>
                <w:noProof/>
              </w:rPr>
            </w:pPr>
            <w:r>
              <w:rPr>
                <w:noProof/>
              </w:rPr>
              <w:lastRenderedPageBreak/>
              <w:drawing>
                <wp:inline distT="0" distB="0" distL="0" distR="0" wp14:anchorId="2BEB6D91" wp14:editId="01D72A12">
                  <wp:extent cx="2400000" cy="1285714"/>
                  <wp:effectExtent l="0" t="0" r="63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00000" cy="1285714"/>
                          </a:xfrm>
                          <a:prstGeom prst="rect">
                            <a:avLst/>
                          </a:prstGeom>
                        </pic:spPr>
                      </pic:pic>
                    </a:graphicData>
                  </a:graphic>
                </wp:inline>
              </w:drawing>
            </w:r>
          </w:p>
        </w:tc>
        <w:tc>
          <w:tcPr>
            <w:tcW w:w="0" w:type="auto"/>
          </w:tcPr>
          <w:p w14:paraId="6DE90D29" w14:textId="77777777" w:rsidR="004F2A1A" w:rsidRDefault="004F2A1A" w:rsidP="00A54DC9">
            <w:r>
              <w:t xml:space="preserve">Once we specify Problem Type and Product, required fields for Category and Subcategory display. </w:t>
            </w:r>
          </w:p>
          <w:p w14:paraId="20AACC91" w14:textId="77777777" w:rsidR="004F2A1A" w:rsidRDefault="004F2A1A" w:rsidP="00A54DC9">
            <w:r>
              <w:t>These fields</w:t>
            </w:r>
            <w:r w:rsidRPr="004977A7">
              <w:t xml:space="preserve"> are the categorization for the ticket. </w:t>
            </w:r>
          </w:p>
          <w:p w14:paraId="53769517" w14:textId="77777777" w:rsidR="004F2A1A" w:rsidRPr="004977A7" w:rsidRDefault="004F2A1A" w:rsidP="00A54DC9">
            <w:r>
              <w:t>The list of categories on these drop-downs is very long. If you fill-in the categories by selecting options from the drop-down, it can be slow and use valuable time that would be better spent investigating the customer’s issue.</w:t>
            </w:r>
          </w:p>
          <w:p w14:paraId="074278F6" w14:textId="77777777" w:rsidR="004F2A1A" w:rsidRDefault="004F2A1A" w:rsidP="00A54DC9">
            <w:r w:rsidRPr="004977A7">
              <w:t xml:space="preserve">To fill-in these fields quickly and consistently, it is recommended that agents use a template to complete </w:t>
            </w:r>
            <w:r>
              <w:t>categories and other case fields</w:t>
            </w:r>
            <w:r w:rsidRPr="004977A7">
              <w:t>, when possible.</w:t>
            </w:r>
          </w:p>
          <w:p w14:paraId="1C273489" w14:textId="77777777" w:rsidR="004F2A1A" w:rsidRDefault="004F2A1A" w:rsidP="00A54DC9"/>
        </w:tc>
      </w:tr>
    </w:tbl>
    <w:p w14:paraId="3DCB9D69" w14:textId="77777777" w:rsidR="004F2A1A" w:rsidRPr="004977A7" w:rsidRDefault="004F2A1A" w:rsidP="004835FF">
      <w:pPr>
        <w:pStyle w:val="Heading3"/>
        <w:numPr>
          <w:ilvl w:val="2"/>
          <w:numId w:val="2"/>
        </w:numPr>
        <w:spacing w:before="600" w:after="0"/>
      </w:pPr>
      <w:bookmarkStart w:id="56" w:name="_Toc106170202"/>
      <w:r>
        <w:rPr>
          <w:noProof/>
        </w:rPr>
        <w:t>Use templates to fill-in case fields - Demo</w:t>
      </w:r>
      <w:bookmarkEnd w:id="56"/>
    </w:p>
    <w:tbl>
      <w:tblPr>
        <w:tblStyle w:val="TableGrid2"/>
        <w:tblW w:w="0" w:type="auto"/>
        <w:tblInd w:w="0" w:type="dxa"/>
        <w:tblLook w:val="04A0" w:firstRow="1" w:lastRow="0" w:firstColumn="1" w:lastColumn="0" w:noHBand="0" w:noVBand="1"/>
      </w:tblPr>
      <w:tblGrid>
        <w:gridCol w:w="3936"/>
        <w:gridCol w:w="6487"/>
      </w:tblGrid>
      <w:tr w:rsidR="004F2A1A" w:rsidRPr="004977A7" w14:paraId="68BC2A60" w14:textId="77777777" w:rsidTr="002E2D70">
        <w:trPr>
          <w:cantSplit/>
        </w:trPr>
        <w:tc>
          <w:tcPr>
            <w:tcW w:w="0" w:type="auto"/>
          </w:tcPr>
          <w:p w14:paraId="4762A773" w14:textId="77777777" w:rsidR="004F2A1A" w:rsidRDefault="004F2A1A" w:rsidP="008B44F7">
            <w:pPr>
              <w:rPr>
                <w:noProof/>
              </w:rPr>
            </w:pPr>
            <w:r>
              <w:rPr>
                <w:noProof/>
              </w:rPr>
              <w:drawing>
                <wp:inline distT="0" distB="0" distL="0" distR="0" wp14:anchorId="3675B893" wp14:editId="5D36B68B">
                  <wp:extent cx="857143" cy="428571"/>
                  <wp:effectExtent l="0" t="0" r="63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57143" cy="428571"/>
                          </a:xfrm>
                          <a:prstGeom prst="rect">
                            <a:avLst/>
                          </a:prstGeom>
                        </pic:spPr>
                      </pic:pic>
                    </a:graphicData>
                  </a:graphic>
                </wp:inline>
              </w:drawing>
            </w:r>
          </w:p>
        </w:tc>
        <w:tc>
          <w:tcPr>
            <w:tcW w:w="0" w:type="auto"/>
          </w:tcPr>
          <w:p w14:paraId="2EBECC9B" w14:textId="77777777" w:rsidR="004F2A1A" w:rsidRDefault="004F2A1A" w:rsidP="008B44F7">
            <w:r>
              <w:t xml:space="preserve">To access templates, </w:t>
            </w:r>
            <w:r w:rsidRPr="00DA05F1">
              <w:rPr>
                <w:bCs/>
                <w:color w:val="auto"/>
              </w:rPr>
              <w:t xml:space="preserve">select </w:t>
            </w:r>
            <w:r w:rsidRPr="008D3F5D">
              <w:t>the white page icon in the right toolbar.</w:t>
            </w:r>
          </w:p>
        </w:tc>
      </w:tr>
      <w:tr w:rsidR="004F2A1A" w:rsidRPr="004977A7" w14:paraId="15FAB73D" w14:textId="77777777" w:rsidTr="002E2D70">
        <w:trPr>
          <w:cantSplit/>
        </w:trPr>
        <w:tc>
          <w:tcPr>
            <w:tcW w:w="0" w:type="auto"/>
          </w:tcPr>
          <w:p w14:paraId="15B29D70" w14:textId="77777777" w:rsidR="004F2A1A" w:rsidRPr="004977A7" w:rsidRDefault="004F2A1A" w:rsidP="008B44F7">
            <w:pPr>
              <w:rPr>
                <w:noProof/>
              </w:rPr>
            </w:pPr>
            <w:r>
              <w:rPr>
                <w:noProof/>
              </w:rPr>
              <w:drawing>
                <wp:inline distT="0" distB="0" distL="0" distR="0" wp14:anchorId="1705ECDB" wp14:editId="595C58C9">
                  <wp:extent cx="1800000" cy="2295238"/>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0000" cy="2295238"/>
                          </a:xfrm>
                          <a:prstGeom prst="rect">
                            <a:avLst/>
                          </a:prstGeom>
                        </pic:spPr>
                      </pic:pic>
                    </a:graphicData>
                  </a:graphic>
                </wp:inline>
              </w:drawing>
            </w:r>
          </w:p>
        </w:tc>
        <w:tc>
          <w:tcPr>
            <w:tcW w:w="0" w:type="auto"/>
          </w:tcPr>
          <w:p w14:paraId="004E8F22" w14:textId="77777777" w:rsidR="004F2A1A" w:rsidRDefault="004F2A1A" w:rsidP="00723CC6">
            <w:r>
              <w:t xml:space="preserve">A list of templates displays on the right side of the dialog. </w:t>
            </w:r>
          </w:p>
          <w:p w14:paraId="60D5BCBA" w14:textId="77777777" w:rsidR="004F2A1A" w:rsidRDefault="004F2A1A" w:rsidP="00723CC6">
            <w:r>
              <w:t>You can toggle this list on and off by selecting the white page icon.</w:t>
            </w:r>
          </w:p>
          <w:p w14:paraId="02B62050" w14:textId="77777777" w:rsidR="004F2A1A" w:rsidRDefault="004F2A1A" w:rsidP="00723CC6">
            <w:r>
              <w:rPr>
                <w:noProof/>
              </w:rPr>
              <w:drawing>
                <wp:inline distT="0" distB="0" distL="0" distR="0" wp14:anchorId="46C6FEF2" wp14:editId="5B2F6147">
                  <wp:extent cx="838095" cy="323810"/>
                  <wp:effectExtent l="0" t="0" r="635" b="63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38095" cy="323810"/>
                          </a:xfrm>
                          <a:prstGeom prst="rect">
                            <a:avLst/>
                          </a:prstGeom>
                        </pic:spPr>
                      </pic:pic>
                    </a:graphicData>
                  </a:graphic>
                </wp:inline>
              </w:drawing>
            </w:r>
          </w:p>
          <w:p w14:paraId="20025EC7" w14:textId="77777777" w:rsidR="004F2A1A" w:rsidRPr="004977A7" w:rsidRDefault="004F2A1A" w:rsidP="00723CC6">
            <w:r>
              <w:t>Your supervisor may have provided your team with additional templates, so you may have a different list of templates than the one I have.</w:t>
            </w:r>
          </w:p>
        </w:tc>
      </w:tr>
      <w:tr w:rsidR="004F2A1A" w:rsidRPr="004977A7" w14:paraId="2ADBB33D" w14:textId="77777777" w:rsidTr="002E2D70">
        <w:trPr>
          <w:cantSplit/>
        </w:trPr>
        <w:tc>
          <w:tcPr>
            <w:tcW w:w="0" w:type="auto"/>
          </w:tcPr>
          <w:p w14:paraId="4E545974" w14:textId="77777777" w:rsidR="004F2A1A" w:rsidRPr="004977A7" w:rsidRDefault="004F2A1A" w:rsidP="008B44F7">
            <w:pPr>
              <w:rPr>
                <w:noProof/>
              </w:rPr>
            </w:pPr>
            <w:r>
              <w:rPr>
                <w:noProof/>
              </w:rPr>
              <w:drawing>
                <wp:inline distT="0" distB="0" distL="0" distR="0" wp14:anchorId="43B3D90E" wp14:editId="659AB604">
                  <wp:extent cx="1752381" cy="1438095"/>
                  <wp:effectExtent l="0" t="0" r="635"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752381" cy="1438095"/>
                          </a:xfrm>
                          <a:prstGeom prst="rect">
                            <a:avLst/>
                          </a:prstGeom>
                        </pic:spPr>
                      </pic:pic>
                    </a:graphicData>
                  </a:graphic>
                </wp:inline>
              </w:drawing>
            </w:r>
          </w:p>
        </w:tc>
        <w:tc>
          <w:tcPr>
            <w:tcW w:w="0" w:type="auto"/>
          </w:tcPr>
          <w:p w14:paraId="14F89D1F" w14:textId="77777777" w:rsidR="004F2A1A" w:rsidRDefault="004F2A1A" w:rsidP="008B44F7">
            <w:r>
              <w:t>If you have a very long list, notice you can enter search text to filter the list.</w:t>
            </w:r>
          </w:p>
          <w:p w14:paraId="20B069E8" w14:textId="77777777" w:rsidR="004F2A1A" w:rsidRPr="006A1B56" w:rsidRDefault="004F2A1A" w:rsidP="008B44F7">
            <w:pPr>
              <w:rPr>
                <w:b/>
              </w:rPr>
            </w:pPr>
            <w:r w:rsidRPr="00DA05F1">
              <w:rPr>
                <w:color w:val="auto"/>
              </w:rPr>
              <w:t xml:space="preserve">Search </w:t>
            </w:r>
            <w:r w:rsidRPr="008D3F5D">
              <w:rPr>
                <w:bCs/>
              </w:rPr>
              <w:t>for</w:t>
            </w:r>
            <w:r>
              <w:rPr>
                <w:bCs/>
              </w:rPr>
              <w:t xml:space="preserve"> the</w:t>
            </w:r>
            <w:r w:rsidRPr="008D3F5D">
              <w:rPr>
                <w:b/>
              </w:rPr>
              <w:t xml:space="preserve"> </w:t>
            </w:r>
            <w:r>
              <w:rPr>
                <w:b/>
              </w:rPr>
              <w:t xml:space="preserve">fares </w:t>
            </w:r>
            <w:r w:rsidRPr="008D3F5D">
              <w:rPr>
                <w:bCs/>
              </w:rPr>
              <w:t>template.</w:t>
            </w:r>
          </w:p>
        </w:tc>
      </w:tr>
      <w:tr w:rsidR="004F2A1A" w:rsidRPr="004977A7" w14:paraId="777CF489" w14:textId="77777777" w:rsidTr="002E2D70">
        <w:trPr>
          <w:cantSplit/>
        </w:trPr>
        <w:tc>
          <w:tcPr>
            <w:tcW w:w="0" w:type="auto"/>
          </w:tcPr>
          <w:p w14:paraId="4977E95A" w14:textId="77777777" w:rsidR="004F2A1A" w:rsidRPr="004977A7" w:rsidRDefault="004F2A1A" w:rsidP="008B44F7">
            <w:pPr>
              <w:rPr>
                <w:noProof/>
              </w:rPr>
            </w:pPr>
          </w:p>
        </w:tc>
        <w:tc>
          <w:tcPr>
            <w:tcW w:w="0" w:type="auto"/>
          </w:tcPr>
          <w:p w14:paraId="183FF265" w14:textId="77777777" w:rsidR="004F2A1A" w:rsidRPr="00223720" w:rsidRDefault="004F2A1A" w:rsidP="008B44F7">
            <w:pPr>
              <w:rPr>
                <w:bCs/>
              </w:rPr>
            </w:pPr>
            <w:r w:rsidRPr="00DA05F1">
              <w:rPr>
                <w:color w:val="auto"/>
              </w:rPr>
              <w:t>Scroll</w:t>
            </w:r>
            <w:r>
              <w:rPr>
                <w:bCs/>
              </w:rPr>
              <w:t xml:space="preserve"> </w:t>
            </w:r>
            <w:r w:rsidRPr="00DA05F1">
              <w:rPr>
                <w:color w:val="auto"/>
              </w:rPr>
              <w:t>down</w:t>
            </w:r>
            <w:r w:rsidRPr="009729AD">
              <w:rPr>
                <w:bCs/>
                <w:color w:val="7030A0"/>
              </w:rPr>
              <w:t xml:space="preserve"> </w:t>
            </w:r>
            <w:r w:rsidRPr="00223720">
              <w:rPr>
                <w:bCs/>
              </w:rPr>
              <w:t>the</w:t>
            </w:r>
            <w:r>
              <w:rPr>
                <w:b/>
              </w:rPr>
              <w:t xml:space="preserve"> </w:t>
            </w:r>
            <w:r w:rsidRPr="006A1B56">
              <w:rPr>
                <w:b/>
              </w:rPr>
              <w:t xml:space="preserve">case </w:t>
            </w:r>
            <w:r>
              <w:rPr>
                <w:b/>
              </w:rPr>
              <w:t xml:space="preserve">&gt; Details </w:t>
            </w:r>
            <w:r w:rsidRPr="00223720">
              <w:rPr>
                <w:bCs/>
              </w:rPr>
              <w:t>tab to show blank fields</w:t>
            </w:r>
            <w:r>
              <w:rPr>
                <w:bCs/>
              </w:rPr>
              <w:t>.</w:t>
            </w:r>
          </w:p>
          <w:p w14:paraId="6842D838" w14:textId="77777777" w:rsidR="004F2A1A" w:rsidRDefault="004F2A1A" w:rsidP="008B44F7">
            <w:r>
              <w:t xml:space="preserve">Notice we still have a lot of blank fields in our case workspace. As soon as we select our template, many of those will be filled-in for us. </w:t>
            </w:r>
          </w:p>
          <w:p w14:paraId="676DB9C7" w14:textId="77777777" w:rsidR="004F2A1A" w:rsidRPr="004977A7" w:rsidRDefault="004F2A1A" w:rsidP="008B44F7">
            <w:r>
              <w:t>It is a best practice for agents to use templates as much as possible because they will give you a faster handling time and ensure the various fields are filled in correctly for the type of case you are working.</w:t>
            </w:r>
          </w:p>
        </w:tc>
      </w:tr>
      <w:tr w:rsidR="004F2A1A" w:rsidRPr="004977A7" w14:paraId="1B2B5A74" w14:textId="77777777" w:rsidTr="002E2D70">
        <w:trPr>
          <w:cantSplit/>
        </w:trPr>
        <w:tc>
          <w:tcPr>
            <w:tcW w:w="0" w:type="auto"/>
          </w:tcPr>
          <w:p w14:paraId="0FBE2588" w14:textId="77777777" w:rsidR="004F2A1A" w:rsidRPr="004977A7" w:rsidRDefault="004F2A1A" w:rsidP="008B44F7">
            <w:pPr>
              <w:rPr>
                <w:noProof/>
              </w:rPr>
            </w:pPr>
            <w:r>
              <w:rPr>
                <w:noProof/>
              </w:rPr>
              <w:drawing>
                <wp:inline distT="0" distB="0" distL="0" distR="0" wp14:anchorId="7B459FAD" wp14:editId="390BA317">
                  <wp:extent cx="1142857" cy="552381"/>
                  <wp:effectExtent l="0" t="0" r="635"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142857" cy="552381"/>
                          </a:xfrm>
                          <a:prstGeom prst="rect">
                            <a:avLst/>
                          </a:prstGeom>
                        </pic:spPr>
                      </pic:pic>
                    </a:graphicData>
                  </a:graphic>
                </wp:inline>
              </w:drawing>
            </w:r>
          </w:p>
        </w:tc>
        <w:tc>
          <w:tcPr>
            <w:tcW w:w="0" w:type="auto"/>
          </w:tcPr>
          <w:p w14:paraId="0CB28C54" w14:textId="77777777" w:rsidR="004F2A1A" w:rsidRDefault="004F2A1A" w:rsidP="008B44F7">
            <w:r>
              <w:t>For this example, let’s assume we have helped the customer with an issue related to fares, so we can use the Fares and Pricing template.</w:t>
            </w:r>
          </w:p>
          <w:p w14:paraId="38BE35A7" w14:textId="77777777" w:rsidR="004F2A1A" w:rsidRDefault="004F2A1A" w:rsidP="00DE17C7">
            <w:r>
              <w:t>Watch how the categories and other case fields are filled in as soon as I select the Fares and Pricing template.</w:t>
            </w:r>
          </w:p>
          <w:p w14:paraId="741D17EA" w14:textId="77777777" w:rsidR="004F2A1A" w:rsidRPr="005923F9" w:rsidRDefault="004F2A1A" w:rsidP="00DE17C7">
            <w:pPr>
              <w:rPr>
                <w:b/>
                <w:bCs/>
              </w:rPr>
            </w:pPr>
            <w:r w:rsidRPr="00DA05F1">
              <w:rPr>
                <w:bCs/>
                <w:color w:val="auto"/>
              </w:rPr>
              <w:t xml:space="preserve">Select </w:t>
            </w:r>
            <w:r w:rsidRPr="009729AD">
              <w:t>the</w:t>
            </w:r>
            <w:r w:rsidRPr="005923F9">
              <w:rPr>
                <w:b/>
                <w:bCs/>
              </w:rPr>
              <w:t xml:space="preserve"> Fares and Pricing </w:t>
            </w:r>
            <w:r w:rsidRPr="009729AD">
              <w:t>template</w:t>
            </w:r>
            <w:r>
              <w:t>.</w:t>
            </w:r>
          </w:p>
        </w:tc>
      </w:tr>
      <w:tr w:rsidR="004F2A1A" w:rsidRPr="004977A7" w14:paraId="315368C8" w14:textId="77777777" w:rsidTr="002E2D70">
        <w:trPr>
          <w:cantSplit/>
        </w:trPr>
        <w:tc>
          <w:tcPr>
            <w:tcW w:w="0" w:type="auto"/>
          </w:tcPr>
          <w:p w14:paraId="6939E416" w14:textId="77777777" w:rsidR="004F2A1A" w:rsidRPr="004977A7" w:rsidRDefault="004F2A1A" w:rsidP="003F2A83">
            <w:pPr>
              <w:rPr>
                <w:noProof/>
              </w:rPr>
            </w:pPr>
            <w:r>
              <w:rPr>
                <w:noProof/>
              </w:rPr>
              <w:drawing>
                <wp:inline distT="0" distB="0" distL="0" distR="0" wp14:anchorId="0E7C6AEC" wp14:editId="561E90BD">
                  <wp:extent cx="2355495" cy="1000700"/>
                  <wp:effectExtent l="0" t="0" r="698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89617" cy="1015196"/>
                          </a:xfrm>
                          <a:prstGeom prst="rect">
                            <a:avLst/>
                          </a:prstGeom>
                        </pic:spPr>
                      </pic:pic>
                    </a:graphicData>
                  </a:graphic>
                </wp:inline>
              </w:drawing>
            </w:r>
          </w:p>
        </w:tc>
        <w:tc>
          <w:tcPr>
            <w:tcW w:w="0" w:type="auto"/>
          </w:tcPr>
          <w:p w14:paraId="6CF018ED" w14:textId="77777777" w:rsidR="004F2A1A" w:rsidRDefault="004F2A1A" w:rsidP="003F2A83">
            <w:pPr>
              <w:rPr>
                <w:noProof/>
              </w:rPr>
            </w:pPr>
            <w:r w:rsidRPr="00424232">
              <w:rPr>
                <w:noProof/>
              </w:rPr>
              <w:t>A message appears at the top of the case workspace to confirm the template was applied.</w:t>
            </w:r>
          </w:p>
          <w:p w14:paraId="51F91C61" w14:textId="77777777" w:rsidR="004F2A1A" w:rsidRDefault="004F2A1A" w:rsidP="003F2A83">
            <w:pPr>
              <w:rPr>
                <w:noProof/>
              </w:rPr>
            </w:pPr>
            <w:r>
              <w:rPr>
                <w:noProof/>
              </w:rPr>
              <w:t>The message also tells us which fields were filled in for us by the template.</w:t>
            </w:r>
          </w:p>
          <w:p w14:paraId="5CC29ED0" w14:textId="77777777" w:rsidR="004F2A1A" w:rsidRPr="00424232" w:rsidRDefault="004F2A1A" w:rsidP="003F2A83">
            <w:pPr>
              <w:rPr>
                <w:noProof/>
              </w:rPr>
            </w:pPr>
            <w:r>
              <w:rPr>
                <w:noProof/>
              </w:rPr>
              <w:t>This is a time saver because we don’t need to manually fill-in these fields.</w:t>
            </w:r>
          </w:p>
        </w:tc>
      </w:tr>
      <w:tr w:rsidR="004F2A1A" w:rsidRPr="004977A7" w14:paraId="5F2CD583" w14:textId="77777777" w:rsidTr="002E2D70">
        <w:trPr>
          <w:cantSplit/>
        </w:trPr>
        <w:tc>
          <w:tcPr>
            <w:tcW w:w="0" w:type="auto"/>
          </w:tcPr>
          <w:p w14:paraId="67E7849D" w14:textId="77777777" w:rsidR="004F2A1A" w:rsidRDefault="004F2A1A" w:rsidP="003F2A83">
            <w:pPr>
              <w:rPr>
                <w:noProof/>
              </w:rPr>
            </w:pPr>
            <w:r>
              <w:rPr>
                <w:noProof/>
              </w:rPr>
              <w:drawing>
                <wp:inline distT="0" distB="0" distL="0" distR="0" wp14:anchorId="6DA3748E" wp14:editId="32BB59E2">
                  <wp:extent cx="857143" cy="466667"/>
                  <wp:effectExtent l="0" t="0" r="63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857143" cy="466667"/>
                          </a:xfrm>
                          <a:prstGeom prst="rect">
                            <a:avLst/>
                          </a:prstGeom>
                        </pic:spPr>
                      </pic:pic>
                    </a:graphicData>
                  </a:graphic>
                </wp:inline>
              </w:drawing>
            </w:r>
          </w:p>
        </w:tc>
        <w:tc>
          <w:tcPr>
            <w:tcW w:w="0" w:type="auto"/>
          </w:tcPr>
          <w:p w14:paraId="37D77193" w14:textId="77777777" w:rsidR="004F2A1A" w:rsidRPr="00424232" w:rsidRDefault="004F2A1A" w:rsidP="003F2A83">
            <w:pPr>
              <w:rPr>
                <w:noProof/>
              </w:rPr>
            </w:pPr>
            <w:r>
              <w:rPr>
                <w:noProof/>
              </w:rPr>
              <w:t xml:space="preserve">Below the white page icon, notice the black page icon. This icon is for </w:t>
            </w:r>
            <w:r w:rsidRPr="005F4FDE">
              <w:rPr>
                <w:b/>
                <w:bCs/>
                <w:noProof/>
              </w:rPr>
              <w:t>quick templates</w:t>
            </w:r>
            <w:r>
              <w:rPr>
                <w:noProof/>
              </w:rPr>
              <w:t xml:space="preserve"> (also known as </w:t>
            </w:r>
            <w:r w:rsidRPr="005F4FDE">
              <w:rPr>
                <w:b/>
                <w:bCs/>
                <w:noProof/>
              </w:rPr>
              <w:t>response templates</w:t>
            </w:r>
            <w:r>
              <w:rPr>
                <w:noProof/>
              </w:rPr>
              <w:t>). Quick</w:t>
            </w:r>
            <w:r w:rsidRPr="00465F98">
              <w:rPr>
                <w:noProof/>
              </w:rPr>
              <w:t xml:space="preserve"> templates a</w:t>
            </w:r>
            <w:r>
              <w:rPr>
                <w:noProof/>
              </w:rPr>
              <w:t>re</w:t>
            </w:r>
            <w:r w:rsidRPr="00465F98">
              <w:rPr>
                <w:noProof/>
              </w:rPr>
              <w:t xml:space="preserve"> reusable messages that you can copy and paste </w:t>
            </w:r>
            <w:r>
              <w:rPr>
                <w:noProof/>
              </w:rPr>
              <w:t>into a comment or email. Managers are able to create quick templates.</w:t>
            </w:r>
          </w:p>
        </w:tc>
      </w:tr>
    </w:tbl>
    <w:p w14:paraId="5607FCDF" w14:textId="77777777" w:rsidR="004F2A1A" w:rsidRDefault="004F2A1A" w:rsidP="004835FF">
      <w:pPr>
        <w:pStyle w:val="Heading3"/>
        <w:keepNext w:val="0"/>
        <w:keepLines w:val="0"/>
        <w:numPr>
          <w:ilvl w:val="2"/>
          <w:numId w:val="2"/>
        </w:numPr>
        <w:spacing w:before="600" w:after="0"/>
        <w:rPr>
          <w:noProof/>
        </w:rPr>
      </w:pPr>
      <w:bookmarkStart w:id="57" w:name="_Toc106170203"/>
      <w:r>
        <w:rPr>
          <w:noProof/>
        </w:rPr>
        <w:t>Case workspace fields - continued</w:t>
      </w:r>
      <w:bookmarkEnd w:id="57"/>
    </w:p>
    <w:p w14:paraId="0B7CE1A3" w14:textId="77777777" w:rsidR="004F2A1A" w:rsidRPr="00424232" w:rsidRDefault="004F2A1A" w:rsidP="003F2A83">
      <w:pPr>
        <w:tabs>
          <w:tab w:val="left" w:pos="6043"/>
        </w:tabs>
        <w:ind w:left="113"/>
      </w:pPr>
      <w:r>
        <w:rPr>
          <w:noProof/>
        </w:rPr>
        <w:t>We will look at more best practices for using templates in a few minutes. For now, let’s look at the other fields in the case workspace.</w:t>
      </w:r>
      <w:r w:rsidRPr="004977A7">
        <w:rPr>
          <w:noProof/>
        </w:rPr>
        <w:tab/>
      </w:r>
    </w:p>
    <w:tbl>
      <w:tblPr>
        <w:tblStyle w:val="TableGrid2"/>
        <w:tblW w:w="0" w:type="auto"/>
        <w:tblInd w:w="0" w:type="dxa"/>
        <w:tblLook w:val="04A0" w:firstRow="1" w:lastRow="0" w:firstColumn="1" w:lastColumn="0" w:noHBand="0" w:noVBand="1"/>
      </w:tblPr>
      <w:tblGrid>
        <w:gridCol w:w="3860"/>
        <w:gridCol w:w="6563"/>
      </w:tblGrid>
      <w:tr w:rsidR="004F2A1A" w:rsidRPr="004977A7" w14:paraId="201EB049" w14:textId="77777777" w:rsidTr="00067241">
        <w:trPr>
          <w:cantSplit/>
        </w:trPr>
        <w:tc>
          <w:tcPr>
            <w:tcW w:w="0" w:type="auto"/>
          </w:tcPr>
          <w:p w14:paraId="50E8EFE6" w14:textId="77777777" w:rsidR="004F2A1A" w:rsidRPr="004977A7" w:rsidRDefault="004F2A1A" w:rsidP="00DC5F83">
            <w:pPr>
              <w:rPr>
                <w:noProof/>
              </w:rPr>
            </w:pPr>
            <w:r>
              <w:rPr>
                <w:noProof/>
              </w:rPr>
              <w:drawing>
                <wp:inline distT="0" distB="0" distL="0" distR="0" wp14:anchorId="5873F4F6" wp14:editId="7389749B">
                  <wp:extent cx="1333333" cy="1371429"/>
                  <wp:effectExtent l="0" t="0" r="635"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333333" cy="1371429"/>
                          </a:xfrm>
                          <a:prstGeom prst="rect">
                            <a:avLst/>
                          </a:prstGeom>
                        </pic:spPr>
                      </pic:pic>
                    </a:graphicData>
                  </a:graphic>
                </wp:inline>
              </w:drawing>
            </w:r>
          </w:p>
        </w:tc>
        <w:tc>
          <w:tcPr>
            <w:tcW w:w="0" w:type="auto"/>
          </w:tcPr>
          <w:p w14:paraId="1348218D" w14:textId="77777777" w:rsidR="004F2A1A" w:rsidRPr="00424232" w:rsidRDefault="004F2A1A" w:rsidP="00DC5F83">
            <w:r w:rsidRPr="00424232">
              <w:t xml:space="preserve">If applicable, </w:t>
            </w:r>
            <w:r w:rsidRPr="00DA05F1">
              <w:rPr>
                <w:bCs/>
                <w:color w:val="auto"/>
              </w:rPr>
              <w:t>select</w:t>
            </w:r>
            <w:r w:rsidRPr="009729AD">
              <w:rPr>
                <w:color w:val="7030A0"/>
              </w:rPr>
              <w:t xml:space="preserve"> </w:t>
            </w:r>
            <w:r w:rsidRPr="00424232">
              <w:t>priority process ADMP/INV01/XADM</w:t>
            </w:r>
          </w:p>
          <w:p w14:paraId="513BCD47" w14:textId="77777777" w:rsidR="004F2A1A" w:rsidRPr="00424232" w:rsidRDefault="004F2A1A" w:rsidP="00DC5F83">
            <w:r w:rsidRPr="00424232">
              <w:t>ADMP - issue has ADM potential; X - no ADM potential</w:t>
            </w:r>
          </w:p>
          <w:p w14:paraId="7E3EF953" w14:textId="77777777" w:rsidR="004F2A1A" w:rsidRPr="00424232" w:rsidRDefault="004F2A1A" w:rsidP="00DC5F83">
            <w:r w:rsidRPr="00424232">
              <w:t>INV01 - if ticket has been escalated</w:t>
            </w:r>
            <w:r>
              <w:t>. This option is applied automatically by ServiceNow. It cannot be applied by the Help Desk.</w:t>
            </w:r>
          </w:p>
          <w:p w14:paraId="50EFF1DE" w14:textId="77777777" w:rsidR="004F2A1A" w:rsidRPr="004977A7" w:rsidRDefault="004F2A1A" w:rsidP="00DC5F83"/>
        </w:tc>
      </w:tr>
      <w:tr w:rsidR="004F2A1A" w:rsidRPr="004977A7" w14:paraId="73DB4A04" w14:textId="77777777" w:rsidTr="00067241">
        <w:trPr>
          <w:cantSplit/>
        </w:trPr>
        <w:tc>
          <w:tcPr>
            <w:tcW w:w="0" w:type="auto"/>
          </w:tcPr>
          <w:p w14:paraId="545DA3CE" w14:textId="77777777" w:rsidR="004F2A1A" w:rsidRPr="004977A7" w:rsidRDefault="004F2A1A" w:rsidP="00DC5F83">
            <w:pPr>
              <w:rPr>
                <w:noProof/>
              </w:rPr>
            </w:pPr>
            <w:r>
              <w:rPr>
                <w:noProof/>
              </w:rPr>
              <w:drawing>
                <wp:inline distT="0" distB="0" distL="0" distR="0" wp14:anchorId="7B4B4615" wp14:editId="11CC8380">
                  <wp:extent cx="971429" cy="390476"/>
                  <wp:effectExtent l="0" t="0" r="63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71429" cy="390476"/>
                          </a:xfrm>
                          <a:prstGeom prst="rect">
                            <a:avLst/>
                          </a:prstGeom>
                        </pic:spPr>
                      </pic:pic>
                    </a:graphicData>
                  </a:graphic>
                </wp:inline>
              </w:drawing>
            </w:r>
          </w:p>
        </w:tc>
        <w:tc>
          <w:tcPr>
            <w:tcW w:w="0" w:type="auto"/>
          </w:tcPr>
          <w:p w14:paraId="2761F406" w14:textId="77777777" w:rsidR="004F2A1A" w:rsidRPr="00424232" w:rsidRDefault="004F2A1A" w:rsidP="00DC5F83">
            <w:r w:rsidRPr="00424232">
              <w:t xml:space="preserve">The case </w:t>
            </w:r>
            <w:r w:rsidRPr="001923FA">
              <w:rPr>
                <w:b/>
                <w:bCs/>
              </w:rPr>
              <w:t>Severity</w:t>
            </w:r>
            <w:r w:rsidRPr="00424232">
              <w:t xml:space="preserve"> is populated by ServiceNow, but can be changed by the agent.</w:t>
            </w:r>
          </w:p>
        </w:tc>
      </w:tr>
      <w:tr w:rsidR="004F2A1A" w:rsidRPr="004977A7" w14:paraId="334B4136" w14:textId="77777777" w:rsidTr="00067241">
        <w:trPr>
          <w:cantSplit/>
        </w:trPr>
        <w:tc>
          <w:tcPr>
            <w:tcW w:w="0" w:type="auto"/>
          </w:tcPr>
          <w:p w14:paraId="3EB3725D" w14:textId="77777777" w:rsidR="004F2A1A" w:rsidRDefault="004F2A1A" w:rsidP="00DC5F83">
            <w:pPr>
              <w:rPr>
                <w:noProof/>
              </w:rPr>
            </w:pPr>
            <w:r>
              <w:rPr>
                <w:noProof/>
              </w:rPr>
              <w:lastRenderedPageBreak/>
              <w:drawing>
                <wp:inline distT="0" distB="0" distL="0" distR="0" wp14:anchorId="6DDD8051" wp14:editId="659093D1">
                  <wp:extent cx="2314286" cy="485714"/>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14286" cy="485714"/>
                          </a:xfrm>
                          <a:prstGeom prst="rect">
                            <a:avLst/>
                          </a:prstGeom>
                        </pic:spPr>
                      </pic:pic>
                    </a:graphicData>
                  </a:graphic>
                </wp:inline>
              </w:drawing>
            </w:r>
          </w:p>
        </w:tc>
        <w:tc>
          <w:tcPr>
            <w:tcW w:w="0" w:type="auto"/>
          </w:tcPr>
          <w:p w14:paraId="05373DD1" w14:textId="77777777" w:rsidR="004F2A1A" w:rsidRPr="008019B1" w:rsidRDefault="004F2A1A" w:rsidP="00DC5F83">
            <w:pPr>
              <w:rPr>
                <w:b/>
                <w:bCs/>
              </w:rPr>
            </w:pPr>
            <w:r>
              <w:t>Problem – Known issues with software are sometimes identified as problems. If applicable, the problem identifier will appear here.</w:t>
            </w:r>
          </w:p>
        </w:tc>
      </w:tr>
      <w:tr w:rsidR="004F2A1A" w:rsidRPr="004977A7" w14:paraId="619D3E81" w14:textId="77777777" w:rsidTr="00067241">
        <w:trPr>
          <w:cantSplit/>
        </w:trPr>
        <w:tc>
          <w:tcPr>
            <w:tcW w:w="0" w:type="auto"/>
          </w:tcPr>
          <w:p w14:paraId="691176A0" w14:textId="77777777" w:rsidR="004F2A1A" w:rsidRDefault="004F2A1A" w:rsidP="00DC5F83">
            <w:pPr>
              <w:rPr>
                <w:noProof/>
              </w:rPr>
            </w:pPr>
            <w:r>
              <w:rPr>
                <w:noProof/>
              </w:rPr>
              <w:drawing>
                <wp:inline distT="0" distB="0" distL="0" distR="0" wp14:anchorId="7683A472" wp14:editId="33489C5B">
                  <wp:extent cx="1009524" cy="542857"/>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009524" cy="542857"/>
                          </a:xfrm>
                          <a:prstGeom prst="rect">
                            <a:avLst/>
                          </a:prstGeom>
                        </pic:spPr>
                      </pic:pic>
                    </a:graphicData>
                  </a:graphic>
                </wp:inline>
              </w:drawing>
            </w:r>
          </w:p>
        </w:tc>
        <w:tc>
          <w:tcPr>
            <w:tcW w:w="0" w:type="auto"/>
          </w:tcPr>
          <w:p w14:paraId="5E00D94D" w14:textId="77777777" w:rsidR="004F2A1A" w:rsidRPr="008019B1" w:rsidRDefault="004F2A1A" w:rsidP="00DC5F83">
            <w:pPr>
              <w:rPr>
                <w:b/>
                <w:bCs/>
              </w:rPr>
            </w:pPr>
            <w:r w:rsidRPr="007871E7">
              <w:rPr>
                <w:b/>
                <w:bCs/>
              </w:rPr>
              <w:t>Parent</w:t>
            </w:r>
            <w:r w:rsidRPr="003444FA">
              <w:t xml:space="preserve"> - If this was a child case, we would see the </w:t>
            </w:r>
            <w:r>
              <w:t>major</w:t>
            </w:r>
            <w:r w:rsidRPr="003444FA">
              <w:t xml:space="preserve"> case number in this field. We can also assign this case to a </w:t>
            </w:r>
            <w:r>
              <w:t>major case</w:t>
            </w:r>
            <w:r w:rsidRPr="003444FA">
              <w:t xml:space="preserve"> by entering the </w:t>
            </w:r>
            <w:r>
              <w:t>major</w:t>
            </w:r>
            <w:r w:rsidRPr="003444FA">
              <w:t xml:space="preserve"> case number here.</w:t>
            </w:r>
            <w:r>
              <w:t xml:space="preserve"> You will learn more about major cases later in this training.</w:t>
            </w:r>
          </w:p>
        </w:tc>
      </w:tr>
      <w:tr w:rsidR="004F2A1A" w:rsidRPr="004977A7" w14:paraId="20B9A713" w14:textId="77777777" w:rsidTr="00067241">
        <w:trPr>
          <w:cantSplit/>
        </w:trPr>
        <w:tc>
          <w:tcPr>
            <w:tcW w:w="0" w:type="auto"/>
            <w:hideMark/>
          </w:tcPr>
          <w:p w14:paraId="6873CB67" w14:textId="77777777" w:rsidR="004F2A1A" w:rsidRPr="004977A7" w:rsidRDefault="004F2A1A" w:rsidP="00DC5F83">
            <w:pPr>
              <w:rPr>
                <w:noProof/>
              </w:rPr>
            </w:pPr>
            <w:r>
              <w:rPr>
                <w:noProof/>
              </w:rPr>
              <w:drawing>
                <wp:inline distT="0" distB="0" distL="0" distR="0" wp14:anchorId="03A31B1D" wp14:editId="2353E906">
                  <wp:extent cx="790476" cy="457143"/>
                  <wp:effectExtent l="0" t="0" r="0" b="63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90476" cy="457143"/>
                          </a:xfrm>
                          <a:prstGeom prst="rect">
                            <a:avLst/>
                          </a:prstGeom>
                        </pic:spPr>
                      </pic:pic>
                    </a:graphicData>
                  </a:graphic>
                </wp:inline>
              </w:drawing>
            </w:r>
          </w:p>
        </w:tc>
        <w:tc>
          <w:tcPr>
            <w:tcW w:w="0" w:type="auto"/>
          </w:tcPr>
          <w:p w14:paraId="3D4F27E1" w14:textId="77777777" w:rsidR="004F2A1A" w:rsidRPr="00FE4B9D" w:rsidRDefault="004F2A1A" w:rsidP="00DC5F83">
            <w:r w:rsidRPr="008019B1">
              <w:rPr>
                <w:b/>
                <w:bCs/>
              </w:rPr>
              <w:t>Billable</w:t>
            </w:r>
            <w:r w:rsidRPr="00424232">
              <w:t xml:space="preserve"> defaults to yes, no, or blank based on categorization. Where blank is the default, the helpdesk agent will need to select a value. </w:t>
            </w:r>
          </w:p>
        </w:tc>
      </w:tr>
      <w:tr w:rsidR="004F2A1A" w:rsidRPr="004977A7" w14:paraId="61055C9F" w14:textId="77777777" w:rsidTr="00067241">
        <w:trPr>
          <w:cantSplit/>
        </w:trPr>
        <w:tc>
          <w:tcPr>
            <w:tcW w:w="0" w:type="auto"/>
          </w:tcPr>
          <w:p w14:paraId="0D4B508F" w14:textId="77777777" w:rsidR="004F2A1A" w:rsidRPr="004977A7" w:rsidRDefault="004F2A1A" w:rsidP="00DC5F83">
            <w:pPr>
              <w:rPr>
                <w:noProof/>
              </w:rPr>
            </w:pPr>
            <w:r>
              <w:rPr>
                <w:noProof/>
              </w:rPr>
              <w:drawing>
                <wp:inline distT="0" distB="0" distL="0" distR="0" wp14:anchorId="651F5B93" wp14:editId="7F0912C8">
                  <wp:extent cx="1457143" cy="132381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57143" cy="1323810"/>
                          </a:xfrm>
                          <a:prstGeom prst="rect">
                            <a:avLst/>
                          </a:prstGeom>
                        </pic:spPr>
                      </pic:pic>
                    </a:graphicData>
                  </a:graphic>
                </wp:inline>
              </w:drawing>
            </w:r>
          </w:p>
        </w:tc>
        <w:tc>
          <w:tcPr>
            <w:tcW w:w="0" w:type="auto"/>
          </w:tcPr>
          <w:p w14:paraId="1D5E2A76" w14:textId="77777777" w:rsidR="004F2A1A" w:rsidRDefault="004F2A1A" w:rsidP="00DC5F83">
            <w:r>
              <w:t>In the Billable drop-down, n</w:t>
            </w:r>
            <w:r w:rsidRPr="004977A7">
              <w:t xml:space="preserve">otice the </w:t>
            </w:r>
            <w:r w:rsidRPr="008019B1">
              <w:rPr>
                <w:b/>
                <w:bCs/>
              </w:rPr>
              <w:t>ESD</w:t>
            </w:r>
            <w:r w:rsidRPr="004977A7">
              <w:t xml:space="preserve"> option</w:t>
            </w:r>
            <w:r>
              <w:t>.</w:t>
            </w:r>
            <w:r w:rsidRPr="004977A7">
              <w:t xml:space="preserve"> </w:t>
            </w:r>
          </w:p>
          <w:p w14:paraId="408FA04C" w14:textId="77777777" w:rsidR="004F2A1A" w:rsidRPr="004977A7" w:rsidRDefault="004F2A1A" w:rsidP="00DC5F83">
            <w:r w:rsidRPr="004977A7">
              <w:t xml:space="preserve">This stands for Extended Services Desk and is billable at a different rate. </w:t>
            </w:r>
          </w:p>
        </w:tc>
      </w:tr>
      <w:tr w:rsidR="004F2A1A" w:rsidRPr="004977A7" w14:paraId="3AB90C80" w14:textId="77777777" w:rsidTr="00067241">
        <w:trPr>
          <w:cantSplit/>
        </w:trPr>
        <w:tc>
          <w:tcPr>
            <w:tcW w:w="0" w:type="auto"/>
            <w:hideMark/>
          </w:tcPr>
          <w:p w14:paraId="25BF37E0" w14:textId="77777777" w:rsidR="004F2A1A" w:rsidRPr="004977A7" w:rsidRDefault="004F2A1A" w:rsidP="00DC5F83">
            <w:pPr>
              <w:rPr>
                <w:noProof/>
              </w:rPr>
            </w:pPr>
            <w:r>
              <w:rPr>
                <w:noProof/>
              </w:rPr>
              <w:drawing>
                <wp:inline distT="0" distB="0" distL="0" distR="0" wp14:anchorId="1A227094" wp14:editId="3645A33A">
                  <wp:extent cx="1009524" cy="457143"/>
                  <wp:effectExtent l="0" t="0" r="635" b="63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09524" cy="457143"/>
                          </a:xfrm>
                          <a:prstGeom prst="rect">
                            <a:avLst/>
                          </a:prstGeom>
                        </pic:spPr>
                      </pic:pic>
                    </a:graphicData>
                  </a:graphic>
                </wp:inline>
              </w:drawing>
            </w:r>
          </w:p>
        </w:tc>
        <w:tc>
          <w:tcPr>
            <w:tcW w:w="0" w:type="auto"/>
          </w:tcPr>
          <w:p w14:paraId="33CF465F" w14:textId="77777777" w:rsidR="004F2A1A" w:rsidRPr="004977A7" w:rsidRDefault="004F2A1A" w:rsidP="00DC5F83">
            <w:r w:rsidRPr="004977A7">
              <w:t xml:space="preserve">If the agent is assigned to only one group, </w:t>
            </w:r>
            <w:r w:rsidRPr="008019B1">
              <w:rPr>
                <w:b/>
                <w:bCs/>
              </w:rPr>
              <w:t>Group Opened By</w:t>
            </w:r>
            <w:r w:rsidRPr="004977A7">
              <w:t xml:space="preserve"> will default to their group. </w:t>
            </w:r>
          </w:p>
          <w:p w14:paraId="31CB749E" w14:textId="77777777" w:rsidR="004F2A1A" w:rsidRPr="004977A7" w:rsidRDefault="004F2A1A" w:rsidP="00DC5F83">
            <w:r w:rsidRPr="004977A7">
              <w:t>If the agent is assigned to multiple groups, they have to specify the Group Opened By.</w:t>
            </w:r>
          </w:p>
          <w:p w14:paraId="65459D86" w14:textId="77777777" w:rsidR="004F2A1A" w:rsidRPr="0008098C" w:rsidRDefault="004F2A1A" w:rsidP="00DC5F83">
            <w:r w:rsidRPr="004977A7">
              <w:t>Once the case is saved, this field disappears from the workspace.</w:t>
            </w:r>
          </w:p>
        </w:tc>
      </w:tr>
      <w:tr w:rsidR="004F2A1A" w:rsidRPr="004977A7" w14:paraId="67F87499" w14:textId="77777777" w:rsidTr="00067241">
        <w:trPr>
          <w:cantSplit/>
        </w:trPr>
        <w:tc>
          <w:tcPr>
            <w:tcW w:w="0" w:type="auto"/>
            <w:hideMark/>
          </w:tcPr>
          <w:p w14:paraId="682156C6" w14:textId="77777777" w:rsidR="004F2A1A" w:rsidRPr="004977A7" w:rsidRDefault="004F2A1A" w:rsidP="00DC5F83">
            <w:pPr>
              <w:rPr>
                <w:noProof/>
              </w:rPr>
            </w:pPr>
            <w:r>
              <w:rPr>
                <w:noProof/>
              </w:rPr>
              <w:drawing>
                <wp:inline distT="0" distB="0" distL="0" distR="0" wp14:anchorId="2893AA29" wp14:editId="43F3A250">
                  <wp:extent cx="1038095" cy="400000"/>
                  <wp:effectExtent l="0" t="0" r="0" b="63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38095" cy="400000"/>
                          </a:xfrm>
                          <a:prstGeom prst="rect">
                            <a:avLst/>
                          </a:prstGeom>
                        </pic:spPr>
                      </pic:pic>
                    </a:graphicData>
                  </a:graphic>
                </wp:inline>
              </w:drawing>
            </w:r>
          </w:p>
        </w:tc>
        <w:tc>
          <w:tcPr>
            <w:tcW w:w="0" w:type="auto"/>
          </w:tcPr>
          <w:p w14:paraId="620AE6AF" w14:textId="77777777" w:rsidR="004F2A1A" w:rsidRDefault="004F2A1A" w:rsidP="00DC5F83">
            <w:r w:rsidRPr="008019B1">
              <w:rPr>
                <w:b/>
                <w:bCs/>
              </w:rPr>
              <w:t>Assignment group</w:t>
            </w:r>
            <w:r w:rsidRPr="004977A7">
              <w:t xml:space="preserve"> is the group the </w:t>
            </w:r>
            <w:r>
              <w:t>case</w:t>
            </w:r>
            <w:r w:rsidRPr="004977A7">
              <w:t xml:space="preserve"> is initially assigned to.  It defaults to the Group Opened By, but can be changed by the agent.</w:t>
            </w:r>
          </w:p>
          <w:p w14:paraId="5740B1F9" w14:textId="77777777" w:rsidR="004F2A1A" w:rsidRPr="004977A7" w:rsidRDefault="004F2A1A" w:rsidP="000B1885">
            <w:r>
              <w:t xml:space="preserve">If you are escalating the case to another group, this is where you would enter the other group. </w:t>
            </w:r>
            <w:r w:rsidRPr="004977A7">
              <w:t xml:space="preserve"> </w:t>
            </w:r>
          </w:p>
        </w:tc>
      </w:tr>
      <w:tr w:rsidR="004F2A1A" w:rsidRPr="004977A7" w14:paraId="3B0EFE76" w14:textId="77777777" w:rsidTr="00067241">
        <w:trPr>
          <w:cantSplit/>
        </w:trPr>
        <w:tc>
          <w:tcPr>
            <w:tcW w:w="0" w:type="auto"/>
            <w:hideMark/>
          </w:tcPr>
          <w:p w14:paraId="419DF4F0" w14:textId="77777777" w:rsidR="004F2A1A" w:rsidRPr="004977A7" w:rsidRDefault="004F2A1A" w:rsidP="00DC5F83">
            <w:pPr>
              <w:rPr>
                <w:noProof/>
              </w:rPr>
            </w:pPr>
            <w:r>
              <w:rPr>
                <w:noProof/>
              </w:rPr>
              <w:drawing>
                <wp:inline distT="0" distB="0" distL="0" distR="0" wp14:anchorId="74A6B279" wp14:editId="3A19BCE0">
                  <wp:extent cx="923810" cy="409524"/>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923810" cy="409524"/>
                          </a:xfrm>
                          <a:prstGeom prst="rect">
                            <a:avLst/>
                          </a:prstGeom>
                        </pic:spPr>
                      </pic:pic>
                    </a:graphicData>
                  </a:graphic>
                </wp:inline>
              </w:drawing>
            </w:r>
          </w:p>
        </w:tc>
        <w:tc>
          <w:tcPr>
            <w:tcW w:w="0" w:type="auto"/>
          </w:tcPr>
          <w:p w14:paraId="63CA6F7B" w14:textId="77777777" w:rsidR="004F2A1A" w:rsidRPr="004977A7" w:rsidRDefault="004F2A1A" w:rsidP="00DC5F83">
            <w:r w:rsidRPr="001923FA">
              <w:rPr>
                <w:b/>
                <w:bCs/>
              </w:rPr>
              <w:t>Assigned To</w:t>
            </w:r>
            <w:r w:rsidRPr="004977A7">
              <w:t xml:space="preserve"> defaults to the agent </w:t>
            </w:r>
            <w:r>
              <w:t>who is creating</w:t>
            </w:r>
            <w:r w:rsidRPr="004977A7">
              <w:t xml:space="preserve"> the case.</w:t>
            </w:r>
          </w:p>
          <w:p w14:paraId="6823A8C8" w14:textId="77777777" w:rsidR="004F2A1A" w:rsidRPr="004977A7" w:rsidRDefault="004F2A1A" w:rsidP="00DC5F83">
            <w:r w:rsidRPr="004977A7">
              <w:t>If I re-assign the case to another group that I’m not a member of, this field clears.</w:t>
            </w:r>
          </w:p>
        </w:tc>
      </w:tr>
      <w:tr w:rsidR="004F2A1A" w:rsidRPr="004977A7" w14:paraId="00B0D8CB" w14:textId="77777777" w:rsidTr="00067241">
        <w:trPr>
          <w:cantSplit/>
        </w:trPr>
        <w:tc>
          <w:tcPr>
            <w:tcW w:w="0" w:type="auto"/>
            <w:hideMark/>
          </w:tcPr>
          <w:p w14:paraId="4944CDBB" w14:textId="77777777" w:rsidR="004F2A1A" w:rsidRPr="004977A7" w:rsidRDefault="004F2A1A" w:rsidP="00DC5F83">
            <w:pPr>
              <w:rPr>
                <w:noProof/>
              </w:rPr>
            </w:pPr>
            <w:r>
              <w:rPr>
                <w:noProof/>
              </w:rPr>
              <w:lastRenderedPageBreak/>
              <w:drawing>
                <wp:inline distT="0" distB="0" distL="0" distR="0" wp14:anchorId="086FAD07" wp14:editId="3F4D9C3E">
                  <wp:extent cx="1514286" cy="533333"/>
                  <wp:effectExtent l="0" t="0" r="0" b="63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14286" cy="533333"/>
                          </a:xfrm>
                          <a:prstGeom prst="rect">
                            <a:avLst/>
                          </a:prstGeom>
                        </pic:spPr>
                      </pic:pic>
                    </a:graphicData>
                  </a:graphic>
                </wp:inline>
              </w:drawing>
            </w:r>
          </w:p>
        </w:tc>
        <w:tc>
          <w:tcPr>
            <w:tcW w:w="0" w:type="auto"/>
          </w:tcPr>
          <w:p w14:paraId="6F95691B" w14:textId="77777777" w:rsidR="004F2A1A" w:rsidRPr="004977A7" w:rsidRDefault="004F2A1A" w:rsidP="00DC5F83">
            <w:r>
              <w:t xml:space="preserve">In the case form, </w:t>
            </w:r>
            <w:r w:rsidRPr="008019B1">
              <w:rPr>
                <w:b/>
                <w:bCs/>
              </w:rPr>
              <w:t>Short description</w:t>
            </w:r>
            <w:r w:rsidRPr="004977A7">
              <w:t xml:space="preserve"> is visible to the customer, so be mindful of entering description text that will be helpful and appropriate for them.</w:t>
            </w:r>
          </w:p>
          <w:p w14:paraId="51EE1968" w14:textId="77777777" w:rsidR="004F2A1A" w:rsidRDefault="004F2A1A" w:rsidP="00DC5F83">
            <w:r>
              <w:t xml:space="preserve">You may recall, we also entered Short description in the interaction. Fields entered in interactions are </w:t>
            </w:r>
            <w:r w:rsidRPr="008019B1">
              <w:rPr>
                <w:b/>
                <w:bCs/>
              </w:rPr>
              <w:t>not</w:t>
            </w:r>
            <w:r>
              <w:t xml:space="preserve"> visible to the customer. </w:t>
            </w:r>
          </w:p>
          <w:p w14:paraId="36519A80" w14:textId="77777777" w:rsidR="004F2A1A" w:rsidRDefault="004F2A1A" w:rsidP="00DC5F83">
            <w:r w:rsidRPr="004977A7">
              <w:t xml:space="preserve">ServiceNow also uses the text you enter in short description to find knowledge articles related to your ticket. </w:t>
            </w:r>
          </w:p>
          <w:p w14:paraId="73A0F3AB" w14:textId="77777777" w:rsidR="004F2A1A" w:rsidRPr="001923FA" w:rsidRDefault="004F2A1A" w:rsidP="00DC5F83">
            <w:pPr>
              <w:rPr>
                <w:b/>
                <w:bCs/>
              </w:rPr>
            </w:pPr>
            <w:r w:rsidRPr="009729AD">
              <w:t xml:space="preserve">In </w:t>
            </w:r>
            <w:r w:rsidRPr="001923FA">
              <w:rPr>
                <w:b/>
                <w:bCs/>
              </w:rPr>
              <w:t>Short description</w:t>
            </w:r>
            <w:r w:rsidRPr="009729AD">
              <w:t xml:space="preserve">, </w:t>
            </w:r>
            <w:r w:rsidRPr="00DA05F1">
              <w:rPr>
                <w:bCs/>
                <w:color w:val="auto"/>
              </w:rPr>
              <w:t>enter</w:t>
            </w:r>
            <w:r w:rsidRPr="001923FA">
              <w:rPr>
                <w:b/>
                <w:bCs/>
              </w:rPr>
              <w:t xml:space="preserve">: Claim PNR error </w:t>
            </w:r>
          </w:p>
        </w:tc>
      </w:tr>
    </w:tbl>
    <w:p w14:paraId="1B7985FE" w14:textId="77777777" w:rsidR="004F2A1A" w:rsidRPr="004977A7" w:rsidRDefault="004F2A1A" w:rsidP="004835FF">
      <w:pPr>
        <w:pStyle w:val="Heading3"/>
        <w:keepNext w:val="0"/>
        <w:keepLines w:val="0"/>
        <w:numPr>
          <w:ilvl w:val="2"/>
          <w:numId w:val="2"/>
        </w:numPr>
        <w:spacing w:before="600" w:after="0"/>
      </w:pPr>
      <w:bookmarkStart w:id="58" w:name="_Toc2581127"/>
      <w:bookmarkStart w:id="59" w:name="_Toc106170204"/>
      <w:r w:rsidRPr="004977A7">
        <w:t>Knowledge Results</w:t>
      </w:r>
      <w:bookmarkEnd w:id="58"/>
      <w:bookmarkEnd w:id="59"/>
    </w:p>
    <w:tbl>
      <w:tblPr>
        <w:tblStyle w:val="TableGrid2"/>
        <w:tblW w:w="0" w:type="auto"/>
        <w:tblInd w:w="0" w:type="dxa"/>
        <w:tblLook w:val="04A0" w:firstRow="1" w:lastRow="0" w:firstColumn="1" w:lastColumn="0" w:noHBand="0" w:noVBand="1"/>
      </w:tblPr>
      <w:tblGrid>
        <w:gridCol w:w="5123"/>
        <w:gridCol w:w="5300"/>
      </w:tblGrid>
      <w:tr w:rsidR="004F2A1A" w:rsidRPr="004977A7" w14:paraId="06FC0C5E" w14:textId="77777777" w:rsidTr="00067241">
        <w:trPr>
          <w:cantSplit/>
        </w:trPr>
        <w:tc>
          <w:tcPr>
            <w:tcW w:w="0" w:type="auto"/>
          </w:tcPr>
          <w:p w14:paraId="20161521" w14:textId="77777777" w:rsidR="004F2A1A" w:rsidRPr="004977A7" w:rsidRDefault="004F2A1A" w:rsidP="003F2A83">
            <w:pPr>
              <w:rPr>
                <w:noProof/>
              </w:rPr>
            </w:pPr>
            <w:r>
              <w:rPr>
                <w:noProof/>
              </w:rPr>
              <w:drawing>
                <wp:inline distT="0" distB="0" distL="0" distR="0" wp14:anchorId="1F6FC0EE" wp14:editId="1D492C1A">
                  <wp:extent cx="3116276" cy="705868"/>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89381" cy="722427"/>
                          </a:xfrm>
                          <a:prstGeom prst="rect">
                            <a:avLst/>
                          </a:prstGeom>
                        </pic:spPr>
                      </pic:pic>
                    </a:graphicData>
                  </a:graphic>
                </wp:inline>
              </w:drawing>
            </w:r>
          </w:p>
        </w:tc>
        <w:tc>
          <w:tcPr>
            <w:tcW w:w="0" w:type="auto"/>
          </w:tcPr>
          <w:p w14:paraId="0A354648" w14:textId="77777777" w:rsidR="004F2A1A" w:rsidRPr="004977A7" w:rsidRDefault="004F2A1A" w:rsidP="003F2A83">
            <w:r>
              <w:t>Knowledge articles related to your short description text appear in the contextual area on the right side of the display.</w:t>
            </w:r>
          </w:p>
          <w:p w14:paraId="38D5E53A" w14:textId="5D3C480A" w:rsidR="004F2A1A" w:rsidRDefault="004F2A1A" w:rsidP="003F2A83">
            <w:r w:rsidRPr="004977A7">
              <w:t xml:space="preserve">If you </w:t>
            </w:r>
            <w:r w:rsidR="00EC14A6">
              <w:t>attach a</w:t>
            </w:r>
            <w:r w:rsidR="00EC14A6" w:rsidRPr="004977A7">
              <w:t xml:space="preserve"> </w:t>
            </w:r>
            <w:r w:rsidRPr="004977A7">
              <w:t xml:space="preserve">knowledge </w:t>
            </w:r>
            <w:r w:rsidR="00EC14A6">
              <w:t>article</w:t>
            </w:r>
            <w:r w:rsidR="00EC14A6" w:rsidRPr="004977A7">
              <w:t xml:space="preserve"> </w:t>
            </w:r>
            <w:r w:rsidR="0009563E">
              <w:t>to your case</w:t>
            </w:r>
            <w:r w:rsidRPr="004977A7">
              <w:t xml:space="preserve">, please be sure the content is appropriate. </w:t>
            </w:r>
          </w:p>
          <w:p w14:paraId="00C7B296" w14:textId="77777777" w:rsidR="004F2A1A" w:rsidRDefault="004F2A1A" w:rsidP="003F2A83">
            <w:r w:rsidRPr="004977A7">
              <w:t>For example, if you are assisting an external customer, verify the content does not have the word “Internal” in the article link.</w:t>
            </w:r>
          </w:p>
          <w:p w14:paraId="081ACB75" w14:textId="77777777" w:rsidR="004F2A1A" w:rsidRPr="00BD3224" w:rsidRDefault="004F2A1A" w:rsidP="003F2A83">
            <w:pPr>
              <w:rPr>
                <w:b/>
                <w:bCs/>
              </w:rPr>
            </w:pPr>
            <w:r w:rsidRPr="00DA05F1">
              <w:rPr>
                <w:bCs/>
                <w:color w:val="auto"/>
              </w:rPr>
              <w:t xml:space="preserve">Click </w:t>
            </w:r>
            <w:r w:rsidRPr="009729AD">
              <w:t>a knowledge article to view it.</w:t>
            </w:r>
          </w:p>
        </w:tc>
      </w:tr>
      <w:tr w:rsidR="004F2A1A" w:rsidRPr="004977A7" w14:paraId="56EC7762" w14:textId="77777777" w:rsidTr="004B30FD">
        <w:trPr>
          <w:cantSplit/>
        </w:trPr>
        <w:tc>
          <w:tcPr>
            <w:tcW w:w="0" w:type="auto"/>
          </w:tcPr>
          <w:p w14:paraId="0E732E5B" w14:textId="77777777" w:rsidR="004F2A1A" w:rsidRPr="004977A7" w:rsidRDefault="004F2A1A" w:rsidP="004B30FD">
            <w:pPr>
              <w:rPr>
                <w:noProof/>
              </w:rPr>
            </w:pPr>
            <w:r>
              <w:rPr>
                <w:noProof/>
              </w:rPr>
              <w:drawing>
                <wp:inline distT="0" distB="0" distL="0" distR="0" wp14:anchorId="1B2D996B" wp14:editId="3F636BA6">
                  <wp:extent cx="942857" cy="666667"/>
                  <wp:effectExtent l="0" t="0" r="0" b="63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42857" cy="666667"/>
                          </a:xfrm>
                          <a:prstGeom prst="rect">
                            <a:avLst/>
                          </a:prstGeom>
                        </pic:spPr>
                      </pic:pic>
                    </a:graphicData>
                  </a:graphic>
                </wp:inline>
              </w:drawing>
            </w:r>
          </w:p>
        </w:tc>
        <w:tc>
          <w:tcPr>
            <w:tcW w:w="0" w:type="auto"/>
          </w:tcPr>
          <w:p w14:paraId="73C61DBA" w14:textId="77777777" w:rsidR="004F2A1A" w:rsidRDefault="004F2A1A" w:rsidP="004B30FD">
            <w:r>
              <w:t>In the bottom toolbar, lower right-hand corner, notice the left and right arrows.</w:t>
            </w:r>
          </w:p>
          <w:p w14:paraId="126F67C4" w14:textId="77777777" w:rsidR="004F2A1A" w:rsidRPr="004977A7" w:rsidRDefault="004F2A1A" w:rsidP="004B30FD">
            <w:r>
              <w:t>Use these arrows to scroll through the knowledge articles ServiceNow provided, based on your case’s Short Description text.</w:t>
            </w:r>
          </w:p>
        </w:tc>
      </w:tr>
      <w:tr w:rsidR="004F2A1A" w:rsidRPr="004977A7" w14:paraId="7843BAE6" w14:textId="77777777" w:rsidTr="00067241">
        <w:trPr>
          <w:cantSplit/>
        </w:trPr>
        <w:tc>
          <w:tcPr>
            <w:tcW w:w="0" w:type="auto"/>
          </w:tcPr>
          <w:p w14:paraId="48ACD8BF" w14:textId="6CA49E64" w:rsidR="004F2A1A" w:rsidRDefault="004F2A1A" w:rsidP="003F2A83">
            <w:pPr>
              <w:rPr>
                <w:noProof/>
              </w:rPr>
            </w:pPr>
            <w:bookmarkStart w:id="60" w:name="AttachKnowledgeArticle"/>
            <w:r>
              <w:rPr>
                <w:noProof/>
              </w:rPr>
              <w:t xml:space="preserve"> </w:t>
            </w:r>
            <w:r>
              <w:rPr>
                <w:noProof/>
              </w:rPr>
              <w:drawing>
                <wp:inline distT="0" distB="0" distL="0" distR="0" wp14:anchorId="68A85182" wp14:editId="1C4BD1E1">
                  <wp:extent cx="2038095" cy="1028571"/>
                  <wp:effectExtent l="0" t="0" r="635"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038095" cy="1028571"/>
                          </a:xfrm>
                          <a:prstGeom prst="rect">
                            <a:avLst/>
                          </a:prstGeom>
                        </pic:spPr>
                      </pic:pic>
                    </a:graphicData>
                  </a:graphic>
                </wp:inline>
              </w:drawing>
            </w:r>
            <w:bookmarkEnd w:id="60"/>
          </w:p>
        </w:tc>
        <w:tc>
          <w:tcPr>
            <w:tcW w:w="0" w:type="auto"/>
          </w:tcPr>
          <w:p w14:paraId="2A03F1AD" w14:textId="77777777" w:rsidR="004F2A1A" w:rsidRPr="00161D8E" w:rsidRDefault="004F2A1A" w:rsidP="003F2A83">
            <w:r w:rsidRPr="00161D8E">
              <w:t>Notice the links at the top of the article:</w:t>
            </w:r>
          </w:p>
          <w:p w14:paraId="745B4EF7" w14:textId="77777777" w:rsidR="004F2A1A" w:rsidRPr="00161D8E" w:rsidRDefault="004F2A1A" w:rsidP="003F2A83">
            <w:r w:rsidRPr="00843905">
              <w:rPr>
                <w:b/>
                <w:bCs/>
              </w:rPr>
              <w:t>Attach</w:t>
            </w:r>
            <w:r w:rsidRPr="00161D8E">
              <w:t xml:space="preserve"> lets you attach a knowledge article to your response to the customer. It is a best practice that Help Desk agents use this method to direct customers to knowledge articles. We will take a closer look at this option shortly.</w:t>
            </w:r>
          </w:p>
          <w:p w14:paraId="5FA28135" w14:textId="0E912BE9" w:rsidR="004F2A1A" w:rsidRPr="00843905" w:rsidRDefault="004F2A1A" w:rsidP="00161D8E">
            <w:r w:rsidRPr="00161D8E">
              <w:rPr>
                <w:b/>
                <w:bCs/>
              </w:rPr>
              <w:t>Helpful</w:t>
            </w:r>
            <w:r w:rsidRPr="00161D8E">
              <w:t xml:space="preserve"> marks an article as useful.</w:t>
            </w:r>
          </w:p>
        </w:tc>
      </w:tr>
      <w:tr w:rsidR="004F2A1A" w:rsidRPr="004977A7" w14:paraId="302FA804" w14:textId="77777777" w:rsidTr="00067241">
        <w:trPr>
          <w:cantSplit/>
        </w:trPr>
        <w:tc>
          <w:tcPr>
            <w:tcW w:w="0" w:type="auto"/>
          </w:tcPr>
          <w:p w14:paraId="5965F1EE" w14:textId="724E4C41" w:rsidR="004F2A1A" w:rsidRPr="004977A7" w:rsidRDefault="004F2A1A" w:rsidP="003F2A83">
            <w:pPr>
              <w:rPr>
                <w:noProof/>
              </w:rPr>
            </w:pPr>
            <w:r>
              <w:rPr>
                <w:noProof/>
              </w:rPr>
              <w:lastRenderedPageBreak/>
              <w:t xml:space="preserve"> </w:t>
            </w:r>
            <w:r>
              <w:rPr>
                <w:noProof/>
              </w:rPr>
              <w:drawing>
                <wp:inline distT="0" distB="0" distL="0" distR="0" wp14:anchorId="0B2E68B8" wp14:editId="0E741883">
                  <wp:extent cx="1276190" cy="980952"/>
                  <wp:effectExtent l="0" t="0" r="63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276190" cy="980952"/>
                          </a:xfrm>
                          <a:prstGeom prst="rect">
                            <a:avLst/>
                          </a:prstGeom>
                        </pic:spPr>
                      </pic:pic>
                    </a:graphicData>
                  </a:graphic>
                </wp:inline>
              </w:drawing>
            </w:r>
          </w:p>
        </w:tc>
        <w:tc>
          <w:tcPr>
            <w:tcW w:w="0" w:type="auto"/>
          </w:tcPr>
          <w:p w14:paraId="36FF125A" w14:textId="77777777" w:rsidR="004F2A1A" w:rsidRDefault="004F2A1A" w:rsidP="003F2A83">
            <w:r w:rsidRPr="00926A1D">
              <w:t xml:space="preserve">The 3-dots menu </w:t>
            </w:r>
            <w:r>
              <w:t>(</w:t>
            </w:r>
            <w:r w:rsidRPr="00926A1D">
              <w:t>to the right of the Helpful link</w:t>
            </w:r>
            <w:r>
              <w:t>)</w:t>
            </w:r>
            <w:r w:rsidRPr="00926A1D">
              <w:t xml:space="preserve"> provides additional options for working with knowledge.</w:t>
            </w:r>
          </w:p>
          <w:p w14:paraId="726FC6D5" w14:textId="77777777" w:rsidR="004F2A1A" w:rsidRDefault="004F2A1A" w:rsidP="003F2A83">
            <w:r>
              <w:t xml:space="preserve">To notify the Knowledge team about articles that need updated, select </w:t>
            </w:r>
            <w:r w:rsidRPr="00843905">
              <w:rPr>
                <w:b/>
                <w:bCs/>
              </w:rPr>
              <w:t>Flag Article</w:t>
            </w:r>
            <w:r>
              <w:t xml:space="preserve"> and type a comment.</w:t>
            </w:r>
          </w:p>
          <w:p w14:paraId="452BC5CD" w14:textId="77777777" w:rsidR="004F2A1A" w:rsidRDefault="004F2A1A" w:rsidP="003F2A83">
            <w:r>
              <w:t xml:space="preserve">To view the article in a full-page tab, select </w:t>
            </w:r>
            <w:r w:rsidRPr="00843905">
              <w:rPr>
                <w:b/>
                <w:bCs/>
              </w:rPr>
              <w:t>View Full Article</w:t>
            </w:r>
            <w:r>
              <w:t>.</w:t>
            </w:r>
          </w:p>
          <w:p w14:paraId="603A1B21" w14:textId="59F421AE" w:rsidR="004F2A1A" w:rsidRDefault="004F2A1A" w:rsidP="008A25DA"/>
        </w:tc>
      </w:tr>
      <w:tr w:rsidR="004F2A1A" w:rsidRPr="004977A7" w14:paraId="2630002C" w14:textId="77777777" w:rsidTr="00067241">
        <w:trPr>
          <w:cantSplit/>
        </w:trPr>
        <w:tc>
          <w:tcPr>
            <w:tcW w:w="0" w:type="auto"/>
            <w:hideMark/>
          </w:tcPr>
          <w:p w14:paraId="4587FACE" w14:textId="77777777" w:rsidR="004F2A1A" w:rsidRPr="004977A7" w:rsidRDefault="004F2A1A" w:rsidP="003F2A83">
            <w:pPr>
              <w:rPr>
                <w:noProof/>
              </w:rPr>
            </w:pPr>
            <w:r>
              <w:rPr>
                <w:noProof/>
              </w:rPr>
              <w:drawing>
                <wp:inline distT="0" distB="0" distL="0" distR="0" wp14:anchorId="2FC22EC7" wp14:editId="478967D4">
                  <wp:extent cx="1190476" cy="428571"/>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190476" cy="428571"/>
                          </a:xfrm>
                          <a:prstGeom prst="rect">
                            <a:avLst/>
                          </a:prstGeom>
                        </pic:spPr>
                      </pic:pic>
                    </a:graphicData>
                  </a:graphic>
                </wp:inline>
              </w:drawing>
            </w:r>
          </w:p>
        </w:tc>
        <w:tc>
          <w:tcPr>
            <w:tcW w:w="0" w:type="auto"/>
          </w:tcPr>
          <w:p w14:paraId="77662F42" w14:textId="1309D078" w:rsidR="004F2A1A" w:rsidRPr="004977A7" w:rsidRDefault="004F2A1A" w:rsidP="003F2A83">
            <w:r w:rsidRPr="004977A7">
              <w:t xml:space="preserve">Description field is optional, but can be used in reports. </w:t>
            </w:r>
            <w:r>
              <w:t>Your team lead will tell you if your group uses this field.</w:t>
            </w:r>
          </w:p>
        </w:tc>
      </w:tr>
    </w:tbl>
    <w:p w14:paraId="1A8361F1" w14:textId="77777777" w:rsidR="004F2A1A" w:rsidRDefault="004F2A1A" w:rsidP="003F2A83">
      <w:pPr>
        <w:tabs>
          <w:tab w:val="left" w:pos="5236"/>
        </w:tabs>
        <w:ind w:left="113"/>
      </w:pPr>
    </w:p>
    <w:p w14:paraId="3D5118BE" w14:textId="77777777" w:rsidR="004F2A1A" w:rsidRDefault="004F2A1A" w:rsidP="000449AB">
      <w:pPr>
        <w:pStyle w:val="Heading2"/>
      </w:pPr>
      <w:bookmarkStart w:id="61" w:name="_Toc106170205"/>
      <w:r>
        <w:t>Watch List</w:t>
      </w:r>
      <w:bookmarkEnd w:id="61"/>
    </w:p>
    <w:tbl>
      <w:tblPr>
        <w:tblStyle w:val="TableGrid3"/>
        <w:tblW w:w="0" w:type="auto"/>
        <w:tblInd w:w="0" w:type="dxa"/>
        <w:tblLook w:val="04A0" w:firstRow="1" w:lastRow="0" w:firstColumn="1" w:lastColumn="0" w:noHBand="0" w:noVBand="1"/>
      </w:tblPr>
      <w:tblGrid>
        <w:gridCol w:w="4512"/>
        <w:gridCol w:w="5911"/>
      </w:tblGrid>
      <w:tr w:rsidR="004F2A1A" w:rsidRPr="00BD0F87" w14:paraId="6C5DE12D" w14:textId="77777777" w:rsidTr="0059490A">
        <w:tc>
          <w:tcPr>
            <w:tcW w:w="4370" w:type="dxa"/>
          </w:tcPr>
          <w:p w14:paraId="6B2F01B8" w14:textId="77777777" w:rsidR="004F2A1A" w:rsidRDefault="004F2A1A" w:rsidP="0059490A">
            <w:pPr>
              <w:keepNext/>
              <w:keepLines/>
              <w:rPr>
                <w:noProof/>
              </w:rPr>
            </w:pPr>
            <w:r>
              <w:rPr>
                <w:noProof/>
              </w:rPr>
              <w:drawing>
                <wp:inline distT="0" distB="0" distL="0" distR="0" wp14:anchorId="7D60FA31" wp14:editId="0C6B2343">
                  <wp:extent cx="1709531" cy="1159566"/>
                  <wp:effectExtent l="0" t="0" r="5080" b="2540"/>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94"/>
                          <a:stretch>
                            <a:fillRect/>
                          </a:stretch>
                        </pic:blipFill>
                        <pic:spPr>
                          <a:xfrm>
                            <a:off x="0" y="0"/>
                            <a:ext cx="1716082" cy="1164010"/>
                          </a:xfrm>
                          <a:prstGeom prst="rect">
                            <a:avLst/>
                          </a:prstGeom>
                        </pic:spPr>
                      </pic:pic>
                    </a:graphicData>
                  </a:graphic>
                </wp:inline>
              </w:drawing>
            </w:r>
          </w:p>
        </w:tc>
        <w:tc>
          <w:tcPr>
            <w:tcW w:w="0" w:type="auto"/>
          </w:tcPr>
          <w:p w14:paraId="0561E1BD" w14:textId="77777777" w:rsidR="004F2A1A" w:rsidRDefault="004F2A1A" w:rsidP="0059490A">
            <w:pPr>
              <w:keepNext/>
              <w:keepLines/>
            </w:pPr>
            <w:r>
              <w:t xml:space="preserve">Just above the Notes area, we have the </w:t>
            </w:r>
            <w:r w:rsidRPr="00283D9D">
              <w:rPr>
                <w:b/>
                <w:bCs/>
              </w:rPr>
              <w:t>Watch List</w:t>
            </w:r>
            <w:r>
              <w:t xml:space="preserve"> option.</w:t>
            </w:r>
          </w:p>
          <w:p w14:paraId="171DC6BC" w14:textId="77777777" w:rsidR="004F2A1A" w:rsidRPr="00283D9D" w:rsidRDefault="004F2A1A" w:rsidP="0059490A">
            <w:pPr>
              <w:keepNext/>
              <w:keepLines/>
            </w:pPr>
            <w:r>
              <w:t>The watch list option is like the cc field in an email. Anytime ServiceNow sends the customer email for the case, people in the watch list will be copied on the email.</w:t>
            </w:r>
          </w:p>
        </w:tc>
      </w:tr>
      <w:tr w:rsidR="004F2A1A" w:rsidRPr="00BD0F87" w14:paraId="257445CF" w14:textId="77777777" w:rsidTr="0059490A">
        <w:tc>
          <w:tcPr>
            <w:tcW w:w="4370" w:type="dxa"/>
          </w:tcPr>
          <w:p w14:paraId="6894751B" w14:textId="77777777" w:rsidR="004F2A1A" w:rsidRDefault="004F2A1A" w:rsidP="0059490A">
            <w:pPr>
              <w:rPr>
                <w:noProof/>
              </w:rPr>
            </w:pPr>
            <w:r>
              <w:rPr>
                <w:noProof/>
              </w:rPr>
              <w:drawing>
                <wp:inline distT="0" distB="0" distL="0" distR="0" wp14:anchorId="053485C1" wp14:editId="4AFBEA5F">
                  <wp:extent cx="2142857" cy="1000000"/>
                  <wp:effectExtent l="0" t="0" r="0" b="0"/>
                  <wp:docPr id="631" name="Picture 6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descr="Graphical user interface, text, application, chat or text message&#10;&#10;Description automatically generated"/>
                          <pic:cNvPicPr/>
                        </pic:nvPicPr>
                        <pic:blipFill>
                          <a:blip r:embed="rId195"/>
                          <a:stretch>
                            <a:fillRect/>
                          </a:stretch>
                        </pic:blipFill>
                        <pic:spPr>
                          <a:xfrm>
                            <a:off x="0" y="0"/>
                            <a:ext cx="2142857" cy="1000000"/>
                          </a:xfrm>
                          <a:prstGeom prst="rect">
                            <a:avLst/>
                          </a:prstGeom>
                        </pic:spPr>
                      </pic:pic>
                    </a:graphicData>
                  </a:graphic>
                </wp:inline>
              </w:drawing>
            </w:r>
          </w:p>
        </w:tc>
        <w:tc>
          <w:tcPr>
            <w:tcW w:w="0" w:type="auto"/>
          </w:tcPr>
          <w:p w14:paraId="225D6D18" w14:textId="77777777" w:rsidR="004F2A1A" w:rsidRDefault="004F2A1A" w:rsidP="0059490A">
            <w:r>
              <w:t>To add someone to the watch list, enter their email in this field.</w:t>
            </w:r>
          </w:p>
          <w:p w14:paraId="752EF4DA" w14:textId="77777777" w:rsidR="004F2A1A" w:rsidRPr="001A54C3" w:rsidRDefault="004F2A1A" w:rsidP="0059490A">
            <w:pPr>
              <w:rPr>
                <w:b/>
                <w:bCs/>
              </w:rPr>
            </w:pPr>
            <w:r w:rsidRPr="00DA05F1">
              <w:rPr>
                <w:bCs/>
                <w:color w:val="auto"/>
              </w:rPr>
              <w:t xml:space="preserve">Enter </w:t>
            </w:r>
            <w:r w:rsidRPr="009154B4">
              <w:t>your email in the watch list.</w:t>
            </w:r>
          </w:p>
        </w:tc>
      </w:tr>
      <w:tr w:rsidR="004F2A1A" w:rsidRPr="00BD0F87" w14:paraId="62E18BAF" w14:textId="77777777" w:rsidTr="0059490A">
        <w:tc>
          <w:tcPr>
            <w:tcW w:w="4370" w:type="dxa"/>
          </w:tcPr>
          <w:p w14:paraId="78A6DE5A" w14:textId="77777777" w:rsidR="004F2A1A" w:rsidRDefault="004F2A1A" w:rsidP="0059490A">
            <w:pPr>
              <w:rPr>
                <w:noProof/>
              </w:rPr>
            </w:pPr>
            <w:r>
              <w:rPr>
                <w:noProof/>
              </w:rPr>
              <w:drawing>
                <wp:inline distT="0" distB="0" distL="0" distR="0" wp14:anchorId="3D5B0D43" wp14:editId="69189981">
                  <wp:extent cx="2728554" cy="1477670"/>
                  <wp:effectExtent l="0" t="0" r="0" b="8255"/>
                  <wp:docPr id="634" name="Picture 6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descr="Graphical user interface, text, application, email&#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764126" cy="1496934"/>
                          </a:xfrm>
                          <a:prstGeom prst="rect">
                            <a:avLst/>
                          </a:prstGeom>
                          <a:noFill/>
                          <a:ln>
                            <a:noFill/>
                          </a:ln>
                        </pic:spPr>
                      </pic:pic>
                    </a:graphicData>
                  </a:graphic>
                </wp:inline>
              </w:drawing>
            </w:r>
          </w:p>
        </w:tc>
        <w:tc>
          <w:tcPr>
            <w:tcW w:w="0" w:type="auto"/>
          </w:tcPr>
          <w:p w14:paraId="34AD1FD4" w14:textId="77777777" w:rsidR="004F2A1A" w:rsidRDefault="004F2A1A" w:rsidP="0059490A">
            <w:r>
              <w:t xml:space="preserve">There is also a watch list option for </w:t>
            </w:r>
            <w:r w:rsidRPr="00F513A5">
              <w:rPr>
                <w:b/>
                <w:bCs/>
              </w:rPr>
              <w:t>Accounts</w:t>
            </w:r>
            <w:r>
              <w:rPr>
                <w:b/>
                <w:bCs/>
              </w:rPr>
              <w:t>.</w:t>
            </w:r>
          </w:p>
          <w:p w14:paraId="70AAC8AD" w14:textId="77777777" w:rsidR="004F2A1A" w:rsidRDefault="004F2A1A" w:rsidP="0059490A">
            <w:r>
              <w:t xml:space="preserve">If someone is on the watch list for an </w:t>
            </w:r>
            <w:r w:rsidRPr="00F513A5">
              <w:rPr>
                <w:b/>
                <w:bCs/>
              </w:rPr>
              <w:t>Account</w:t>
            </w:r>
            <w:r>
              <w:t xml:space="preserve">, they will be copied anytime ServiceNow sends an email to any contacts linked to that account. </w:t>
            </w:r>
          </w:p>
        </w:tc>
      </w:tr>
    </w:tbl>
    <w:p w14:paraId="01B895B7" w14:textId="77777777" w:rsidR="004F2A1A" w:rsidRPr="004977A7" w:rsidRDefault="004F2A1A" w:rsidP="003F2A83"/>
    <w:p w14:paraId="2154387E" w14:textId="77777777" w:rsidR="004F2A1A" w:rsidRDefault="004F2A1A" w:rsidP="0069610D">
      <w:pPr>
        <w:rPr>
          <w:rFonts w:cstheme="minorHAnsi"/>
          <w:b/>
          <w:sz w:val="28"/>
          <w:szCs w:val="28"/>
        </w:rPr>
      </w:pPr>
      <w:r>
        <w:rPr>
          <w:b/>
        </w:rPr>
        <w:t xml:space="preserve">Instructor: </w:t>
      </w:r>
      <w:r w:rsidRPr="00D424D9">
        <w:rPr>
          <w:b/>
        </w:rPr>
        <w:t>Scroll down to Notes / Additional Info / Closure Info</w:t>
      </w:r>
    </w:p>
    <w:p w14:paraId="3707F74B" w14:textId="77777777" w:rsidR="004F2A1A" w:rsidRDefault="004F2A1A" w:rsidP="000449AB">
      <w:pPr>
        <w:pStyle w:val="Heading2"/>
      </w:pPr>
      <w:bookmarkStart w:id="62" w:name="_Toc106170206"/>
      <w:r>
        <w:lastRenderedPageBreak/>
        <w:t>Notes area</w:t>
      </w:r>
      <w:bookmarkEnd w:id="62"/>
    </w:p>
    <w:tbl>
      <w:tblPr>
        <w:tblStyle w:val="TableGrid3"/>
        <w:tblW w:w="0" w:type="auto"/>
        <w:tblInd w:w="0" w:type="dxa"/>
        <w:tblLook w:val="04A0" w:firstRow="1" w:lastRow="0" w:firstColumn="1" w:lastColumn="0" w:noHBand="0" w:noVBand="1"/>
      </w:tblPr>
      <w:tblGrid>
        <w:gridCol w:w="3407"/>
        <w:gridCol w:w="7016"/>
      </w:tblGrid>
      <w:tr w:rsidR="004F2A1A" w:rsidRPr="004977A7" w14:paraId="11A56288" w14:textId="77777777" w:rsidTr="009858CD">
        <w:trPr>
          <w:cantSplit/>
        </w:trPr>
        <w:tc>
          <w:tcPr>
            <w:tcW w:w="0" w:type="auto"/>
            <w:tcBorders>
              <w:top w:val="single" w:sz="4" w:space="0" w:color="auto"/>
              <w:left w:val="single" w:sz="4" w:space="0" w:color="auto"/>
              <w:bottom w:val="single" w:sz="4" w:space="0" w:color="auto"/>
              <w:right w:val="single" w:sz="4" w:space="0" w:color="auto"/>
            </w:tcBorders>
            <w:hideMark/>
          </w:tcPr>
          <w:p w14:paraId="47A6C798" w14:textId="77777777" w:rsidR="004F2A1A" w:rsidRPr="004977A7" w:rsidRDefault="004F2A1A" w:rsidP="00332802">
            <w:pPr>
              <w:rPr>
                <w:noProof/>
              </w:rPr>
            </w:pPr>
            <w:r>
              <w:rPr>
                <w:noProof/>
              </w:rPr>
              <w:drawing>
                <wp:inline distT="0" distB="0" distL="0" distR="0" wp14:anchorId="6FC5E5B8" wp14:editId="160AA75A">
                  <wp:extent cx="2026459" cy="1979874"/>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034785" cy="1988008"/>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6443F9C5" w14:textId="77777777" w:rsidR="004F2A1A" w:rsidRPr="004977A7" w:rsidRDefault="004F2A1A" w:rsidP="00332802">
            <w:r>
              <w:t>Scroll down to the Notes area. The</w:t>
            </w:r>
            <w:r w:rsidRPr="004977A7">
              <w:t xml:space="preserve"> Notes </w:t>
            </w:r>
            <w:r>
              <w:t>area</w:t>
            </w:r>
            <w:r w:rsidRPr="004977A7">
              <w:t xml:space="preserve"> is where we find the threads for the case.</w:t>
            </w:r>
          </w:p>
          <w:p w14:paraId="1ED1D575" w14:textId="77777777" w:rsidR="004F2A1A" w:rsidRPr="004977A7" w:rsidRDefault="004F2A1A" w:rsidP="00332802">
            <w:r w:rsidRPr="004977A7">
              <w:t xml:space="preserve">Text in </w:t>
            </w:r>
            <w:r w:rsidRPr="004B30FD">
              <w:rPr>
                <w:b/>
                <w:bCs/>
              </w:rPr>
              <w:t>Additional comments</w:t>
            </w:r>
            <w:r>
              <w:t xml:space="preserve"> fields is visible to the customer. When you add a comment and save the case, ServiceNow automatically sends an email to notify the customer their case has been updated.</w:t>
            </w:r>
          </w:p>
          <w:p w14:paraId="72F6A9A4" w14:textId="77777777" w:rsidR="004F2A1A" w:rsidRDefault="004F2A1A" w:rsidP="00332802">
            <w:r w:rsidRPr="004B30FD">
              <w:rPr>
                <w:b/>
                <w:bCs/>
              </w:rPr>
              <w:t>Work notes</w:t>
            </w:r>
            <w:r w:rsidRPr="004977A7">
              <w:t xml:space="preserve"> are visible to internal only and are not seen by the customer.</w:t>
            </w:r>
          </w:p>
          <w:p w14:paraId="7BD6E4FF" w14:textId="77777777" w:rsidR="004F2A1A" w:rsidRDefault="004F2A1A" w:rsidP="004835FF">
            <w:pPr>
              <w:pStyle w:val="ListParagraph"/>
              <w:numPr>
                <w:ilvl w:val="0"/>
                <w:numId w:val="27"/>
              </w:numPr>
              <w:spacing w:before="240" w:after="0"/>
            </w:pPr>
            <w:r>
              <w:t xml:space="preserve">If you are escalating the ticket to another desk, this is where you would provide the troubleshooting information you have gathered from the customer so the other desk can continue the investigation. </w:t>
            </w:r>
          </w:p>
          <w:p w14:paraId="7E1C048B" w14:textId="77777777" w:rsidR="004F2A1A" w:rsidRDefault="004F2A1A" w:rsidP="004835FF">
            <w:pPr>
              <w:pStyle w:val="ListParagraph"/>
              <w:numPr>
                <w:ilvl w:val="0"/>
                <w:numId w:val="27"/>
              </w:numPr>
              <w:spacing w:before="240" w:after="0"/>
            </w:pPr>
            <w:r>
              <w:t xml:space="preserve">If you are solving the case yourself, you should enter details in the work note about how you fixed the problem. </w:t>
            </w:r>
          </w:p>
          <w:p w14:paraId="13E736B8" w14:textId="251B5F81" w:rsidR="004F2A1A" w:rsidRPr="004977A7" w:rsidRDefault="006233C1" w:rsidP="00332802">
            <w:r>
              <w:br/>
            </w:r>
            <w:r w:rsidR="004F2A1A">
              <w:t>Because issues reported by customers tend to recur, the details you provide in work notes will help yourself and your colleagues when a similar problem is reported in the future.</w:t>
            </w:r>
          </w:p>
          <w:p w14:paraId="282AEBD0" w14:textId="77777777" w:rsidR="004F2A1A" w:rsidRPr="00B50D14" w:rsidRDefault="004F2A1A" w:rsidP="00332802">
            <w:pPr>
              <w:rPr>
                <w:b/>
              </w:rPr>
            </w:pPr>
            <w:r w:rsidRPr="00DA05F1">
              <w:rPr>
                <w:color w:val="auto"/>
              </w:rPr>
              <w:t>Fill-in</w:t>
            </w:r>
            <w:r w:rsidRPr="00B50D14">
              <w:rPr>
                <w:b/>
              </w:rPr>
              <w:t xml:space="preserve"> </w:t>
            </w:r>
            <w:r w:rsidRPr="009154B4">
              <w:rPr>
                <w:bCs/>
              </w:rPr>
              <w:t>the</w:t>
            </w:r>
            <w:r w:rsidRPr="00B50D14">
              <w:rPr>
                <w:b/>
              </w:rPr>
              <w:t xml:space="preserve"> Additional comments </w:t>
            </w:r>
            <w:r w:rsidRPr="009154B4">
              <w:rPr>
                <w:bCs/>
              </w:rPr>
              <w:t>and</w:t>
            </w:r>
            <w:r w:rsidRPr="00B50D14">
              <w:rPr>
                <w:b/>
              </w:rPr>
              <w:t xml:space="preserve"> work notes </w:t>
            </w:r>
            <w:r w:rsidRPr="009154B4">
              <w:rPr>
                <w:bCs/>
              </w:rPr>
              <w:t>fields</w:t>
            </w:r>
            <w:r w:rsidRPr="00B50D14">
              <w:rPr>
                <w:b/>
              </w:rPr>
              <w:t>.</w:t>
            </w:r>
          </w:p>
        </w:tc>
      </w:tr>
    </w:tbl>
    <w:p w14:paraId="10C1B853" w14:textId="77777777" w:rsidR="004F2A1A" w:rsidRPr="000A0E7C" w:rsidRDefault="004F2A1A" w:rsidP="000A0E7C">
      <w:pPr>
        <w:pStyle w:val="11ptNormal"/>
        <w:rPr>
          <w:b/>
        </w:rPr>
      </w:pPr>
    </w:p>
    <w:p w14:paraId="72C9157A" w14:textId="77777777" w:rsidR="004F2A1A" w:rsidRDefault="004F2A1A">
      <w:pPr>
        <w:widowControl/>
        <w:spacing w:after="160" w:line="259" w:lineRule="auto"/>
        <w:rPr>
          <w:rFonts w:cstheme="minorHAnsi"/>
          <w:b/>
          <w:sz w:val="28"/>
          <w:szCs w:val="28"/>
        </w:rPr>
      </w:pPr>
      <w:bookmarkStart w:id="63" w:name="_Toc2581129"/>
      <w:r>
        <w:br w:type="page"/>
      </w:r>
    </w:p>
    <w:p w14:paraId="2749D48B" w14:textId="77777777" w:rsidR="004F2A1A" w:rsidRPr="004977A7" w:rsidRDefault="004F2A1A" w:rsidP="000449AB">
      <w:pPr>
        <w:pStyle w:val="Heading2"/>
      </w:pPr>
      <w:bookmarkStart w:id="64" w:name="_Toc106170207"/>
      <w:r>
        <w:lastRenderedPageBreak/>
        <w:t>Review: Templates, c</w:t>
      </w:r>
      <w:r w:rsidRPr="004977A7">
        <w:t>ase fields</w:t>
      </w:r>
      <w:bookmarkEnd w:id="63"/>
      <w:r>
        <w:t xml:space="preserve"> - </w:t>
      </w:r>
      <w:r w:rsidRPr="004977A7">
        <w:t>SLIDE</w:t>
      </w:r>
      <w:r>
        <w:t xml:space="preserve"> </w:t>
      </w:r>
      <w:r>
        <w:rPr>
          <w:noProof/>
        </w:rPr>
        <w:t>13</w:t>
      </w:r>
      <w:bookmarkEnd w:id="64"/>
    </w:p>
    <w:p w14:paraId="566BAFA3" w14:textId="77777777" w:rsidR="004F2A1A" w:rsidRPr="004977A7" w:rsidRDefault="004F2A1A" w:rsidP="003F2A83">
      <w:r w:rsidRPr="004977A7">
        <w:t xml:space="preserve">Let’s do a short review before we look at more fields in the case. </w:t>
      </w:r>
    </w:p>
    <w:p w14:paraId="7C3DE391" w14:textId="77777777" w:rsidR="004F2A1A" w:rsidRPr="004977A7" w:rsidRDefault="004F2A1A" w:rsidP="003F2A83">
      <w:r>
        <w:rPr>
          <w:noProof/>
        </w:rPr>
        <w:drawing>
          <wp:inline distT="0" distB="0" distL="0" distR="0" wp14:anchorId="31C2E390" wp14:editId="1CA0EA2D">
            <wp:extent cx="6279794" cy="3521454"/>
            <wp:effectExtent l="0" t="0" r="698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98">
                      <a:extLst>
                        <a:ext uri="{28A0092B-C50C-407E-A947-70E740481C1C}">
                          <a14:useLocalDpi xmlns:a14="http://schemas.microsoft.com/office/drawing/2010/main" val="0"/>
                        </a:ext>
                      </a:extLst>
                    </a:blip>
                    <a:stretch>
                      <a:fillRect/>
                    </a:stretch>
                  </pic:blipFill>
                  <pic:spPr>
                    <a:xfrm>
                      <a:off x="0" y="0"/>
                      <a:ext cx="6279794" cy="3521454"/>
                    </a:xfrm>
                    <a:prstGeom prst="rect">
                      <a:avLst/>
                    </a:prstGeom>
                  </pic:spPr>
                </pic:pic>
              </a:graphicData>
            </a:graphic>
          </wp:inline>
        </w:drawing>
      </w:r>
    </w:p>
    <w:p w14:paraId="6D502C55" w14:textId="77777777" w:rsidR="004F2A1A" w:rsidRPr="003A7B1F" w:rsidRDefault="004F2A1A" w:rsidP="003F2A83">
      <w:pPr>
        <w:rPr>
          <w:b/>
          <w:bCs/>
        </w:rPr>
      </w:pPr>
      <w:r>
        <w:rPr>
          <w:b/>
          <w:bCs/>
        </w:rPr>
        <w:t xml:space="preserve">Instructor: Correct </w:t>
      </w:r>
      <w:r w:rsidRPr="003A7B1F">
        <w:rPr>
          <w:b/>
          <w:bCs/>
        </w:rPr>
        <w:t>Answers:</w:t>
      </w:r>
    </w:p>
    <w:p w14:paraId="37C1A00E" w14:textId="77777777" w:rsidR="004F2A1A" w:rsidRPr="00317FEA" w:rsidRDefault="004F2A1A" w:rsidP="004835FF">
      <w:pPr>
        <w:pStyle w:val="ListParagraph"/>
        <w:numPr>
          <w:ilvl w:val="0"/>
          <w:numId w:val="6"/>
        </w:numPr>
        <w:spacing w:before="240" w:after="0"/>
      </w:pPr>
      <w:r w:rsidRPr="00317FEA">
        <w:t>Faster call handling time, ensure case fields filled in correctly for the type of issue</w:t>
      </w:r>
    </w:p>
    <w:p w14:paraId="1A261793" w14:textId="77777777" w:rsidR="004F2A1A" w:rsidRPr="00317FEA" w:rsidRDefault="004F2A1A" w:rsidP="004835FF">
      <w:pPr>
        <w:pStyle w:val="ListParagraph"/>
        <w:numPr>
          <w:ilvl w:val="0"/>
          <w:numId w:val="6"/>
        </w:numPr>
        <w:spacing w:before="240" w:after="0"/>
      </w:pPr>
      <w:r>
        <w:t>True</w:t>
      </w:r>
    </w:p>
    <w:p w14:paraId="426317C0" w14:textId="77777777" w:rsidR="004F2A1A" w:rsidRPr="004977A7" w:rsidRDefault="004F2A1A" w:rsidP="004835FF">
      <w:pPr>
        <w:pStyle w:val="ListParagraph"/>
        <w:numPr>
          <w:ilvl w:val="0"/>
          <w:numId w:val="6"/>
        </w:numPr>
        <w:spacing w:before="240" w:after="0"/>
      </w:pPr>
      <w:r>
        <w:t>Work notes</w:t>
      </w:r>
    </w:p>
    <w:p w14:paraId="6E93072D" w14:textId="77777777" w:rsidR="004F2A1A" w:rsidRDefault="004F2A1A" w:rsidP="004835FF">
      <w:pPr>
        <w:pStyle w:val="ListParagraph"/>
        <w:numPr>
          <w:ilvl w:val="0"/>
          <w:numId w:val="6"/>
        </w:numPr>
        <w:spacing w:before="240" w:after="0"/>
      </w:pPr>
      <w:r>
        <w:t>Additional comments</w:t>
      </w:r>
    </w:p>
    <w:p w14:paraId="19872ECE" w14:textId="77777777" w:rsidR="004F2A1A" w:rsidRPr="004977A7" w:rsidRDefault="004F2A1A" w:rsidP="004835FF">
      <w:pPr>
        <w:pStyle w:val="ListParagraph"/>
        <w:numPr>
          <w:ilvl w:val="0"/>
          <w:numId w:val="6"/>
        </w:numPr>
        <w:spacing w:before="240" w:after="0"/>
      </w:pPr>
      <w:r>
        <w:t>1. Dropped call, 2. Wrong number, 3. Customer dropped the chat before we assisted</w:t>
      </w:r>
    </w:p>
    <w:p w14:paraId="721B4636" w14:textId="77777777" w:rsidR="004F2A1A" w:rsidRDefault="004F2A1A">
      <w:pPr>
        <w:widowControl/>
        <w:spacing w:after="160" w:line="259" w:lineRule="auto"/>
        <w:rPr>
          <w:rFonts w:ascii="Arial" w:hAnsi="Arial" w:cs="Arial"/>
          <w:b/>
          <w:noProof/>
          <w:sz w:val="24"/>
          <w:szCs w:val="24"/>
        </w:rPr>
      </w:pPr>
      <w:r>
        <w:rPr>
          <w:noProof/>
        </w:rPr>
        <w:br w:type="page"/>
      </w:r>
    </w:p>
    <w:p w14:paraId="1B617A5C" w14:textId="77777777" w:rsidR="004F2A1A" w:rsidRPr="00A157A0" w:rsidRDefault="004F2A1A" w:rsidP="000449AB">
      <w:pPr>
        <w:pStyle w:val="Heading2"/>
        <w:rPr>
          <w:noProof/>
        </w:rPr>
      </w:pPr>
      <w:bookmarkStart w:id="65" w:name="_Toc106170208"/>
      <w:r w:rsidRPr="00A157A0">
        <w:rPr>
          <w:noProof/>
        </w:rPr>
        <w:lastRenderedPageBreak/>
        <w:t>Creating a case – continued - DEMO</w:t>
      </w:r>
      <w:bookmarkEnd w:id="65"/>
    </w:p>
    <w:p w14:paraId="059FCEE7" w14:textId="77777777" w:rsidR="004F2A1A" w:rsidRPr="001A54C3" w:rsidRDefault="004F2A1A" w:rsidP="003F2A83">
      <w:pPr>
        <w:rPr>
          <w:bCs/>
          <w:noProof/>
        </w:rPr>
      </w:pPr>
      <w:r>
        <w:rPr>
          <w:bCs/>
          <w:noProof/>
        </w:rPr>
        <w:t>Let’s return to our case in ServiceNow.</w:t>
      </w:r>
    </w:p>
    <w:p w14:paraId="5ED11F3A" w14:textId="77777777" w:rsidR="004F2A1A" w:rsidRPr="004977A7" w:rsidRDefault="004F2A1A" w:rsidP="003F2A83"/>
    <w:tbl>
      <w:tblPr>
        <w:tblStyle w:val="TableGrid4"/>
        <w:tblW w:w="0" w:type="auto"/>
        <w:tblInd w:w="0" w:type="dxa"/>
        <w:tblLook w:val="04A0" w:firstRow="1" w:lastRow="0" w:firstColumn="1" w:lastColumn="0" w:noHBand="0" w:noVBand="1"/>
      </w:tblPr>
      <w:tblGrid>
        <w:gridCol w:w="4492"/>
        <w:gridCol w:w="5931"/>
      </w:tblGrid>
      <w:tr w:rsidR="004F2A1A" w:rsidRPr="003444FA" w14:paraId="63CAC278" w14:textId="77777777" w:rsidTr="009A21AF">
        <w:trPr>
          <w:cantSplit/>
        </w:trPr>
        <w:tc>
          <w:tcPr>
            <w:tcW w:w="0" w:type="auto"/>
            <w:tcBorders>
              <w:top w:val="single" w:sz="4" w:space="0" w:color="auto"/>
              <w:left w:val="single" w:sz="4" w:space="0" w:color="auto"/>
              <w:bottom w:val="single" w:sz="4" w:space="0" w:color="auto"/>
              <w:right w:val="single" w:sz="4" w:space="0" w:color="auto"/>
            </w:tcBorders>
          </w:tcPr>
          <w:p w14:paraId="17A7CD76" w14:textId="77777777" w:rsidR="004F2A1A" w:rsidRPr="003444FA" w:rsidRDefault="004F2A1A" w:rsidP="003F2A83">
            <w:pPr>
              <w:rPr>
                <w:noProof/>
              </w:rPr>
            </w:pPr>
            <w:r>
              <w:rPr>
                <w:noProof/>
              </w:rPr>
              <w:drawing>
                <wp:inline distT="0" distB="0" distL="0" distR="0" wp14:anchorId="6444722C" wp14:editId="30DCFA2C">
                  <wp:extent cx="1628571" cy="50476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628571" cy="504762"/>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1B81F618" w14:textId="77777777" w:rsidR="004F2A1A" w:rsidRPr="001A54C3" w:rsidRDefault="004F2A1A" w:rsidP="003F2A83">
            <w:pPr>
              <w:rPr>
                <w:b/>
                <w:bCs/>
              </w:rPr>
            </w:pPr>
            <w:r w:rsidRPr="00DA05F1">
              <w:rPr>
                <w:bCs/>
                <w:color w:val="auto"/>
              </w:rPr>
              <w:t xml:space="preserve">Scroll down </w:t>
            </w:r>
            <w:r w:rsidRPr="009154B4">
              <w:t xml:space="preserve">to the </w:t>
            </w:r>
            <w:r w:rsidRPr="001A54C3">
              <w:rPr>
                <w:b/>
                <w:bCs/>
              </w:rPr>
              <w:t xml:space="preserve">Additional Info </w:t>
            </w:r>
            <w:r w:rsidRPr="009154B4">
              <w:t>area of the case.</w:t>
            </w:r>
            <w:r w:rsidRPr="001A54C3">
              <w:rPr>
                <w:b/>
                <w:bCs/>
              </w:rPr>
              <w:t xml:space="preserve"> </w:t>
            </w:r>
          </w:p>
        </w:tc>
      </w:tr>
      <w:tr w:rsidR="004F2A1A" w:rsidRPr="003444FA" w14:paraId="4C244E1C" w14:textId="77777777" w:rsidTr="000E4452">
        <w:trPr>
          <w:cantSplit/>
        </w:trPr>
        <w:tc>
          <w:tcPr>
            <w:tcW w:w="0" w:type="auto"/>
            <w:gridSpan w:val="2"/>
            <w:tcBorders>
              <w:top w:val="single" w:sz="4" w:space="0" w:color="auto"/>
              <w:left w:val="single" w:sz="4" w:space="0" w:color="auto"/>
              <w:bottom w:val="single" w:sz="4" w:space="0" w:color="auto"/>
              <w:right w:val="single" w:sz="4" w:space="0" w:color="auto"/>
            </w:tcBorders>
            <w:hideMark/>
          </w:tcPr>
          <w:p w14:paraId="749367EE" w14:textId="77777777" w:rsidR="004F2A1A" w:rsidRPr="003444FA" w:rsidRDefault="004F2A1A" w:rsidP="003F2A83">
            <w:r w:rsidRPr="003444FA">
              <w:t xml:space="preserve">Here is additional information for the case. </w:t>
            </w:r>
            <w:r>
              <w:t>Most of these fields are filled-in by ServiceNow and</w:t>
            </w:r>
            <w:r w:rsidRPr="003444FA">
              <w:t xml:space="preserve"> are not updated by agents.  Let’s do a quick overview of these fields.</w:t>
            </w:r>
          </w:p>
          <w:p w14:paraId="56071CB5" w14:textId="77777777" w:rsidR="004F2A1A" w:rsidRPr="003444FA" w:rsidRDefault="004F2A1A" w:rsidP="004835FF">
            <w:pPr>
              <w:pStyle w:val="ListParagraph"/>
              <w:numPr>
                <w:ilvl w:val="0"/>
                <w:numId w:val="7"/>
              </w:numPr>
              <w:spacing w:before="240" w:after="0"/>
            </w:pPr>
            <w:r w:rsidRPr="003444FA">
              <w:t>SDM</w:t>
            </w:r>
            <w:r>
              <w:t xml:space="preserve"> #</w:t>
            </w:r>
            <w:r w:rsidRPr="003444FA">
              <w:t xml:space="preserve"> – Service Desk Manager (SDM) </w:t>
            </w:r>
            <w:r>
              <w:t xml:space="preserve">was a </w:t>
            </w:r>
            <w:r w:rsidRPr="003444FA">
              <w:t xml:space="preserve">help desk case system </w:t>
            </w:r>
            <w:r>
              <w:t xml:space="preserve">previously </w:t>
            </w:r>
            <w:r w:rsidRPr="003444FA">
              <w:t>used by certain help desk teams at Travelport.</w:t>
            </w:r>
            <w:r>
              <w:t xml:space="preserve"> This field is no longer used, but you may find it filled-in for older cases.</w:t>
            </w:r>
          </w:p>
          <w:p w14:paraId="69E52059" w14:textId="77777777" w:rsidR="004F2A1A" w:rsidRDefault="004F2A1A" w:rsidP="004835FF">
            <w:pPr>
              <w:pStyle w:val="ListParagraph"/>
              <w:numPr>
                <w:ilvl w:val="0"/>
                <w:numId w:val="7"/>
              </w:numPr>
              <w:spacing w:before="240" w:after="0"/>
            </w:pPr>
            <w:r>
              <w:t xml:space="preserve">SDM </w:t>
            </w:r>
            <w:r w:rsidRPr="003444FA">
              <w:t>PR</w:t>
            </w:r>
            <w:r>
              <w:t>#</w:t>
            </w:r>
            <w:r w:rsidRPr="003444FA">
              <w:t xml:space="preserve"> – Problem number from SDM</w:t>
            </w:r>
            <w:r>
              <w:t>. This field is no longer used, but you may find it filled-in for older cases.</w:t>
            </w:r>
          </w:p>
          <w:p w14:paraId="1616D2F2" w14:textId="77777777" w:rsidR="004F2A1A" w:rsidRPr="009F34FD" w:rsidRDefault="004F2A1A" w:rsidP="004835FF">
            <w:pPr>
              <w:pStyle w:val="ListParagraph"/>
              <w:numPr>
                <w:ilvl w:val="0"/>
                <w:numId w:val="7"/>
              </w:numPr>
              <w:spacing w:before="240" w:after="0"/>
            </w:pPr>
            <w:r w:rsidRPr="003444FA">
              <w:t>ESP ID – is a number assigned cases that are worked by an ESP Hardware Maintenance Vendor group</w:t>
            </w:r>
          </w:p>
          <w:p w14:paraId="04A754E0" w14:textId="77777777" w:rsidR="004F2A1A" w:rsidRPr="003444FA" w:rsidRDefault="004F2A1A" w:rsidP="004835FF">
            <w:pPr>
              <w:pStyle w:val="ListParagraph"/>
              <w:numPr>
                <w:ilvl w:val="0"/>
                <w:numId w:val="7"/>
              </w:numPr>
              <w:spacing w:before="240" w:after="0"/>
            </w:pPr>
            <w:r>
              <w:t>Channel - Where the case originated, such as phone or email.</w:t>
            </w:r>
          </w:p>
          <w:p w14:paraId="226FC961" w14:textId="77777777" w:rsidR="004F2A1A" w:rsidRPr="003444FA" w:rsidRDefault="004F2A1A" w:rsidP="004835FF">
            <w:pPr>
              <w:pStyle w:val="ListParagraph"/>
              <w:numPr>
                <w:ilvl w:val="0"/>
                <w:numId w:val="7"/>
              </w:numPr>
              <w:spacing w:before="240" w:after="0"/>
            </w:pPr>
            <w:r w:rsidRPr="003444FA">
              <w:t xml:space="preserve">Customer/External Reference – </w:t>
            </w:r>
            <w:r>
              <w:t>This field is used by Operators.</w:t>
            </w:r>
          </w:p>
          <w:p w14:paraId="358D43F6" w14:textId="77777777" w:rsidR="004F2A1A" w:rsidRPr="003444FA" w:rsidRDefault="004F2A1A" w:rsidP="004835FF">
            <w:pPr>
              <w:pStyle w:val="ListParagraph"/>
              <w:numPr>
                <w:ilvl w:val="0"/>
                <w:numId w:val="7"/>
              </w:numPr>
              <w:spacing w:before="240" w:after="0"/>
            </w:pPr>
            <w:r w:rsidRPr="003444FA">
              <w:t>Send Status Emails – Whether status emails are sent for the ticket. If the customer does not want to receive status emails for a case, remove the check. This doesn’t happen very often – most people want status emails.</w:t>
            </w:r>
          </w:p>
          <w:p w14:paraId="07751747" w14:textId="77777777" w:rsidR="004F2A1A" w:rsidRPr="003444FA" w:rsidRDefault="004F2A1A" w:rsidP="004835FF">
            <w:pPr>
              <w:pStyle w:val="ListParagraph"/>
              <w:numPr>
                <w:ilvl w:val="0"/>
                <w:numId w:val="7"/>
              </w:numPr>
              <w:spacing w:before="240" w:after="0"/>
            </w:pPr>
            <w:r w:rsidRPr="003444FA">
              <w:t>Opened – Timestamp when the case was created</w:t>
            </w:r>
          </w:p>
          <w:p w14:paraId="320AA947" w14:textId="77777777" w:rsidR="004F2A1A" w:rsidRPr="003444FA" w:rsidRDefault="004F2A1A" w:rsidP="004835FF">
            <w:pPr>
              <w:pStyle w:val="ListParagraph"/>
              <w:numPr>
                <w:ilvl w:val="0"/>
                <w:numId w:val="7"/>
              </w:numPr>
              <w:spacing w:before="240" w:after="0"/>
            </w:pPr>
            <w:r w:rsidRPr="003444FA">
              <w:t xml:space="preserve">Opened by – </w:t>
            </w:r>
            <w:r>
              <w:t>T</w:t>
            </w:r>
            <w:r w:rsidRPr="003444FA">
              <w:t>he agent who created the case</w:t>
            </w:r>
          </w:p>
          <w:p w14:paraId="5E0CE241" w14:textId="77777777" w:rsidR="004F2A1A" w:rsidRPr="003444FA" w:rsidRDefault="004F2A1A" w:rsidP="004835FF">
            <w:pPr>
              <w:pStyle w:val="ListParagraph"/>
              <w:numPr>
                <w:ilvl w:val="0"/>
                <w:numId w:val="7"/>
              </w:numPr>
              <w:spacing w:before="240" w:after="0"/>
            </w:pPr>
            <w:r w:rsidRPr="003444FA">
              <w:t>Generated From – For web submit cases, the title of the form the case was created from appears here</w:t>
            </w:r>
          </w:p>
          <w:p w14:paraId="2F50D32C" w14:textId="77777777" w:rsidR="004F2A1A" w:rsidRDefault="004F2A1A" w:rsidP="004835FF">
            <w:pPr>
              <w:pStyle w:val="ListParagraph"/>
              <w:numPr>
                <w:ilvl w:val="0"/>
                <w:numId w:val="7"/>
              </w:numPr>
              <w:spacing w:before="240" w:after="0"/>
            </w:pPr>
            <w:r w:rsidRPr="003444FA">
              <w:t>Original Group Name – Once the case is saved, the Group Opened By appears here.</w:t>
            </w:r>
          </w:p>
          <w:p w14:paraId="1084A7C1" w14:textId="77777777" w:rsidR="004F2A1A" w:rsidRPr="006233C1" w:rsidRDefault="004F2A1A" w:rsidP="006233C1"/>
        </w:tc>
      </w:tr>
    </w:tbl>
    <w:p w14:paraId="27D56E73" w14:textId="77777777" w:rsidR="004F2A1A" w:rsidRDefault="004F2A1A" w:rsidP="003F2A83"/>
    <w:p w14:paraId="41FB094B" w14:textId="77777777" w:rsidR="004F2A1A" w:rsidRDefault="004F2A1A">
      <w:pPr>
        <w:widowControl/>
        <w:spacing w:after="160" w:line="259" w:lineRule="auto"/>
      </w:pPr>
      <w:r>
        <w:br w:type="page"/>
      </w:r>
    </w:p>
    <w:p w14:paraId="56A06214" w14:textId="77777777" w:rsidR="004F2A1A" w:rsidRDefault="004F2A1A" w:rsidP="003F2A83"/>
    <w:p w14:paraId="61DF7F51" w14:textId="77777777" w:rsidR="004F2A1A" w:rsidRDefault="004F2A1A" w:rsidP="000449AB">
      <w:pPr>
        <w:pStyle w:val="Heading2"/>
      </w:pPr>
      <w:bookmarkStart w:id="66" w:name="_Toc106170209"/>
      <w:r>
        <w:t>Propose Solution – First Call Resolution</w:t>
      </w:r>
      <w:bookmarkEnd w:id="66"/>
    </w:p>
    <w:p w14:paraId="56242F66" w14:textId="77777777" w:rsidR="004F2A1A" w:rsidRPr="004977A7" w:rsidRDefault="004F2A1A" w:rsidP="003F2A83">
      <w:r w:rsidRPr="004977A7">
        <w:t xml:space="preserve">Let’s assume we have solved the issue our customer reported and </w:t>
      </w:r>
      <w:r>
        <w:t xml:space="preserve">want to close this case. Once we have solved the customer’s issue, we want to set the case to </w:t>
      </w:r>
      <w:r w:rsidRPr="004C49AB">
        <w:rPr>
          <w:b/>
          <w:bCs/>
        </w:rPr>
        <w:t>Solution Proposed</w:t>
      </w:r>
      <w:r>
        <w:t xml:space="preserve"> state.</w:t>
      </w:r>
    </w:p>
    <w:p w14:paraId="453B4840" w14:textId="77777777" w:rsidR="004F2A1A" w:rsidRPr="004977A7" w:rsidRDefault="004F2A1A" w:rsidP="003F2A83">
      <w:r w:rsidRPr="004977A7">
        <w:t xml:space="preserve">Because we haven’t saved our case yet, we can close it as an </w:t>
      </w:r>
      <w:r w:rsidRPr="0053450F">
        <w:rPr>
          <w:b/>
          <w:bCs/>
        </w:rPr>
        <w:t>FCR</w:t>
      </w:r>
      <w:r w:rsidRPr="004977A7">
        <w:t xml:space="preserve"> or </w:t>
      </w:r>
      <w:r w:rsidRPr="004C49AB">
        <w:rPr>
          <w:b/>
          <w:bCs/>
        </w:rPr>
        <w:t>First Call Resolution</w:t>
      </w:r>
      <w:r w:rsidRPr="004977A7">
        <w:t xml:space="preserve"> case. This term refers to cases that are not saved before being closed by the agent. If you save a case and then close it later, it is no longe</w:t>
      </w:r>
      <w:r>
        <w:t>r an FCR.</w:t>
      </w:r>
    </w:p>
    <w:tbl>
      <w:tblPr>
        <w:tblStyle w:val="TableGrid5"/>
        <w:tblW w:w="0" w:type="auto"/>
        <w:tblInd w:w="0" w:type="dxa"/>
        <w:tblLook w:val="04A0" w:firstRow="1" w:lastRow="0" w:firstColumn="1" w:lastColumn="0" w:noHBand="0" w:noVBand="1"/>
      </w:tblPr>
      <w:tblGrid>
        <w:gridCol w:w="3936"/>
        <w:gridCol w:w="6487"/>
      </w:tblGrid>
      <w:tr w:rsidR="004F2A1A" w:rsidRPr="004977A7" w14:paraId="01450E17" w14:textId="77777777" w:rsidTr="00FA64C6">
        <w:trPr>
          <w:cantSplit/>
        </w:trPr>
        <w:tc>
          <w:tcPr>
            <w:tcW w:w="0" w:type="auto"/>
            <w:tcBorders>
              <w:top w:val="single" w:sz="4" w:space="0" w:color="auto"/>
              <w:left w:val="single" w:sz="4" w:space="0" w:color="auto"/>
              <w:bottom w:val="single" w:sz="4" w:space="0" w:color="auto"/>
              <w:right w:val="single" w:sz="4" w:space="0" w:color="auto"/>
            </w:tcBorders>
          </w:tcPr>
          <w:p w14:paraId="0E4FA42F" w14:textId="77777777" w:rsidR="004F2A1A" w:rsidRDefault="004F2A1A" w:rsidP="003F2A83">
            <w:pPr>
              <w:rPr>
                <w:noProof/>
              </w:rPr>
            </w:pPr>
            <w:r>
              <w:rPr>
                <w:noProof/>
              </w:rPr>
              <w:drawing>
                <wp:inline distT="0" distB="0" distL="0" distR="0" wp14:anchorId="28762AF3" wp14:editId="585A7242">
                  <wp:extent cx="2361905" cy="676190"/>
                  <wp:effectExtent l="0" t="0" r="63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61905" cy="676190"/>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205A45E4" w14:textId="77777777" w:rsidR="004F2A1A" w:rsidRDefault="004F2A1A" w:rsidP="003F2A83">
            <w:r>
              <w:t xml:space="preserve">Before closing the case, make sure you type a comment explaining the solution to the customer. Customers will see this comment in MyTravelport. </w:t>
            </w:r>
          </w:p>
          <w:p w14:paraId="4237F2C0" w14:textId="77777777" w:rsidR="004F2A1A" w:rsidRDefault="004F2A1A" w:rsidP="003F2A83">
            <w:r>
              <w:t xml:space="preserve">If you don’t add a comment, the customer will think you closed their case without any explanation and </w:t>
            </w:r>
            <w:r w:rsidRPr="00141BC6">
              <w:rPr>
                <w:b/>
                <w:bCs/>
              </w:rPr>
              <w:t>they</w:t>
            </w:r>
            <w:r>
              <w:t xml:space="preserve"> </w:t>
            </w:r>
            <w:r>
              <w:rPr>
                <w:b/>
                <w:bCs/>
              </w:rPr>
              <w:t>may</w:t>
            </w:r>
            <w:r w:rsidRPr="00DF0AE1">
              <w:rPr>
                <w:b/>
                <w:bCs/>
              </w:rPr>
              <w:t xml:space="preserve"> get </w:t>
            </w:r>
            <w:r>
              <w:rPr>
                <w:b/>
                <w:bCs/>
              </w:rPr>
              <w:t xml:space="preserve">very </w:t>
            </w:r>
            <w:r w:rsidRPr="00DF0AE1">
              <w:rPr>
                <w:b/>
                <w:bCs/>
              </w:rPr>
              <w:t>upset</w:t>
            </w:r>
            <w:r>
              <w:t>.</w:t>
            </w:r>
          </w:p>
          <w:p w14:paraId="77688F0E" w14:textId="77777777" w:rsidR="004F2A1A" w:rsidRPr="004977A7" w:rsidRDefault="004F2A1A" w:rsidP="003F2A83">
            <w:r w:rsidRPr="00DA05F1">
              <w:rPr>
                <w:bCs/>
                <w:color w:val="auto"/>
              </w:rPr>
              <w:t>Fill-in</w:t>
            </w:r>
            <w:r w:rsidRPr="0053450F">
              <w:rPr>
                <w:color w:val="7030A0"/>
              </w:rPr>
              <w:t xml:space="preserve"> </w:t>
            </w:r>
            <w:r>
              <w:t xml:space="preserve">the </w:t>
            </w:r>
            <w:r w:rsidRPr="0053450F">
              <w:rPr>
                <w:b/>
                <w:bCs/>
              </w:rPr>
              <w:t>Additional comments</w:t>
            </w:r>
            <w:r>
              <w:t xml:space="preserve"> field.</w:t>
            </w:r>
          </w:p>
        </w:tc>
      </w:tr>
      <w:tr w:rsidR="004F2A1A" w:rsidRPr="004977A7" w14:paraId="33FD6A62" w14:textId="77777777" w:rsidTr="00FA64C6">
        <w:trPr>
          <w:cantSplit/>
        </w:trPr>
        <w:tc>
          <w:tcPr>
            <w:tcW w:w="0" w:type="auto"/>
            <w:tcBorders>
              <w:top w:val="single" w:sz="4" w:space="0" w:color="auto"/>
              <w:left w:val="single" w:sz="4" w:space="0" w:color="auto"/>
              <w:bottom w:val="single" w:sz="4" w:space="0" w:color="auto"/>
              <w:right w:val="single" w:sz="4" w:space="0" w:color="auto"/>
            </w:tcBorders>
            <w:hideMark/>
          </w:tcPr>
          <w:p w14:paraId="513A4186" w14:textId="77777777" w:rsidR="004F2A1A" w:rsidRPr="004977A7" w:rsidRDefault="004F2A1A" w:rsidP="003F2A83">
            <w:pPr>
              <w:rPr>
                <w:noProof/>
              </w:rPr>
            </w:pPr>
            <w:r>
              <w:rPr>
                <w:noProof/>
              </w:rPr>
              <w:drawing>
                <wp:inline distT="0" distB="0" distL="0" distR="0" wp14:anchorId="20DE40D8" wp14:editId="096A6368">
                  <wp:extent cx="1285714" cy="48571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285714" cy="485714"/>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42F0A239" w14:textId="77777777" w:rsidR="004F2A1A" w:rsidRPr="004977A7" w:rsidRDefault="004F2A1A" w:rsidP="003F2A83">
            <w:r w:rsidRPr="004977A7">
              <w:t xml:space="preserve">Let’s Propose Solution on our </w:t>
            </w:r>
            <w:r>
              <w:t>case</w:t>
            </w:r>
            <w:r w:rsidRPr="004977A7">
              <w:t>.</w:t>
            </w:r>
          </w:p>
          <w:p w14:paraId="248C4345" w14:textId="77777777" w:rsidR="004F2A1A" w:rsidRPr="00141BC6" w:rsidRDefault="004F2A1A" w:rsidP="003F2A83">
            <w:pPr>
              <w:rPr>
                <w:b/>
                <w:bCs/>
              </w:rPr>
            </w:pPr>
            <w:r w:rsidRPr="00DA05F1">
              <w:rPr>
                <w:bCs/>
                <w:color w:val="auto"/>
              </w:rPr>
              <w:t xml:space="preserve">Click </w:t>
            </w:r>
            <w:r w:rsidRPr="00141BC6">
              <w:rPr>
                <w:b/>
                <w:bCs/>
              </w:rPr>
              <w:t>Propose Solution</w:t>
            </w:r>
            <w:r w:rsidRPr="0053450F">
              <w:t xml:space="preserve"> in the top right-hand corner of the case workspace.</w:t>
            </w:r>
          </w:p>
        </w:tc>
      </w:tr>
    </w:tbl>
    <w:p w14:paraId="3F79449A" w14:textId="77777777" w:rsidR="006233C1" w:rsidRDefault="006233C1" w:rsidP="00DF0AE1">
      <w:pPr>
        <w:pStyle w:val="Heading3"/>
      </w:pPr>
    </w:p>
    <w:p w14:paraId="1BE713E9" w14:textId="2CFF54BD" w:rsidR="004F2A1A" w:rsidRPr="004977A7" w:rsidRDefault="004F2A1A" w:rsidP="00DF0AE1">
      <w:pPr>
        <w:pStyle w:val="Heading3"/>
      </w:pPr>
      <w:bookmarkStart w:id="67" w:name="_Toc106170210"/>
      <w:r>
        <w:t>Points to note about Solution Proposed cases</w:t>
      </w:r>
      <w:bookmarkEnd w:id="67"/>
    </w:p>
    <w:tbl>
      <w:tblPr>
        <w:tblStyle w:val="TableGrid5"/>
        <w:tblW w:w="0" w:type="auto"/>
        <w:tblInd w:w="0" w:type="dxa"/>
        <w:tblLook w:val="04A0" w:firstRow="1" w:lastRow="0" w:firstColumn="1" w:lastColumn="0" w:noHBand="0" w:noVBand="1"/>
      </w:tblPr>
      <w:tblGrid>
        <w:gridCol w:w="4917"/>
        <w:gridCol w:w="5506"/>
      </w:tblGrid>
      <w:tr w:rsidR="004F2A1A" w:rsidRPr="004977A7" w14:paraId="564ABDB8" w14:textId="77777777" w:rsidTr="000E4452">
        <w:trPr>
          <w:cantSplit/>
        </w:trPr>
        <w:tc>
          <w:tcPr>
            <w:tcW w:w="0" w:type="auto"/>
            <w:tcBorders>
              <w:top w:val="single" w:sz="4" w:space="0" w:color="auto"/>
              <w:left w:val="single" w:sz="4" w:space="0" w:color="auto"/>
              <w:bottom w:val="single" w:sz="4" w:space="0" w:color="auto"/>
              <w:right w:val="single" w:sz="4" w:space="0" w:color="auto"/>
            </w:tcBorders>
          </w:tcPr>
          <w:p w14:paraId="0AF3911D" w14:textId="77777777" w:rsidR="004F2A1A" w:rsidRPr="004977A7" w:rsidRDefault="004F2A1A" w:rsidP="000E4452">
            <w:pPr>
              <w:rPr>
                <w:noProof/>
              </w:rPr>
            </w:pPr>
            <w:r>
              <w:rPr>
                <w:noProof/>
              </w:rPr>
              <w:drawing>
                <wp:inline distT="0" distB="0" distL="0" distR="0" wp14:anchorId="51744474" wp14:editId="7472EE67">
                  <wp:extent cx="1838095" cy="48571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838095" cy="485714"/>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3D12B33E" w14:textId="77777777" w:rsidR="004F2A1A" w:rsidRDefault="004F2A1A" w:rsidP="000E4452">
            <w:r>
              <w:t xml:space="preserve">In the Status field, we can see the case status has changed to solution proposed. </w:t>
            </w:r>
          </w:p>
          <w:p w14:paraId="117323B9" w14:textId="77777777" w:rsidR="004F2A1A" w:rsidRPr="004977A7" w:rsidRDefault="004F2A1A" w:rsidP="000E4452">
            <w:pPr>
              <w:keepNext/>
              <w:keepLines/>
            </w:pPr>
            <w:r w:rsidRPr="004977A7">
              <w:t xml:space="preserve">When </w:t>
            </w:r>
            <w:r>
              <w:t>a case</w:t>
            </w:r>
            <w:r w:rsidRPr="004977A7">
              <w:t xml:space="preserve"> is placed in Solution Proposed status, the customer is sent a status email. They have 10 days to re-open the </w:t>
            </w:r>
            <w:r>
              <w:t>case</w:t>
            </w:r>
            <w:r w:rsidRPr="004977A7">
              <w:t xml:space="preserve"> or it will permanently close.</w:t>
            </w:r>
          </w:p>
          <w:p w14:paraId="092E2DA7" w14:textId="77777777" w:rsidR="004F2A1A" w:rsidRPr="004977A7" w:rsidRDefault="004F2A1A" w:rsidP="000E4452">
            <w:pPr>
              <w:keepNext/>
              <w:keepLines/>
            </w:pPr>
            <w:r>
              <w:t>If the customer re-opens the case, it’s assigned</w:t>
            </w:r>
            <w:r w:rsidRPr="004977A7">
              <w:t xml:space="preserve"> to the group and agent that </w:t>
            </w:r>
            <w:r>
              <w:t>proposed solution.</w:t>
            </w:r>
          </w:p>
          <w:p w14:paraId="4B9A110C" w14:textId="77777777" w:rsidR="004F2A1A" w:rsidRDefault="004F2A1A" w:rsidP="004835FF">
            <w:pPr>
              <w:pStyle w:val="ListParagraph"/>
              <w:keepNext/>
              <w:keepLines/>
              <w:numPr>
                <w:ilvl w:val="0"/>
                <w:numId w:val="20"/>
              </w:numPr>
              <w:spacing w:before="240" w:after="0"/>
            </w:pPr>
            <w:r w:rsidRPr="004977A7">
              <w:t xml:space="preserve">If a re-opened </w:t>
            </w:r>
            <w:r>
              <w:t>case</w:t>
            </w:r>
            <w:r w:rsidRPr="004977A7">
              <w:t xml:space="preserve"> was solution proposed by a first level desk, it will assign to the first level agent </w:t>
            </w:r>
            <w:r>
              <w:t>who proposed solution on</w:t>
            </w:r>
            <w:r w:rsidRPr="004977A7">
              <w:t xml:space="preserve"> it.</w:t>
            </w:r>
          </w:p>
          <w:p w14:paraId="708CC7BB" w14:textId="7F42E7F1" w:rsidR="004F2A1A" w:rsidRDefault="004F2A1A" w:rsidP="004835FF">
            <w:pPr>
              <w:pStyle w:val="ListParagraph"/>
              <w:keepNext/>
              <w:keepLines/>
              <w:numPr>
                <w:ilvl w:val="0"/>
                <w:numId w:val="20"/>
              </w:numPr>
              <w:spacing w:before="240" w:after="0"/>
            </w:pPr>
            <w:r w:rsidRPr="004977A7">
              <w:t xml:space="preserve">If a re-opened </w:t>
            </w:r>
            <w:r>
              <w:t>case</w:t>
            </w:r>
            <w:r w:rsidRPr="004977A7">
              <w:t xml:space="preserve"> was</w:t>
            </w:r>
            <w:r>
              <w:t xml:space="preserve"> escalated to a second level help desk and second level proposed solution</w:t>
            </w:r>
            <w:r w:rsidRPr="004977A7">
              <w:t xml:space="preserve">, </w:t>
            </w:r>
            <w:r>
              <w:t>it would assign to the second level agent who proposed solution.</w:t>
            </w:r>
            <w:r w:rsidR="006233C1">
              <w:br/>
            </w:r>
          </w:p>
          <w:p w14:paraId="63D750FC" w14:textId="77777777" w:rsidR="004F2A1A" w:rsidRPr="004977A7" w:rsidRDefault="004F2A1A" w:rsidP="000E4452">
            <w:r>
              <w:t>Basically, if you proposed solution on a case, you are the one the case will assign to if the customer re-opens it.</w:t>
            </w:r>
          </w:p>
        </w:tc>
      </w:tr>
      <w:tr w:rsidR="004F2A1A" w:rsidRPr="004977A7" w14:paraId="69E6181C" w14:textId="77777777" w:rsidTr="000E4452">
        <w:trPr>
          <w:cantSplit/>
        </w:trPr>
        <w:tc>
          <w:tcPr>
            <w:tcW w:w="0" w:type="auto"/>
            <w:tcBorders>
              <w:top w:val="single" w:sz="4" w:space="0" w:color="auto"/>
              <w:left w:val="single" w:sz="4" w:space="0" w:color="auto"/>
              <w:bottom w:val="single" w:sz="4" w:space="0" w:color="auto"/>
              <w:right w:val="single" w:sz="4" w:space="0" w:color="auto"/>
            </w:tcBorders>
          </w:tcPr>
          <w:p w14:paraId="0C5D2472" w14:textId="77777777" w:rsidR="004F2A1A" w:rsidRDefault="004F2A1A" w:rsidP="000E4452">
            <w:pPr>
              <w:rPr>
                <w:noProof/>
              </w:rPr>
            </w:pPr>
            <w:r>
              <w:rPr>
                <w:noProof/>
              </w:rPr>
              <w:lastRenderedPageBreak/>
              <w:drawing>
                <wp:inline distT="0" distB="0" distL="0" distR="0" wp14:anchorId="7830E491" wp14:editId="06BD9853">
                  <wp:extent cx="885714" cy="39047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85714" cy="390476"/>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6C4BF2C4" w14:textId="77777777" w:rsidR="004F2A1A" w:rsidRPr="004977A7" w:rsidRDefault="004F2A1A" w:rsidP="000A69ED">
            <w:r w:rsidRPr="004977A7">
              <w:t>Notice the Open Case button that appears in the top right hand corner once we have propo</w:t>
            </w:r>
            <w:r>
              <w:t>sed solution on a case.</w:t>
            </w:r>
          </w:p>
          <w:p w14:paraId="38AD42BD" w14:textId="77777777" w:rsidR="004F2A1A" w:rsidRDefault="004F2A1A" w:rsidP="000A69ED">
            <w:r w:rsidRPr="004977A7">
              <w:t>You would select this button if you need to chan</w:t>
            </w:r>
            <w:r>
              <w:t>ge the case back to Open status, such as if the customer calls back and asks that the case be re-opened.</w:t>
            </w:r>
          </w:p>
        </w:tc>
      </w:tr>
      <w:tr w:rsidR="004F2A1A" w:rsidRPr="004977A7" w14:paraId="7803D52A" w14:textId="77777777" w:rsidTr="000E4452">
        <w:trPr>
          <w:cantSplit/>
        </w:trPr>
        <w:tc>
          <w:tcPr>
            <w:tcW w:w="0" w:type="auto"/>
            <w:gridSpan w:val="2"/>
            <w:tcBorders>
              <w:top w:val="single" w:sz="4" w:space="0" w:color="auto"/>
              <w:left w:val="single" w:sz="4" w:space="0" w:color="auto"/>
              <w:bottom w:val="single" w:sz="4" w:space="0" w:color="auto"/>
              <w:right w:val="single" w:sz="4" w:space="0" w:color="auto"/>
            </w:tcBorders>
          </w:tcPr>
          <w:p w14:paraId="3B37E701" w14:textId="77777777" w:rsidR="004F2A1A" w:rsidRPr="0053450F" w:rsidRDefault="004F2A1A" w:rsidP="000A69ED">
            <w:pPr>
              <w:rPr>
                <w:b/>
                <w:bCs/>
              </w:rPr>
            </w:pPr>
            <w:r>
              <w:t>If we scroll down in the Solution Proposed case, notice tabs have now appeared. These tabs appear in the case workspace once the case is saved or solution proposed. We will learn about all these tabs shortly.</w:t>
            </w:r>
          </w:p>
          <w:p w14:paraId="6AA5DC5D" w14:textId="77777777" w:rsidR="004F2A1A" w:rsidRPr="004977A7" w:rsidRDefault="004F2A1A" w:rsidP="000A69ED">
            <w:r>
              <w:br/>
            </w:r>
            <w:r>
              <w:rPr>
                <w:noProof/>
              </w:rPr>
              <w:drawing>
                <wp:inline distT="0" distB="0" distL="0" distR="0" wp14:anchorId="32894F31" wp14:editId="58AFD6A1">
                  <wp:extent cx="6858000" cy="3873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58000" cy="387350"/>
                          </a:xfrm>
                          <a:prstGeom prst="rect">
                            <a:avLst/>
                          </a:prstGeom>
                        </pic:spPr>
                      </pic:pic>
                    </a:graphicData>
                  </a:graphic>
                </wp:inline>
              </w:drawing>
            </w:r>
          </w:p>
        </w:tc>
      </w:tr>
      <w:tr w:rsidR="004F2A1A" w:rsidRPr="004977A7" w14:paraId="33878CF6" w14:textId="77777777" w:rsidTr="000E4452">
        <w:trPr>
          <w:cantSplit/>
        </w:trPr>
        <w:tc>
          <w:tcPr>
            <w:tcW w:w="0" w:type="auto"/>
            <w:tcBorders>
              <w:top w:val="single" w:sz="4" w:space="0" w:color="auto"/>
              <w:left w:val="single" w:sz="4" w:space="0" w:color="auto"/>
              <w:bottom w:val="single" w:sz="4" w:space="0" w:color="auto"/>
              <w:right w:val="single" w:sz="4" w:space="0" w:color="auto"/>
            </w:tcBorders>
          </w:tcPr>
          <w:p w14:paraId="4615B65A" w14:textId="77777777" w:rsidR="004F2A1A" w:rsidRDefault="004F2A1A" w:rsidP="000E4452">
            <w:pPr>
              <w:rPr>
                <w:noProof/>
              </w:rPr>
            </w:pPr>
            <w:r>
              <w:rPr>
                <w:noProof/>
              </w:rPr>
              <w:drawing>
                <wp:inline distT="0" distB="0" distL="0" distR="0" wp14:anchorId="6CC9B16E" wp14:editId="10A8CC17">
                  <wp:extent cx="780952" cy="285714"/>
                  <wp:effectExtent l="0" t="0" r="635"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80952" cy="285714"/>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4A016B8B" w14:textId="77777777" w:rsidR="004F2A1A" w:rsidRPr="00141BC6" w:rsidRDefault="004F2A1A" w:rsidP="00141BC6">
            <w:pPr>
              <w:rPr>
                <w:b/>
                <w:bCs/>
              </w:rPr>
            </w:pPr>
            <w:r w:rsidRPr="00DA05F1">
              <w:rPr>
                <w:bCs/>
                <w:color w:val="auto"/>
              </w:rPr>
              <w:t xml:space="preserve">Select </w:t>
            </w:r>
            <w:r w:rsidRPr="0053450F">
              <w:t>the</w:t>
            </w:r>
            <w:r w:rsidRPr="00141BC6">
              <w:rPr>
                <w:b/>
                <w:bCs/>
              </w:rPr>
              <w:t xml:space="preserve"> Emails</w:t>
            </w:r>
            <w:r w:rsidRPr="0053450F">
              <w:t xml:space="preserve"> tab.</w:t>
            </w:r>
          </w:p>
        </w:tc>
      </w:tr>
      <w:tr w:rsidR="004F2A1A" w:rsidRPr="004977A7" w14:paraId="00781711" w14:textId="77777777" w:rsidTr="000E4452">
        <w:trPr>
          <w:cantSplit/>
        </w:trPr>
        <w:tc>
          <w:tcPr>
            <w:tcW w:w="0" w:type="auto"/>
            <w:tcBorders>
              <w:top w:val="single" w:sz="4" w:space="0" w:color="auto"/>
              <w:left w:val="single" w:sz="4" w:space="0" w:color="auto"/>
              <w:bottom w:val="single" w:sz="4" w:space="0" w:color="auto"/>
              <w:right w:val="single" w:sz="4" w:space="0" w:color="auto"/>
            </w:tcBorders>
          </w:tcPr>
          <w:p w14:paraId="72378E8F" w14:textId="77777777" w:rsidR="004F2A1A" w:rsidRDefault="004F2A1A" w:rsidP="000E4452">
            <w:pPr>
              <w:rPr>
                <w:noProof/>
              </w:rPr>
            </w:pPr>
            <w:r>
              <w:rPr>
                <w:noProof/>
              </w:rPr>
              <w:drawing>
                <wp:inline distT="0" distB="0" distL="0" distR="0" wp14:anchorId="36AA3D09" wp14:editId="3BF46254">
                  <wp:extent cx="2433100" cy="1433317"/>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57960" cy="1447962"/>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5864F1F1" w14:textId="77777777" w:rsidR="004F2A1A" w:rsidRDefault="004F2A1A" w:rsidP="000A69ED">
            <w:r>
              <w:t>On the Emails tab, we see the emails ServiceNow has sent for this case.</w:t>
            </w:r>
          </w:p>
          <w:p w14:paraId="33A29D44" w14:textId="77777777" w:rsidR="004F2A1A" w:rsidRPr="00141BC6" w:rsidRDefault="004F2A1A" w:rsidP="000A69ED">
            <w:pPr>
              <w:rPr>
                <w:b/>
                <w:bCs/>
              </w:rPr>
            </w:pPr>
            <w:r w:rsidRPr="00DA05F1">
              <w:rPr>
                <w:bCs/>
                <w:color w:val="auto"/>
              </w:rPr>
              <w:t xml:space="preserve">Select </w:t>
            </w:r>
            <w:r w:rsidRPr="0053450F">
              <w:t>an</w:t>
            </w:r>
            <w:r w:rsidRPr="00141BC6">
              <w:rPr>
                <w:b/>
                <w:bCs/>
              </w:rPr>
              <w:t xml:space="preserve"> </w:t>
            </w:r>
            <w:r w:rsidRPr="0053450F">
              <w:t>email to view details.</w:t>
            </w:r>
          </w:p>
        </w:tc>
      </w:tr>
      <w:tr w:rsidR="004F2A1A" w:rsidRPr="004977A7" w14:paraId="785A5771" w14:textId="77777777" w:rsidTr="000E4452">
        <w:trPr>
          <w:cantSplit/>
        </w:trPr>
        <w:tc>
          <w:tcPr>
            <w:tcW w:w="0" w:type="auto"/>
            <w:tcBorders>
              <w:top w:val="single" w:sz="4" w:space="0" w:color="auto"/>
              <w:left w:val="single" w:sz="4" w:space="0" w:color="auto"/>
              <w:bottom w:val="single" w:sz="4" w:space="0" w:color="auto"/>
              <w:right w:val="single" w:sz="4" w:space="0" w:color="auto"/>
            </w:tcBorders>
          </w:tcPr>
          <w:p w14:paraId="1A19A718" w14:textId="77777777" w:rsidR="004F2A1A" w:rsidRDefault="004F2A1A" w:rsidP="000E4452">
            <w:pPr>
              <w:rPr>
                <w:noProof/>
              </w:rPr>
            </w:pPr>
            <w:r>
              <w:rPr>
                <w:noProof/>
              </w:rPr>
              <w:drawing>
                <wp:inline distT="0" distB="0" distL="0" distR="0" wp14:anchorId="296D051D" wp14:editId="5669DFC8">
                  <wp:extent cx="3158035" cy="1820849"/>
                  <wp:effectExtent l="0" t="0" r="4445"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69440" cy="1827425"/>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652BF4DF" w14:textId="77777777" w:rsidR="004F2A1A" w:rsidRDefault="004F2A1A" w:rsidP="007D40D4">
            <w:r>
              <w:t>Here is an email that ServiceNow sent to the customer.</w:t>
            </w:r>
          </w:p>
          <w:p w14:paraId="625DFA58" w14:textId="77777777" w:rsidR="004F2A1A" w:rsidRDefault="004F2A1A" w:rsidP="007D40D4">
            <w:r>
              <w:t>We can use the links in this email to</w:t>
            </w:r>
            <w:r w:rsidRPr="004977A7">
              <w:t xml:space="preserve"> view t</w:t>
            </w:r>
            <w:r>
              <w:t xml:space="preserve">he case in the customer portal exactly </w:t>
            </w:r>
            <w:r w:rsidRPr="004977A7">
              <w:t>as the customer would see it.</w:t>
            </w:r>
          </w:p>
          <w:p w14:paraId="4A59F6B5" w14:textId="77777777" w:rsidR="004F2A1A" w:rsidRDefault="004F2A1A" w:rsidP="007D40D4">
            <w:r>
              <w:t xml:space="preserve">Let’s </w:t>
            </w:r>
            <w:r w:rsidRPr="00DA05F1">
              <w:rPr>
                <w:bCs/>
                <w:color w:val="auto"/>
              </w:rPr>
              <w:t>select</w:t>
            </w:r>
            <w:r w:rsidRPr="0053450F">
              <w:rPr>
                <w:color w:val="7030A0"/>
              </w:rPr>
              <w:t xml:space="preserve"> </w:t>
            </w:r>
            <w:r>
              <w:t xml:space="preserve">the </w:t>
            </w:r>
            <w:r w:rsidRPr="007D40D4">
              <w:rPr>
                <w:b/>
                <w:bCs/>
              </w:rPr>
              <w:t>click here</w:t>
            </w:r>
            <w:r>
              <w:t xml:space="preserve"> link in the email.</w:t>
            </w:r>
          </w:p>
        </w:tc>
      </w:tr>
      <w:tr w:rsidR="004F2A1A" w:rsidRPr="004977A7" w14:paraId="5C2C698F" w14:textId="77777777" w:rsidTr="000E4452">
        <w:trPr>
          <w:cantSplit/>
        </w:trPr>
        <w:tc>
          <w:tcPr>
            <w:tcW w:w="0" w:type="auto"/>
            <w:tcBorders>
              <w:top w:val="single" w:sz="4" w:space="0" w:color="auto"/>
              <w:left w:val="single" w:sz="4" w:space="0" w:color="auto"/>
              <w:bottom w:val="single" w:sz="4" w:space="0" w:color="auto"/>
              <w:right w:val="single" w:sz="4" w:space="0" w:color="auto"/>
            </w:tcBorders>
          </w:tcPr>
          <w:p w14:paraId="3CD97426" w14:textId="77777777" w:rsidR="004F2A1A" w:rsidRDefault="004F2A1A" w:rsidP="000E4452">
            <w:pPr>
              <w:rPr>
                <w:noProof/>
              </w:rPr>
            </w:pPr>
            <w:r>
              <w:rPr>
                <w:noProof/>
              </w:rPr>
              <w:drawing>
                <wp:inline distT="0" distB="0" distL="0" distR="0" wp14:anchorId="36BAE8FA" wp14:editId="3B88992F">
                  <wp:extent cx="3021496" cy="179579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51124" cy="1813404"/>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7D49B76F" w14:textId="77777777" w:rsidR="004F2A1A" w:rsidRPr="004977A7" w:rsidRDefault="004F2A1A" w:rsidP="007D40D4">
            <w:r w:rsidRPr="004977A7">
              <w:t xml:space="preserve">This is </w:t>
            </w:r>
            <w:r>
              <w:t xml:space="preserve">exactly </w:t>
            </w:r>
            <w:r w:rsidRPr="004977A7">
              <w:t>what the customer sees if they view the case in the customer portal.</w:t>
            </w:r>
          </w:p>
          <w:p w14:paraId="100F112B" w14:textId="77777777" w:rsidR="004F2A1A" w:rsidRDefault="004F2A1A" w:rsidP="007D40D4">
            <w:r w:rsidRPr="004977A7">
              <w:t>The additional comments we added to the case appear here.</w:t>
            </w:r>
            <w:r>
              <w:t xml:space="preserve"> </w:t>
            </w:r>
          </w:p>
          <w:p w14:paraId="2D124B34" w14:textId="77777777" w:rsidR="004F2A1A" w:rsidRPr="004977A7" w:rsidRDefault="004F2A1A" w:rsidP="007D40D4">
            <w:r w:rsidRPr="007D40D4">
              <w:rPr>
                <w:b/>
                <w:bCs/>
              </w:rPr>
              <w:t>ALWAYS</w:t>
            </w:r>
            <w:r>
              <w:t xml:space="preserve"> add a comment when you propose solution on a case so the customer doesn’t think you closed their case without an explanation.</w:t>
            </w:r>
          </w:p>
          <w:p w14:paraId="31DBE6A7" w14:textId="77777777" w:rsidR="004F2A1A" w:rsidRDefault="004F2A1A" w:rsidP="007D40D4"/>
        </w:tc>
      </w:tr>
      <w:tr w:rsidR="004F2A1A" w:rsidRPr="004977A7" w14:paraId="4CD94E7A" w14:textId="77777777" w:rsidTr="000E4452">
        <w:trPr>
          <w:cantSplit/>
        </w:trPr>
        <w:tc>
          <w:tcPr>
            <w:tcW w:w="0" w:type="auto"/>
            <w:tcBorders>
              <w:top w:val="single" w:sz="4" w:space="0" w:color="auto"/>
              <w:left w:val="single" w:sz="4" w:space="0" w:color="auto"/>
              <w:bottom w:val="single" w:sz="4" w:space="0" w:color="auto"/>
              <w:right w:val="single" w:sz="4" w:space="0" w:color="auto"/>
            </w:tcBorders>
          </w:tcPr>
          <w:p w14:paraId="2EDA8B6F" w14:textId="77777777" w:rsidR="004F2A1A" w:rsidRPr="004977A7" w:rsidRDefault="004F2A1A" w:rsidP="000E4452">
            <w:pPr>
              <w:rPr>
                <w:noProof/>
              </w:rPr>
            </w:pPr>
            <w:r>
              <w:rPr>
                <w:noProof/>
              </w:rPr>
              <w:lastRenderedPageBreak/>
              <w:drawing>
                <wp:inline distT="0" distB="0" distL="0" distR="0" wp14:anchorId="02697C2A" wp14:editId="23CD13CD">
                  <wp:extent cx="1423284" cy="933829"/>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429252" cy="937745"/>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1123FE2A" w14:textId="77777777" w:rsidR="004F2A1A" w:rsidRPr="004977A7" w:rsidRDefault="004F2A1A" w:rsidP="007D40D4">
            <w:pPr>
              <w:rPr>
                <w:noProof/>
              </w:rPr>
            </w:pPr>
            <w:r w:rsidRPr="004977A7">
              <w:rPr>
                <w:noProof/>
              </w:rPr>
              <w:t>The customer can select Accept Solution to permanently close the case or Reject Solution to re-open it.</w:t>
            </w:r>
          </w:p>
          <w:p w14:paraId="2CDA46C2" w14:textId="77777777" w:rsidR="004F2A1A" w:rsidRPr="004977A7" w:rsidRDefault="004F2A1A" w:rsidP="007D40D4">
            <w:pPr>
              <w:rPr>
                <w:noProof/>
              </w:rPr>
            </w:pPr>
            <w:r w:rsidRPr="004977A7">
              <w:rPr>
                <w:noProof/>
              </w:rPr>
              <w:t>If they don’t do anything, the case will permanently close in 10 days.</w:t>
            </w:r>
            <w:r>
              <w:rPr>
                <w:noProof/>
              </w:rPr>
              <w:t xml:space="preserve"> This is usually what happens.</w:t>
            </w:r>
          </w:p>
        </w:tc>
      </w:tr>
    </w:tbl>
    <w:p w14:paraId="47A47B88" w14:textId="77777777" w:rsidR="004F2A1A" w:rsidRDefault="004F2A1A" w:rsidP="003F2A83">
      <w:pPr>
        <w:tabs>
          <w:tab w:val="left" w:pos="6283"/>
        </w:tabs>
        <w:ind w:left="113"/>
      </w:pPr>
    </w:p>
    <w:p w14:paraId="0C23E8C0" w14:textId="77777777" w:rsidR="004F2A1A" w:rsidRDefault="004F2A1A" w:rsidP="000449AB">
      <w:pPr>
        <w:pStyle w:val="Heading2"/>
      </w:pPr>
      <w:bookmarkStart w:id="68" w:name="_Toc96002353"/>
      <w:bookmarkStart w:id="69" w:name="_Toc106170211"/>
      <w:r>
        <w:t>Attach a Knowledge Article to a case</w:t>
      </w:r>
      <w:bookmarkEnd w:id="68"/>
      <w:r>
        <w:t>, Related Search Results - Demo</w:t>
      </w:r>
      <w:bookmarkEnd w:id="69"/>
    </w:p>
    <w:tbl>
      <w:tblPr>
        <w:tblStyle w:val="TableGrid5"/>
        <w:tblW w:w="0" w:type="auto"/>
        <w:tblInd w:w="0" w:type="dxa"/>
        <w:tblLook w:val="04A0" w:firstRow="1" w:lastRow="0" w:firstColumn="1" w:lastColumn="0" w:noHBand="0" w:noVBand="1"/>
      </w:tblPr>
      <w:tblGrid>
        <w:gridCol w:w="5510"/>
        <w:gridCol w:w="4913"/>
      </w:tblGrid>
      <w:tr w:rsidR="004F2A1A" w:rsidRPr="004977A7" w14:paraId="65D8C2C6" w14:textId="77777777" w:rsidTr="0009563E">
        <w:trPr>
          <w:cantSplit/>
        </w:trPr>
        <w:tc>
          <w:tcPr>
            <w:tcW w:w="0" w:type="auto"/>
            <w:tcBorders>
              <w:top w:val="single" w:sz="4" w:space="0" w:color="auto"/>
              <w:left w:val="single" w:sz="4" w:space="0" w:color="auto"/>
              <w:bottom w:val="single" w:sz="4" w:space="0" w:color="auto"/>
              <w:right w:val="single" w:sz="4" w:space="0" w:color="auto"/>
            </w:tcBorders>
          </w:tcPr>
          <w:p w14:paraId="58A4C725" w14:textId="2213F287" w:rsidR="004F2A1A" w:rsidRDefault="00384E89" w:rsidP="00752947">
            <w:pPr>
              <w:rPr>
                <w:noProof/>
              </w:rPr>
            </w:pPr>
            <w:r>
              <w:rPr>
                <w:noProof/>
              </w:rPr>
              <w:t xml:space="preserve"> </w:t>
            </w:r>
            <w:r>
              <w:rPr>
                <w:noProof/>
              </w:rPr>
              <w:drawing>
                <wp:inline distT="0" distB="0" distL="0" distR="0" wp14:anchorId="3F36C3ED" wp14:editId="33073DA1">
                  <wp:extent cx="1085714" cy="419048"/>
                  <wp:effectExtent l="0" t="0" r="635" b="63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85714" cy="419048"/>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18A9F567" w14:textId="77777777" w:rsidR="004F2A1A" w:rsidRDefault="004F2A1A" w:rsidP="00752947">
            <w:pPr>
              <w:rPr>
                <w:noProof/>
              </w:rPr>
            </w:pPr>
            <w:r>
              <w:rPr>
                <w:noProof/>
              </w:rPr>
              <w:t xml:space="preserve">Let’s look at how help desk agents can attach a knowledge article to a case. </w:t>
            </w:r>
          </w:p>
          <w:p w14:paraId="4478B587" w14:textId="4CFD6015" w:rsidR="00A937ED" w:rsidRDefault="00A937ED" w:rsidP="00752947">
            <w:pPr>
              <w:rPr>
                <w:noProof/>
              </w:rPr>
            </w:pPr>
            <w:r>
              <w:rPr>
                <w:noProof/>
              </w:rPr>
              <w:t>We will begin by creating a new case from an interaction.</w:t>
            </w:r>
          </w:p>
        </w:tc>
      </w:tr>
      <w:tr w:rsidR="004F2A1A" w:rsidRPr="004977A7" w14:paraId="4772531D" w14:textId="77777777" w:rsidTr="0009563E">
        <w:trPr>
          <w:cantSplit/>
        </w:trPr>
        <w:tc>
          <w:tcPr>
            <w:tcW w:w="0" w:type="auto"/>
            <w:tcBorders>
              <w:top w:val="single" w:sz="4" w:space="0" w:color="auto"/>
              <w:left w:val="single" w:sz="4" w:space="0" w:color="auto"/>
              <w:bottom w:val="single" w:sz="4" w:space="0" w:color="auto"/>
              <w:right w:val="single" w:sz="4" w:space="0" w:color="auto"/>
            </w:tcBorders>
          </w:tcPr>
          <w:p w14:paraId="47B511C0" w14:textId="77777777" w:rsidR="004F2A1A" w:rsidRDefault="004F2A1A" w:rsidP="00752947">
            <w:pPr>
              <w:rPr>
                <w:noProof/>
              </w:rPr>
            </w:pPr>
            <w:r>
              <w:rPr>
                <w:noProof/>
              </w:rPr>
              <w:drawing>
                <wp:inline distT="0" distB="0" distL="0" distR="0" wp14:anchorId="7509B21A" wp14:editId="10027E44">
                  <wp:extent cx="2123810" cy="952381"/>
                  <wp:effectExtent l="0" t="0" r="0" b="635"/>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211"/>
                          <a:stretch>
                            <a:fillRect/>
                          </a:stretch>
                        </pic:blipFill>
                        <pic:spPr>
                          <a:xfrm>
                            <a:off x="0" y="0"/>
                            <a:ext cx="2123810" cy="952381"/>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0876DB34" w14:textId="77777777" w:rsidR="004F2A1A" w:rsidRDefault="004F2A1A" w:rsidP="00752947">
            <w:pPr>
              <w:rPr>
                <w:noProof/>
              </w:rPr>
            </w:pPr>
            <w:r>
              <w:rPr>
                <w:noProof/>
              </w:rPr>
              <w:t>The search field at the top of Related Search Results is intially filled-in with the Short Description text from the case.</w:t>
            </w:r>
          </w:p>
          <w:p w14:paraId="52C4154F" w14:textId="77777777" w:rsidR="004F2A1A" w:rsidRDefault="004F2A1A" w:rsidP="00752947">
            <w:pPr>
              <w:rPr>
                <w:noProof/>
              </w:rPr>
            </w:pPr>
          </w:p>
        </w:tc>
      </w:tr>
      <w:tr w:rsidR="004F2A1A" w:rsidRPr="004977A7" w14:paraId="64E9111C" w14:textId="77777777" w:rsidTr="0009563E">
        <w:trPr>
          <w:cantSplit/>
        </w:trPr>
        <w:tc>
          <w:tcPr>
            <w:tcW w:w="0" w:type="auto"/>
            <w:tcBorders>
              <w:top w:val="single" w:sz="4" w:space="0" w:color="auto"/>
              <w:left w:val="single" w:sz="4" w:space="0" w:color="auto"/>
              <w:bottom w:val="single" w:sz="4" w:space="0" w:color="auto"/>
              <w:right w:val="single" w:sz="4" w:space="0" w:color="auto"/>
            </w:tcBorders>
          </w:tcPr>
          <w:p w14:paraId="07EB4A18" w14:textId="77777777" w:rsidR="004F2A1A" w:rsidRDefault="004F2A1A" w:rsidP="00752947">
            <w:pPr>
              <w:rPr>
                <w:noProof/>
              </w:rPr>
            </w:pPr>
            <w:r>
              <w:rPr>
                <w:noProof/>
              </w:rPr>
              <w:drawing>
                <wp:inline distT="0" distB="0" distL="0" distR="0" wp14:anchorId="4AB2C30E" wp14:editId="46F1CD72">
                  <wp:extent cx="1914286" cy="704762"/>
                  <wp:effectExtent l="0" t="0" r="0" b="635"/>
                  <wp:docPr id="84" name="Picture 8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a:blip r:embed="rId212"/>
                          <a:stretch>
                            <a:fillRect/>
                          </a:stretch>
                        </pic:blipFill>
                        <pic:spPr>
                          <a:xfrm>
                            <a:off x="0" y="0"/>
                            <a:ext cx="1914286" cy="704762"/>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688623ED" w14:textId="77777777" w:rsidR="004F2A1A" w:rsidRDefault="004F2A1A" w:rsidP="00752947">
            <w:pPr>
              <w:rPr>
                <w:noProof/>
              </w:rPr>
            </w:pPr>
            <w:r>
              <w:rPr>
                <w:noProof/>
              </w:rPr>
              <w:t xml:space="preserve">To see more articles, you can change the search text under </w:t>
            </w:r>
            <w:r w:rsidRPr="00752947">
              <w:rPr>
                <w:b/>
                <w:bCs/>
                <w:noProof/>
              </w:rPr>
              <w:t>Related Search Results</w:t>
            </w:r>
            <w:r>
              <w:rPr>
                <w:noProof/>
              </w:rPr>
              <w:t>. The search text you type here does not change the Short Description of your case.</w:t>
            </w:r>
          </w:p>
          <w:p w14:paraId="7D1D378D" w14:textId="77777777" w:rsidR="004F2A1A" w:rsidRDefault="004F2A1A" w:rsidP="00752947">
            <w:pPr>
              <w:rPr>
                <w:noProof/>
              </w:rPr>
            </w:pPr>
            <w:r>
              <w:rPr>
                <w:noProof/>
              </w:rPr>
              <w:t xml:space="preserve">Searching for articles from </w:t>
            </w:r>
            <w:r w:rsidRPr="00752947">
              <w:rPr>
                <w:b/>
                <w:bCs/>
                <w:noProof/>
              </w:rPr>
              <w:t>Related Search Results</w:t>
            </w:r>
            <w:r>
              <w:rPr>
                <w:noProof/>
              </w:rPr>
              <w:t xml:space="preserve"> is much faster than switching to MyTravelport and searching from there.</w:t>
            </w:r>
          </w:p>
        </w:tc>
      </w:tr>
      <w:tr w:rsidR="00121568" w:rsidRPr="004977A7" w14:paraId="34B5FC8D" w14:textId="77777777" w:rsidTr="00B90C5B">
        <w:tc>
          <w:tcPr>
            <w:tcW w:w="0" w:type="auto"/>
          </w:tcPr>
          <w:p w14:paraId="3782F168" w14:textId="77777777" w:rsidR="0009563E" w:rsidRDefault="0009563E" w:rsidP="00094826">
            <w:pPr>
              <w:rPr>
                <w:noProof/>
              </w:rPr>
            </w:pPr>
            <w:r>
              <w:rPr>
                <w:noProof/>
              </w:rPr>
              <w:drawing>
                <wp:inline distT="0" distB="0" distL="0" distR="0" wp14:anchorId="44A66FFC" wp14:editId="4022EA51">
                  <wp:extent cx="2348565" cy="1682080"/>
                  <wp:effectExtent l="0" t="0" r="0" b="0"/>
                  <wp:docPr id="242" name="Picture 2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 application&#10;&#10;Description automatically generated"/>
                          <pic:cNvPicPr/>
                        </pic:nvPicPr>
                        <pic:blipFill>
                          <a:blip r:embed="rId213"/>
                          <a:stretch>
                            <a:fillRect/>
                          </a:stretch>
                        </pic:blipFill>
                        <pic:spPr>
                          <a:xfrm>
                            <a:off x="0" y="0"/>
                            <a:ext cx="2354716" cy="1686486"/>
                          </a:xfrm>
                          <a:prstGeom prst="rect">
                            <a:avLst/>
                          </a:prstGeom>
                        </pic:spPr>
                      </pic:pic>
                    </a:graphicData>
                  </a:graphic>
                </wp:inline>
              </w:drawing>
            </w:r>
          </w:p>
        </w:tc>
        <w:tc>
          <w:tcPr>
            <w:tcW w:w="4655" w:type="dxa"/>
          </w:tcPr>
          <w:p w14:paraId="3573E2B2" w14:textId="2E152B0E" w:rsidR="0009563E" w:rsidRDefault="0009563E" w:rsidP="00094826">
            <w:r>
              <w:t xml:space="preserve">In </w:t>
            </w:r>
            <w:r w:rsidR="00B64205">
              <w:t xml:space="preserve">Related Search Results </w:t>
            </w:r>
            <w:r>
              <w:t>notice</w:t>
            </w:r>
            <w:r w:rsidRPr="00A25164">
              <w:t xml:space="preserve"> </w:t>
            </w:r>
            <w:r>
              <w:t xml:space="preserve">the </w:t>
            </w:r>
            <w:r w:rsidRPr="00094826">
              <w:rPr>
                <w:b/>
                <w:bCs/>
              </w:rPr>
              <w:t>3-dots</w:t>
            </w:r>
            <w:r>
              <w:t xml:space="preserve"> option appears on the tile for each article.</w:t>
            </w:r>
          </w:p>
          <w:p w14:paraId="38EF812C" w14:textId="77777777" w:rsidR="00B64205" w:rsidRDefault="0009563E" w:rsidP="00094826">
            <w:r>
              <w:t xml:space="preserve">You can attach a knowledge article from the tile by selecting 3-dots &gt; Attach. </w:t>
            </w:r>
          </w:p>
          <w:p w14:paraId="39CC9E2E" w14:textId="1D49CAF6" w:rsidR="0009563E" w:rsidRDefault="0009563E" w:rsidP="00094826">
            <w:r>
              <w:t xml:space="preserve">This </w:t>
            </w:r>
            <w:r w:rsidR="00384E89">
              <w:t>is</w:t>
            </w:r>
            <w:r>
              <w:t xml:space="preserve"> </w:t>
            </w:r>
            <w:r w:rsidR="00384E89">
              <w:t>a time-saver for</w:t>
            </w:r>
            <w:r>
              <w:t xml:space="preserve"> articles you </w:t>
            </w:r>
            <w:r w:rsidR="00B64205">
              <w:t>are familiar with</w:t>
            </w:r>
            <w:r>
              <w:t>.</w:t>
            </w:r>
          </w:p>
          <w:p w14:paraId="79DD2A8B" w14:textId="77777777" w:rsidR="0009563E" w:rsidRPr="004977A7" w:rsidRDefault="0009563E" w:rsidP="00094826"/>
        </w:tc>
      </w:tr>
      <w:tr w:rsidR="004F2A1A" w:rsidRPr="004977A7" w14:paraId="04C3A31E" w14:textId="77777777" w:rsidTr="0009563E">
        <w:trPr>
          <w:cantSplit/>
        </w:trPr>
        <w:tc>
          <w:tcPr>
            <w:tcW w:w="0" w:type="auto"/>
            <w:tcBorders>
              <w:top w:val="single" w:sz="4" w:space="0" w:color="auto"/>
              <w:left w:val="single" w:sz="4" w:space="0" w:color="auto"/>
              <w:bottom w:val="single" w:sz="4" w:space="0" w:color="auto"/>
              <w:right w:val="single" w:sz="4" w:space="0" w:color="auto"/>
            </w:tcBorders>
          </w:tcPr>
          <w:p w14:paraId="5C4246CC" w14:textId="77777777" w:rsidR="004F2A1A" w:rsidRPr="004977A7" w:rsidRDefault="004F2A1A" w:rsidP="00752947">
            <w:pPr>
              <w:rPr>
                <w:noProof/>
              </w:rPr>
            </w:pPr>
            <w:r>
              <w:rPr>
                <w:noProof/>
              </w:rPr>
              <w:lastRenderedPageBreak/>
              <w:drawing>
                <wp:inline distT="0" distB="0" distL="0" distR="0" wp14:anchorId="456374B1" wp14:editId="138081D2">
                  <wp:extent cx="3361905" cy="2209524"/>
                  <wp:effectExtent l="0" t="0" r="0" b="63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14"/>
                          <a:stretch>
                            <a:fillRect/>
                          </a:stretch>
                        </pic:blipFill>
                        <pic:spPr>
                          <a:xfrm>
                            <a:off x="0" y="0"/>
                            <a:ext cx="3361905" cy="2209524"/>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232A1106" w14:textId="77777777" w:rsidR="00B64205" w:rsidRDefault="00B64205" w:rsidP="00752947">
            <w:pPr>
              <w:rPr>
                <w:noProof/>
              </w:rPr>
            </w:pPr>
            <w:r>
              <w:rPr>
                <w:noProof/>
              </w:rPr>
              <w:t>Alternatively, you can OPEN an article to verify it contains suitable information for the customer.</w:t>
            </w:r>
          </w:p>
          <w:p w14:paraId="75A2E1F6" w14:textId="556F1FF6" w:rsidR="004F2A1A" w:rsidRPr="004977A7" w:rsidRDefault="004F2A1A" w:rsidP="00752947">
            <w:pPr>
              <w:rPr>
                <w:noProof/>
              </w:rPr>
            </w:pPr>
            <w:r>
              <w:rPr>
                <w:noProof/>
              </w:rPr>
              <w:t xml:space="preserve">Open one of the knowledge articles under Related Search Results. </w:t>
            </w:r>
          </w:p>
        </w:tc>
      </w:tr>
      <w:tr w:rsidR="004F2A1A" w:rsidRPr="004977A7" w14:paraId="2DC18AA5" w14:textId="77777777" w:rsidTr="0009563E">
        <w:trPr>
          <w:cantSplit/>
        </w:trPr>
        <w:tc>
          <w:tcPr>
            <w:tcW w:w="0" w:type="auto"/>
            <w:tcBorders>
              <w:top w:val="single" w:sz="4" w:space="0" w:color="auto"/>
              <w:left w:val="single" w:sz="4" w:space="0" w:color="auto"/>
              <w:bottom w:val="single" w:sz="4" w:space="0" w:color="auto"/>
              <w:right w:val="single" w:sz="4" w:space="0" w:color="auto"/>
            </w:tcBorders>
          </w:tcPr>
          <w:p w14:paraId="6055560B" w14:textId="77777777" w:rsidR="004F2A1A" w:rsidRDefault="004F2A1A" w:rsidP="00752947">
            <w:pPr>
              <w:rPr>
                <w:noProof/>
              </w:rPr>
            </w:pPr>
            <w:r>
              <w:rPr>
                <w:noProof/>
              </w:rPr>
              <w:drawing>
                <wp:inline distT="0" distB="0" distL="0" distR="0" wp14:anchorId="44010EC2" wp14:editId="77A00E87">
                  <wp:extent cx="3269412" cy="1352661"/>
                  <wp:effectExtent l="0" t="0" r="7620" b="0"/>
                  <wp:docPr id="452" name="Picture 4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text, application&#10;&#10;Description automatically generated"/>
                          <pic:cNvPicPr/>
                        </pic:nvPicPr>
                        <pic:blipFill>
                          <a:blip r:embed="rId215"/>
                          <a:stretch>
                            <a:fillRect/>
                          </a:stretch>
                        </pic:blipFill>
                        <pic:spPr>
                          <a:xfrm>
                            <a:off x="0" y="0"/>
                            <a:ext cx="3294776" cy="1363155"/>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44D2BAEA" w14:textId="6109595F" w:rsidR="004F2A1A" w:rsidRDefault="004F2A1A" w:rsidP="00752947">
            <w:pPr>
              <w:rPr>
                <w:noProof/>
              </w:rPr>
            </w:pPr>
            <w:r>
              <w:rPr>
                <w:noProof/>
              </w:rPr>
              <w:t xml:space="preserve">In the top right corner of the article, select the </w:t>
            </w:r>
            <w:r w:rsidRPr="00752947">
              <w:rPr>
                <w:b/>
                <w:bCs/>
                <w:noProof/>
              </w:rPr>
              <w:t>Attach</w:t>
            </w:r>
            <w:r>
              <w:rPr>
                <w:noProof/>
              </w:rPr>
              <w:t xml:space="preserve"> link. This link attaches the knowledge article to the </w:t>
            </w:r>
            <w:r w:rsidR="00B64205">
              <w:rPr>
                <w:noProof/>
              </w:rPr>
              <w:t>case.</w:t>
            </w:r>
          </w:p>
          <w:p w14:paraId="63597175" w14:textId="0A705A1F" w:rsidR="004F2A1A" w:rsidRDefault="004F2A1A" w:rsidP="007B7CAD">
            <w:pPr>
              <w:rPr>
                <w:noProof/>
              </w:rPr>
            </w:pPr>
            <w:r>
              <w:rPr>
                <w:noProof/>
              </w:rPr>
              <w:t xml:space="preserve">The customer will need to be able to login to MyTravelport to view the </w:t>
            </w:r>
            <w:r w:rsidR="004676F2">
              <w:rPr>
                <w:noProof/>
              </w:rPr>
              <w:t>attached</w:t>
            </w:r>
            <w:r>
              <w:rPr>
                <w:noProof/>
              </w:rPr>
              <w:t xml:space="preserve"> article.</w:t>
            </w:r>
          </w:p>
          <w:p w14:paraId="79627629" w14:textId="77777777" w:rsidR="004F2A1A" w:rsidRDefault="004F2A1A" w:rsidP="007B7CAD">
            <w:pPr>
              <w:rPr>
                <w:noProof/>
              </w:rPr>
            </w:pPr>
            <w:r>
              <w:rPr>
                <w:noProof/>
              </w:rPr>
              <w:t>If you are replying to an external customer, do not send a link to an internal knowledge article.</w:t>
            </w:r>
          </w:p>
          <w:p w14:paraId="4E019518" w14:textId="77777777" w:rsidR="004F2A1A" w:rsidRDefault="004F2A1A" w:rsidP="007B7CAD">
            <w:pPr>
              <w:rPr>
                <w:noProof/>
              </w:rPr>
            </w:pPr>
            <w:r w:rsidRPr="00DA05F1">
              <w:rPr>
                <w:bCs/>
                <w:noProof/>
                <w:color w:val="auto"/>
              </w:rPr>
              <w:t>Select</w:t>
            </w:r>
            <w:r w:rsidRPr="006F10C7">
              <w:rPr>
                <w:noProof/>
                <w:color w:val="7030A0"/>
              </w:rPr>
              <w:t xml:space="preserve"> </w:t>
            </w:r>
            <w:r>
              <w:rPr>
                <w:noProof/>
              </w:rPr>
              <w:t xml:space="preserve">the </w:t>
            </w:r>
            <w:r w:rsidRPr="006F10C7">
              <w:rPr>
                <w:b/>
                <w:bCs/>
                <w:noProof/>
              </w:rPr>
              <w:t>Attach</w:t>
            </w:r>
            <w:r>
              <w:rPr>
                <w:noProof/>
              </w:rPr>
              <w:t xml:space="preserve"> link.</w:t>
            </w:r>
          </w:p>
        </w:tc>
      </w:tr>
      <w:tr w:rsidR="004F2A1A" w:rsidRPr="004977A7" w14:paraId="31244E4F" w14:textId="77777777" w:rsidTr="0009563E">
        <w:trPr>
          <w:cantSplit/>
        </w:trPr>
        <w:tc>
          <w:tcPr>
            <w:tcW w:w="0" w:type="auto"/>
            <w:tcBorders>
              <w:top w:val="single" w:sz="4" w:space="0" w:color="auto"/>
              <w:left w:val="single" w:sz="4" w:space="0" w:color="auto"/>
              <w:bottom w:val="single" w:sz="4" w:space="0" w:color="auto"/>
              <w:right w:val="single" w:sz="4" w:space="0" w:color="auto"/>
            </w:tcBorders>
          </w:tcPr>
          <w:p w14:paraId="74F09602" w14:textId="77777777" w:rsidR="004F2A1A" w:rsidRDefault="004F2A1A" w:rsidP="00752947">
            <w:pPr>
              <w:rPr>
                <w:noProof/>
              </w:rPr>
            </w:pPr>
            <w:r>
              <w:rPr>
                <w:noProof/>
              </w:rPr>
              <w:drawing>
                <wp:inline distT="0" distB="0" distL="0" distR="0" wp14:anchorId="525A3A04" wp14:editId="6A7097B9">
                  <wp:extent cx="3268980" cy="1452310"/>
                  <wp:effectExtent l="0" t="0" r="7620" b="0"/>
                  <wp:docPr id="460" name="Picture 4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Graphical user interface, text, application, email&#10;&#10;Description automatically generated"/>
                          <pic:cNvPicPr/>
                        </pic:nvPicPr>
                        <pic:blipFill>
                          <a:blip r:embed="rId216"/>
                          <a:stretch>
                            <a:fillRect/>
                          </a:stretch>
                        </pic:blipFill>
                        <pic:spPr>
                          <a:xfrm>
                            <a:off x="0" y="0"/>
                            <a:ext cx="3322324" cy="1476009"/>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4CB7C229" w14:textId="77777777" w:rsidR="004F2A1A" w:rsidRDefault="004F2A1A" w:rsidP="00752947">
            <w:pPr>
              <w:rPr>
                <w:noProof/>
              </w:rPr>
            </w:pPr>
            <w:r>
              <w:rPr>
                <w:noProof/>
              </w:rPr>
              <w:t>A dialog confirms the article you are attaching.</w:t>
            </w:r>
          </w:p>
          <w:p w14:paraId="40A08D6A" w14:textId="77777777" w:rsidR="004F2A1A" w:rsidRDefault="004F2A1A" w:rsidP="00752947">
            <w:pPr>
              <w:rPr>
                <w:noProof/>
              </w:rPr>
            </w:pPr>
            <w:r>
              <w:rPr>
                <w:noProof/>
              </w:rPr>
              <w:t>The Additional comments field lets you provide more information to the customer.</w:t>
            </w:r>
          </w:p>
          <w:p w14:paraId="6A5DF246" w14:textId="77777777" w:rsidR="004F2A1A" w:rsidRDefault="004F2A1A" w:rsidP="00752947">
            <w:pPr>
              <w:rPr>
                <w:noProof/>
              </w:rPr>
            </w:pPr>
            <w:r w:rsidRPr="00DA05F1">
              <w:rPr>
                <w:bCs/>
                <w:noProof/>
                <w:color w:val="auto"/>
              </w:rPr>
              <w:t>Type</w:t>
            </w:r>
            <w:r w:rsidRPr="00C14C45">
              <w:rPr>
                <w:noProof/>
                <w:color w:val="7030A0"/>
              </w:rPr>
              <w:t xml:space="preserve"> </w:t>
            </w:r>
            <w:r>
              <w:rPr>
                <w:noProof/>
              </w:rPr>
              <w:t xml:space="preserve">a comment and click </w:t>
            </w:r>
            <w:r w:rsidRPr="00C14C45">
              <w:rPr>
                <w:b/>
                <w:bCs/>
                <w:noProof/>
              </w:rPr>
              <w:t>Attach Article</w:t>
            </w:r>
            <w:r>
              <w:rPr>
                <w:noProof/>
              </w:rPr>
              <w:t>.</w:t>
            </w:r>
          </w:p>
        </w:tc>
      </w:tr>
      <w:tr w:rsidR="004F2A1A" w:rsidRPr="004977A7" w14:paraId="649DED3A" w14:textId="77777777" w:rsidTr="0009563E">
        <w:trPr>
          <w:cantSplit/>
        </w:trPr>
        <w:tc>
          <w:tcPr>
            <w:tcW w:w="0" w:type="auto"/>
            <w:tcBorders>
              <w:top w:val="single" w:sz="4" w:space="0" w:color="auto"/>
              <w:left w:val="single" w:sz="4" w:space="0" w:color="auto"/>
              <w:bottom w:val="single" w:sz="4" w:space="0" w:color="auto"/>
              <w:right w:val="single" w:sz="4" w:space="0" w:color="auto"/>
            </w:tcBorders>
          </w:tcPr>
          <w:p w14:paraId="58DCEF3C" w14:textId="77777777" w:rsidR="004F2A1A" w:rsidRDefault="004F2A1A" w:rsidP="00752947">
            <w:pPr>
              <w:rPr>
                <w:noProof/>
              </w:rPr>
            </w:pPr>
            <w:r>
              <w:rPr>
                <w:noProof/>
              </w:rPr>
              <w:drawing>
                <wp:inline distT="0" distB="0" distL="0" distR="0" wp14:anchorId="7C79801A" wp14:editId="5C3454DD">
                  <wp:extent cx="3268980" cy="490993"/>
                  <wp:effectExtent l="0" t="0" r="7620" b="4445"/>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217"/>
                          <a:stretch>
                            <a:fillRect/>
                          </a:stretch>
                        </pic:blipFill>
                        <pic:spPr>
                          <a:xfrm>
                            <a:off x="0" y="0"/>
                            <a:ext cx="3316318" cy="498103"/>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2ED2B607" w14:textId="77777777" w:rsidR="004F2A1A" w:rsidRDefault="004F2A1A" w:rsidP="00752947">
            <w:pPr>
              <w:rPr>
                <w:noProof/>
              </w:rPr>
            </w:pPr>
            <w:r>
              <w:rPr>
                <w:noProof/>
              </w:rPr>
              <w:t>A dialog in the case workspace confirms the article is attached.</w:t>
            </w:r>
          </w:p>
        </w:tc>
      </w:tr>
      <w:tr w:rsidR="004F2A1A" w:rsidRPr="004977A7" w14:paraId="46355BB0" w14:textId="77777777" w:rsidTr="0009563E">
        <w:trPr>
          <w:cantSplit/>
        </w:trPr>
        <w:tc>
          <w:tcPr>
            <w:tcW w:w="0" w:type="auto"/>
            <w:tcBorders>
              <w:top w:val="single" w:sz="4" w:space="0" w:color="auto"/>
              <w:left w:val="single" w:sz="4" w:space="0" w:color="auto"/>
              <w:bottom w:val="single" w:sz="4" w:space="0" w:color="auto"/>
              <w:right w:val="single" w:sz="4" w:space="0" w:color="auto"/>
            </w:tcBorders>
          </w:tcPr>
          <w:p w14:paraId="19A2BD3D" w14:textId="77777777" w:rsidR="004F2A1A" w:rsidRDefault="004F2A1A" w:rsidP="00752947">
            <w:pPr>
              <w:rPr>
                <w:noProof/>
              </w:rPr>
            </w:pPr>
            <w:r>
              <w:rPr>
                <w:noProof/>
              </w:rPr>
              <w:drawing>
                <wp:inline distT="0" distB="0" distL="0" distR="0" wp14:anchorId="5EA88005" wp14:editId="01442293">
                  <wp:extent cx="1085714" cy="600000"/>
                  <wp:effectExtent l="0" t="0" r="635" b="0"/>
                  <wp:docPr id="74" name="Picture 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with medium confidence"/>
                          <pic:cNvPicPr/>
                        </pic:nvPicPr>
                        <pic:blipFill>
                          <a:blip r:embed="rId218"/>
                          <a:stretch>
                            <a:fillRect/>
                          </a:stretch>
                        </pic:blipFill>
                        <pic:spPr>
                          <a:xfrm>
                            <a:off x="0" y="0"/>
                            <a:ext cx="1085714" cy="600000"/>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1342879B" w14:textId="50451398" w:rsidR="004F2A1A" w:rsidRDefault="005204AF" w:rsidP="00752947">
            <w:pPr>
              <w:rPr>
                <w:noProof/>
              </w:rPr>
            </w:pPr>
            <w:r>
              <w:rPr>
                <w:noProof/>
              </w:rPr>
              <w:t>W</w:t>
            </w:r>
            <w:r w:rsidR="004F2A1A">
              <w:rPr>
                <w:noProof/>
              </w:rPr>
              <w:t>hen you attach a knowledge article</w:t>
            </w:r>
            <w:r>
              <w:rPr>
                <w:noProof/>
              </w:rPr>
              <w:t xml:space="preserve"> to your case, ServiceNow sends the customer an email.</w:t>
            </w:r>
          </w:p>
          <w:p w14:paraId="2DC2846D" w14:textId="7D22B8A0" w:rsidR="005204AF" w:rsidRDefault="005204AF" w:rsidP="00752947">
            <w:pPr>
              <w:rPr>
                <w:noProof/>
              </w:rPr>
            </w:pPr>
            <w:r>
              <w:rPr>
                <w:noProof/>
              </w:rPr>
              <w:t>Let’s look at the email ServiceNow sends.</w:t>
            </w:r>
          </w:p>
          <w:p w14:paraId="7A5912DB" w14:textId="77777777" w:rsidR="004F2A1A" w:rsidRDefault="004F2A1A" w:rsidP="00752947">
            <w:pPr>
              <w:rPr>
                <w:noProof/>
              </w:rPr>
            </w:pPr>
            <w:r w:rsidRPr="00DA05F1">
              <w:rPr>
                <w:bCs/>
                <w:noProof/>
                <w:color w:val="auto"/>
              </w:rPr>
              <w:t>Select</w:t>
            </w:r>
            <w:r w:rsidRPr="00D048C6">
              <w:rPr>
                <w:noProof/>
                <w:color w:val="7030A0"/>
              </w:rPr>
              <w:t xml:space="preserve"> </w:t>
            </w:r>
            <w:r>
              <w:rPr>
                <w:noProof/>
              </w:rPr>
              <w:t xml:space="preserve">the </w:t>
            </w:r>
            <w:r w:rsidRPr="00D048C6">
              <w:rPr>
                <w:b/>
                <w:bCs/>
                <w:noProof/>
              </w:rPr>
              <w:t>Emails</w:t>
            </w:r>
            <w:r>
              <w:rPr>
                <w:noProof/>
              </w:rPr>
              <w:t xml:space="preserve"> tab.</w:t>
            </w:r>
          </w:p>
        </w:tc>
      </w:tr>
      <w:tr w:rsidR="004F2A1A" w:rsidRPr="004977A7" w14:paraId="03E1E1FE" w14:textId="77777777" w:rsidTr="0009563E">
        <w:trPr>
          <w:cantSplit/>
        </w:trPr>
        <w:tc>
          <w:tcPr>
            <w:tcW w:w="0" w:type="auto"/>
            <w:tcBorders>
              <w:top w:val="single" w:sz="4" w:space="0" w:color="auto"/>
              <w:left w:val="single" w:sz="4" w:space="0" w:color="auto"/>
              <w:bottom w:val="single" w:sz="4" w:space="0" w:color="auto"/>
              <w:right w:val="single" w:sz="4" w:space="0" w:color="auto"/>
            </w:tcBorders>
          </w:tcPr>
          <w:p w14:paraId="080B39CB" w14:textId="77777777" w:rsidR="004F2A1A" w:rsidRDefault="004F2A1A" w:rsidP="00752947">
            <w:pPr>
              <w:rPr>
                <w:noProof/>
              </w:rPr>
            </w:pPr>
            <w:r>
              <w:rPr>
                <w:noProof/>
              </w:rPr>
              <w:drawing>
                <wp:inline distT="0" distB="0" distL="0" distR="0" wp14:anchorId="2DEF2451" wp14:editId="4A50F2C5">
                  <wp:extent cx="2219048" cy="552381"/>
                  <wp:effectExtent l="0" t="0" r="0" b="635"/>
                  <wp:docPr id="75" name="Picture 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pic:nvPicPr>
                        <pic:blipFill>
                          <a:blip r:embed="rId219"/>
                          <a:stretch>
                            <a:fillRect/>
                          </a:stretch>
                        </pic:blipFill>
                        <pic:spPr>
                          <a:xfrm>
                            <a:off x="0" y="0"/>
                            <a:ext cx="2219048" cy="552381"/>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31B4E5D5" w14:textId="77777777" w:rsidR="004F2A1A" w:rsidRDefault="004F2A1A" w:rsidP="00752947">
            <w:pPr>
              <w:rPr>
                <w:noProof/>
              </w:rPr>
            </w:pPr>
            <w:r w:rsidRPr="00DA05F1">
              <w:rPr>
                <w:bCs/>
                <w:noProof/>
                <w:color w:val="auto"/>
              </w:rPr>
              <w:t>Select</w:t>
            </w:r>
            <w:r w:rsidRPr="00D048C6">
              <w:rPr>
                <w:noProof/>
                <w:color w:val="7030A0"/>
              </w:rPr>
              <w:t xml:space="preserve"> </w:t>
            </w:r>
            <w:r>
              <w:rPr>
                <w:noProof/>
              </w:rPr>
              <w:t xml:space="preserve">the </w:t>
            </w:r>
            <w:r w:rsidRPr="00D048C6">
              <w:rPr>
                <w:b/>
                <w:bCs/>
                <w:noProof/>
              </w:rPr>
              <w:t>email</w:t>
            </w:r>
            <w:r>
              <w:rPr>
                <w:noProof/>
              </w:rPr>
              <w:t xml:space="preserve"> that was last sent.</w:t>
            </w:r>
          </w:p>
        </w:tc>
      </w:tr>
      <w:tr w:rsidR="004F2A1A" w:rsidRPr="004977A7" w14:paraId="5B3BB4C9" w14:textId="77777777" w:rsidTr="0009563E">
        <w:trPr>
          <w:cantSplit/>
        </w:trPr>
        <w:tc>
          <w:tcPr>
            <w:tcW w:w="0" w:type="auto"/>
            <w:tcBorders>
              <w:top w:val="single" w:sz="4" w:space="0" w:color="auto"/>
              <w:left w:val="single" w:sz="4" w:space="0" w:color="auto"/>
              <w:bottom w:val="single" w:sz="4" w:space="0" w:color="auto"/>
              <w:right w:val="single" w:sz="4" w:space="0" w:color="auto"/>
            </w:tcBorders>
          </w:tcPr>
          <w:p w14:paraId="0BA776F0" w14:textId="77777777" w:rsidR="004F2A1A" w:rsidRDefault="004F2A1A" w:rsidP="00752947">
            <w:pPr>
              <w:rPr>
                <w:noProof/>
              </w:rPr>
            </w:pPr>
            <w:r>
              <w:rPr>
                <w:noProof/>
              </w:rPr>
              <w:lastRenderedPageBreak/>
              <w:drawing>
                <wp:inline distT="0" distB="0" distL="0" distR="0" wp14:anchorId="1E7E4F84" wp14:editId="6EBD31F3">
                  <wp:extent cx="3019246" cy="1065616"/>
                  <wp:effectExtent l="0" t="0" r="0" b="1270"/>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220"/>
                          <a:stretch>
                            <a:fillRect/>
                          </a:stretch>
                        </pic:blipFill>
                        <pic:spPr>
                          <a:xfrm>
                            <a:off x="0" y="0"/>
                            <a:ext cx="3050613" cy="1076687"/>
                          </a:xfrm>
                          <a:prstGeom prst="rect">
                            <a:avLst/>
                          </a:prstGeom>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tcPr>
          <w:p w14:paraId="328A885D" w14:textId="77777777" w:rsidR="004F2A1A" w:rsidRDefault="004F2A1A" w:rsidP="00752947">
            <w:pPr>
              <w:rPr>
                <w:noProof/>
              </w:rPr>
            </w:pPr>
            <w:r>
              <w:rPr>
                <w:noProof/>
              </w:rPr>
              <w:t xml:space="preserve">Here is the email that ServiceNow sent the customer when we attached the knowledge article. </w:t>
            </w:r>
          </w:p>
          <w:p w14:paraId="079E33F3" w14:textId="77777777" w:rsidR="004F2A1A" w:rsidRPr="00D048C6" w:rsidRDefault="004F2A1A" w:rsidP="00752947">
            <w:pPr>
              <w:rPr>
                <w:noProof/>
              </w:rPr>
            </w:pPr>
            <w:r>
              <w:rPr>
                <w:noProof/>
              </w:rPr>
              <w:t xml:space="preserve">The link ServiceNow inserts in the email takes the customer directly to the article. </w:t>
            </w:r>
          </w:p>
        </w:tc>
      </w:tr>
    </w:tbl>
    <w:p w14:paraId="52209025" w14:textId="77777777" w:rsidR="004F2A1A" w:rsidRDefault="004F2A1A" w:rsidP="000449AB">
      <w:pPr>
        <w:pStyle w:val="Heading2"/>
      </w:pPr>
      <w:bookmarkStart w:id="70" w:name="_Toc96002354"/>
      <w:bookmarkStart w:id="71" w:name="_Toc106170212"/>
      <w:r>
        <w:t>View attached knowledge articles from MyTravelport</w:t>
      </w:r>
      <w:bookmarkEnd w:id="70"/>
      <w:bookmarkEnd w:id="71"/>
    </w:p>
    <w:p w14:paraId="4646CDC8" w14:textId="77777777" w:rsidR="004F2A1A" w:rsidRDefault="004F2A1A" w:rsidP="000D4908">
      <w:r>
        <w:t>It’s common that issues customers reported to the help desk recur again later. The customer may remember that they have seen the problem before, but not remember what the solution was.</w:t>
      </w:r>
    </w:p>
    <w:p w14:paraId="2551528A" w14:textId="77777777" w:rsidR="004F2A1A" w:rsidRDefault="004F2A1A" w:rsidP="000D4908">
      <w:r>
        <w:t>If the help desk agent attached a knowledge article, when they originally worked the case, the article remains linked even after the case is closed. By reviewing the article the help desk attached, the customer can often solve their own issue, without needing to open another case.</w:t>
      </w:r>
    </w:p>
    <w:p w14:paraId="3BD84CA7" w14:textId="217A9EF2" w:rsidR="004F2A1A" w:rsidRDefault="004F2A1A" w:rsidP="000D4908">
      <w:r>
        <w:rPr>
          <w:noProof/>
        </w:rPr>
        <w:t xml:space="preserve">To view a knowledge article that is attached to their case, the </w:t>
      </w:r>
      <w:r w:rsidRPr="005B6D11">
        <w:rPr>
          <w:noProof/>
        </w:rPr>
        <w:t xml:space="preserve">customer </w:t>
      </w:r>
      <w:r>
        <w:rPr>
          <w:noProof/>
        </w:rPr>
        <w:t>must</w:t>
      </w:r>
      <w:r w:rsidRPr="005B6D11">
        <w:rPr>
          <w:noProof/>
        </w:rPr>
        <w:t xml:space="preserve"> </w:t>
      </w:r>
      <w:r>
        <w:rPr>
          <w:noProof/>
        </w:rPr>
        <w:t>be logged in to MyTravelport</w:t>
      </w:r>
      <w:r w:rsidRPr="005B6D11">
        <w:rPr>
          <w:noProof/>
        </w:rPr>
        <w:t>.</w:t>
      </w:r>
    </w:p>
    <w:tbl>
      <w:tblPr>
        <w:tblStyle w:val="TableGrid"/>
        <w:tblW w:w="0" w:type="auto"/>
        <w:tblLook w:val="04A0" w:firstRow="1" w:lastRow="0" w:firstColumn="1" w:lastColumn="0" w:noHBand="0" w:noVBand="1"/>
      </w:tblPr>
      <w:tblGrid>
        <w:gridCol w:w="5365"/>
        <w:gridCol w:w="5058"/>
      </w:tblGrid>
      <w:tr w:rsidR="00121568" w14:paraId="1515AF8D" w14:textId="77777777" w:rsidTr="00121568">
        <w:tc>
          <w:tcPr>
            <w:tcW w:w="5365" w:type="dxa"/>
          </w:tcPr>
          <w:p w14:paraId="6536C631" w14:textId="5FE89F65" w:rsidR="00723B90" w:rsidRDefault="00723B90" w:rsidP="00DD5A38">
            <w:pPr>
              <w:keepNext/>
              <w:keepLines/>
              <w:rPr>
                <w:noProof/>
              </w:rPr>
            </w:pPr>
            <w:r>
              <w:rPr>
                <w:noProof/>
              </w:rPr>
              <w:drawing>
                <wp:inline distT="0" distB="0" distL="0" distR="0" wp14:anchorId="7D3A8524" wp14:editId="4912C3C4">
                  <wp:extent cx="3114040" cy="2029375"/>
                  <wp:effectExtent l="0" t="0" r="0"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17925" cy="2031907"/>
                          </a:xfrm>
                          <a:prstGeom prst="rect">
                            <a:avLst/>
                          </a:prstGeom>
                        </pic:spPr>
                      </pic:pic>
                    </a:graphicData>
                  </a:graphic>
                </wp:inline>
              </w:drawing>
            </w:r>
          </w:p>
        </w:tc>
        <w:tc>
          <w:tcPr>
            <w:tcW w:w="5058" w:type="dxa"/>
          </w:tcPr>
          <w:p w14:paraId="015E2DF5" w14:textId="3563EB57" w:rsidR="00723B90" w:rsidRPr="00EA1716" w:rsidRDefault="00973675" w:rsidP="00973675">
            <w:pPr>
              <w:keepNext/>
              <w:keepLines/>
            </w:pPr>
            <w:r>
              <w:t>F</w:t>
            </w:r>
            <w:r w:rsidR="00723B90">
              <w:t xml:space="preserve">rom the </w:t>
            </w:r>
            <w:r w:rsidR="00723B90" w:rsidRPr="00094826">
              <w:rPr>
                <w:b/>
                <w:bCs/>
              </w:rPr>
              <w:t xml:space="preserve">MyTravelport Support </w:t>
            </w:r>
            <w:r w:rsidR="00723B90" w:rsidRPr="00973675">
              <w:t>Portal</w:t>
            </w:r>
            <w:r>
              <w:t>, s</w:t>
            </w:r>
            <w:r w:rsidR="00723B90" w:rsidRPr="00973675">
              <w:t>elect</w:t>
            </w:r>
            <w:r w:rsidR="00723B90">
              <w:t xml:space="preserve"> the profile link in the top right corner &gt; </w:t>
            </w:r>
            <w:r w:rsidR="00723B90" w:rsidRPr="00094826">
              <w:rPr>
                <w:b/>
                <w:bCs/>
              </w:rPr>
              <w:t>My Cases</w:t>
            </w:r>
            <w:r w:rsidR="00723B90">
              <w:t>.</w:t>
            </w:r>
          </w:p>
        </w:tc>
      </w:tr>
      <w:tr w:rsidR="00121568" w14:paraId="4B4F2B0B" w14:textId="77777777" w:rsidTr="00121568">
        <w:tc>
          <w:tcPr>
            <w:tcW w:w="5365" w:type="dxa"/>
          </w:tcPr>
          <w:p w14:paraId="3576B30D" w14:textId="2F27743A" w:rsidR="00EA1716" w:rsidRDefault="00EA1716" w:rsidP="00752947">
            <w:pPr>
              <w:rPr>
                <w:noProof/>
              </w:rPr>
            </w:pPr>
            <w:r>
              <w:rPr>
                <w:noProof/>
              </w:rPr>
              <w:drawing>
                <wp:inline distT="0" distB="0" distL="0" distR="0" wp14:anchorId="17A2AD57" wp14:editId="56E09508">
                  <wp:extent cx="1352381" cy="419048"/>
                  <wp:effectExtent l="0" t="0" r="635" b="63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352381" cy="419048"/>
                          </a:xfrm>
                          <a:prstGeom prst="rect">
                            <a:avLst/>
                          </a:prstGeom>
                        </pic:spPr>
                      </pic:pic>
                    </a:graphicData>
                  </a:graphic>
                </wp:inline>
              </w:drawing>
            </w:r>
          </w:p>
        </w:tc>
        <w:tc>
          <w:tcPr>
            <w:tcW w:w="5058" w:type="dxa"/>
          </w:tcPr>
          <w:p w14:paraId="25BFD4B0" w14:textId="57B57847" w:rsidR="00EA1716" w:rsidRDefault="00EA1716" w:rsidP="00752947">
            <w:r w:rsidRPr="00EA1716">
              <w:t>Select</w:t>
            </w:r>
            <w:r>
              <w:t>:</w:t>
            </w:r>
            <w:r w:rsidRPr="00EA1716">
              <w:t xml:space="preserve"> </w:t>
            </w:r>
            <w:r w:rsidRPr="00121568">
              <w:rPr>
                <w:b/>
                <w:bCs/>
              </w:rPr>
              <w:t>My Cases</w:t>
            </w:r>
          </w:p>
        </w:tc>
      </w:tr>
      <w:tr w:rsidR="004F2A1A" w14:paraId="20AFC73C" w14:textId="77777777" w:rsidTr="00121568">
        <w:tc>
          <w:tcPr>
            <w:tcW w:w="5365" w:type="dxa"/>
          </w:tcPr>
          <w:p w14:paraId="5943D9D1" w14:textId="77777777" w:rsidR="004F2A1A" w:rsidRDefault="004F2A1A" w:rsidP="00752947">
            <w:pPr>
              <w:rPr>
                <w:noProof/>
              </w:rPr>
            </w:pPr>
            <w:r>
              <w:rPr>
                <w:noProof/>
              </w:rPr>
              <w:drawing>
                <wp:inline distT="0" distB="0" distL="0" distR="0" wp14:anchorId="09B89B69" wp14:editId="0A2EC9B7">
                  <wp:extent cx="3114136" cy="396967"/>
                  <wp:effectExtent l="0" t="0" r="0" b="3175"/>
                  <wp:docPr id="93" name="Picture 93" descr="Shap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hape, rectangle&#10;&#10;Description automatically generated with medium confidence"/>
                          <pic:cNvPicPr/>
                        </pic:nvPicPr>
                        <pic:blipFill>
                          <a:blip r:embed="rId223"/>
                          <a:stretch>
                            <a:fillRect/>
                          </a:stretch>
                        </pic:blipFill>
                        <pic:spPr>
                          <a:xfrm>
                            <a:off x="0" y="0"/>
                            <a:ext cx="3141905" cy="400507"/>
                          </a:xfrm>
                          <a:prstGeom prst="rect">
                            <a:avLst/>
                          </a:prstGeom>
                        </pic:spPr>
                      </pic:pic>
                    </a:graphicData>
                  </a:graphic>
                </wp:inline>
              </w:drawing>
            </w:r>
          </w:p>
        </w:tc>
        <w:tc>
          <w:tcPr>
            <w:tcW w:w="5058" w:type="dxa"/>
          </w:tcPr>
          <w:p w14:paraId="1B0818E5" w14:textId="77777777" w:rsidR="004F2A1A" w:rsidRDefault="004F2A1A" w:rsidP="00752947">
            <w:r>
              <w:t xml:space="preserve">From the list of cases, select a case that has a knowledge article attached. </w:t>
            </w:r>
          </w:p>
        </w:tc>
      </w:tr>
      <w:tr w:rsidR="004F2A1A" w14:paraId="1AFAAF88" w14:textId="77777777" w:rsidTr="00121568">
        <w:tc>
          <w:tcPr>
            <w:tcW w:w="5365" w:type="dxa"/>
          </w:tcPr>
          <w:p w14:paraId="127B0B90" w14:textId="77777777" w:rsidR="004F2A1A" w:rsidRDefault="004F2A1A" w:rsidP="00752947">
            <w:pPr>
              <w:rPr>
                <w:noProof/>
              </w:rPr>
            </w:pPr>
            <w:r>
              <w:rPr>
                <w:noProof/>
              </w:rPr>
              <w:drawing>
                <wp:inline distT="0" distB="0" distL="0" distR="0" wp14:anchorId="3FFD184B" wp14:editId="6B99D288">
                  <wp:extent cx="3114040" cy="1403932"/>
                  <wp:effectExtent l="0" t="0" r="0" b="635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224"/>
                          <a:stretch>
                            <a:fillRect/>
                          </a:stretch>
                        </pic:blipFill>
                        <pic:spPr>
                          <a:xfrm>
                            <a:off x="0" y="0"/>
                            <a:ext cx="3122612" cy="1407797"/>
                          </a:xfrm>
                          <a:prstGeom prst="rect">
                            <a:avLst/>
                          </a:prstGeom>
                        </pic:spPr>
                      </pic:pic>
                    </a:graphicData>
                  </a:graphic>
                </wp:inline>
              </w:drawing>
            </w:r>
          </w:p>
        </w:tc>
        <w:tc>
          <w:tcPr>
            <w:tcW w:w="5058" w:type="dxa"/>
          </w:tcPr>
          <w:p w14:paraId="4E961818" w14:textId="77777777" w:rsidR="00973675" w:rsidRDefault="00973675" w:rsidP="00752947">
            <w:r>
              <w:t>We can see, the link to the attached knowledge article remains enabled.</w:t>
            </w:r>
          </w:p>
          <w:p w14:paraId="157740B9" w14:textId="035BDCEB" w:rsidR="004F2A1A" w:rsidRDefault="00973675" w:rsidP="00752947">
            <w:r>
              <w:t xml:space="preserve">If the customer has another question about the same issue, </w:t>
            </w:r>
            <w:r w:rsidR="004F2A1A">
              <w:t>they can refer to the knowledge article that was attached to their previous case.</w:t>
            </w:r>
          </w:p>
        </w:tc>
      </w:tr>
    </w:tbl>
    <w:p w14:paraId="1E2CC256" w14:textId="77777777" w:rsidR="004F2A1A" w:rsidRDefault="004F2A1A" w:rsidP="00D80976"/>
    <w:p w14:paraId="36280D1F" w14:textId="77777777" w:rsidR="004F2A1A" w:rsidRDefault="004F2A1A" w:rsidP="000449AB">
      <w:pPr>
        <w:pStyle w:val="Heading2"/>
      </w:pPr>
      <w:bookmarkStart w:id="72" w:name="_Toc106170213"/>
      <w:r>
        <w:lastRenderedPageBreak/>
        <w:t>Templates – Additional features</w:t>
      </w:r>
      <w:bookmarkEnd w:id="72"/>
    </w:p>
    <w:p w14:paraId="398C3AB9" w14:textId="77777777" w:rsidR="004F2A1A" w:rsidRDefault="004F2A1A" w:rsidP="007134B9">
      <w:pPr>
        <w:pStyle w:val="TXTbody"/>
      </w:pPr>
      <w:r>
        <w:t>Previously, we looked at applying a single pre-existing template to a case. Let’s look at some additional features of using templates.</w:t>
      </w:r>
    </w:p>
    <w:p w14:paraId="53B5AA97" w14:textId="77777777" w:rsidR="004F2A1A" w:rsidRPr="00184A29" w:rsidRDefault="004F2A1A" w:rsidP="004835FF">
      <w:pPr>
        <w:pStyle w:val="Heading3"/>
        <w:keepNext w:val="0"/>
        <w:keepLines w:val="0"/>
        <w:numPr>
          <w:ilvl w:val="2"/>
          <w:numId w:val="2"/>
        </w:numPr>
        <w:spacing w:before="600" w:after="0"/>
      </w:pPr>
      <w:bookmarkStart w:id="73" w:name="_Toc106170214"/>
      <w:r>
        <w:t>Resolution notes filled in by template</w:t>
      </w:r>
      <w:bookmarkEnd w:id="73"/>
    </w:p>
    <w:tbl>
      <w:tblPr>
        <w:tblStyle w:val="TableGrid"/>
        <w:tblW w:w="0" w:type="auto"/>
        <w:tblLook w:val="04A0" w:firstRow="1" w:lastRow="0" w:firstColumn="1" w:lastColumn="0" w:noHBand="0" w:noVBand="1"/>
      </w:tblPr>
      <w:tblGrid>
        <w:gridCol w:w="3881"/>
        <w:gridCol w:w="6542"/>
      </w:tblGrid>
      <w:tr w:rsidR="004F2A1A" w14:paraId="058F0154" w14:textId="77777777" w:rsidTr="005A54FA">
        <w:tc>
          <w:tcPr>
            <w:tcW w:w="3955" w:type="dxa"/>
          </w:tcPr>
          <w:p w14:paraId="7B5E4575" w14:textId="77777777" w:rsidR="004F2A1A" w:rsidRDefault="004F2A1A" w:rsidP="005A54FA">
            <w:pPr>
              <w:rPr>
                <w:noProof/>
              </w:rPr>
            </w:pPr>
            <w:r>
              <w:rPr>
                <w:noProof/>
              </w:rPr>
              <w:drawing>
                <wp:inline distT="0" distB="0" distL="0" distR="0" wp14:anchorId="072E8AB8" wp14:editId="1F8C6A1F">
                  <wp:extent cx="1600000" cy="514286"/>
                  <wp:effectExtent l="0" t="0" r="635"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600000" cy="514286"/>
                          </a:xfrm>
                          <a:prstGeom prst="rect">
                            <a:avLst/>
                          </a:prstGeom>
                        </pic:spPr>
                      </pic:pic>
                    </a:graphicData>
                  </a:graphic>
                </wp:inline>
              </w:drawing>
            </w:r>
          </w:p>
        </w:tc>
        <w:tc>
          <w:tcPr>
            <w:tcW w:w="6835" w:type="dxa"/>
          </w:tcPr>
          <w:p w14:paraId="6A9B9B34" w14:textId="77777777" w:rsidR="004F2A1A" w:rsidRDefault="004F2A1A" w:rsidP="00184A29">
            <w:pPr>
              <w:rPr>
                <w:noProof/>
                <w:szCs w:val="22"/>
              </w:rPr>
            </w:pPr>
            <w:r>
              <w:rPr>
                <w:noProof/>
                <w:szCs w:val="22"/>
              </w:rPr>
              <w:t xml:space="preserve">If we scroll down to the </w:t>
            </w:r>
            <w:r w:rsidRPr="008375D1">
              <w:rPr>
                <w:b/>
                <w:bCs/>
                <w:noProof/>
                <w:szCs w:val="22"/>
              </w:rPr>
              <w:t>Resolution notes</w:t>
            </w:r>
            <w:r>
              <w:rPr>
                <w:noProof/>
                <w:szCs w:val="22"/>
              </w:rPr>
              <w:t xml:space="preserve"> field, we can see that this field is filled-in with the name of the template we applied. </w:t>
            </w:r>
          </w:p>
          <w:p w14:paraId="6E9E03E9" w14:textId="77777777" w:rsidR="004F2A1A" w:rsidRDefault="004F2A1A" w:rsidP="00184A29">
            <w:pPr>
              <w:rPr>
                <w:noProof/>
                <w:szCs w:val="22"/>
              </w:rPr>
            </w:pPr>
            <w:r>
              <w:rPr>
                <w:noProof/>
                <w:szCs w:val="22"/>
              </w:rPr>
              <w:t>When you apply a template, ServiceNow automatically fills in the Resolution notes</w:t>
            </w:r>
            <w:r w:rsidRPr="00184A29">
              <w:rPr>
                <w:noProof/>
                <w:szCs w:val="22"/>
              </w:rPr>
              <w:t xml:space="preserve"> </w:t>
            </w:r>
            <w:r>
              <w:rPr>
                <w:noProof/>
                <w:szCs w:val="22"/>
              </w:rPr>
              <w:t>field with</w:t>
            </w:r>
            <w:r w:rsidRPr="00184A29">
              <w:rPr>
                <w:noProof/>
                <w:szCs w:val="22"/>
              </w:rPr>
              <w:t xml:space="preserve"> the template name. </w:t>
            </w:r>
          </w:p>
          <w:p w14:paraId="3F0902AC" w14:textId="77777777" w:rsidR="004F2A1A" w:rsidRDefault="004F2A1A" w:rsidP="00184A29">
            <w:pPr>
              <w:rPr>
                <w:noProof/>
                <w:szCs w:val="22"/>
              </w:rPr>
            </w:pPr>
            <w:r>
              <w:rPr>
                <w:noProof/>
                <w:szCs w:val="22"/>
              </w:rPr>
              <w:t xml:space="preserve">This helps agents </w:t>
            </w:r>
            <w:r w:rsidRPr="00184A29">
              <w:rPr>
                <w:noProof/>
                <w:szCs w:val="22"/>
              </w:rPr>
              <w:t>speed up handling time</w:t>
            </w:r>
            <w:r>
              <w:rPr>
                <w:noProof/>
                <w:szCs w:val="22"/>
              </w:rPr>
              <w:t>, because they don’t need to fill-in the Resolution notes field</w:t>
            </w:r>
            <w:r w:rsidRPr="00184A29">
              <w:rPr>
                <w:noProof/>
                <w:szCs w:val="22"/>
              </w:rPr>
              <w:t xml:space="preserve"> and provide</w:t>
            </w:r>
            <w:r>
              <w:rPr>
                <w:noProof/>
                <w:szCs w:val="22"/>
              </w:rPr>
              <w:t>s</w:t>
            </w:r>
            <w:r w:rsidRPr="00184A29">
              <w:rPr>
                <w:noProof/>
                <w:szCs w:val="22"/>
              </w:rPr>
              <w:t xml:space="preserve"> reporting on template usage.</w:t>
            </w:r>
          </w:p>
          <w:p w14:paraId="57B8523B" w14:textId="77777777" w:rsidR="004F2A1A" w:rsidRDefault="004F2A1A" w:rsidP="00184A29">
            <w:pPr>
              <w:rPr>
                <w:noProof/>
                <w:szCs w:val="22"/>
              </w:rPr>
            </w:pPr>
            <w:r>
              <w:rPr>
                <w:noProof/>
                <w:szCs w:val="22"/>
              </w:rPr>
              <w:t>Please do not make any changes to Resolution Text that is entered by templates because it is used for reporting on how templates are being used.</w:t>
            </w:r>
          </w:p>
          <w:p w14:paraId="553781CA" w14:textId="77777777" w:rsidR="004F2A1A" w:rsidRDefault="004F2A1A" w:rsidP="004835FF">
            <w:pPr>
              <w:pStyle w:val="ListParagraph"/>
              <w:numPr>
                <w:ilvl w:val="0"/>
                <w:numId w:val="35"/>
              </w:numPr>
              <w:spacing w:before="240" w:after="0"/>
              <w:rPr>
                <w:noProof/>
              </w:rPr>
            </w:pPr>
            <w:r w:rsidRPr="00CA761C">
              <w:rPr>
                <w:noProof/>
              </w:rPr>
              <w:t xml:space="preserve">If the Resolution Notes field is </w:t>
            </w:r>
            <w:r w:rsidRPr="00FD0981">
              <w:rPr>
                <w:b/>
                <w:bCs/>
                <w:noProof/>
              </w:rPr>
              <w:t>blank</w:t>
            </w:r>
            <w:r w:rsidRPr="00CA761C">
              <w:rPr>
                <w:noProof/>
              </w:rPr>
              <w:t xml:space="preserve"> at the time of Propose Solution</w:t>
            </w:r>
            <w:r>
              <w:rPr>
                <w:noProof/>
              </w:rPr>
              <w:t>,</w:t>
            </w:r>
            <w:r w:rsidRPr="00CA761C">
              <w:rPr>
                <w:noProof/>
              </w:rPr>
              <w:t xml:space="preserve"> it will autofill with the last comment added to the case. </w:t>
            </w:r>
          </w:p>
          <w:p w14:paraId="4D7B12DA" w14:textId="77777777" w:rsidR="004F2A1A" w:rsidRPr="00725747" w:rsidRDefault="004F2A1A" w:rsidP="004835FF">
            <w:pPr>
              <w:pStyle w:val="ListParagraph"/>
              <w:numPr>
                <w:ilvl w:val="0"/>
                <w:numId w:val="35"/>
              </w:numPr>
              <w:spacing w:before="240" w:after="0"/>
              <w:rPr>
                <w:noProof/>
              </w:rPr>
            </w:pPr>
            <w:r w:rsidRPr="00CA761C">
              <w:rPr>
                <w:noProof/>
              </w:rPr>
              <w:t xml:space="preserve">If the Resolution Notes field is </w:t>
            </w:r>
            <w:r w:rsidRPr="00725747">
              <w:rPr>
                <w:b/>
                <w:bCs/>
                <w:noProof/>
              </w:rPr>
              <w:t>not</w:t>
            </w:r>
            <w:r w:rsidRPr="00CA761C">
              <w:rPr>
                <w:noProof/>
              </w:rPr>
              <w:t xml:space="preserve"> </w:t>
            </w:r>
            <w:r w:rsidRPr="00FD0981">
              <w:rPr>
                <w:b/>
                <w:bCs/>
                <w:noProof/>
              </w:rPr>
              <w:t>blank</w:t>
            </w:r>
            <w:r w:rsidRPr="00CA761C">
              <w:rPr>
                <w:noProof/>
              </w:rPr>
              <w:t xml:space="preserve"> at </w:t>
            </w:r>
            <w:r>
              <w:rPr>
                <w:noProof/>
              </w:rPr>
              <w:t xml:space="preserve">the </w:t>
            </w:r>
            <w:r w:rsidRPr="00CA761C">
              <w:rPr>
                <w:noProof/>
              </w:rPr>
              <w:t>time of Propose Solution, the system will</w:t>
            </w:r>
            <w:r>
              <w:rPr>
                <w:noProof/>
              </w:rPr>
              <w:t xml:space="preserve"> leave the field </w:t>
            </w:r>
            <w:r w:rsidRPr="00CA761C">
              <w:rPr>
                <w:noProof/>
              </w:rPr>
              <w:t>as is and not overwrite.</w:t>
            </w:r>
          </w:p>
        </w:tc>
      </w:tr>
      <w:tr w:rsidR="004F2A1A" w14:paraId="2A9539AC" w14:textId="77777777" w:rsidTr="005A54FA">
        <w:tc>
          <w:tcPr>
            <w:tcW w:w="3955" w:type="dxa"/>
          </w:tcPr>
          <w:p w14:paraId="5A32959B" w14:textId="77777777" w:rsidR="004F2A1A" w:rsidRDefault="004F2A1A" w:rsidP="005A54FA">
            <w:pPr>
              <w:rPr>
                <w:noProof/>
              </w:rPr>
            </w:pPr>
          </w:p>
        </w:tc>
        <w:tc>
          <w:tcPr>
            <w:tcW w:w="6835" w:type="dxa"/>
          </w:tcPr>
          <w:p w14:paraId="61A24DF2" w14:textId="77777777" w:rsidR="004F2A1A" w:rsidRDefault="004F2A1A" w:rsidP="005A54FA">
            <w:pPr>
              <w:rPr>
                <w:noProof/>
              </w:rPr>
            </w:pPr>
            <w:r>
              <w:rPr>
                <w:noProof/>
                <w:szCs w:val="22"/>
              </w:rPr>
              <w:t>From here, the agent could propose solution on this case because the templates have filled-in almost all the fields.</w:t>
            </w:r>
          </w:p>
        </w:tc>
      </w:tr>
    </w:tbl>
    <w:p w14:paraId="39D23F85" w14:textId="77777777" w:rsidR="004F2A1A" w:rsidRDefault="004F2A1A" w:rsidP="005A54FA">
      <w:pPr>
        <w:tabs>
          <w:tab w:val="left" w:pos="4068"/>
        </w:tabs>
        <w:ind w:left="113"/>
        <w:rPr>
          <w:noProof/>
        </w:rPr>
      </w:pPr>
      <w:r>
        <w:rPr>
          <w:noProof/>
        </w:rPr>
        <w:tab/>
      </w:r>
    </w:p>
    <w:p w14:paraId="51DBA875" w14:textId="77777777" w:rsidR="004F2A1A" w:rsidRPr="005A54FA" w:rsidRDefault="004F2A1A" w:rsidP="004835FF">
      <w:pPr>
        <w:pStyle w:val="Heading3"/>
        <w:numPr>
          <w:ilvl w:val="2"/>
          <w:numId w:val="2"/>
        </w:numPr>
        <w:spacing w:before="600" w:after="0"/>
      </w:pPr>
      <w:bookmarkStart w:id="74" w:name="_Toc106170215"/>
      <w:r>
        <w:t>Unknown Caller template</w:t>
      </w:r>
      <w:bookmarkEnd w:id="74"/>
      <w:r>
        <w:br/>
      </w:r>
    </w:p>
    <w:tbl>
      <w:tblPr>
        <w:tblStyle w:val="TableGrid2"/>
        <w:tblW w:w="0" w:type="auto"/>
        <w:tblInd w:w="0" w:type="dxa"/>
        <w:tblLook w:val="04A0" w:firstRow="1" w:lastRow="0" w:firstColumn="1" w:lastColumn="0" w:noHBand="0" w:noVBand="1"/>
      </w:tblPr>
      <w:tblGrid>
        <w:gridCol w:w="3609"/>
        <w:gridCol w:w="6814"/>
      </w:tblGrid>
      <w:tr w:rsidR="004F2A1A" w:rsidRPr="004977A7" w14:paraId="20ECB8F1" w14:textId="77777777" w:rsidTr="005A54FA">
        <w:trPr>
          <w:cantSplit/>
        </w:trPr>
        <w:tc>
          <w:tcPr>
            <w:tcW w:w="0" w:type="auto"/>
          </w:tcPr>
          <w:p w14:paraId="72DA73DB" w14:textId="77777777" w:rsidR="004F2A1A" w:rsidRPr="004977A7" w:rsidRDefault="004F2A1A" w:rsidP="005166BE">
            <w:pPr>
              <w:rPr>
                <w:noProof/>
              </w:rPr>
            </w:pPr>
            <w:r>
              <w:rPr>
                <w:noProof/>
              </w:rPr>
              <w:drawing>
                <wp:inline distT="0" distB="0" distL="0" distR="0" wp14:anchorId="68CFE05B" wp14:editId="09DEECA3">
                  <wp:extent cx="1047619" cy="7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047619" cy="761905"/>
                          </a:xfrm>
                          <a:prstGeom prst="rect">
                            <a:avLst/>
                          </a:prstGeom>
                        </pic:spPr>
                      </pic:pic>
                    </a:graphicData>
                  </a:graphic>
                </wp:inline>
              </w:drawing>
            </w:r>
          </w:p>
        </w:tc>
        <w:tc>
          <w:tcPr>
            <w:tcW w:w="0" w:type="auto"/>
          </w:tcPr>
          <w:p w14:paraId="419B9337" w14:textId="77777777" w:rsidR="004F2A1A" w:rsidRDefault="004F2A1A" w:rsidP="005166BE">
            <w:r w:rsidRPr="00A55A9D">
              <w:t>For this example</w:t>
            </w:r>
            <w:r>
              <w:t>, let’s</w:t>
            </w:r>
            <w:r w:rsidRPr="00A55A9D">
              <w:t xml:space="preserve"> create a </w:t>
            </w:r>
            <w:r>
              <w:t>new case from an interaction.</w:t>
            </w:r>
          </w:p>
          <w:p w14:paraId="086B8C29" w14:textId="77777777" w:rsidR="004F2A1A" w:rsidRPr="00DA05F1" w:rsidRDefault="004F2A1A" w:rsidP="005166BE">
            <w:r w:rsidRPr="00DA05F1">
              <w:rPr>
                <w:color w:val="auto"/>
              </w:rPr>
              <w:t xml:space="preserve">Create </w:t>
            </w:r>
            <w:r w:rsidRPr="00DA05F1">
              <w:t xml:space="preserve">an interaction &gt; </w:t>
            </w:r>
            <w:r w:rsidRPr="00DA05F1">
              <w:rPr>
                <w:color w:val="auto"/>
              </w:rPr>
              <w:t xml:space="preserve">create </w:t>
            </w:r>
            <w:r w:rsidRPr="00DA05F1">
              <w:t>a new case</w:t>
            </w:r>
          </w:p>
        </w:tc>
      </w:tr>
      <w:tr w:rsidR="004F2A1A" w:rsidRPr="004977A7" w14:paraId="4F3315D3" w14:textId="77777777" w:rsidTr="005A54FA">
        <w:trPr>
          <w:cantSplit/>
        </w:trPr>
        <w:tc>
          <w:tcPr>
            <w:tcW w:w="0" w:type="auto"/>
          </w:tcPr>
          <w:p w14:paraId="347FCA4C" w14:textId="77777777" w:rsidR="004F2A1A" w:rsidRDefault="004F2A1A" w:rsidP="005166BE">
            <w:pPr>
              <w:rPr>
                <w:noProof/>
              </w:rPr>
            </w:pPr>
            <w:r>
              <w:rPr>
                <w:noProof/>
              </w:rPr>
              <w:drawing>
                <wp:inline distT="0" distB="0" distL="0" distR="0" wp14:anchorId="4828DA11" wp14:editId="6242A87F">
                  <wp:extent cx="866667" cy="40000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66667" cy="400000"/>
                          </a:xfrm>
                          <a:prstGeom prst="rect">
                            <a:avLst/>
                          </a:prstGeom>
                        </pic:spPr>
                      </pic:pic>
                    </a:graphicData>
                  </a:graphic>
                </wp:inline>
              </w:drawing>
            </w:r>
          </w:p>
        </w:tc>
        <w:tc>
          <w:tcPr>
            <w:tcW w:w="0" w:type="auto"/>
          </w:tcPr>
          <w:p w14:paraId="258089CC" w14:textId="77777777" w:rsidR="004F2A1A" w:rsidRDefault="004F2A1A" w:rsidP="005166BE">
            <w:r>
              <w:t xml:space="preserve">In the right toolbar, let’s </w:t>
            </w:r>
            <w:r w:rsidRPr="00DA05F1">
              <w:rPr>
                <w:color w:val="auto"/>
              </w:rPr>
              <w:t>select</w:t>
            </w:r>
            <w:r w:rsidRPr="00DA05F1">
              <w:rPr>
                <w:b/>
                <w:bCs/>
                <w:color w:val="auto"/>
              </w:rPr>
              <w:t xml:space="preserve"> </w:t>
            </w:r>
            <w:r w:rsidRPr="0053450F">
              <w:t>the</w:t>
            </w:r>
            <w:r w:rsidRPr="00733DF7">
              <w:rPr>
                <w:b/>
                <w:bCs/>
              </w:rPr>
              <w:t xml:space="preserve"> templates (white page) </w:t>
            </w:r>
            <w:r w:rsidRPr="0053450F">
              <w:t>icon</w:t>
            </w:r>
            <w:r>
              <w:t>.</w:t>
            </w:r>
          </w:p>
        </w:tc>
      </w:tr>
      <w:tr w:rsidR="004F2A1A" w:rsidRPr="004977A7" w14:paraId="48C15353" w14:textId="77777777" w:rsidTr="005A54FA">
        <w:trPr>
          <w:cantSplit/>
        </w:trPr>
        <w:tc>
          <w:tcPr>
            <w:tcW w:w="0" w:type="auto"/>
          </w:tcPr>
          <w:p w14:paraId="75D91AC3" w14:textId="77777777" w:rsidR="004F2A1A" w:rsidRPr="004977A7" w:rsidRDefault="004F2A1A" w:rsidP="005166BE">
            <w:pPr>
              <w:rPr>
                <w:noProof/>
              </w:rPr>
            </w:pPr>
            <w:r>
              <w:rPr>
                <w:noProof/>
              </w:rPr>
              <w:lastRenderedPageBreak/>
              <w:drawing>
                <wp:inline distT="0" distB="0" distL="0" distR="0" wp14:anchorId="324706AD" wp14:editId="69D7DBF5">
                  <wp:extent cx="2154804" cy="4956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18974" cy="510435"/>
                          </a:xfrm>
                          <a:prstGeom prst="rect">
                            <a:avLst/>
                          </a:prstGeom>
                        </pic:spPr>
                      </pic:pic>
                    </a:graphicData>
                  </a:graphic>
                </wp:inline>
              </w:drawing>
            </w:r>
          </w:p>
        </w:tc>
        <w:tc>
          <w:tcPr>
            <w:tcW w:w="0" w:type="auto"/>
          </w:tcPr>
          <w:p w14:paraId="24E4A640" w14:textId="77777777" w:rsidR="004F2A1A" w:rsidRDefault="004F2A1A" w:rsidP="005166BE">
            <w:r>
              <w:t xml:space="preserve">Next, we will </w:t>
            </w:r>
            <w:r w:rsidRPr="00DA05F1">
              <w:rPr>
                <w:color w:val="auto"/>
              </w:rPr>
              <w:t>select</w:t>
            </w:r>
            <w:r w:rsidRPr="00DA05F1">
              <w:rPr>
                <w:b/>
                <w:bCs/>
                <w:color w:val="auto"/>
              </w:rPr>
              <w:t xml:space="preserve"> </w:t>
            </w:r>
            <w:r w:rsidRPr="0053450F">
              <w:t>the</w:t>
            </w:r>
            <w:r w:rsidRPr="00733DF7">
              <w:rPr>
                <w:b/>
                <w:bCs/>
              </w:rPr>
              <w:t xml:space="preserve"> Unknown Caller </w:t>
            </w:r>
            <w:r w:rsidRPr="0053450F">
              <w:t>template</w:t>
            </w:r>
            <w:r>
              <w:t>.</w:t>
            </w:r>
          </w:p>
          <w:p w14:paraId="72CA9F04" w14:textId="3FC68B35" w:rsidR="004F2A1A" w:rsidRDefault="004F2A1A" w:rsidP="005166BE">
            <w:r>
              <w:t>The Unknown Caller template is used when an agent does not have the customer’s account information and can’t log a case under the correct account. This can occur if they are a new account that hasn’t been added to the system yet or the customer hangs up before providing their information.</w:t>
            </w:r>
          </w:p>
          <w:p w14:paraId="62435E61" w14:textId="77777777" w:rsidR="004F2A1A" w:rsidRDefault="004F2A1A" w:rsidP="005166BE">
            <w:r>
              <w:t xml:space="preserve">If you have this situation, please make sure to use the Unknown Caller template because it will let you save the case without a contact. </w:t>
            </w:r>
          </w:p>
          <w:p w14:paraId="4D8887E1" w14:textId="77777777" w:rsidR="004F2A1A" w:rsidRDefault="004F2A1A" w:rsidP="0098344E">
            <w:r>
              <w:t xml:space="preserve">Please </w:t>
            </w:r>
            <w:r w:rsidRPr="008A3E03">
              <w:rPr>
                <w:b/>
                <w:bCs/>
              </w:rPr>
              <w:t>DO NOT</w:t>
            </w:r>
            <w:r>
              <w:t xml:space="preserve"> create your own template for unknown caller. </w:t>
            </w:r>
          </w:p>
          <w:p w14:paraId="09D19803" w14:textId="77777777" w:rsidR="004F2A1A" w:rsidRPr="004977A7" w:rsidRDefault="004F2A1A" w:rsidP="0098344E">
            <w:r>
              <w:t>If you copy the Unknown Caller template, or create your own template for unknown callers, the feature of not requiring a contact will not be in the new template that you copy or create. This will cause invalid contacts to be created against the CIDB.</w:t>
            </w:r>
          </w:p>
        </w:tc>
      </w:tr>
    </w:tbl>
    <w:p w14:paraId="3BA685BF" w14:textId="77777777" w:rsidR="004F2A1A" w:rsidRDefault="004F2A1A" w:rsidP="00F46467"/>
    <w:p w14:paraId="7E65CE1E" w14:textId="77777777" w:rsidR="004F2A1A" w:rsidRDefault="004F2A1A" w:rsidP="004835FF">
      <w:pPr>
        <w:pStyle w:val="Heading3"/>
        <w:numPr>
          <w:ilvl w:val="2"/>
          <w:numId w:val="2"/>
        </w:numPr>
        <w:spacing w:before="600" w:after="0"/>
      </w:pPr>
      <w:bookmarkStart w:id="75" w:name="_Toc106170216"/>
      <w:r>
        <w:t>Apply multiple templates</w:t>
      </w:r>
      <w:bookmarkEnd w:id="75"/>
    </w:p>
    <w:p w14:paraId="22A15E05" w14:textId="77777777" w:rsidR="004F2A1A" w:rsidRPr="000E4452" w:rsidRDefault="004F2A1A" w:rsidP="007134B9">
      <w:pPr>
        <w:pStyle w:val="TXTbody"/>
      </w:pPr>
      <w:r>
        <w:t xml:space="preserve">Previously, we’ve looked at applying individual templates to a case. However, it actually possible for agents to apply multiple templates to the same case. </w:t>
      </w:r>
    </w:p>
    <w:tbl>
      <w:tblPr>
        <w:tblStyle w:val="TableGrid"/>
        <w:tblW w:w="0" w:type="auto"/>
        <w:tblLook w:val="04A0" w:firstRow="1" w:lastRow="0" w:firstColumn="1" w:lastColumn="0" w:noHBand="0" w:noVBand="1"/>
      </w:tblPr>
      <w:tblGrid>
        <w:gridCol w:w="4220"/>
        <w:gridCol w:w="6203"/>
      </w:tblGrid>
      <w:tr w:rsidR="004F2A1A" w:rsidRPr="0098344E" w14:paraId="0DAD9EAF" w14:textId="77777777" w:rsidTr="0098344E">
        <w:trPr>
          <w:cantSplit/>
        </w:trPr>
        <w:tc>
          <w:tcPr>
            <w:tcW w:w="4220" w:type="dxa"/>
          </w:tcPr>
          <w:p w14:paraId="23A0A8E1" w14:textId="77777777" w:rsidR="004F2A1A" w:rsidRPr="0098344E" w:rsidRDefault="004F2A1A" w:rsidP="0098344E">
            <w:pPr>
              <w:rPr>
                <w:szCs w:val="22"/>
              </w:rPr>
            </w:pPr>
            <w:r w:rsidRPr="0098344E">
              <w:rPr>
                <w:noProof/>
              </w:rPr>
              <w:drawing>
                <wp:inline distT="0" distB="0" distL="0" distR="0" wp14:anchorId="191E404A" wp14:editId="38951B25">
                  <wp:extent cx="1047619" cy="761905"/>
                  <wp:effectExtent l="0" t="0" r="635"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047619" cy="761905"/>
                          </a:xfrm>
                          <a:prstGeom prst="rect">
                            <a:avLst/>
                          </a:prstGeom>
                        </pic:spPr>
                      </pic:pic>
                    </a:graphicData>
                  </a:graphic>
                </wp:inline>
              </w:drawing>
            </w:r>
          </w:p>
        </w:tc>
        <w:tc>
          <w:tcPr>
            <w:tcW w:w="6570" w:type="dxa"/>
          </w:tcPr>
          <w:p w14:paraId="657B8904" w14:textId="77777777" w:rsidR="004F2A1A" w:rsidRPr="0098344E" w:rsidRDefault="004F2A1A" w:rsidP="0098344E">
            <w:pPr>
              <w:rPr>
                <w:szCs w:val="22"/>
              </w:rPr>
            </w:pPr>
            <w:r w:rsidRPr="0098344E">
              <w:rPr>
                <w:szCs w:val="22"/>
              </w:rPr>
              <w:t>For this example, let’s create a new case from an interaction.</w:t>
            </w:r>
          </w:p>
          <w:p w14:paraId="4F445105" w14:textId="77777777" w:rsidR="004F2A1A" w:rsidRPr="00DA05F1" w:rsidRDefault="004F2A1A" w:rsidP="0098344E">
            <w:pPr>
              <w:rPr>
                <w:bCs/>
                <w:color w:val="auto"/>
                <w:szCs w:val="22"/>
              </w:rPr>
            </w:pPr>
            <w:r w:rsidRPr="00DA05F1">
              <w:rPr>
                <w:bCs/>
                <w:color w:val="auto"/>
                <w:szCs w:val="22"/>
              </w:rPr>
              <w:t>Create an interaction &gt; create a new case</w:t>
            </w:r>
          </w:p>
          <w:p w14:paraId="0AE4FC3E" w14:textId="77777777" w:rsidR="004F2A1A" w:rsidRPr="0098344E" w:rsidRDefault="004F2A1A" w:rsidP="0098344E">
            <w:pPr>
              <w:rPr>
                <w:szCs w:val="22"/>
              </w:rPr>
            </w:pPr>
          </w:p>
        </w:tc>
      </w:tr>
      <w:tr w:rsidR="004F2A1A" w:rsidRPr="0098344E" w14:paraId="02F02A8B" w14:textId="77777777" w:rsidTr="0098344E">
        <w:trPr>
          <w:cantSplit/>
        </w:trPr>
        <w:tc>
          <w:tcPr>
            <w:tcW w:w="4220" w:type="dxa"/>
          </w:tcPr>
          <w:p w14:paraId="58AD4FFA" w14:textId="77777777" w:rsidR="004F2A1A" w:rsidRPr="0098344E" w:rsidRDefault="004F2A1A" w:rsidP="0098344E">
            <w:pPr>
              <w:rPr>
                <w:noProof/>
                <w:szCs w:val="22"/>
              </w:rPr>
            </w:pPr>
            <w:r w:rsidRPr="0098344E">
              <w:rPr>
                <w:noProof/>
              </w:rPr>
              <w:drawing>
                <wp:inline distT="0" distB="0" distL="0" distR="0" wp14:anchorId="4B3F2020" wp14:editId="4FC0429E">
                  <wp:extent cx="2000000" cy="638095"/>
                  <wp:effectExtent l="0" t="0" r="63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00000" cy="638095"/>
                          </a:xfrm>
                          <a:prstGeom prst="rect">
                            <a:avLst/>
                          </a:prstGeom>
                        </pic:spPr>
                      </pic:pic>
                    </a:graphicData>
                  </a:graphic>
                </wp:inline>
              </w:drawing>
            </w:r>
          </w:p>
        </w:tc>
        <w:tc>
          <w:tcPr>
            <w:tcW w:w="6570" w:type="dxa"/>
          </w:tcPr>
          <w:p w14:paraId="0BE210B3" w14:textId="77777777" w:rsidR="004F2A1A" w:rsidRPr="0098344E" w:rsidRDefault="004F2A1A" w:rsidP="0098344E">
            <w:pPr>
              <w:rPr>
                <w:szCs w:val="22"/>
              </w:rPr>
            </w:pPr>
            <w:r w:rsidRPr="0098344E">
              <w:rPr>
                <w:szCs w:val="22"/>
              </w:rPr>
              <w:t>If you assist a customer with a password reset issue and their account can’t be found in ServiceNow, you can use both the Password Reset template and Unknown Caller template.</w:t>
            </w:r>
          </w:p>
          <w:p w14:paraId="7AA7658F" w14:textId="77777777" w:rsidR="004F2A1A" w:rsidRPr="0098344E" w:rsidRDefault="004F2A1A" w:rsidP="0098344E">
            <w:pPr>
              <w:rPr>
                <w:noProof/>
                <w:szCs w:val="22"/>
              </w:rPr>
            </w:pPr>
            <w:r w:rsidRPr="00D749DC">
              <w:rPr>
                <w:bCs/>
                <w:color w:val="auto"/>
                <w:szCs w:val="22"/>
              </w:rPr>
              <w:t>Apply</w:t>
            </w:r>
            <w:r w:rsidRPr="00D749DC">
              <w:rPr>
                <w:b/>
                <w:color w:val="auto"/>
                <w:szCs w:val="22"/>
              </w:rPr>
              <w:t xml:space="preserve"> </w:t>
            </w:r>
            <w:r w:rsidRPr="0098344E">
              <w:rPr>
                <w:b/>
                <w:szCs w:val="22"/>
              </w:rPr>
              <w:t xml:space="preserve">Unknown Caller </w:t>
            </w:r>
            <w:r w:rsidRPr="0053450F">
              <w:rPr>
                <w:bCs/>
                <w:szCs w:val="22"/>
              </w:rPr>
              <w:t>template</w:t>
            </w:r>
            <w:r w:rsidRPr="0098344E">
              <w:rPr>
                <w:b/>
                <w:szCs w:val="22"/>
              </w:rPr>
              <w:t>.</w:t>
            </w:r>
          </w:p>
        </w:tc>
      </w:tr>
      <w:tr w:rsidR="004F2A1A" w:rsidRPr="0098344E" w14:paraId="39851720" w14:textId="77777777" w:rsidTr="0098344E">
        <w:trPr>
          <w:cantSplit/>
        </w:trPr>
        <w:tc>
          <w:tcPr>
            <w:tcW w:w="4220" w:type="dxa"/>
          </w:tcPr>
          <w:p w14:paraId="529CD942" w14:textId="77777777" w:rsidR="004F2A1A" w:rsidRPr="0098344E" w:rsidRDefault="004F2A1A" w:rsidP="0098344E">
            <w:pPr>
              <w:rPr>
                <w:noProof/>
                <w:szCs w:val="22"/>
              </w:rPr>
            </w:pPr>
            <w:r w:rsidRPr="0098344E">
              <w:rPr>
                <w:noProof/>
              </w:rPr>
              <w:drawing>
                <wp:inline distT="0" distB="0" distL="0" distR="0" wp14:anchorId="1DC87CD2" wp14:editId="2F693A77">
                  <wp:extent cx="2542857" cy="666667"/>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42857" cy="666667"/>
                          </a:xfrm>
                          <a:prstGeom prst="rect">
                            <a:avLst/>
                          </a:prstGeom>
                        </pic:spPr>
                      </pic:pic>
                    </a:graphicData>
                  </a:graphic>
                </wp:inline>
              </w:drawing>
            </w:r>
          </w:p>
        </w:tc>
        <w:tc>
          <w:tcPr>
            <w:tcW w:w="6570" w:type="dxa"/>
          </w:tcPr>
          <w:p w14:paraId="66478CBF" w14:textId="77777777" w:rsidR="004F2A1A" w:rsidRPr="0098344E" w:rsidRDefault="004F2A1A" w:rsidP="0098344E">
            <w:pPr>
              <w:rPr>
                <w:noProof/>
                <w:szCs w:val="22"/>
              </w:rPr>
            </w:pPr>
            <w:r w:rsidRPr="0098344E">
              <w:rPr>
                <w:noProof/>
                <w:szCs w:val="22"/>
              </w:rPr>
              <w:t xml:space="preserve">Now, </w:t>
            </w:r>
            <w:r w:rsidRPr="00D749DC">
              <w:rPr>
                <w:bCs/>
                <w:noProof/>
                <w:color w:val="auto"/>
                <w:szCs w:val="22"/>
              </w:rPr>
              <w:t xml:space="preserve">apply </w:t>
            </w:r>
            <w:r w:rsidRPr="0053450F">
              <w:rPr>
                <w:noProof/>
                <w:szCs w:val="22"/>
              </w:rPr>
              <w:t>the</w:t>
            </w:r>
            <w:r w:rsidRPr="0098344E">
              <w:rPr>
                <w:b/>
                <w:bCs/>
                <w:noProof/>
                <w:szCs w:val="22"/>
              </w:rPr>
              <w:t xml:space="preserve"> Password Reset </w:t>
            </w:r>
            <w:r w:rsidRPr="0053450F">
              <w:rPr>
                <w:noProof/>
                <w:szCs w:val="22"/>
              </w:rPr>
              <w:t>template</w:t>
            </w:r>
            <w:r w:rsidRPr="0098344E">
              <w:rPr>
                <w:noProof/>
                <w:szCs w:val="22"/>
              </w:rPr>
              <w:t>.</w:t>
            </w:r>
          </w:p>
          <w:p w14:paraId="61EF6F13" w14:textId="77777777" w:rsidR="004F2A1A" w:rsidRPr="0098344E" w:rsidRDefault="004F2A1A" w:rsidP="0098344E">
            <w:pPr>
              <w:rPr>
                <w:noProof/>
                <w:szCs w:val="22"/>
              </w:rPr>
            </w:pPr>
          </w:p>
        </w:tc>
      </w:tr>
      <w:tr w:rsidR="004F2A1A" w:rsidRPr="0098344E" w14:paraId="03C09E6D" w14:textId="77777777" w:rsidTr="0098344E">
        <w:trPr>
          <w:cantSplit/>
        </w:trPr>
        <w:tc>
          <w:tcPr>
            <w:tcW w:w="4220" w:type="dxa"/>
          </w:tcPr>
          <w:p w14:paraId="41D4FDB1" w14:textId="77777777" w:rsidR="004F2A1A" w:rsidRPr="0098344E" w:rsidRDefault="004F2A1A" w:rsidP="0098344E">
            <w:pPr>
              <w:rPr>
                <w:noProof/>
                <w:szCs w:val="22"/>
              </w:rPr>
            </w:pPr>
            <w:r w:rsidRPr="0098344E">
              <w:rPr>
                <w:noProof/>
              </w:rPr>
              <w:lastRenderedPageBreak/>
              <w:drawing>
                <wp:inline distT="0" distB="0" distL="0" distR="0" wp14:anchorId="72F4A737" wp14:editId="2EBFEDD4">
                  <wp:extent cx="2333333" cy="189523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333333" cy="1895238"/>
                          </a:xfrm>
                          <a:prstGeom prst="rect">
                            <a:avLst/>
                          </a:prstGeom>
                        </pic:spPr>
                      </pic:pic>
                    </a:graphicData>
                  </a:graphic>
                </wp:inline>
              </w:drawing>
            </w:r>
          </w:p>
        </w:tc>
        <w:tc>
          <w:tcPr>
            <w:tcW w:w="6570" w:type="dxa"/>
          </w:tcPr>
          <w:p w14:paraId="23154BB1" w14:textId="77777777" w:rsidR="004F2A1A" w:rsidRPr="0098344E" w:rsidRDefault="004F2A1A" w:rsidP="0098344E">
            <w:pPr>
              <w:rPr>
                <w:noProof/>
                <w:szCs w:val="22"/>
              </w:rPr>
            </w:pPr>
            <w:r w:rsidRPr="0098344E">
              <w:rPr>
                <w:noProof/>
                <w:szCs w:val="22"/>
              </w:rPr>
              <w:t xml:space="preserve">Notice the Password Reset template has filled in Problem Type, Product, Category, and Subcategory fields for us. </w:t>
            </w:r>
          </w:p>
          <w:p w14:paraId="0305775B" w14:textId="5765505C" w:rsidR="004F2A1A" w:rsidRPr="0098344E" w:rsidRDefault="004F2A1A" w:rsidP="0098344E">
            <w:pPr>
              <w:rPr>
                <w:noProof/>
                <w:szCs w:val="22"/>
              </w:rPr>
            </w:pPr>
            <w:r w:rsidRPr="0098344E">
              <w:rPr>
                <w:noProof/>
                <w:szCs w:val="22"/>
              </w:rPr>
              <w:t>This saves time we would have spend selecting values for these required fields.</w:t>
            </w:r>
          </w:p>
        </w:tc>
      </w:tr>
    </w:tbl>
    <w:p w14:paraId="0F8A7034" w14:textId="77777777" w:rsidR="004F2A1A" w:rsidRDefault="004F2A1A" w:rsidP="004835FF">
      <w:pPr>
        <w:pStyle w:val="Heading3"/>
        <w:keepNext w:val="0"/>
        <w:keepLines w:val="0"/>
        <w:numPr>
          <w:ilvl w:val="2"/>
          <w:numId w:val="2"/>
        </w:numPr>
        <w:spacing w:before="600" w:after="0"/>
      </w:pPr>
      <w:bookmarkStart w:id="76" w:name="_Toc106170217"/>
      <w:r>
        <w:t>Create a template</w:t>
      </w:r>
      <w:bookmarkEnd w:id="76"/>
    </w:p>
    <w:p w14:paraId="4CFF32A1" w14:textId="77777777" w:rsidR="004F2A1A" w:rsidRDefault="004F2A1A" w:rsidP="0098344E">
      <w:r>
        <w:t xml:space="preserve">In addition to the templates you are provided in ServiceNow, agents can also create templates themselves. </w:t>
      </w:r>
    </w:p>
    <w:p w14:paraId="75461A79" w14:textId="77777777" w:rsidR="004F2A1A" w:rsidRPr="00224BB1" w:rsidRDefault="004F2A1A" w:rsidP="0098344E">
      <w:r w:rsidRPr="0098344E">
        <w:t>If there is a type of issue you work frequently, it is a best practice to create a template for that issue. You can then apply</w:t>
      </w:r>
      <w:r w:rsidRPr="00224BB1">
        <w:t xml:space="preserve"> the template when you have a case for that issue in the future.</w:t>
      </w:r>
    </w:p>
    <w:tbl>
      <w:tblPr>
        <w:tblStyle w:val="TableGrid"/>
        <w:tblW w:w="0" w:type="auto"/>
        <w:tblLook w:val="04A0" w:firstRow="1" w:lastRow="0" w:firstColumn="1" w:lastColumn="0" w:noHBand="0" w:noVBand="1"/>
      </w:tblPr>
      <w:tblGrid>
        <w:gridCol w:w="6285"/>
        <w:gridCol w:w="4138"/>
      </w:tblGrid>
      <w:tr w:rsidR="004F2A1A" w:rsidRPr="0098344E" w14:paraId="0270FA28" w14:textId="77777777" w:rsidTr="003E76F7">
        <w:trPr>
          <w:cantSplit/>
        </w:trPr>
        <w:tc>
          <w:tcPr>
            <w:tcW w:w="6380" w:type="dxa"/>
          </w:tcPr>
          <w:p w14:paraId="1D727D29" w14:textId="77777777" w:rsidR="004F2A1A" w:rsidRPr="0098344E" w:rsidRDefault="004F2A1A" w:rsidP="0098344E">
            <w:pPr>
              <w:rPr>
                <w:rFonts w:cstheme="minorHAnsi"/>
                <w:noProof/>
                <w:szCs w:val="22"/>
              </w:rPr>
            </w:pPr>
            <w:r>
              <w:rPr>
                <w:noProof/>
              </w:rPr>
              <w:drawing>
                <wp:inline distT="0" distB="0" distL="0" distR="0" wp14:anchorId="1413B9CE" wp14:editId="53CBDADE">
                  <wp:extent cx="626165" cy="1311965"/>
                  <wp:effectExtent l="0" t="0" r="254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31480" cy="1323102"/>
                          </a:xfrm>
                          <a:prstGeom prst="rect">
                            <a:avLst/>
                          </a:prstGeom>
                        </pic:spPr>
                      </pic:pic>
                    </a:graphicData>
                  </a:graphic>
                </wp:inline>
              </w:drawing>
            </w:r>
          </w:p>
        </w:tc>
        <w:tc>
          <w:tcPr>
            <w:tcW w:w="4410" w:type="dxa"/>
          </w:tcPr>
          <w:p w14:paraId="4C384245" w14:textId="77777777" w:rsidR="004F2A1A" w:rsidRDefault="004F2A1A" w:rsidP="0098344E">
            <w:pPr>
              <w:rPr>
                <w:rFonts w:cstheme="minorHAnsi"/>
                <w:szCs w:val="22"/>
              </w:rPr>
            </w:pPr>
            <w:r w:rsidRPr="0098344E">
              <w:rPr>
                <w:rFonts w:cstheme="minorHAnsi"/>
                <w:szCs w:val="22"/>
              </w:rPr>
              <w:t>The quickest way to create a template is to start with a case that has the properties you want your template to have.</w:t>
            </w:r>
          </w:p>
          <w:p w14:paraId="255329A2" w14:textId="77777777" w:rsidR="004F2A1A" w:rsidRPr="0098344E" w:rsidRDefault="004F2A1A" w:rsidP="0098344E">
            <w:pPr>
              <w:rPr>
                <w:rFonts w:cstheme="minorHAnsi"/>
                <w:szCs w:val="22"/>
              </w:rPr>
            </w:pPr>
            <w:r>
              <w:rPr>
                <w:rFonts w:cstheme="minorHAnsi"/>
                <w:szCs w:val="22"/>
              </w:rPr>
              <w:t>In the case workspace, notice the toolbar on the right side. To open the Templates panel, select the white page icon in the right toolbar.</w:t>
            </w:r>
          </w:p>
        </w:tc>
      </w:tr>
      <w:tr w:rsidR="004F2A1A" w:rsidRPr="0098344E" w14:paraId="2FCF77D6" w14:textId="77777777" w:rsidTr="003E76F7">
        <w:trPr>
          <w:cantSplit/>
        </w:trPr>
        <w:tc>
          <w:tcPr>
            <w:tcW w:w="6380" w:type="dxa"/>
          </w:tcPr>
          <w:p w14:paraId="43397CE4" w14:textId="77777777" w:rsidR="004F2A1A" w:rsidRPr="0098344E" w:rsidRDefault="004F2A1A" w:rsidP="0098344E">
            <w:pPr>
              <w:rPr>
                <w:rFonts w:cstheme="minorHAnsi"/>
                <w:noProof/>
                <w:szCs w:val="22"/>
              </w:rPr>
            </w:pPr>
            <w:r>
              <w:rPr>
                <w:noProof/>
              </w:rPr>
              <w:drawing>
                <wp:inline distT="0" distB="0" distL="0" distR="0" wp14:anchorId="4E9857FB" wp14:editId="45741026">
                  <wp:extent cx="2536466" cy="101220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47168" cy="1016476"/>
                          </a:xfrm>
                          <a:prstGeom prst="rect">
                            <a:avLst/>
                          </a:prstGeom>
                        </pic:spPr>
                      </pic:pic>
                    </a:graphicData>
                  </a:graphic>
                </wp:inline>
              </w:drawing>
            </w:r>
          </w:p>
        </w:tc>
        <w:tc>
          <w:tcPr>
            <w:tcW w:w="4410" w:type="dxa"/>
          </w:tcPr>
          <w:p w14:paraId="0F78FEB1" w14:textId="77777777" w:rsidR="004F2A1A" w:rsidRPr="0098344E" w:rsidRDefault="004F2A1A" w:rsidP="0098344E">
            <w:pPr>
              <w:rPr>
                <w:rFonts w:cstheme="minorHAnsi"/>
                <w:szCs w:val="22"/>
              </w:rPr>
            </w:pPr>
            <w:r>
              <w:rPr>
                <w:rFonts w:cstheme="minorHAnsi"/>
                <w:szCs w:val="22"/>
              </w:rPr>
              <w:t xml:space="preserve">To create a new template, </w:t>
            </w:r>
            <w:r w:rsidRPr="00D749DC">
              <w:rPr>
                <w:rFonts w:cstheme="minorHAnsi"/>
                <w:bCs/>
                <w:color w:val="auto"/>
                <w:szCs w:val="22"/>
              </w:rPr>
              <w:t>select</w:t>
            </w:r>
            <w:r w:rsidRPr="00E238C0">
              <w:rPr>
                <w:rFonts w:cstheme="minorHAnsi"/>
                <w:color w:val="7030A0"/>
                <w:szCs w:val="22"/>
              </w:rPr>
              <w:t xml:space="preserve"> </w:t>
            </w:r>
            <w:r>
              <w:rPr>
                <w:rFonts w:cstheme="minorHAnsi"/>
                <w:szCs w:val="22"/>
              </w:rPr>
              <w:t>the + (plus) icon near the top of the Templates panel.</w:t>
            </w:r>
          </w:p>
        </w:tc>
      </w:tr>
      <w:tr w:rsidR="004F2A1A" w:rsidRPr="0098344E" w14:paraId="2879FCFF" w14:textId="77777777" w:rsidTr="003E76F7">
        <w:trPr>
          <w:cantSplit/>
        </w:trPr>
        <w:tc>
          <w:tcPr>
            <w:tcW w:w="6380" w:type="dxa"/>
          </w:tcPr>
          <w:p w14:paraId="453514AC" w14:textId="77777777" w:rsidR="004F2A1A" w:rsidRPr="0098344E" w:rsidRDefault="004F2A1A" w:rsidP="0098344E">
            <w:pPr>
              <w:rPr>
                <w:rFonts w:cstheme="minorHAnsi"/>
                <w:noProof/>
              </w:rPr>
            </w:pPr>
            <w:r>
              <w:rPr>
                <w:noProof/>
              </w:rPr>
              <w:drawing>
                <wp:inline distT="0" distB="0" distL="0" distR="0" wp14:anchorId="109C6517" wp14:editId="5ADECA51">
                  <wp:extent cx="3132814" cy="1619781"/>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42188" cy="1624628"/>
                          </a:xfrm>
                          <a:prstGeom prst="rect">
                            <a:avLst/>
                          </a:prstGeom>
                        </pic:spPr>
                      </pic:pic>
                    </a:graphicData>
                  </a:graphic>
                </wp:inline>
              </w:drawing>
            </w:r>
          </w:p>
        </w:tc>
        <w:tc>
          <w:tcPr>
            <w:tcW w:w="4410" w:type="dxa"/>
          </w:tcPr>
          <w:p w14:paraId="2066F2B6" w14:textId="77777777" w:rsidR="004F2A1A" w:rsidRDefault="004F2A1A" w:rsidP="0098344E">
            <w:pPr>
              <w:rPr>
                <w:rFonts w:cstheme="minorHAnsi"/>
              </w:rPr>
            </w:pPr>
            <w:r w:rsidRPr="0098344E">
              <w:rPr>
                <w:rFonts w:cstheme="minorHAnsi"/>
                <w:szCs w:val="22"/>
              </w:rPr>
              <w:t xml:space="preserve">The Create a New Template dialog </w:t>
            </w:r>
            <w:r>
              <w:rPr>
                <w:rFonts w:cstheme="minorHAnsi"/>
                <w:szCs w:val="22"/>
              </w:rPr>
              <w:t>opens in a new tab. Template f</w:t>
            </w:r>
            <w:r w:rsidRPr="0098344E">
              <w:rPr>
                <w:rFonts w:cstheme="minorHAnsi"/>
                <w:szCs w:val="22"/>
              </w:rPr>
              <w:t xml:space="preserve">ields </w:t>
            </w:r>
            <w:r>
              <w:rPr>
                <w:rFonts w:cstheme="minorHAnsi"/>
                <w:szCs w:val="22"/>
              </w:rPr>
              <w:t xml:space="preserve">are </w:t>
            </w:r>
            <w:r w:rsidRPr="0098344E">
              <w:rPr>
                <w:rFonts w:cstheme="minorHAnsi"/>
                <w:szCs w:val="22"/>
              </w:rPr>
              <w:t>pre-filled from the case where I started creating the new template.</w:t>
            </w:r>
          </w:p>
        </w:tc>
      </w:tr>
      <w:tr w:rsidR="004F2A1A" w:rsidRPr="0098344E" w14:paraId="7C6677E1" w14:textId="77777777" w:rsidTr="003E76F7">
        <w:trPr>
          <w:cantSplit/>
        </w:trPr>
        <w:tc>
          <w:tcPr>
            <w:tcW w:w="6380" w:type="dxa"/>
          </w:tcPr>
          <w:p w14:paraId="6AEB840C" w14:textId="77777777" w:rsidR="004F2A1A" w:rsidRPr="0098344E" w:rsidRDefault="004F2A1A" w:rsidP="0098344E">
            <w:pPr>
              <w:rPr>
                <w:rFonts w:cstheme="minorHAnsi"/>
                <w:noProof/>
                <w:szCs w:val="22"/>
              </w:rPr>
            </w:pPr>
            <w:r>
              <w:rPr>
                <w:noProof/>
              </w:rPr>
              <w:lastRenderedPageBreak/>
              <w:drawing>
                <wp:inline distT="0" distB="0" distL="0" distR="0" wp14:anchorId="300470A6" wp14:editId="3562675F">
                  <wp:extent cx="1359673" cy="65335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370317" cy="658464"/>
                          </a:xfrm>
                          <a:prstGeom prst="rect">
                            <a:avLst/>
                          </a:prstGeom>
                        </pic:spPr>
                      </pic:pic>
                    </a:graphicData>
                  </a:graphic>
                </wp:inline>
              </w:drawing>
            </w:r>
          </w:p>
        </w:tc>
        <w:tc>
          <w:tcPr>
            <w:tcW w:w="4410" w:type="dxa"/>
          </w:tcPr>
          <w:p w14:paraId="6835B026" w14:textId="77777777" w:rsidR="004F2A1A" w:rsidRDefault="004F2A1A" w:rsidP="0098344E">
            <w:pPr>
              <w:rPr>
                <w:rFonts w:cstheme="minorHAnsi"/>
                <w:szCs w:val="22"/>
              </w:rPr>
            </w:pPr>
            <w:r>
              <w:rPr>
                <w:rFonts w:cstheme="minorHAnsi"/>
                <w:szCs w:val="22"/>
              </w:rPr>
              <w:t>Let’s give the</w:t>
            </w:r>
            <w:r w:rsidRPr="0098344E">
              <w:rPr>
                <w:rFonts w:cstheme="minorHAnsi"/>
                <w:szCs w:val="22"/>
              </w:rPr>
              <w:t xml:space="preserve"> template a name that will make it easy to find in the list of templates</w:t>
            </w:r>
            <w:r>
              <w:rPr>
                <w:rFonts w:cstheme="minorHAnsi"/>
                <w:szCs w:val="22"/>
              </w:rPr>
              <w:t>.</w:t>
            </w:r>
          </w:p>
          <w:p w14:paraId="6EB3A24E" w14:textId="77777777" w:rsidR="004F2A1A" w:rsidRPr="003E76F7" w:rsidRDefault="004F2A1A" w:rsidP="0098344E">
            <w:pPr>
              <w:rPr>
                <w:rFonts w:cstheme="minorHAnsi"/>
                <w:szCs w:val="22"/>
              </w:rPr>
            </w:pPr>
            <w:r w:rsidRPr="003E76F7">
              <w:rPr>
                <w:rFonts w:cstheme="minorHAnsi"/>
                <w:szCs w:val="22"/>
              </w:rPr>
              <w:t xml:space="preserve">In the </w:t>
            </w:r>
            <w:r w:rsidRPr="003E76F7">
              <w:rPr>
                <w:rFonts w:cstheme="minorHAnsi"/>
                <w:b/>
                <w:bCs/>
                <w:szCs w:val="22"/>
              </w:rPr>
              <w:t>Name</w:t>
            </w:r>
            <w:r w:rsidRPr="003E76F7">
              <w:rPr>
                <w:rFonts w:cstheme="minorHAnsi"/>
                <w:szCs w:val="22"/>
              </w:rPr>
              <w:t xml:space="preserve"> field, </w:t>
            </w:r>
            <w:r w:rsidRPr="00D749DC">
              <w:rPr>
                <w:rFonts w:cstheme="minorHAnsi"/>
                <w:bCs/>
                <w:color w:val="auto"/>
                <w:szCs w:val="22"/>
              </w:rPr>
              <w:t>enter</w:t>
            </w:r>
            <w:r w:rsidRPr="003E76F7">
              <w:rPr>
                <w:rFonts w:cstheme="minorHAnsi"/>
                <w:color w:val="7030A0"/>
                <w:szCs w:val="22"/>
              </w:rPr>
              <w:t xml:space="preserve"> </w:t>
            </w:r>
            <w:r w:rsidRPr="003E76F7">
              <w:rPr>
                <w:rFonts w:cstheme="minorHAnsi"/>
                <w:szCs w:val="22"/>
              </w:rPr>
              <w:t>the template name.</w:t>
            </w:r>
          </w:p>
        </w:tc>
      </w:tr>
      <w:tr w:rsidR="004F2A1A" w:rsidRPr="0098344E" w14:paraId="325CC44B" w14:textId="77777777" w:rsidTr="003E76F7">
        <w:trPr>
          <w:cantSplit/>
        </w:trPr>
        <w:tc>
          <w:tcPr>
            <w:tcW w:w="6380" w:type="dxa"/>
          </w:tcPr>
          <w:p w14:paraId="0211E229" w14:textId="77777777" w:rsidR="004F2A1A" w:rsidRPr="0098344E" w:rsidRDefault="004F2A1A" w:rsidP="0098344E">
            <w:pPr>
              <w:rPr>
                <w:rFonts w:cstheme="minorHAnsi"/>
                <w:noProof/>
                <w:szCs w:val="22"/>
              </w:rPr>
            </w:pPr>
            <w:r>
              <w:rPr>
                <w:noProof/>
              </w:rPr>
              <w:drawing>
                <wp:inline distT="0" distB="0" distL="0" distR="0" wp14:anchorId="1B2483E7" wp14:editId="62E4E6F8">
                  <wp:extent cx="3267986" cy="735115"/>
                  <wp:effectExtent l="0" t="0" r="0" b="825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91410" cy="740384"/>
                          </a:xfrm>
                          <a:prstGeom prst="rect">
                            <a:avLst/>
                          </a:prstGeom>
                        </pic:spPr>
                      </pic:pic>
                    </a:graphicData>
                  </a:graphic>
                </wp:inline>
              </w:drawing>
            </w:r>
          </w:p>
        </w:tc>
        <w:tc>
          <w:tcPr>
            <w:tcW w:w="4410" w:type="dxa"/>
          </w:tcPr>
          <w:p w14:paraId="031DF645" w14:textId="77777777" w:rsidR="004F2A1A" w:rsidRPr="0098344E" w:rsidRDefault="004F2A1A" w:rsidP="0098344E">
            <w:pPr>
              <w:rPr>
                <w:rFonts w:cstheme="minorHAnsi"/>
                <w:szCs w:val="22"/>
              </w:rPr>
            </w:pPr>
            <w:r w:rsidRPr="00D749DC">
              <w:rPr>
                <w:rFonts w:cstheme="minorHAnsi"/>
                <w:bCs/>
                <w:color w:val="auto"/>
                <w:szCs w:val="22"/>
              </w:rPr>
              <w:t>Remove</w:t>
            </w:r>
            <w:r w:rsidRPr="003E76F7">
              <w:rPr>
                <w:rFonts w:cstheme="minorHAnsi"/>
                <w:color w:val="7030A0"/>
                <w:szCs w:val="22"/>
              </w:rPr>
              <w:t xml:space="preserve"> </w:t>
            </w:r>
            <w:r w:rsidRPr="0098344E">
              <w:rPr>
                <w:rFonts w:cstheme="minorHAnsi"/>
                <w:szCs w:val="22"/>
              </w:rPr>
              <w:t xml:space="preserve">fields from the template by selecting the </w:t>
            </w:r>
            <w:r w:rsidRPr="003E76F7">
              <w:rPr>
                <w:rFonts w:cstheme="minorHAnsi"/>
                <w:b/>
                <w:bCs/>
                <w:szCs w:val="22"/>
              </w:rPr>
              <w:t>X</w:t>
            </w:r>
            <w:r w:rsidRPr="0098344E">
              <w:rPr>
                <w:rFonts w:cstheme="minorHAnsi"/>
                <w:szCs w:val="22"/>
              </w:rPr>
              <w:t xml:space="preserve"> to the right of the field. </w:t>
            </w:r>
          </w:p>
          <w:p w14:paraId="2F7D7176" w14:textId="77777777" w:rsidR="004F2A1A" w:rsidRDefault="004F2A1A" w:rsidP="0098344E">
            <w:pPr>
              <w:rPr>
                <w:rFonts w:cstheme="minorHAnsi"/>
                <w:szCs w:val="22"/>
              </w:rPr>
            </w:pPr>
            <w:r>
              <w:rPr>
                <w:rFonts w:cstheme="minorHAnsi"/>
                <w:szCs w:val="22"/>
              </w:rPr>
              <w:t>Let’s</w:t>
            </w:r>
            <w:r w:rsidRPr="0098344E">
              <w:rPr>
                <w:rFonts w:cstheme="minorHAnsi"/>
                <w:szCs w:val="22"/>
              </w:rPr>
              <w:t xml:space="preserve"> remove the Contact</w:t>
            </w:r>
            <w:r>
              <w:rPr>
                <w:rFonts w:cstheme="minorHAnsi"/>
                <w:szCs w:val="22"/>
              </w:rPr>
              <w:t xml:space="preserve"> (</w:t>
            </w:r>
            <w:r w:rsidRPr="0098344E">
              <w:rPr>
                <w:rFonts w:cstheme="minorHAnsi"/>
                <w:szCs w:val="22"/>
              </w:rPr>
              <w:t xml:space="preserve">because </w:t>
            </w:r>
            <w:r>
              <w:rPr>
                <w:rFonts w:cstheme="minorHAnsi"/>
                <w:szCs w:val="22"/>
              </w:rPr>
              <w:t xml:space="preserve">we </w:t>
            </w:r>
            <w:r w:rsidRPr="0098344E">
              <w:rPr>
                <w:rFonts w:cstheme="minorHAnsi"/>
                <w:szCs w:val="22"/>
              </w:rPr>
              <w:t>probably want to apply this template to</w:t>
            </w:r>
            <w:r>
              <w:rPr>
                <w:rFonts w:cstheme="minorHAnsi"/>
                <w:szCs w:val="22"/>
              </w:rPr>
              <w:t xml:space="preserve"> more than one contact).</w:t>
            </w:r>
          </w:p>
          <w:p w14:paraId="7A7695C6" w14:textId="77777777" w:rsidR="004F2A1A" w:rsidRPr="003E76F7" w:rsidRDefault="004F2A1A" w:rsidP="0098344E">
            <w:pPr>
              <w:rPr>
                <w:rFonts w:cstheme="minorHAnsi"/>
                <w:szCs w:val="22"/>
              </w:rPr>
            </w:pPr>
            <w:r w:rsidRPr="00D749DC">
              <w:rPr>
                <w:rFonts w:cstheme="minorHAnsi"/>
                <w:bCs/>
                <w:color w:val="auto"/>
                <w:szCs w:val="22"/>
              </w:rPr>
              <w:t>Select</w:t>
            </w:r>
            <w:r w:rsidRPr="003E76F7">
              <w:rPr>
                <w:rFonts w:cstheme="minorHAnsi"/>
                <w:color w:val="7030A0"/>
                <w:szCs w:val="22"/>
              </w:rPr>
              <w:t xml:space="preserve"> </w:t>
            </w:r>
            <w:r w:rsidRPr="003E76F7">
              <w:rPr>
                <w:rFonts w:cstheme="minorHAnsi"/>
                <w:szCs w:val="22"/>
              </w:rPr>
              <w:t xml:space="preserve">the </w:t>
            </w:r>
            <w:r w:rsidRPr="003E76F7">
              <w:rPr>
                <w:rFonts w:cstheme="minorHAnsi"/>
                <w:b/>
                <w:bCs/>
                <w:szCs w:val="22"/>
              </w:rPr>
              <w:t>X</w:t>
            </w:r>
            <w:r w:rsidRPr="003E76F7">
              <w:rPr>
                <w:rFonts w:cstheme="minorHAnsi"/>
                <w:szCs w:val="22"/>
              </w:rPr>
              <w:t xml:space="preserve"> for the </w:t>
            </w:r>
            <w:r w:rsidRPr="003E76F7">
              <w:rPr>
                <w:rFonts w:cstheme="minorHAnsi"/>
                <w:b/>
                <w:bCs/>
                <w:szCs w:val="22"/>
              </w:rPr>
              <w:t>Contact</w:t>
            </w:r>
            <w:r w:rsidRPr="003E76F7">
              <w:rPr>
                <w:rFonts w:cstheme="minorHAnsi"/>
                <w:szCs w:val="22"/>
              </w:rPr>
              <w:t xml:space="preserve"> field.</w:t>
            </w:r>
          </w:p>
        </w:tc>
      </w:tr>
      <w:tr w:rsidR="004F2A1A" w:rsidRPr="0098344E" w14:paraId="6F09801D" w14:textId="77777777" w:rsidTr="003E76F7">
        <w:trPr>
          <w:cantSplit/>
        </w:trPr>
        <w:tc>
          <w:tcPr>
            <w:tcW w:w="6380" w:type="dxa"/>
          </w:tcPr>
          <w:p w14:paraId="2BE3325C" w14:textId="77777777" w:rsidR="004F2A1A" w:rsidRPr="0098344E" w:rsidRDefault="004F2A1A" w:rsidP="0098344E">
            <w:pPr>
              <w:rPr>
                <w:rFonts w:cstheme="minorHAnsi"/>
                <w:noProof/>
                <w:szCs w:val="22"/>
              </w:rPr>
            </w:pPr>
            <w:r>
              <w:rPr>
                <w:noProof/>
              </w:rPr>
              <w:drawing>
                <wp:inline distT="0" distB="0" distL="0" distR="0" wp14:anchorId="027D9ED3" wp14:editId="2842B941">
                  <wp:extent cx="2457143" cy="542857"/>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457143" cy="542857"/>
                          </a:xfrm>
                          <a:prstGeom prst="rect">
                            <a:avLst/>
                          </a:prstGeom>
                        </pic:spPr>
                      </pic:pic>
                    </a:graphicData>
                  </a:graphic>
                </wp:inline>
              </w:drawing>
            </w:r>
          </w:p>
        </w:tc>
        <w:tc>
          <w:tcPr>
            <w:tcW w:w="4410" w:type="dxa"/>
          </w:tcPr>
          <w:p w14:paraId="460FC757" w14:textId="77777777" w:rsidR="004F2A1A" w:rsidRDefault="004F2A1A" w:rsidP="0098344E">
            <w:pPr>
              <w:rPr>
                <w:rFonts w:cstheme="minorHAnsi"/>
                <w:szCs w:val="22"/>
              </w:rPr>
            </w:pPr>
            <w:r w:rsidRPr="0098344E">
              <w:rPr>
                <w:rFonts w:cstheme="minorHAnsi"/>
                <w:szCs w:val="22"/>
              </w:rPr>
              <w:t>I can make changes to the values in these fields as needed.</w:t>
            </w:r>
          </w:p>
          <w:p w14:paraId="665F3F3A" w14:textId="77777777" w:rsidR="004F2A1A" w:rsidRPr="003E76F7" w:rsidRDefault="004F2A1A" w:rsidP="0098344E">
            <w:pPr>
              <w:rPr>
                <w:rFonts w:cstheme="minorHAnsi"/>
                <w:szCs w:val="22"/>
              </w:rPr>
            </w:pPr>
            <w:r w:rsidRPr="00D749DC">
              <w:rPr>
                <w:rFonts w:cstheme="minorHAnsi"/>
                <w:bCs/>
                <w:color w:val="auto"/>
                <w:szCs w:val="22"/>
              </w:rPr>
              <w:t>Edit</w:t>
            </w:r>
            <w:r w:rsidRPr="00266536">
              <w:rPr>
                <w:rFonts w:cstheme="minorHAnsi"/>
                <w:color w:val="7030A0"/>
                <w:szCs w:val="22"/>
              </w:rPr>
              <w:t xml:space="preserve"> </w:t>
            </w:r>
            <w:r w:rsidRPr="003E76F7">
              <w:rPr>
                <w:rFonts w:cstheme="minorHAnsi"/>
                <w:szCs w:val="22"/>
              </w:rPr>
              <w:t xml:space="preserve">the </w:t>
            </w:r>
            <w:r w:rsidRPr="00266536">
              <w:rPr>
                <w:rFonts w:cstheme="minorHAnsi"/>
                <w:b/>
                <w:bCs/>
                <w:szCs w:val="22"/>
              </w:rPr>
              <w:t>Short description</w:t>
            </w:r>
            <w:r w:rsidRPr="003E76F7">
              <w:rPr>
                <w:rFonts w:cstheme="minorHAnsi"/>
                <w:szCs w:val="22"/>
              </w:rPr>
              <w:t xml:space="preserve"> field.</w:t>
            </w:r>
          </w:p>
        </w:tc>
      </w:tr>
      <w:tr w:rsidR="004F2A1A" w:rsidRPr="0098344E" w14:paraId="54D2A17A" w14:textId="77777777" w:rsidTr="003E76F7">
        <w:trPr>
          <w:cantSplit/>
        </w:trPr>
        <w:tc>
          <w:tcPr>
            <w:tcW w:w="6380" w:type="dxa"/>
          </w:tcPr>
          <w:p w14:paraId="5A84D5E4" w14:textId="77777777" w:rsidR="004F2A1A" w:rsidRPr="0098344E" w:rsidRDefault="004F2A1A" w:rsidP="0098344E">
            <w:pPr>
              <w:rPr>
                <w:rFonts w:cstheme="minorHAnsi"/>
                <w:noProof/>
                <w:szCs w:val="22"/>
              </w:rPr>
            </w:pPr>
            <w:r>
              <w:rPr>
                <w:noProof/>
              </w:rPr>
              <w:drawing>
                <wp:inline distT="0" distB="0" distL="0" distR="0" wp14:anchorId="22C9B9BA" wp14:editId="2FE6C726">
                  <wp:extent cx="1415333" cy="1644284"/>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423821" cy="1654145"/>
                          </a:xfrm>
                          <a:prstGeom prst="rect">
                            <a:avLst/>
                          </a:prstGeom>
                        </pic:spPr>
                      </pic:pic>
                    </a:graphicData>
                  </a:graphic>
                </wp:inline>
              </w:drawing>
            </w:r>
          </w:p>
        </w:tc>
        <w:tc>
          <w:tcPr>
            <w:tcW w:w="4410" w:type="dxa"/>
          </w:tcPr>
          <w:p w14:paraId="350E6153" w14:textId="77777777" w:rsidR="004F2A1A" w:rsidRDefault="004F2A1A" w:rsidP="0098344E">
            <w:pPr>
              <w:rPr>
                <w:rFonts w:cstheme="minorHAnsi"/>
                <w:szCs w:val="22"/>
              </w:rPr>
            </w:pPr>
            <w:r w:rsidRPr="0098344E">
              <w:rPr>
                <w:rFonts w:cstheme="minorHAnsi"/>
                <w:szCs w:val="22"/>
              </w:rPr>
              <w:t xml:space="preserve">If there is another field I want to include, I can add it from the </w:t>
            </w:r>
            <w:r w:rsidRPr="0098344E">
              <w:rPr>
                <w:rFonts w:cstheme="minorHAnsi"/>
                <w:b/>
                <w:bCs/>
                <w:szCs w:val="22"/>
              </w:rPr>
              <w:t>Choose field</w:t>
            </w:r>
            <w:r w:rsidRPr="0098344E">
              <w:rPr>
                <w:rFonts w:cstheme="minorHAnsi"/>
                <w:szCs w:val="22"/>
              </w:rPr>
              <w:t xml:space="preserve"> drop-down at the very bottom of the new template dialog. </w:t>
            </w:r>
          </w:p>
          <w:p w14:paraId="03B86A4C" w14:textId="77777777" w:rsidR="004F2A1A" w:rsidRPr="0098344E" w:rsidRDefault="004F2A1A" w:rsidP="0098344E">
            <w:pPr>
              <w:rPr>
                <w:rFonts w:cstheme="minorHAnsi"/>
                <w:szCs w:val="22"/>
              </w:rPr>
            </w:pPr>
          </w:p>
        </w:tc>
      </w:tr>
      <w:tr w:rsidR="004F2A1A" w:rsidRPr="0098344E" w14:paraId="2C687FBE" w14:textId="77777777" w:rsidTr="003E76F7">
        <w:trPr>
          <w:cantSplit/>
        </w:trPr>
        <w:tc>
          <w:tcPr>
            <w:tcW w:w="6380" w:type="dxa"/>
          </w:tcPr>
          <w:p w14:paraId="2F89A42E" w14:textId="77777777" w:rsidR="004F2A1A" w:rsidRPr="0098344E" w:rsidRDefault="004F2A1A" w:rsidP="0098344E">
            <w:pPr>
              <w:rPr>
                <w:rFonts w:cstheme="minorHAnsi"/>
                <w:noProof/>
                <w:szCs w:val="22"/>
              </w:rPr>
            </w:pPr>
            <w:r>
              <w:rPr>
                <w:noProof/>
              </w:rPr>
              <w:drawing>
                <wp:inline distT="0" distB="0" distL="0" distR="0" wp14:anchorId="4372C795" wp14:editId="255F839C">
                  <wp:extent cx="1574359" cy="662543"/>
                  <wp:effectExtent l="0" t="0" r="6985" b="444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581376" cy="665496"/>
                          </a:xfrm>
                          <a:prstGeom prst="rect">
                            <a:avLst/>
                          </a:prstGeom>
                        </pic:spPr>
                      </pic:pic>
                    </a:graphicData>
                  </a:graphic>
                </wp:inline>
              </w:drawing>
            </w:r>
          </w:p>
        </w:tc>
        <w:tc>
          <w:tcPr>
            <w:tcW w:w="4410" w:type="dxa"/>
          </w:tcPr>
          <w:p w14:paraId="4E6C50E7" w14:textId="77777777" w:rsidR="004F2A1A" w:rsidRPr="0098344E" w:rsidRDefault="004F2A1A" w:rsidP="0098344E">
            <w:pPr>
              <w:rPr>
                <w:rFonts w:cstheme="minorHAnsi"/>
                <w:szCs w:val="22"/>
              </w:rPr>
            </w:pPr>
            <w:r w:rsidRPr="0098344E">
              <w:rPr>
                <w:rFonts w:cstheme="minorHAnsi"/>
                <w:szCs w:val="22"/>
              </w:rPr>
              <w:t xml:space="preserve">When finished, </w:t>
            </w:r>
            <w:r w:rsidRPr="00D749DC">
              <w:rPr>
                <w:rFonts w:cstheme="minorHAnsi"/>
                <w:bCs/>
                <w:color w:val="auto"/>
                <w:szCs w:val="22"/>
              </w:rPr>
              <w:t xml:space="preserve">click </w:t>
            </w:r>
            <w:r>
              <w:rPr>
                <w:rFonts w:cstheme="minorHAnsi"/>
                <w:b/>
                <w:bCs/>
                <w:szCs w:val="22"/>
              </w:rPr>
              <w:t>Save</w:t>
            </w:r>
            <w:r w:rsidRPr="006F7DD7">
              <w:rPr>
                <w:rFonts w:cstheme="minorHAnsi"/>
                <w:b/>
                <w:bCs/>
                <w:szCs w:val="22"/>
              </w:rPr>
              <w:t xml:space="preserve"> </w:t>
            </w:r>
            <w:r w:rsidRPr="00266536">
              <w:rPr>
                <w:rFonts w:cstheme="minorHAnsi"/>
                <w:szCs w:val="22"/>
              </w:rPr>
              <w:t>to save the new template.</w:t>
            </w:r>
          </w:p>
        </w:tc>
      </w:tr>
      <w:tr w:rsidR="004F2A1A" w:rsidRPr="0098344E" w14:paraId="7A47ECB1" w14:textId="77777777" w:rsidTr="003E76F7">
        <w:trPr>
          <w:cantSplit/>
        </w:trPr>
        <w:tc>
          <w:tcPr>
            <w:tcW w:w="6380" w:type="dxa"/>
          </w:tcPr>
          <w:p w14:paraId="3FF95CFD" w14:textId="77777777" w:rsidR="004F2A1A" w:rsidRPr="0098344E" w:rsidRDefault="004F2A1A" w:rsidP="0098344E">
            <w:pPr>
              <w:rPr>
                <w:rFonts w:cstheme="minorHAnsi"/>
                <w:noProof/>
              </w:rPr>
            </w:pPr>
            <w:r>
              <w:rPr>
                <w:noProof/>
              </w:rPr>
              <w:drawing>
                <wp:inline distT="0" distB="0" distL="0" distR="0" wp14:anchorId="5C48C166" wp14:editId="6E305C10">
                  <wp:extent cx="2488759" cy="851575"/>
                  <wp:effectExtent l="0" t="0" r="6985" b="571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494313" cy="853476"/>
                          </a:xfrm>
                          <a:prstGeom prst="rect">
                            <a:avLst/>
                          </a:prstGeom>
                        </pic:spPr>
                      </pic:pic>
                    </a:graphicData>
                  </a:graphic>
                </wp:inline>
              </w:drawing>
            </w:r>
          </w:p>
        </w:tc>
        <w:tc>
          <w:tcPr>
            <w:tcW w:w="4410" w:type="dxa"/>
          </w:tcPr>
          <w:p w14:paraId="5C711BE4" w14:textId="77777777" w:rsidR="004F2A1A" w:rsidRPr="0098344E" w:rsidRDefault="004F2A1A" w:rsidP="0098344E">
            <w:pPr>
              <w:rPr>
                <w:rFonts w:cstheme="minorHAnsi"/>
              </w:rPr>
            </w:pPr>
            <w:r>
              <w:rPr>
                <w:rFonts w:cstheme="minorHAnsi"/>
              </w:rPr>
              <w:t>Since we have finished creating our template, let’s close the tab.</w:t>
            </w:r>
          </w:p>
        </w:tc>
      </w:tr>
      <w:tr w:rsidR="004F2A1A" w:rsidRPr="0098344E" w14:paraId="53DAE78D" w14:textId="77777777" w:rsidTr="003E76F7">
        <w:trPr>
          <w:cantSplit/>
        </w:trPr>
        <w:tc>
          <w:tcPr>
            <w:tcW w:w="6380" w:type="dxa"/>
          </w:tcPr>
          <w:p w14:paraId="34502D99" w14:textId="77777777" w:rsidR="004F2A1A" w:rsidRPr="0098344E" w:rsidRDefault="004F2A1A" w:rsidP="0098344E">
            <w:pPr>
              <w:rPr>
                <w:rFonts w:cstheme="minorHAnsi"/>
                <w:noProof/>
                <w:szCs w:val="22"/>
              </w:rPr>
            </w:pPr>
            <w:r w:rsidRPr="0098344E">
              <w:rPr>
                <w:rFonts w:cstheme="minorHAnsi"/>
                <w:noProof/>
              </w:rPr>
              <w:drawing>
                <wp:inline distT="0" distB="0" distL="0" distR="0" wp14:anchorId="5048D53C" wp14:editId="15294FB7">
                  <wp:extent cx="857143" cy="666667"/>
                  <wp:effectExtent l="0" t="0" r="635"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857143" cy="666667"/>
                          </a:xfrm>
                          <a:prstGeom prst="rect">
                            <a:avLst/>
                          </a:prstGeom>
                        </pic:spPr>
                      </pic:pic>
                    </a:graphicData>
                  </a:graphic>
                </wp:inline>
              </w:drawing>
            </w:r>
          </w:p>
        </w:tc>
        <w:tc>
          <w:tcPr>
            <w:tcW w:w="4410" w:type="dxa"/>
          </w:tcPr>
          <w:p w14:paraId="02F2249F" w14:textId="77777777" w:rsidR="004F2A1A" w:rsidRDefault="004F2A1A" w:rsidP="00D0520F">
            <w:pPr>
              <w:rPr>
                <w:rFonts w:cstheme="minorHAnsi"/>
                <w:szCs w:val="22"/>
              </w:rPr>
            </w:pPr>
            <w:r>
              <w:rPr>
                <w:rFonts w:cstheme="minorHAnsi"/>
                <w:szCs w:val="22"/>
              </w:rPr>
              <w:t>Let’s try applying the template we created to a new case.</w:t>
            </w:r>
          </w:p>
          <w:p w14:paraId="1E7399AB" w14:textId="77777777" w:rsidR="004F2A1A" w:rsidRPr="006F7DD7" w:rsidRDefault="004F2A1A" w:rsidP="00D0520F">
            <w:pPr>
              <w:rPr>
                <w:rFonts w:cstheme="minorHAnsi"/>
                <w:b/>
                <w:bCs/>
                <w:szCs w:val="22"/>
              </w:rPr>
            </w:pPr>
            <w:r w:rsidRPr="00D749DC">
              <w:rPr>
                <w:rFonts w:cstheme="minorHAnsi"/>
                <w:bCs/>
                <w:color w:val="auto"/>
                <w:szCs w:val="22"/>
              </w:rPr>
              <w:t xml:space="preserve">Create </w:t>
            </w:r>
            <w:r w:rsidRPr="00266536">
              <w:rPr>
                <w:rFonts w:cstheme="minorHAnsi"/>
                <w:szCs w:val="22"/>
              </w:rPr>
              <w:t>a new interaction &gt;</w:t>
            </w:r>
            <w:r w:rsidRPr="006B5E74">
              <w:rPr>
                <w:rFonts w:cstheme="minorHAnsi"/>
                <w:b/>
                <w:bCs/>
                <w:szCs w:val="22"/>
              </w:rPr>
              <w:t xml:space="preserve"> </w:t>
            </w:r>
            <w:r w:rsidRPr="00D749DC">
              <w:rPr>
                <w:rFonts w:cstheme="minorHAnsi"/>
                <w:bCs/>
                <w:color w:val="auto"/>
                <w:szCs w:val="22"/>
              </w:rPr>
              <w:t xml:space="preserve">Create </w:t>
            </w:r>
            <w:r w:rsidRPr="00266536">
              <w:rPr>
                <w:rFonts w:cstheme="minorHAnsi"/>
                <w:szCs w:val="22"/>
              </w:rPr>
              <w:t>a new case.</w:t>
            </w:r>
          </w:p>
        </w:tc>
      </w:tr>
      <w:tr w:rsidR="004F2A1A" w:rsidRPr="0098344E" w14:paraId="718AE82E" w14:textId="77777777" w:rsidTr="003E76F7">
        <w:trPr>
          <w:cantSplit/>
        </w:trPr>
        <w:tc>
          <w:tcPr>
            <w:tcW w:w="6380" w:type="dxa"/>
          </w:tcPr>
          <w:p w14:paraId="0FF1E012" w14:textId="77777777" w:rsidR="004F2A1A" w:rsidRPr="0098344E" w:rsidRDefault="004F2A1A" w:rsidP="0098344E">
            <w:pPr>
              <w:rPr>
                <w:rFonts w:cstheme="minorHAnsi"/>
                <w:noProof/>
                <w:szCs w:val="22"/>
              </w:rPr>
            </w:pPr>
            <w:r w:rsidRPr="0098344E">
              <w:rPr>
                <w:rFonts w:cstheme="minorHAnsi"/>
                <w:noProof/>
              </w:rPr>
              <w:drawing>
                <wp:inline distT="0" distB="0" distL="0" distR="0" wp14:anchorId="6CE3EF0D" wp14:editId="7F56C22D">
                  <wp:extent cx="933333" cy="457143"/>
                  <wp:effectExtent l="0" t="0" r="635"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33333" cy="457143"/>
                          </a:xfrm>
                          <a:prstGeom prst="rect">
                            <a:avLst/>
                          </a:prstGeom>
                        </pic:spPr>
                      </pic:pic>
                    </a:graphicData>
                  </a:graphic>
                </wp:inline>
              </w:drawing>
            </w:r>
          </w:p>
        </w:tc>
        <w:tc>
          <w:tcPr>
            <w:tcW w:w="4410" w:type="dxa"/>
          </w:tcPr>
          <w:p w14:paraId="4D2DCFD4" w14:textId="77777777" w:rsidR="004F2A1A" w:rsidRPr="0098344E" w:rsidRDefault="004F2A1A" w:rsidP="0098344E">
            <w:pPr>
              <w:rPr>
                <w:rFonts w:cstheme="minorHAnsi"/>
                <w:szCs w:val="22"/>
              </w:rPr>
            </w:pPr>
            <w:r w:rsidRPr="0098344E">
              <w:rPr>
                <w:rFonts w:cstheme="minorHAnsi"/>
                <w:szCs w:val="22"/>
              </w:rPr>
              <w:t xml:space="preserve">In the </w:t>
            </w:r>
            <w:r>
              <w:rPr>
                <w:rFonts w:cstheme="minorHAnsi"/>
                <w:szCs w:val="22"/>
              </w:rPr>
              <w:t>right</w:t>
            </w:r>
            <w:r w:rsidRPr="0098344E">
              <w:rPr>
                <w:rFonts w:cstheme="minorHAnsi"/>
                <w:szCs w:val="22"/>
              </w:rPr>
              <w:t xml:space="preserve"> toolbar, </w:t>
            </w:r>
            <w:r w:rsidRPr="00D749DC">
              <w:rPr>
                <w:rFonts w:cstheme="minorHAnsi"/>
                <w:bCs/>
                <w:color w:val="auto"/>
                <w:szCs w:val="22"/>
              </w:rPr>
              <w:t xml:space="preserve">select </w:t>
            </w:r>
            <w:r w:rsidRPr="00266536">
              <w:rPr>
                <w:rFonts w:cstheme="minorHAnsi"/>
                <w:szCs w:val="22"/>
              </w:rPr>
              <w:t>the white page icon to display templates.</w:t>
            </w:r>
          </w:p>
        </w:tc>
      </w:tr>
      <w:tr w:rsidR="004F2A1A" w:rsidRPr="0098344E" w14:paraId="60275CC2" w14:textId="77777777" w:rsidTr="003E76F7">
        <w:trPr>
          <w:cantSplit/>
        </w:trPr>
        <w:tc>
          <w:tcPr>
            <w:tcW w:w="6380" w:type="dxa"/>
          </w:tcPr>
          <w:p w14:paraId="78FA29B0" w14:textId="77777777" w:rsidR="004F2A1A" w:rsidRPr="0098344E" w:rsidRDefault="004F2A1A" w:rsidP="0098344E">
            <w:pPr>
              <w:rPr>
                <w:rFonts w:cstheme="minorHAnsi"/>
                <w:noProof/>
                <w:szCs w:val="22"/>
              </w:rPr>
            </w:pPr>
            <w:r>
              <w:rPr>
                <w:noProof/>
              </w:rPr>
              <w:lastRenderedPageBreak/>
              <w:drawing>
                <wp:inline distT="0" distB="0" distL="0" distR="0" wp14:anchorId="3E642D50" wp14:editId="242B1E5F">
                  <wp:extent cx="1876508" cy="1255319"/>
                  <wp:effectExtent l="0" t="0" r="0"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888493" cy="1263337"/>
                          </a:xfrm>
                          <a:prstGeom prst="rect">
                            <a:avLst/>
                          </a:prstGeom>
                        </pic:spPr>
                      </pic:pic>
                    </a:graphicData>
                  </a:graphic>
                </wp:inline>
              </w:drawing>
            </w:r>
          </w:p>
        </w:tc>
        <w:tc>
          <w:tcPr>
            <w:tcW w:w="4410" w:type="dxa"/>
          </w:tcPr>
          <w:p w14:paraId="301E443E" w14:textId="77777777" w:rsidR="004F2A1A" w:rsidRDefault="004F2A1A" w:rsidP="0098344E">
            <w:pPr>
              <w:rPr>
                <w:rFonts w:cstheme="minorHAnsi"/>
                <w:szCs w:val="22"/>
              </w:rPr>
            </w:pPr>
            <w:r>
              <w:rPr>
                <w:rFonts w:cstheme="minorHAnsi"/>
                <w:szCs w:val="22"/>
              </w:rPr>
              <w:t>The template we created appears on the My Templates tab.</w:t>
            </w:r>
          </w:p>
          <w:p w14:paraId="142CC961" w14:textId="77777777" w:rsidR="004F2A1A" w:rsidRPr="0098344E" w:rsidRDefault="004F2A1A" w:rsidP="0098344E">
            <w:pPr>
              <w:rPr>
                <w:rFonts w:cstheme="minorHAnsi"/>
                <w:szCs w:val="22"/>
              </w:rPr>
            </w:pPr>
            <w:r w:rsidRPr="0098344E">
              <w:rPr>
                <w:rFonts w:cstheme="minorHAnsi"/>
                <w:szCs w:val="22"/>
              </w:rPr>
              <w:t xml:space="preserve">ServiceNow automatically places </w:t>
            </w:r>
            <w:r>
              <w:rPr>
                <w:rFonts w:cstheme="minorHAnsi"/>
                <w:szCs w:val="22"/>
              </w:rPr>
              <w:t>templates</w:t>
            </w:r>
            <w:r w:rsidRPr="0098344E">
              <w:rPr>
                <w:rFonts w:cstheme="minorHAnsi"/>
                <w:szCs w:val="22"/>
              </w:rPr>
              <w:t xml:space="preserve"> in A-Z order.</w:t>
            </w:r>
          </w:p>
          <w:p w14:paraId="15365353" w14:textId="77777777" w:rsidR="004F2A1A" w:rsidRPr="006F7DD7" w:rsidRDefault="004F2A1A" w:rsidP="0098344E">
            <w:pPr>
              <w:rPr>
                <w:rFonts w:cstheme="minorHAnsi"/>
                <w:b/>
                <w:bCs/>
                <w:szCs w:val="22"/>
              </w:rPr>
            </w:pPr>
            <w:r w:rsidRPr="00D749DC">
              <w:rPr>
                <w:rFonts w:cstheme="minorHAnsi"/>
                <w:bCs/>
                <w:color w:val="auto"/>
                <w:szCs w:val="22"/>
              </w:rPr>
              <w:t xml:space="preserve">Select </w:t>
            </w:r>
            <w:r w:rsidRPr="00266536">
              <w:rPr>
                <w:rFonts w:cstheme="minorHAnsi"/>
                <w:szCs w:val="22"/>
              </w:rPr>
              <w:t>the template to apply it.</w:t>
            </w:r>
          </w:p>
        </w:tc>
      </w:tr>
      <w:tr w:rsidR="004F2A1A" w:rsidRPr="0098344E" w14:paraId="47A3876A" w14:textId="77777777" w:rsidTr="003E76F7">
        <w:trPr>
          <w:cantSplit/>
        </w:trPr>
        <w:tc>
          <w:tcPr>
            <w:tcW w:w="6380" w:type="dxa"/>
          </w:tcPr>
          <w:p w14:paraId="611E74DD" w14:textId="77777777" w:rsidR="004F2A1A" w:rsidRPr="0098344E" w:rsidRDefault="004F2A1A" w:rsidP="0098344E">
            <w:pPr>
              <w:rPr>
                <w:rFonts w:cstheme="minorHAnsi"/>
                <w:noProof/>
                <w:szCs w:val="22"/>
              </w:rPr>
            </w:pPr>
            <w:r w:rsidRPr="0098344E">
              <w:rPr>
                <w:rFonts w:cstheme="minorHAnsi"/>
                <w:noProof/>
              </w:rPr>
              <w:drawing>
                <wp:inline distT="0" distB="0" distL="0" distR="0" wp14:anchorId="2538E0DB" wp14:editId="1216E9D5">
                  <wp:extent cx="2122999" cy="1742108"/>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30787" cy="1748499"/>
                          </a:xfrm>
                          <a:prstGeom prst="rect">
                            <a:avLst/>
                          </a:prstGeom>
                        </pic:spPr>
                      </pic:pic>
                    </a:graphicData>
                  </a:graphic>
                </wp:inline>
              </w:drawing>
            </w:r>
          </w:p>
        </w:tc>
        <w:tc>
          <w:tcPr>
            <w:tcW w:w="4410" w:type="dxa"/>
          </w:tcPr>
          <w:p w14:paraId="68761BD3" w14:textId="77777777" w:rsidR="004F2A1A" w:rsidRPr="0098344E" w:rsidRDefault="004F2A1A" w:rsidP="0098344E">
            <w:pPr>
              <w:rPr>
                <w:rFonts w:cstheme="minorHAnsi"/>
                <w:szCs w:val="22"/>
              </w:rPr>
            </w:pPr>
            <w:r w:rsidRPr="0098344E">
              <w:rPr>
                <w:rFonts w:cstheme="minorHAnsi"/>
                <w:szCs w:val="22"/>
              </w:rPr>
              <w:t>A pop-up confirms the template is applied and lists the fields the template filled-in for us.</w:t>
            </w:r>
          </w:p>
          <w:p w14:paraId="161649D1" w14:textId="77777777" w:rsidR="004F2A1A" w:rsidRPr="0098344E" w:rsidRDefault="004F2A1A" w:rsidP="0098344E">
            <w:pPr>
              <w:rPr>
                <w:rFonts w:cstheme="minorHAnsi"/>
                <w:szCs w:val="22"/>
              </w:rPr>
            </w:pPr>
            <w:r w:rsidRPr="0098344E">
              <w:rPr>
                <w:rFonts w:cstheme="minorHAnsi"/>
                <w:szCs w:val="22"/>
              </w:rPr>
              <w:t>If we wanted, we could apply another template to this same case, to fill-in any additional fields that are required.</w:t>
            </w:r>
          </w:p>
          <w:p w14:paraId="701A9A6F" w14:textId="77777777" w:rsidR="004F2A1A" w:rsidRPr="0098344E" w:rsidRDefault="004F2A1A" w:rsidP="0098344E">
            <w:pPr>
              <w:rPr>
                <w:rFonts w:cstheme="minorHAnsi"/>
                <w:szCs w:val="22"/>
              </w:rPr>
            </w:pPr>
            <w:r>
              <w:rPr>
                <w:rFonts w:cstheme="minorHAnsi"/>
                <w:szCs w:val="22"/>
              </w:rPr>
              <w:t>Once you begin working cases in ServiceNow, try to notice any actions you are doing over and over. You may be able to automate these tasks with a template, so you can work more effectively.</w:t>
            </w:r>
          </w:p>
        </w:tc>
      </w:tr>
    </w:tbl>
    <w:p w14:paraId="678EC758" w14:textId="77777777" w:rsidR="004F2A1A" w:rsidRDefault="004F2A1A" w:rsidP="004835FF">
      <w:pPr>
        <w:pStyle w:val="Heading3"/>
        <w:keepNext w:val="0"/>
        <w:keepLines w:val="0"/>
        <w:numPr>
          <w:ilvl w:val="2"/>
          <w:numId w:val="2"/>
        </w:numPr>
        <w:spacing w:before="600" w:after="0"/>
      </w:pPr>
      <w:bookmarkStart w:id="77" w:name="_Toc106170218"/>
      <w:r>
        <w:t>Global and Wipro templates</w:t>
      </w:r>
      <w:bookmarkEnd w:id="77"/>
    </w:p>
    <w:p w14:paraId="0F2337BF" w14:textId="77777777" w:rsidR="005B0067" w:rsidRDefault="004F2A1A" w:rsidP="007134B9">
      <w:pPr>
        <w:pStyle w:val="TXTbody"/>
      </w:pPr>
      <w:r w:rsidRPr="002A6034">
        <w:t>The global quick templates and those created under the Wipro group are for the top call drivers overall. For agents supporting specific countries where they get the same call repetitively</w:t>
      </w:r>
      <w:r w:rsidR="005B0067">
        <w:t>,</w:t>
      </w:r>
      <w:r w:rsidRPr="002A6034">
        <w:t xml:space="preserve"> we recommend they create their own template so we don’t create a large list of templates for all users that may not be applicable to everybody. </w:t>
      </w:r>
    </w:p>
    <w:p w14:paraId="6B827300" w14:textId="14B48D5C" w:rsidR="004F2A1A" w:rsidRDefault="004F2A1A" w:rsidP="007134B9">
      <w:pPr>
        <w:pStyle w:val="TXTbody"/>
      </w:pPr>
      <w:r w:rsidRPr="002A6034">
        <w:t>If you have a template recommenda</w:t>
      </w:r>
      <w:r>
        <w:t>tion for the Wipro group</w:t>
      </w:r>
      <w:r w:rsidR="005B0067">
        <w:t>,</w:t>
      </w:r>
      <w:r>
        <w:t xml:space="preserve"> please discuss with your supervisor.</w:t>
      </w:r>
    </w:p>
    <w:p w14:paraId="0682C6C2" w14:textId="77777777" w:rsidR="004F2A1A" w:rsidRDefault="004F2A1A">
      <w:pPr>
        <w:widowControl/>
        <w:spacing w:after="160" w:line="259" w:lineRule="auto"/>
      </w:pPr>
    </w:p>
    <w:p w14:paraId="620FA869" w14:textId="77777777" w:rsidR="004F2A1A" w:rsidRDefault="004F2A1A">
      <w:pPr>
        <w:widowControl/>
        <w:spacing w:after="160" w:line="259" w:lineRule="auto"/>
        <w:rPr>
          <w:rFonts w:ascii="Arial" w:hAnsi="Arial"/>
          <w:b/>
        </w:rPr>
      </w:pPr>
      <w:r>
        <w:br w:type="page"/>
      </w:r>
    </w:p>
    <w:p w14:paraId="0DBCBD3B" w14:textId="77777777" w:rsidR="004F2A1A" w:rsidRDefault="004F2A1A" w:rsidP="004835FF">
      <w:pPr>
        <w:pStyle w:val="Heading3"/>
        <w:keepNext w:val="0"/>
        <w:keepLines w:val="0"/>
        <w:numPr>
          <w:ilvl w:val="2"/>
          <w:numId w:val="2"/>
        </w:numPr>
        <w:spacing w:before="600" w:after="0"/>
      </w:pPr>
      <w:bookmarkStart w:id="78" w:name="_Toc106170219"/>
      <w:r>
        <w:lastRenderedPageBreak/>
        <w:t>Resolution Text – best practices – SLIDE 14</w:t>
      </w:r>
      <w:bookmarkEnd w:id="78"/>
    </w:p>
    <w:p w14:paraId="1CB4484B" w14:textId="77777777" w:rsidR="004F2A1A" w:rsidRDefault="004F2A1A" w:rsidP="007134B9">
      <w:pPr>
        <w:pStyle w:val="TXTbody"/>
      </w:pPr>
      <w:r>
        <w:t xml:space="preserve">Let’s switch to slides to review best practices for Resolution Notes and templates. </w:t>
      </w:r>
    </w:p>
    <w:p w14:paraId="4B462024" w14:textId="77777777" w:rsidR="004F2A1A" w:rsidRDefault="004F2A1A" w:rsidP="007134B9">
      <w:pPr>
        <w:pStyle w:val="TXTbody"/>
      </w:pPr>
      <w:r>
        <w:drawing>
          <wp:inline distT="0" distB="0" distL="0" distR="0" wp14:anchorId="141553AB" wp14:editId="11377EF2">
            <wp:extent cx="6809351" cy="3839406"/>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5">
                      <a:extLst>
                        <a:ext uri="{28A0092B-C50C-407E-A947-70E740481C1C}">
                          <a14:useLocalDpi xmlns:a14="http://schemas.microsoft.com/office/drawing/2010/main" val="0"/>
                        </a:ext>
                      </a:extLst>
                    </a:blip>
                    <a:stretch>
                      <a:fillRect/>
                    </a:stretch>
                  </pic:blipFill>
                  <pic:spPr>
                    <a:xfrm>
                      <a:off x="0" y="0"/>
                      <a:ext cx="6809351" cy="3839406"/>
                    </a:xfrm>
                    <a:prstGeom prst="rect">
                      <a:avLst/>
                    </a:prstGeom>
                  </pic:spPr>
                </pic:pic>
              </a:graphicData>
            </a:graphic>
          </wp:inline>
        </w:drawing>
      </w:r>
    </w:p>
    <w:p w14:paraId="5C4BD613" w14:textId="77777777" w:rsidR="004F2A1A" w:rsidRDefault="004F2A1A" w:rsidP="007134B9">
      <w:pPr>
        <w:pStyle w:val="TXTbody"/>
      </w:pPr>
    </w:p>
    <w:p w14:paraId="64607E4D" w14:textId="77777777" w:rsidR="004F2A1A" w:rsidRDefault="004F2A1A" w:rsidP="004835FF">
      <w:pPr>
        <w:pStyle w:val="Heading3"/>
        <w:numPr>
          <w:ilvl w:val="2"/>
          <w:numId w:val="2"/>
        </w:numPr>
        <w:spacing w:before="600" w:after="0"/>
      </w:pPr>
      <w:bookmarkStart w:id="79" w:name="_Toc106170220"/>
      <w:r>
        <w:lastRenderedPageBreak/>
        <w:t>Templates  – best practices – SLIDE 15</w:t>
      </w:r>
      <w:bookmarkEnd w:id="79"/>
    </w:p>
    <w:p w14:paraId="64DA4349" w14:textId="77777777" w:rsidR="004F2A1A" w:rsidRDefault="004F2A1A" w:rsidP="007134B9">
      <w:pPr>
        <w:pStyle w:val="TXTbody"/>
        <w:rPr>
          <w:sz w:val="24"/>
          <w:szCs w:val="24"/>
          <w:lang w:val="en-US"/>
        </w:rPr>
      </w:pPr>
      <w:r>
        <w:drawing>
          <wp:inline distT="0" distB="0" distL="0" distR="0" wp14:anchorId="190DC9C1" wp14:editId="4101C1A9">
            <wp:extent cx="6858000" cy="385163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6">
                      <a:extLst>
                        <a:ext uri="{28A0092B-C50C-407E-A947-70E740481C1C}">
                          <a14:useLocalDpi xmlns:a14="http://schemas.microsoft.com/office/drawing/2010/main" val="0"/>
                        </a:ext>
                      </a:extLst>
                    </a:blip>
                    <a:stretch>
                      <a:fillRect/>
                    </a:stretch>
                  </pic:blipFill>
                  <pic:spPr>
                    <a:xfrm>
                      <a:off x="0" y="0"/>
                      <a:ext cx="6858000" cy="3851634"/>
                    </a:xfrm>
                    <a:prstGeom prst="rect">
                      <a:avLst/>
                    </a:prstGeom>
                  </pic:spPr>
                </pic:pic>
              </a:graphicData>
            </a:graphic>
          </wp:inline>
        </w:drawing>
      </w:r>
    </w:p>
    <w:p w14:paraId="24543644" w14:textId="77777777" w:rsidR="004F2A1A" w:rsidRDefault="004F2A1A">
      <w:pPr>
        <w:widowControl/>
        <w:spacing w:after="160" w:line="259" w:lineRule="auto"/>
        <w:rPr>
          <w:rFonts w:ascii="Arial" w:hAnsi="Arial" w:cs="Arial"/>
          <w:b/>
          <w:sz w:val="24"/>
          <w:szCs w:val="24"/>
        </w:rPr>
      </w:pPr>
      <w:r>
        <w:br w:type="page"/>
      </w:r>
    </w:p>
    <w:p w14:paraId="4DB29403" w14:textId="77777777" w:rsidR="004F2A1A" w:rsidRDefault="004F2A1A" w:rsidP="000449AB">
      <w:pPr>
        <w:pStyle w:val="Heading2"/>
      </w:pPr>
      <w:bookmarkStart w:id="80" w:name="_Toc106170221"/>
      <w:r>
        <w:lastRenderedPageBreak/>
        <w:t xml:space="preserve">Review: Templates, case fields continued - </w:t>
      </w:r>
      <w:r w:rsidRPr="004977A7">
        <w:t>SLIDE</w:t>
      </w:r>
      <w:r>
        <w:t xml:space="preserve"> </w:t>
      </w:r>
      <w:r>
        <w:rPr>
          <w:noProof/>
        </w:rPr>
        <w:t>16</w:t>
      </w:r>
      <w:bookmarkEnd w:id="80"/>
    </w:p>
    <w:p w14:paraId="56E5119A" w14:textId="77777777" w:rsidR="004F2A1A" w:rsidRDefault="004F2A1A" w:rsidP="008D1B97">
      <w:pPr>
        <w:keepNext/>
        <w:keepLines/>
      </w:pPr>
      <w:r>
        <w:rPr>
          <w:noProof/>
        </w:rPr>
        <w:drawing>
          <wp:inline distT="0" distB="0" distL="0" distR="0" wp14:anchorId="7B6F5458" wp14:editId="7903C002">
            <wp:extent cx="6858000" cy="3858895"/>
            <wp:effectExtent l="0" t="0" r="0" b="825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47"/>
                    <a:stretch>
                      <a:fillRect/>
                    </a:stretch>
                  </pic:blipFill>
                  <pic:spPr>
                    <a:xfrm>
                      <a:off x="0" y="0"/>
                      <a:ext cx="6858000" cy="3858895"/>
                    </a:xfrm>
                    <a:prstGeom prst="rect">
                      <a:avLst/>
                    </a:prstGeom>
                  </pic:spPr>
                </pic:pic>
              </a:graphicData>
            </a:graphic>
          </wp:inline>
        </w:drawing>
      </w:r>
    </w:p>
    <w:p w14:paraId="2CE12AF8" w14:textId="77777777" w:rsidR="004F2A1A" w:rsidRDefault="004F2A1A">
      <w:pPr>
        <w:widowControl/>
        <w:spacing w:after="160" w:line="259" w:lineRule="auto"/>
      </w:pPr>
      <w:r>
        <w:t>Instructor – Correct Answers:</w:t>
      </w:r>
    </w:p>
    <w:p w14:paraId="553A46C2" w14:textId="77777777" w:rsidR="004F2A1A" w:rsidRDefault="004F2A1A">
      <w:pPr>
        <w:widowControl/>
        <w:spacing w:after="160" w:line="259" w:lineRule="auto"/>
      </w:pPr>
      <w:r>
        <w:t xml:space="preserve">1. Agents can apply </w:t>
      </w:r>
      <w:r w:rsidRPr="00DD12D4">
        <w:rPr>
          <w:b/>
          <w:bCs/>
        </w:rPr>
        <w:t>multiple</w:t>
      </w:r>
      <w:r>
        <w:t xml:space="preserve"> templates to a case.</w:t>
      </w:r>
    </w:p>
    <w:p w14:paraId="37B95213" w14:textId="77777777" w:rsidR="004F2A1A" w:rsidRDefault="004F2A1A">
      <w:pPr>
        <w:widowControl/>
        <w:spacing w:after="160" w:line="259" w:lineRule="auto"/>
      </w:pPr>
      <w:r>
        <w:t xml:space="preserve">2. Include a </w:t>
      </w:r>
      <w:r w:rsidRPr="0052524A">
        <w:rPr>
          <w:b/>
          <w:bCs/>
        </w:rPr>
        <w:t>Comment</w:t>
      </w:r>
      <w:r>
        <w:t xml:space="preserve"> explaining the solution to the customer. If a comment is not included, the customer will think the case was closed without any explanation being provided, which can cause them to be upset.</w:t>
      </w:r>
    </w:p>
    <w:p w14:paraId="5B8E7552" w14:textId="77777777" w:rsidR="004F2A1A" w:rsidRDefault="004F2A1A">
      <w:pPr>
        <w:widowControl/>
        <w:spacing w:after="160" w:line="259" w:lineRule="auto"/>
      </w:pPr>
      <w:r>
        <w:t xml:space="preserve">3. Re-opened cases assign to the agent who proposed solution on the case. </w:t>
      </w:r>
    </w:p>
    <w:p w14:paraId="0337C381" w14:textId="77777777" w:rsidR="004F2A1A" w:rsidRDefault="004F2A1A" w:rsidP="004835FF">
      <w:pPr>
        <w:pStyle w:val="ListParagraph"/>
        <w:widowControl/>
        <w:numPr>
          <w:ilvl w:val="0"/>
          <w:numId w:val="28"/>
        </w:numPr>
        <w:spacing w:after="160" w:line="259" w:lineRule="auto"/>
      </w:pPr>
      <w:r>
        <w:t xml:space="preserve">If you propose solution on a case and the customer re-opens it, it will re-assign to you. </w:t>
      </w:r>
    </w:p>
    <w:p w14:paraId="0D53D0E2" w14:textId="77777777" w:rsidR="004F2A1A" w:rsidRDefault="004F2A1A" w:rsidP="004835FF">
      <w:pPr>
        <w:pStyle w:val="ListParagraph"/>
        <w:widowControl/>
        <w:numPr>
          <w:ilvl w:val="0"/>
          <w:numId w:val="28"/>
        </w:numPr>
        <w:spacing w:after="160" w:line="259" w:lineRule="auto"/>
      </w:pPr>
      <w:r>
        <w:t xml:space="preserve">If you escalated your case to another help desk and an agent at the other desk proposed solution, the re-opened case would assign to the other agent. </w:t>
      </w:r>
    </w:p>
    <w:p w14:paraId="6381173D" w14:textId="77777777" w:rsidR="004F2A1A" w:rsidRDefault="004F2A1A">
      <w:pPr>
        <w:widowControl/>
        <w:spacing w:after="160" w:line="259" w:lineRule="auto"/>
      </w:pPr>
    </w:p>
    <w:p w14:paraId="6A656547" w14:textId="77777777" w:rsidR="004F2A1A" w:rsidRDefault="004F2A1A">
      <w:pPr>
        <w:widowControl/>
        <w:spacing w:after="160" w:line="259" w:lineRule="auto"/>
      </w:pPr>
      <w:r>
        <w:br w:type="page"/>
      </w:r>
    </w:p>
    <w:p w14:paraId="4EEB3573" w14:textId="77777777" w:rsidR="004F2A1A" w:rsidRDefault="004F2A1A" w:rsidP="004F2A1A">
      <w:pPr>
        <w:pStyle w:val="Heading1"/>
      </w:pPr>
      <w:bookmarkStart w:id="81" w:name="_Toc106170222"/>
      <w:r>
        <w:lastRenderedPageBreak/>
        <w:t>More ServiceNow features</w:t>
      </w:r>
      <w:bookmarkEnd w:id="81"/>
    </w:p>
    <w:p w14:paraId="306E62C2" w14:textId="77777777" w:rsidR="004F2A1A" w:rsidRDefault="004F2A1A" w:rsidP="009872FD">
      <w:r>
        <w:t xml:space="preserve">To this point, we have mainly been looking at FCR (First Call Resolution) cases that the help desk created from interactions, when a customer called the help desk. </w:t>
      </w:r>
    </w:p>
    <w:p w14:paraId="15CF681F" w14:textId="77777777" w:rsidR="004F2A1A" w:rsidRDefault="004F2A1A" w:rsidP="009872FD">
      <w:r>
        <w:t xml:space="preserve">The majority of cases in ServiceNow are FCR cases created by the help desk because of a customer phone call. So, you already know how to do the majority of your workload. </w:t>
      </w:r>
    </w:p>
    <w:p w14:paraId="50DA3737" w14:textId="77777777" w:rsidR="004F2A1A" w:rsidRDefault="004F2A1A" w:rsidP="009872FD">
      <w:r>
        <w:t>Other cases will require more or different handling, such as cases that require escalation to another help desk or cases that the customer created by sending an email or submitting a form in MyTravelport.</w:t>
      </w:r>
    </w:p>
    <w:p w14:paraId="5E851D88" w14:textId="77777777" w:rsidR="004F2A1A" w:rsidRDefault="004F2A1A" w:rsidP="009872FD">
      <w:r>
        <w:t>Let’s look at ServiceNow tools and features used with these other types of case.</w:t>
      </w:r>
    </w:p>
    <w:p w14:paraId="33CAE178" w14:textId="77777777" w:rsidR="004F2A1A" w:rsidRDefault="004F2A1A" w:rsidP="000449AB">
      <w:pPr>
        <w:pStyle w:val="Heading2"/>
      </w:pPr>
      <w:bookmarkStart w:id="82" w:name="_Toc106170223"/>
      <w:bookmarkStart w:id="83" w:name="_Hlk74126572"/>
      <w:bookmarkStart w:id="84" w:name="_Hlk74216669"/>
      <w:r>
        <w:t>Customize the ServiceNow workspace</w:t>
      </w:r>
      <w:bookmarkEnd w:id="82"/>
    </w:p>
    <w:p w14:paraId="09388420" w14:textId="77777777" w:rsidR="004F2A1A" w:rsidRDefault="004F2A1A" w:rsidP="00F919AF">
      <w:r>
        <w:t xml:space="preserve">The ServiceNow Agent Workspace lets you customize your workspace to make your job easier and more efficient. </w:t>
      </w:r>
    </w:p>
    <w:p w14:paraId="583176B2" w14:textId="77777777" w:rsidR="004F2A1A" w:rsidRDefault="004F2A1A" w:rsidP="000449AB">
      <w:pPr>
        <w:pStyle w:val="Heading2"/>
      </w:pPr>
      <w:bookmarkStart w:id="85" w:name="_Toc106170224"/>
      <w:r>
        <w:t>Settings menu</w:t>
      </w:r>
      <w:bookmarkEnd w:id="85"/>
    </w:p>
    <w:p w14:paraId="7CA377E8" w14:textId="77777777" w:rsidR="004F2A1A" w:rsidRDefault="004F2A1A" w:rsidP="00F919AF">
      <w:r>
        <w:t xml:space="preserve">Let’s look at the customization options available from the </w:t>
      </w:r>
      <w:r w:rsidRPr="00AA62C7">
        <w:rPr>
          <w:b/>
          <w:bCs/>
        </w:rPr>
        <w:t>Settings</w:t>
      </w:r>
      <w:r>
        <w:t xml:space="preserve"> menu.</w:t>
      </w:r>
    </w:p>
    <w:tbl>
      <w:tblPr>
        <w:tblStyle w:val="TableGrid"/>
        <w:tblW w:w="0" w:type="auto"/>
        <w:tblLook w:val="04A0" w:firstRow="1" w:lastRow="0" w:firstColumn="1" w:lastColumn="0" w:noHBand="0" w:noVBand="1"/>
      </w:tblPr>
      <w:tblGrid>
        <w:gridCol w:w="6306"/>
        <w:gridCol w:w="4117"/>
      </w:tblGrid>
      <w:tr w:rsidR="004F2A1A" w14:paraId="2AC9917A" w14:textId="77777777" w:rsidTr="003E0650">
        <w:trPr>
          <w:cantSplit/>
        </w:trPr>
        <w:tc>
          <w:tcPr>
            <w:tcW w:w="5438" w:type="dxa"/>
          </w:tcPr>
          <w:p w14:paraId="263BF90B" w14:textId="77777777" w:rsidR="004F2A1A" w:rsidRDefault="004F2A1A" w:rsidP="003E0650">
            <w:pPr>
              <w:rPr>
                <w:noProof/>
              </w:rPr>
            </w:pPr>
            <w:r>
              <w:rPr>
                <w:noProof/>
              </w:rPr>
              <w:drawing>
                <wp:inline distT="0" distB="0" distL="0" distR="0" wp14:anchorId="1FE9F94D" wp14:editId="6E0DBA17">
                  <wp:extent cx="1176793" cy="1191086"/>
                  <wp:effectExtent l="0" t="0" r="444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248"/>
                          <a:stretch>
                            <a:fillRect/>
                          </a:stretch>
                        </pic:blipFill>
                        <pic:spPr>
                          <a:xfrm>
                            <a:off x="0" y="0"/>
                            <a:ext cx="1179969" cy="1194300"/>
                          </a:xfrm>
                          <a:prstGeom prst="rect">
                            <a:avLst/>
                          </a:prstGeom>
                        </pic:spPr>
                      </pic:pic>
                    </a:graphicData>
                  </a:graphic>
                </wp:inline>
              </w:drawing>
            </w:r>
          </w:p>
        </w:tc>
        <w:tc>
          <w:tcPr>
            <w:tcW w:w="5352" w:type="dxa"/>
          </w:tcPr>
          <w:p w14:paraId="65CDD4EA" w14:textId="77777777" w:rsidR="004F2A1A" w:rsidRDefault="004F2A1A" w:rsidP="003E0650">
            <w:r>
              <w:t xml:space="preserve">We will begin by looking at a saved case. </w:t>
            </w:r>
          </w:p>
          <w:p w14:paraId="246DFE82" w14:textId="77777777" w:rsidR="004F2A1A" w:rsidRDefault="004F2A1A" w:rsidP="003E0650">
            <w:r>
              <w:t xml:space="preserve">The </w:t>
            </w:r>
            <w:r w:rsidRPr="00AA62C7">
              <w:rPr>
                <w:b/>
                <w:bCs/>
              </w:rPr>
              <w:t>My Open</w:t>
            </w:r>
            <w:r>
              <w:t xml:space="preserve"> list shows cases that are assigned to me and </w:t>
            </w:r>
            <w:r w:rsidRPr="00AA62C7">
              <w:rPr>
                <w:b/>
                <w:bCs/>
              </w:rPr>
              <w:t>Open</w:t>
            </w:r>
            <w:r>
              <w:t xml:space="preserve"> status.</w:t>
            </w:r>
          </w:p>
        </w:tc>
      </w:tr>
      <w:tr w:rsidR="004F2A1A" w14:paraId="38F5E923" w14:textId="77777777" w:rsidTr="003E0650">
        <w:trPr>
          <w:cantSplit/>
        </w:trPr>
        <w:tc>
          <w:tcPr>
            <w:tcW w:w="5438" w:type="dxa"/>
          </w:tcPr>
          <w:p w14:paraId="11DEBD68" w14:textId="77777777" w:rsidR="004F2A1A" w:rsidRDefault="004F2A1A" w:rsidP="003E0650">
            <w:r>
              <w:rPr>
                <w:noProof/>
              </w:rPr>
              <w:drawing>
                <wp:inline distT="0" distB="0" distL="0" distR="0" wp14:anchorId="1FA8EA43" wp14:editId="2E2FC104">
                  <wp:extent cx="1517368" cy="1598212"/>
                  <wp:effectExtent l="0" t="0" r="698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49"/>
                          <a:stretch>
                            <a:fillRect/>
                          </a:stretch>
                        </pic:blipFill>
                        <pic:spPr>
                          <a:xfrm>
                            <a:off x="0" y="0"/>
                            <a:ext cx="1524076" cy="1605277"/>
                          </a:xfrm>
                          <a:prstGeom prst="rect">
                            <a:avLst/>
                          </a:prstGeom>
                        </pic:spPr>
                      </pic:pic>
                    </a:graphicData>
                  </a:graphic>
                </wp:inline>
              </w:drawing>
            </w:r>
          </w:p>
        </w:tc>
        <w:tc>
          <w:tcPr>
            <w:tcW w:w="5352" w:type="dxa"/>
          </w:tcPr>
          <w:p w14:paraId="2914E838" w14:textId="77777777" w:rsidR="004F2A1A" w:rsidRDefault="004F2A1A" w:rsidP="003E0650">
            <w:r w:rsidRPr="00F919AF">
              <w:t xml:space="preserve">In the top right corner, select your initials &gt; </w:t>
            </w:r>
            <w:r w:rsidRPr="00B669BC">
              <w:rPr>
                <w:b/>
                <w:bCs/>
              </w:rPr>
              <w:t>Settings</w:t>
            </w:r>
            <w:r>
              <w:t xml:space="preserve">. </w:t>
            </w:r>
          </w:p>
          <w:p w14:paraId="221D70FB" w14:textId="77777777" w:rsidR="004F2A1A" w:rsidRDefault="004F2A1A" w:rsidP="003E0650">
            <w:r>
              <w:t xml:space="preserve">The options in the </w:t>
            </w:r>
            <w:r w:rsidRPr="00AA62C7">
              <w:rPr>
                <w:b/>
                <w:bCs/>
              </w:rPr>
              <w:t>Settings</w:t>
            </w:r>
            <w:r>
              <w:t xml:space="preserve"> menu let you customize how cases and lists display.</w:t>
            </w:r>
          </w:p>
          <w:p w14:paraId="5E840F58" w14:textId="77777777" w:rsidR="004F2A1A" w:rsidRDefault="004F2A1A" w:rsidP="003E0650">
            <w:r>
              <w:t>Let’s take a closer look at each of these options.</w:t>
            </w:r>
          </w:p>
          <w:p w14:paraId="0B4D8BB9" w14:textId="77777777" w:rsidR="004F2A1A" w:rsidRPr="008B288B" w:rsidRDefault="004F2A1A" w:rsidP="003E0650">
            <w:pPr>
              <w:rPr>
                <w:b/>
                <w:bCs/>
              </w:rPr>
            </w:pPr>
          </w:p>
        </w:tc>
      </w:tr>
      <w:tr w:rsidR="004F2A1A" w14:paraId="3478C733" w14:textId="77777777" w:rsidTr="003E0650">
        <w:trPr>
          <w:cantSplit/>
        </w:trPr>
        <w:tc>
          <w:tcPr>
            <w:tcW w:w="5438" w:type="dxa"/>
          </w:tcPr>
          <w:p w14:paraId="4CFDAEA5" w14:textId="77777777" w:rsidR="004F2A1A" w:rsidRDefault="004F2A1A" w:rsidP="003E0650">
            <w:pPr>
              <w:rPr>
                <w:noProof/>
              </w:rPr>
            </w:pPr>
            <w:r>
              <w:rPr>
                <w:noProof/>
              </w:rPr>
              <w:lastRenderedPageBreak/>
              <w:drawing>
                <wp:inline distT="0" distB="0" distL="0" distR="0" wp14:anchorId="790C8486" wp14:editId="70451338">
                  <wp:extent cx="3864334" cy="1660590"/>
                  <wp:effectExtent l="0" t="0" r="317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250"/>
                          <a:stretch>
                            <a:fillRect/>
                          </a:stretch>
                        </pic:blipFill>
                        <pic:spPr>
                          <a:xfrm>
                            <a:off x="0" y="0"/>
                            <a:ext cx="3888664" cy="1671045"/>
                          </a:xfrm>
                          <a:prstGeom prst="rect">
                            <a:avLst/>
                          </a:prstGeom>
                        </pic:spPr>
                      </pic:pic>
                    </a:graphicData>
                  </a:graphic>
                </wp:inline>
              </w:drawing>
            </w:r>
          </w:p>
        </w:tc>
        <w:tc>
          <w:tcPr>
            <w:tcW w:w="5352" w:type="dxa"/>
          </w:tcPr>
          <w:p w14:paraId="3B21BBFF" w14:textId="77777777" w:rsidR="004F2A1A" w:rsidRDefault="004F2A1A" w:rsidP="003E0650">
            <w:r w:rsidRPr="004A7202">
              <w:rPr>
                <w:b/>
                <w:bCs/>
              </w:rPr>
              <w:t>Show Ribbon</w:t>
            </w:r>
            <w:r>
              <w:t xml:space="preserve"> – This option shows or hides the middle ribbon. You should have this option de-selected by default, so the middle ribbon is hidden.</w:t>
            </w:r>
          </w:p>
          <w:p w14:paraId="1835E720" w14:textId="77777777" w:rsidR="004F2A1A" w:rsidRDefault="004F2A1A" w:rsidP="003E0650">
            <w:r>
              <w:t>It’s generally recommended to keep the default of hiding the middle ribbon.</w:t>
            </w:r>
          </w:p>
          <w:p w14:paraId="66F08705" w14:textId="77777777" w:rsidR="004F2A1A" w:rsidRDefault="004F2A1A" w:rsidP="003E0650">
            <w:r>
              <w:t>Displaying the middle ribbon takes up a lot of room on the screen and makes you spend more time scrolling to the various fields you need to fill-in.</w:t>
            </w:r>
          </w:p>
        </w:tc>
      </w:tr>
      <w:tr w:rsidR="004F2A1A" w14:paraId="19B628F7" w14:textId="77777777" w:rsidTr="003E0650">
        <w:trPr>
          <w:cantSplit/>
        </w:trPr>
        <w:tc>
          <w:tcPr>
            <w:tcW w:w="5438" w:type="dxa"/>
          </w:tcPr>
          <w:p w14:paraId="187EB716" w14:textId="77777777" w:rsidR="004F2A1A" w:rsidRDefault="004F2A1A" w:rsidP="003E0650">
            <w:pPr>
              <w:rPr>
                <w:noProof/>
              </w:rPr>
            </w:pPr>
            <w:r>
              <w:rPr>
                <w:noProof/>
              </w:rPr>
              <w:drawing>
                <wp:inline distT="0" distB="0" distL="0" distR="0" wp14:anchorId="24FF4601" wp14:editId="702D552C">
                  <wp:extent cx="2274073" cy="2763176"/>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251"/>
                          <a:stretch>
                            <a:fillRect/>
                          </a:stretch>
                        </pic:blipFill>
                        <pic:spPr>
                          <a:xfrm>
                            <a:off x="0" y="0"/>
                            <a:ext cx="2277869" cy="2767788"/>
                          </a:xfrm>
                          <a:prstGeom prst="rect">
                            <a:avLst/>
                          </a:prstGeom>
                        </pic:spPr>
                      </pic:pic>
                    </a:graphicData>
                  </a:graphic>
                </wp:inline>
              </w:drawing>
            </w:r>
          </w:p>
        </w:tc>
        <w:tc>
          <w:tcPr>
            <w:tcW w:w="5352" w:type="dxa"/>
          </w:tcPr>
          <w:p w14:paraId="50428C60" w14:textId="77777777" w:rsidR="004F2A1A" w:rsidRDefault="004F2A1A" w:rsidP="003E0650">
            <w:r w:rsidRPr="004A7202">
              <w:rPr>
                <w:b/>
                <w:bCs/>
              </w:rPr>
              <w:t>Show Sidebar</w:t>
            </w:r>
            <w:r>
              <w:t xml:space="preserve"> shows or hides the right sidebar. </w:t>
            </w:r>
          </w:p>
          <w:p w14:paraId="2410205C" w14:textId="77777777" w:rsidR="004F2A1A" w:rsidRDefault="004F2A1A" w:rsidP="003E0650">
            <w:r>
              <w:t>This sidebar is the area where Knowledge Search results display.</w:t>
            </w:r>
          </w:p>
        </w:tc>
      </w:tr>
      <w:tr w:rsidR="004F2A1A" w14:paraId="2E8FA29F" w14:textId="77777777" w:rsidTr="003E0650">
        <w:trPr>
          <w:cantSplit/>
        </w:trPr>
        <w:tc>
          <w:tcPr>
            <w:tcW w:w="5438" w:type="dxa"/>
          </w:tcPr>
          <w:p w14:paraId="7C4E4067" w14:textId="77777777" w:rsidR="004F2A1A" w:rsidRDefault="004F2A1A" w:rsidP="003E0650">
            <w:pPr>
              <w:rPr>
                <w:noProof/>
              </w:rPr>
            </w:pPr>
            <w:r>
              <w:rPr>
                <w:noProof/>
              </w:rPr>
              <w:drawing>
                <wp:inline distT="0" distB="0" distL="0" distR="0" wp14:anchorId="16297DC3" wp14:editId="50CA5038">
                  <wp:extent cx="1676190" cy="1066667"/>
                  <wp:effectExtent l="0" t="0" r="635" b="63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252"/>
                          <a:stretch>
                            <a:fillRect/>
                          </a:stretch>
                        </pic:blipFill>
                        <pic:spPr>
                          <a:xfrm>
                            <a:off x="0" y="0"/>
                            <a:ext cx="1676190" cy="1066667"/>
                          </a:xfrm>
                          <a:prstGeom prst="rect">
                            <a:avLst/>
                          </a:prstGeom>
                        </pic:spPr>
                      </pic:pic>
                    </a:graphicData>
                  </a:graphic>
                </wp:inline>
              </w:drawing>
            </w:r>
          </w:p>
        </w:tc>
        <w:tc>
          <w:tcPr>
            <w:tcW w:w="5352" w:type="dxa"/>
          </w:tcPr>
          <w:p w14:paraId="6109A3DB" w14:textId="77777777" w:rsidR="004F2A1A" w:rsidRDefault="004F2A1A" w:rsidP="003E0650">
            <w:r w:rsidRPr="00F330FB">
              <w:t xml:space="preserve">To </w:t>
            </w:r>
            <w:r>
              <w:t xml:space="preserve">see how the </w:t>
            </w:r>
            <w:r w:rsidRPr="00AA62C7">
              <w:rPr>
                <w:b/>
                <w:bCs/>
              </w:rPr>
              <w:t>Wrap List Text</w:t>
            </w:r>
            <w:r>
              <w:t xml:space="preserve"> option works, we need to view a case list.</w:t>
            </w:r>
          </w:p>
          <w:p w14:paraId="49DFECE3" w14:textId="77777777" w:rsidR="004F2A1A" w:rsidRPr="00F330FB" w:rsidRDefault="004F2A1A" w:rsidP="003E0650">
            <w:r>
              <w:t xml:space="preserve">Let’s view the </w:t>
            </w:r>
            <w:r w:rsidRPr="00AA62C7">
              <w:rPr>
                <w:b/>
                <w:bCs/>
              </w:rPr>
              <w:t>My Open</w:t>
            </w:r>
            <w:r>
              <w:t xml:space="preserve"> cases list.</w:t>
            </w:r>
          </w:p>
        </w:tc>
      </w:tr>
      <w:tr w:rsidR="004F2A1A" w14:paraId="0B240C57" w14:textId="77777777" w:rsidTr="003E0650">
        <w:trPr>
          <w:cantSplit/>
        </w:trPr>
        <w:tc>
          <w:tcPr>
            <w:tcW w:w="5438" w:type="dxa"/>
          </w:tcPr>
          <w:p w14:paraId="575E85A7" w14:textId="77777777" w:rsidR="004F2A1A" w:rsidRDefault="004F2A1A" w:rsidP="003E0650">
            <w:pPr>
              <w:rPr>
                <w:noProof/>
              </w:rPr>
            </w:pPr>
            <w:r>
              <w:rPr>
                <w:noProof/>
              </w:rPr>
              <w:drawing>
                <wp:inline distT="0" distB="0" distL="0" distR="0" wp14:anchorId="7C745EE3" wp14:editId="176935E9">
                  <wp:extent cx="3609893" cy="1191265"/>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53"/>
                          <a:stretch>
                            <a:fillRect/>
                          </a:stretch>
                        </pic:blipFill>
                        <pic:spPr>
                          <a:xfrm>
                            <a:off x="0" y="0"/>
                            <a:ext cx="3626714" cy="1196816"/>
                          </a:xfrm>
                          <a:prstGeom prst="rect">
                            <a:avLst/>
                          </a:prstGeom>
                        </pic:spPr>
                      </pic:pic>
                    </a:graphicData>
                  </a:graphic>
                </wp:inline>
              </w:drawing>
            </w:r>
          </w:p>
        </w:tc>
        <w:tc>
          <w:tcPr>
            <w:tcW w:w="5352" w:type="dxa"/>
          </w:tcPr>
          <w:p w14:paraId="603A33FA" w14:textId="77777777" w:rsidR="004F2A1A" w:rsidRDefault="004F2A1A" w:rsidP="003E0650">
            <w:r>
              <w:t xml:space="preserve">When </w:t>
            </w:r>
            <w:r w:rsidRPr="00F330FB">
              <w:rPr>
                <w:b/>
                <w:bCs/>
              </w:rPr>
              <w:t>Wrap List Text</w:t>
            </w:r>
            <w:r>
              <w:t xml:space="preserve"> is selected, text in the various columns wraps to the next line.</w:t>
            </w:r>
          </w:p>
          <w:p w14:paraId="33E8F5A2" w14:textId="77777777" w:rsidR="004F2A1A" w:rsidRPr="00F330FB" w:rsidRDefault="004F2A1A" w:rsidP="003E0650"/>
        </w:tc>
      </w:tr>
      <w:tr w:rsidR="004F2A1A" w14:paraId="75BBE1AE" w14:textId="77777777" w:rsidTr="003E0650">
        <w:trPr>
          <w:cantSplit/>
        </w:trPr>
        <w:tc>
          <w:tcPr>
            <w:tcW w:w="5438" w:type="dxa"/>
          </w:tcPr>
          <w:p w14:paraId="00FA19D6" w14:textId="77777777" w:rsidR="004F2A1A" w:rsidRDefault="004F2A1A" w:rsidP="003E0650">
            <w:pPr>
              <w:rPr>
                <w:noProof/>
              </w:rPr>
            </w:pPr>
            <w:r>
              <w:rPr>
                <w:noProof/>
              </w:rPr>
              <w:drawing>
                <wp:inline distT="0" distB="0" distL="0" distR="0" wp14:anchorId="3A45E078" wp14:editId="25C1379C">
                  <wp:extent cx="3633746" cy="1107956"/>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254"/>
                          <a:stretch>
                            <a:fillRect/>
                          </a:stretch>
                        </pic:blipFill>
                        <pic:spPr>
                          <a:xfrm>
                            <a:off x="0" y="0"/>
                            <a:ext cx="3664481" cy="1117327"/>
                          </a:xfrm>
                          <a:prstGeom prst="rect">
                            <a:avLst/>
                          </a:prstGeom>
                        </pic:spPr>
                      </pic:pic>
                    </a:graphicData>
                  </a:graphic>
                </wp:inline>
              </w:drawing>
            </w:r>
          </w:p>
        </w:tc>
        <w:tc>
          <w:tcPr>
            <w:tcW w:w="5352" w:type="dxa"/>
          </w:tcPr>
          <w:p w14:paraId="15BDCB03" w14:textId="77777777" w:rsidR="004F2A1A" w:rsidRDefault="004F2A1A" w:rsidP="003E0650">
            <w:r>
              <w:t xml:space="preserve">When </w:t>
            </w:r>
            <w:r w:rsidRPr="00F330FB">
              <w:rPr>
                <w:b/>
                <w:bCs/>
              </w:rPr>
              <w:t>Wrap List Text</w:t>
            </w:r>
            <w:r>
              <w:t xml:space="preserve"> is </w:t>
            </w:r>
            <w:r w:rsidRPr="00F330FB">
              <w:rPr>
                <w:b/>
                <w:bCs/>
              </w:rPr>
              <w:t>not</w:t>
            </w:r>
            <w:r>
              <w:t xml:space="preserve"> selected, text in the columns is cut off. </w:t>
            </w:r>
          </w:p>
          <w:p w14:paraId="2D21E245" w14:textId="77777777" w:rsidR="004F2A1A" w:rsidRDefault="004F2A1A" w:rsidP="003E0650"/>
          <w:p w14:paraId="07F24E8B" w14:textId="77777777" w:rsidR="004F2A1A" w:rsidRDefault="004F2A1A" w:rsidP="003E0650"/>
        </w:tc>
      </w:tr>
    </w:tbl>
    <w:p w14:paraId="43CDB4BA" w14:textId="77777777" w:rsidR="004F2A1A" w:rsidRDefault="004F2A1A" w:rsidP="000449AB">
      <w:pPr>
        <w:pStyle w:val="Heading2"/>
      </w:pPr>
      <w:bookmarkStart w:id="86" w:name="_Toc106170225"/>
      <w:bookmarkStart w:id="87" w:name="_Toc8826239"/>
      <w:r>
        <w:lastRenderedPageBreak/>
        <w:t>Expand / Collapse Details panels</w:t>
      </w:r>
      <w:bookmarkEnd w:id="86"/>
    </w:p>
    <w:p w14:paraId="459B2401" w14:textId="77777777" w:rsidR="004F2A1A" w:rsidRDefault="004F2A1A">
      <w:r>
        <w:t>When working with a saved case, the various panels on the Details tab can be expanded or collapsed.</w:t>
      </w:r>
    </w:p>
    <w:tbl>
      <w:tblPr>
        <w:tblStyle w:val="TableGrid"/>
        <w:tblW w:w="0" w:type="auto"/>
        <w:tblLook w:val="04A0" w:firstRow="1" w:lastRow="0" w:firstColumn="1" w:lastColumn="0" w:noHBand="0" w:noVBand="1"/>
      </w:tblPr>
      <w:tblGrid>
        <w:gridCol w:w="5437"/>
        <w:gridCol w:w="4986"/>
      </w:tblGrid>
      <w:tr w:rsidR="004F2A1A" w14:paraId="2CF56892" w14:textId="77777777" w:rsidTr="00121568">
        <w:trPr>
          <w:cantSplit/>
        </w:trPr>
        <w:tc>
          <w:tcPr>
            <w:tcW w:w="5437" w:type="dxa"/>
          </w:tcPr>
          <w:p w14:paraId="6BC10B6F" w14:textId="77777777" w:rsidR="004F2A1A" w:rsidRDefault="004F2A1A" w:rsidP="00220994">
            <w:pPr>
              <w:rPr>
                <w:noProof/>
              </w:rPr>
            </w:pPr>
            <w:r>
              <w:rPr>
                <w:noProof/>
              </w:rPr>
              <w:drawing>
                <wp:inline distT="0" distB="0" distL="0" distR="0" wp14:anchorId="007F1140" wp14:editId="25C572DB">
                  <wp:extent cx="1176793" cy="1191086"/>
                  <wp:effectExtent l="0" t="0" r="4445" b="952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48"/>
                          <a:stretch>
                            <a:fillRect/>
                          </a:stretch>
                        </pic:blipFill>
                        <pic:spPr>
                          <a:xfrm>
                            <a:off x="0" y="0"/>
                            <a:ext cx="1179969" cy="1194300"/>
                          </a:xfrm>
                          <a:prstGeom prst="rect">
                            <a:avLst/>
                          </a:prstGeom>
                        </pic:spPr>
                      </pic:pic>
                    </a:graphicData>
                  </a:graphic>
                </wp:inline>
              </w:drawing>
            </w:r>
          </w:p>
        </w:tc>
        <w:tc>
          <w:tcPr>
            <w:tcW w:w="4986" w:type="dxa"/>
          </w:tcPr>
          <w:p w14:paraId="67E08FB1" w14:textId="77777777" w:rsidR="004F2A1A" w:rsidRDefault="004F2A1A" w:rsidP="00220994">
            <w:r>
              <w:t>Let’s view another saved case.</w:t>
            </w:r>
          </w:p>
        </w:tc>
      </w:tr>
      <w:tr w:rsidR="004F2A1A" w14:paraId="4741469F" w14:textId="77777777" w:rsidTr="00121568">
        <w:trPr>
          <w:cantSplit/>
        </w:trPr>
        <w:tc>
          <w:tcPr>
            <w:tcW w:w="5437" w:type="dxa"/>
          </w:tcPr>
          <w:p w14:paraId="5DB978C3" w14:textId="77777777" w:rsidR="004F2A1A" w:rsidRDefault="004F2A1A" w:rsidP="00220994">
            <w:pPr>
              <w:rPr>
                <w:noProof/>
              </w:rPr>
            </w:pPr>
            <w:r>
              <w:rPr>
                <w:noProof/>
              </w:rPr>
              <w:drawing>
                <wp:inline distT="0" distB="0" distL="0" distR="0" wp14:anchorId="22D414A7" wp14:editId="3D290886">
                  <wp:extent cx="3125337" cy="550749"/>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150270" cy="555143"/>
                          </a:xfrm>
                          <a:prstGeom prst="rect">
                            <a:avLst/>
                          </a:prstGeom>
                        </pic:spPr>
                      </pic:pic>
                    </a:graphicData>
                  </a:graphic>
                </wp:inline>
              </w:drawing>
            </w:r>
          </w:p>
        </w:tc>
        <w:tc>
          <w:tcPr>
            <w:tcW w:w="4986" w:type="dxa"/>
          </w:tcPr>
          <w:p w14:paraId="2F5AB4DF" w14:textId="77777777" w:rsidR="004F2A1A" w:rsidRDefault="004F2A1A" w:rsidP="00220994">
            <w:r>
              <w:t xml:space="preserve">At the top of the tab for the saved case, we have a new field: </w:t>
            </w:r>
            <w:r w:rsidRPr="00B93DF2">
              <w:rPr>
                <w:b/>
                <w:bCs/>
              </w:rPr>
              <w:t>Spotlight Score</w:t>
            </w:r>
            <w:r>
              <w:t>. This field does not appear until the case has been saved.</w:t>
            </w:r>
          </w:p>
          <w:p w14:paraId="45D9954B" w14:textId="77777777" w:rsidR="004F2A1A" w:rsidRDefault="004F2A1A" w:rsidP="00220994">
            <w:r>
              <w:rPr>
                <w:b/>
                <w:bCs/>
              </w:rPr>
              <w:t>Spotlight Score</w:t>
            </w:r>
            <w:r w:rsidRPr="00424232">
              <w:t xml:space="preserve"> </w:t>
            </w:r>
            <w:r>
              <w:t>is the s</w:t>
            </w:r>
            <w:r w:rsidRPr="001923FA">
              <w:t>equence in which an incident or problem needs to be resolved based on impact and urgency.</w:t>
            </w:r>
          </w:p>
        </w:tc>
      </w:tr>
      <w:tr w:rsidR="00121568" w14:paraId="4C5FBD4C" w14:textId="77777777" w:rsidTr="00121568">
        <w:trPr>
          <w:cantSplit/>
        </w:trPr>
        <w:tc>
          <w:tcPr>
            <w:tcW w:w="5437" w:type="dxa"/>
          </w:tcPr>
          <w:p w14:paraId="2E3F1C94" w14:textId="7C8A596D" w:rsidR="004F2A1A" w:rsidRDefault="00791512" w:rsidP="00220994">
            <w:pPr>
              <w:rPr>
                <w:noProof/>
              </w:rPr>
            </w:pPr>
            <w:r>
              <w:rPr>
                <w:noProof/>
              </w:rPr>
              <w:drawing>
                <wp:inline distT="0" distB="0" distL="0" distR="0" wp14:anchorId="6295A926" wp14:editId="22870F11">
                  <wp:extent cx="2819048" cy="1114286"/>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819048" cy="1114286"/>
                          </a:xfrm>
                          <a:prstGeom prst="rect">
                            <a:avLst/>
                          </a:prstGeom>
                        </pic:spPr>
                      </pic:pic>
                    </a:graphicData>
                  </a:graphic>
                </wp:inline>
              </w:drawing>
            </w:r>
          </w:p>
        </w:tc>
        <w:tc>
          <w:tcPr>
            <w:tcW w:w="4986" w:type="dxa"/>
          </w:tcPr>
          <w:p w14:paraId="463812F0" w14:textId="77777777" w:rsidR="004F2A1A" w:rsidRDefault="004F2A1A" w:rsidP="00220994">
            <w:r>
              <w:t>Just above the Details tab, there is a small down arrow.</w:t>
            </w:r>
          </w:p>
          <w:p w14:paraId="703B4B5D" w14:textId="7DA20F4B" w:rsidR="004F2A1A" w:rsidRDefault="004F2A1A" w:rsidP="00220994">
            <w:r>
              <w:t xml:space="preserve">Select this down arrow to display </w:t>
            </w:r>
            <w:r w:rsidR="005E4FB5">
              <w:t>the</w:t>
            </w:r>
            <w:r>
              <w:t xml:space="preserve"> ribbon.</w:t>
            </w:r>
          </w:p>
          <w:p w14:paraId="2DC7283F" w14:textId="77777777" w:rsidR="004F2A1A" w:rsidRDefault="004F2A1A" w:rsidP="00220994"/>
        </w:tc>
      </w:tr>
      <w:tr w:rsidR="00121568" w14:paraId="68BA0F3D" w14:textId="77777777" w:rsidTr="00121568">
        <w:trPr>
          <w:cantSplit/>
        </w:trPr>
        <w:tc>
          <w:tcPr>
            <w:tcW w:w="5437" w:type="dxa"/>
          </w:tcPr>
          <w:p w14:paraId="0FEDE03C" w14:textId="2257F1C7" w:rsidR="004F2A1A" w:rsidRDefault="00791512" w:rsidP="00220994">
            <w:pPr>
              <w:rPr>
                <w:noProof/>
              </w:rPr>
            </w:pPr>
            <w:r>
              <w:rPr>
                <w:noProof/>
              </w:rPr>
              <w:drawing>
                <wp:inline distT="0" distB="0" distL="0" distR="0" wp14:anchorId="22E31398" wp14:editId="7C737FD0">
                  <wp:extent cx="3314286" cy="1019048"/>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14286" cy="1019048"/>
                          </a:xfrm>
                          <a:prstGeom prst="rect">
                            <a:avLst/>
                          </a:prstGeom>
                        </pic:spPr>
                      </pic:pic>
                    </a:graphicData>
                  </a:graphic>
                </wp:inline>
              </w:drawing>
            </w:r>
          </w:p>
        </w:tc>
        <w:tc>
          <w:tcPr>
            <w:tcW w:w="4986" w:type="dxa"/>
          </w:tcPr>
          <w:p w14:paraId="33C0062F" w14:textId="77777777" w:rsidR="004F2A1A" w:rsidRDefault="004F2A1A" w:rsidP="00220994">
            <w:r>
              <w:t>On the left side of the ribbon, we have details for the case’s contact.</w:t>
            </w:r>
          </w:p>
        </w:tc>
      </w:tr>
      <w:tr w:rsidR="00121568" w14:paraId="2DD9103D" w14:textId="77777777" w:rsidTr="00121568">
        <w:trPr>
          <w:cantSplit/>
        </w:trPr>
        <w:tc>
          <w:tcPr>
            <w:tcW w:w="5437" w:type="dxa"/>
          </w:tcPr>
          <w:p w14:paraId="44E79304" w14:textId="77777777" w:rsidR="004F2A1A" w:rsidRDefault="004F2A1A" w:rsidP="00220994">
            <w:pPr>
              <w:rPr>
                <w:noProof/>
              </w:rPr>
            </w:pPr>
            <w:r>
              <w:rPr>
                <w:noProof/>
              </w:rPr>
              <w:drawing>
                <wp:inline distT="0" distB="0" distL="0" distR="0" wp14:anchorId="2611C3E7" wp14:editId="12954AF0">
                  <wp:extent cx="3084830" cy="961429"/>
                  <wp:effectExtent l="0" t="0" r="127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107753" cy="968573"/>
                          </a:xfrm>
                          <a:prstGeom prst="rect">
                            <a:avLst/>
                          </a:prstGeom>
                        </pic:spPr>
                      </pic:pic>
                    </a:graphicData>
                  </a:graphic>
                </wp:inline>
              </w:drawing>
            </w:r>
          </w:p>
        </w:tc>
        <w:tc>
          <w:tcPr>
            <w:tcW w:w="4986" w:type="dxa"/>
          </w:tcPr>
          <w:p w14:paraId="02FFE3F6" w14:textId="77777777" w:rsidR="004F2A1A" w:rsidRDefault="004F2A1A" w:rsidP="00220994">
            <w:r>
              <w:t xml:space="preserve">A timeline for events in the case appears in the middle of the ribbon. For further details, select the </w:t>
            </w:r>
            <w:r w:rsidRPr="00121568">
              <w:rPr>
                <w:b/>
                <w:bCs/>
              </w:rPr>
              <w:t>Show Details</w:t>
            </w:r>
            <w:r>
              <w:t xml:space="preserve"> drop-down below the timeline.</w:t>
            </w:r>
          </w:p>
        </w:tc>
      </w:tr>
      <w:tr w:rsidR="00121568" w14:paraId="5568B1D3" w14:textId="77777777" w:rsidTr="00121568">
        <w:trPr>
          <w:cantSplit/>
        </w:trPr>
        <w:tc>
          <w:tcPr>
            <w:tcW w:w="5437" w:type="dxa"/>
          </w:tcPr>
          <w:p w14:paraId="7B50ACA8" w14:textId="77777777" w:rsidR="004F2A1A" w:rsidRDefault="004F2A1A" w:rsidP="00220994">
            <w:pPr>
              <w:rPr>
                <w:noProof/>
              </w:rPr>
            </w:pPr>
            <w:r>
              <w:rPr>
                <w:noProof/>
              </w:rPr>
              <w:drawing>
                <wp:inline distT="0" distB="0" distL="0" distR="0" wp14:anchorId="0468A0BF" wp14:editId="3CEB84C5">
                  <wp:extent cx="2104762" cy="160952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104762" cy="1609524"/>
                          </a:xfrm>
                          <a:prstGeom prst="rect">
                            <a:avLst/>
                          </a:prstGeom>
                        </pic:spPr>
                      </pic:pic>
                    </a:graphicData>
                  </a:graphic>
                </wp:inline>
              </w:drawing>
            </w:r>
          </w:p>
        </w:tc>
        <w:tc>
          <w:tcPr>
            <w:tcW w:w="4986" w:type="dxa"/>
          </w:tcPr>
          <w:p w14:paraId="60FC9839" w14:textId="77777777" w:rsidR="004F2A1A" w:rsidRDefault="004F2A1A" w:rsidP="00220994">
            <w:r>
              <w:t>On the right side of the ribbon, the case SLA appears. The circle changes color as the SLA gets closer to breaching. It starts as green, to yellow, and finally to red, when the SLA is breached.</w:t>
            </w:r>
          </w:p>
        </w:tc>
      </w:tr>
      <w:tr w:rsidR="00121568" w14:paraId="7B92A3EB" w14:textId="77777777" w:rsidTr="00121568">
        <w:trPr>
          <w:cantSplit/>
        </w:trPr>
        <w:tc>
          <w:tcPr>
            <w:tcW w:w="5437" w:type="dxa"/>
          </w:tcPr>
          <w:p w14:paraId="2C7AD3CE" w14:textId="5B19F05C" w:rsidR="004F2A1A" w:rsidRDefault="00791512" w:rsidP="00220994">
            <w:pPr>
              <w:rPr>
                <w:noProof/>
              </w:rPr>
            </w:pPr>
            <w:r>
              <w:rPr>
                <w:noProof/>
              </w:rPr>
              <w:lastRenderedPageBreak/>
              <w:drawing>
                <wp:inline distT="0" distB="0" distL="0" distR="0" wp14:anchorId="0D26E4DF" wp14:editId="2827049F">
                  <wp:extent cx="2304762" cy="1723810"/>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304762" cy="1723810"/>
                          </a:xfrm>
                          <a:prstGeom prst="rect">
                            <a:avLst/>
                          </a:prstGeom>
                        </pic:spPr>
                      </pic:pic>
                    </a:graphicData>
                  </a:graphic>
                </wp:inline>
              </w:drawing>
            </w:r>
          </w:p>
        </w:tc>
        <w:tc>
          <w:tcPr>
            <w:tcW w:w="4986" w:type="dxa"/>
          </w:tcPr>
          <w:p w14:paraId="7F1C4BBE" w14:textId="77777777" w:rsidR="004F2A1A" w:rsidRDefault="004F2A1A" w:rsidP="00220994">
            <w:r>
              <w:t xml:space="preserve">To collapse the ribbon, select the </w:t>
            </w:r>
            <w:r w:rsidRPr="00121568">
              <w:rPr>
                <w:b/>
                <w:bCs/>
              </w:rPr>
              <w:t>up arrow</w:t>
            </w:r>
            <w:r>
              <w:t xml:space="preserve"> just above the </w:t>
            </w:r>
            <w:r w:rsidRPr="00121568">
              <w:rPr>
                <w:b/>
                <w:bCs/>
              </w:rPr>
              <w:t>Contact</w:t>
            </w:r>
            <w:r>
              <w:t xml:space="preserve"> section.</w:t>
            </w:r>
          </w:p>
        </w:tc>
      </w:tr>
      <w:tr w:rsidR="004F2A1A" w14:paraId="6BE7CECC" w14:textId="77777777" w:rsidTr="00121568">
        <w:trPr>
          <w:cantSplit/>
        </w:trPr>
        <w:tc>
          <w:tcPr>
            <w:tcW w:w="5437" w:type="dxa"/>
          </w:tcPr>
          <w:p w14:paraId="43A75DCA" w14:textId="51FBDED4" w:rsidR="004F2A1A" w:rsidRDefault="00791512" w:rsidP="00220994">
            <w:pPr>
              <w:rPr>
                <w:noProof/>
              </w:rPr>
            </w:pPr>
            <w:r>
              <w:rPr>
                <w:noProof/>
              </w:rPr>
              <w:drawing>
                <wp:inline distT="0" distB="0" distL="0" distR="0" wp14:anchorId="2327BC94" wp14:editId="342386EC">
                  <wp:extent cx="3084830" cy="2321560"/>
                  <wp:effectExtent l="0" t="0" r="127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84830" cy="2321560"/>
                          </a:xfrm>
                          <a:prstGeom prst="rect">
                            <a:avLst/>
                          </a:prstGeom>
                          <a:noFill/>
                          <a:ln>
                            <a:noFill/>
                          </a:ln>
                        </pic:spPr>
                      </pic:pic>
                    </a:graphicData>
                  </a:graphic>
                </wp:inline>
              </w:drawing>
            </w:r>
          </w:p>
        </w:tc>
        <w:tc>
          <w:tcPr>
            <w:tcW w:w="4986" w:type="dxa"/>
          </w:tcPr>
          <w:p w14:paraId="06C5EC1F" w14:textId="77777777" w:rsidR="004F2A1A" w:rsidRDefault="004F2A1A" w:rsidP="00220994">
            <w:r>
              <w:t xml:space="preserve">When we are viewing a saved case, the </w:t>
            </w:r>
            <w:r w:rsidRPr="00AA62C7">
              <w:rPr>
                <w:b/>
                <w:bCs/>
              </w:rPr>
              <w:t>Details</w:t>
            </w:r>
            <w:r>
              <w:t xml:space="preserve"> tab is selected by default. </w:t>
            </w:r>
          </w:p>
          <w:p w14:paraId="72001DA7" w14:textId="77777777" w:rsidR="004F2A1A" w:rsidRDefault="004F2A1A" w:rsidP="00220994">
            <w:r>
              <w:t xml:space="preserve">Within the Details tab, there are several panels. The </w:t>
            </w:r>
            <w:r w:rsidRPr="00AA62C7">
              <w:rPr>
                <w:b/>
                <w:bCs/>
              </w:rPr>
              <w:t>Case</w:t>
            </w:r>
            <w:r>
              <w:t xml:space="preserve"> panel is at the top of the list of panels.</w:t>
            </w:r>
          </w:p>
          <w:p w14:paraId="097E78F2" w14:textId="77777777" w:rsidR="004F2A1A" w:rsidRDefault="004F2A1A" w:rsidP="00220994">
            <w:r>
              <w:t>By default, all of these panels are expanded. This can result in a lot of scrolling to find what you are looking for.</w:t>
            </w:r>
          </w:p>
          <w:p w14:paraId="53F29755" w14:textId="77777777" w:rsidR="004F2A1A" w:rsidRDefault="004F2A1A" w:rsidP="00220994">
            <w:r>
              <w:t xml:space="preserve">Notice the </w:t>
            </w:r>
            <w:r w:rsidRPr="00AA62C7">
              <w:rPr>
                <w:b/>
                <w:bCs/>
              </w:rPr>
              <w:t>up arrow</w:t>
            </w:r>
            <w:r>
              <w:t xml:space="preserve"> on the right side of the </w:t>
            </w:r>
            <w:r w:rsidRPr="00AA62C7">
              <w:rPr>
                <w:b/>
                <w:bCs/>
              </w:rPr>
              <w:t>Case</w:t>
            </w:r>
            <w:r>
              <w:t xml:space="preserve"> panel (next to the scrollbar.)</w:t>
            </w:r>
          </w:p>
          <w:p w14:paraId="1CA4734B" w14:textId="77777777" w:rsidR="004F2A1A" w:rsidRDefault="004F2A1A" w:rsidP="00220994">
            <w:r>
              <w:t xml:space="preserve">To collapse the </w:t>
            </w:r>
            <w:r w:rsidRPr="00AA62C7">
              <w:rPr>
                <w:b/>
                <w:bCs/>
              </w:rPr>
              <w:t>Case</w:t>
            </w:r>
            <w:r>
              <w:t xml:space="preserve"> panel, select the </w:t>
            </w:r>
            <w:r w:rsidRPr="00AA62C7">
              <w:rPr>
                <w:b/>
                <w:bCs/>
              </w:rPr>
              <w:t>up arrow</w:t>
            </w:r>
            <w:r>
              <w:t>.</w:t>
            </w:r>
          </w:p>
        </w:tc>
      </w:tr>
      <w:tr w:rsidR="004F2A1A" w14:paraId="6831C69A" w14:textId="77777777" w:rsidTr="00121568">
        <w:trPr>
          <w:cantSplit/>
        </w:trPr>
        <w:tc>
          <w:tcPr>
            <w:tcW w:w="5437" w:type="dxa"/>
          </w:tcPr>
          <w:p w14:paraId="36F55E0C" w14:textId="77777777" w:rsidR="004F2A1A" w:rsidRDefault="004F2A1A" w:rsidP="00220994">
            <w:pPr>
              <w:rPr>
                <w:noProof/>
              </w:rPr>
            </w:pPr>
            <w:r>
              <w:rPr>
                <w:noProof/>
              </w:rPr>
              <w:drawing>
                <wp:inline distT="0" distB="0" distL="0" distR="0" wp14:anchorId="7260EE1C" wp14:editId="0B9B9EA3">
                  <wp:extent cx="3124863" cy="1542364"/>
                  <wp:effectExtent l="0" t="0" r="0" b="12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33463" cy="1546609"/>
                          </a:xfrm>
                          <a:prstGeom prst="rect">
                            <a:avLst/>
                          </a:prstGeom>
                        </pic:spPr>
                      </pic:pic>
                    </a:graphicData>
                  </a:graphic>
                </wp:inline>
              </w:drawing>
            </w:r>
          </w:p>
        </w:tc>
        <w:tc>
          <w:tcPr>
            <w:tcW w:w="4986" w:type="dxa"/>
          </w:tcPr>
          <w:p w14:paraId="7E25C899" w14:textId="77777777" w:rsidR="004F2A1A" w:rsidRDefault="004F2A1A" w:rsidP="00220994">
            <w:r>
              <w:t xml:space="preserve">The </w:t>
            </w:r>
            <w:r w:rsidRPr="00AA62C7">
              <w:rPr>
                <w:b/>
                <w:bCs/>
              </w:rPr>
              <w:t>Case</w:t>
            </w:r>
            <w:r>
              <w:t xml:space="preserve"> panel is now hidden.</w:t>
            </w:r>
          </w:p>
          <w:p w14:paraId="0A8D9869" w14:textId="77777777" w:rsidR="004F2A1A" w:rsidRDefault="004F2A1A" w:rsidP="00220994">
            <w:r>
              <w:t xml:space="preserve">This saves me work because, instead of having to scroll down to the </w:t>
            </w:r>
            <w:r w:rsidRPr="00AA62C7">
              <w:rPr>
                <w:b/>
                <w:bCs/>
              </w:rPr>
              <w:t>Additional Information</w:t>
            </w:r>
            <w:r>
              <w:t xml:space="preserve"> panel, I can simply collapse the </w:t>
            </w:r>
            <w:r w:rsidRPr="00AA62C7">
              <w:rPr>
                <w:b/>
                <w:bCs/>
              </w:rPr>
              <w:t>Case</w:t>
            </w:r>
            <w:r>
              <w:t xml:space="preserve"> panel.</w:t>
            </w:r>
          </w:p>
          <w:p w14:paraId="751CAD50" w14:textId="77777777" w:rsidR="004F2A1A" w:rsidRDefault="004F2A1A" w:rsidP="00220994"/>
        </w:tc>
      </w:tr>
    </w:tbl>
    <w:p w14:paraId="589CFB8E" w14:textId="77777777" w:rsidR="004F2A1A" w:rsidRDefault="004F2A1A" w:rsidP="000449AB">
      <w:pPr>
        <w:pStyle w:val="Heading2"/>
      </w:pPr>
      <w:bookmarkStart w:id="88" w:name="_Toc106170226"/>
      <w:r>
        <w:lastRenderedPageBreak/>
        <w:t>Zoom Options</w:t>
      </w:r>
      <w:bookmarkEnd w:id="88"/>
    </w:p>
    <w:p w14:paraId="196B48DC" w14:textId="77777777" w:rsidR="004F2A1A" w:rsidRDefault="004F2A1A" w:rsidP="005E4FB5">
      <w:pPr>
        <w:keepNext/>
        <w:keepLines/>
      </w:pPr>
      <w:r>
        <w:t>While working in ServiceNow, you can also use the browser zoom in or out options to see more of the screen. There are multiple ways to do this.</w:t>
      </w:r>
    </w:p>
    <w:tbl>
      <w:tblPr>
        <w:tblStyle w:val="TableGrid"/>
        <w:tblW w:w="0" w:type="auto"/>
        <w:tblLook w:val="04A0" w:firstRow="1" w:lastRow="0" w:firstColumn="1" w:lastColumn="0" w:noHBand="0" w:noVBand="1"/>
      </w:tblPr>
      <w:tblGrid>
        <w:gridCol w:w="5326"/>
        <w:gridCol w:w="5097"/>
      </w:tblGrid>
      <w:tr w:rsidR="004F2A1A" w14:paraId="6E17A35D" w14:textId="77777777" w:rsidTr="00220994">
        <w:trPr>
          <w:cantSplit/>
        </w:trPr>
        <w:tc>
          <w:tcPr>
            <w:tcW w:w="5395" w:type="dxa"/>
          </w:tcPr>
          <w:p w14:paraId="43D6E455" w14:textId="77777777" w:rsidR="004F2A1A" w:rsidRDefault="004F2A1A" w:rsidP="00220994">
            <w:pPr>
              <w:rPr>
                <w:noProof/>
              </w:rPr>
            </w:pPr>
            <w:r>
              <w:rPr>
                <w:noProof/>
              </w:rPr>
              <w:drawing>
                <wp:inline distT="0" distB="0" distL="0" distR="0" wp14:anchorId="6C218D6F" wp14:editId="5E3BBA55">
                  <wp:extent cx="2130950" cy="1886637"/>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135618" cy="1890770"/>
                          </a:xfrm>
                          <a:prstGeom prst="rect">
                            <a:avLst/>
                          </a:prstGeom>
                        </pic:spPr>
                      </pic:pic>
                    </a:graphicData>
                  </a:graphic>
                </wp:inline>
              </w:drawing>
            </w:r>
          </w:p>
        </w:tc>
        <w:tc>
          <w:tcPr>
            <w:tcW w:w="5395" w:type="dxa"/>
          </w:tcPr>
          <w:p w14:paraId="26026480" w14:textId="77777777" w:rsidR="004F2A1A" w:rsidRDefault="004F2A1A" w:rsidP="00220994">
            <w:r>
              <w:t xml:space="preserve">Zoom options are available from the </w:t>
            </w:r>
            <w:r w:rsidRPr="00AA62C7">
              <w:rPr>
                <w:b/>
                <w:bCs/>
              </w:rPr>
              <w:t>3 dots menu</w:t>
            </w:r>
            <w:r>
              <w:t xml:space="preserve"> in the top right-hand corner of the browser.</w:t>
            </w:r>
          </w:p>
          <w:p w14:paraId="44D65140" w14:textId="77777777" w:rsidR="004F2A1A" w:rsidRDefault="004F2A1A" w:rsidP="00220994">
            <w:r>
              <w:t>Notice the + and - t</w:t>
            </w:r>
            <w:r w:rsidRPr="006346B8">
              <w:t xml:space="preserve">o the right of the </w:t>
            </w:r>
            <w:r w:rsidRPr="00AA62C7">
              <w:rPr>
                <w:b/>
                <w:bCs/>
              </w:rPr>
              <w:t>Zoom</w:t>
            </w:r>
            <w:r>
              <w:t xml:space="preserve"> option.</w:t>
            </w:r>
          </w:p>
          <w:p w14:paraId="6CF7DA6A" w14:textId="77777777" w:rsidR="004F2A1A" w:rsidRDefault="004F2A1A" w:rsidP="004835FF">
            <w:pPr>
              <w:pStyle w:val="ListParagraph"/>
              <w:numPr>
                <w:ilvl w:val="0"/>
                <w:numId w:val="36"/>
              </w:numPr>
              <w:spacing w:before="240" w:after="0"/>
            </w:pPr>
            <w:r w:rsidRPr="00C55B9C">
              <w:t xml:space="preserve">The - (minus) zooms the screen </w:t>
            </w:r>
            <w:r w:rsidRPr="00AA62C7">
              <w:rPr>
                <w:b/>
                <w:bCs/>
              </w:rPr>
              <w:t>out</w:t>
            </w:r>
            <w:r>
              <w:rPr>
                <w:b/>
                <w:bCs/>
              </w:rPr>
              <w:t>ward</w:t>
            </w:r>
            <w:r w:rsidRPr="00C55B9C">
              <w:t xml:space="preserve">, so you can see more of the screen. This </w:t>
            </w:r>
            <w:r>
              <w:t>helps</w:t>
            </w:r>
            <w:r w:rsidRPr="00C55B9C">
              <w:t xml:space="preserve"> minimize scrolling if you are reviewing a large screenshot or lengthy </w:t>
            </w:r>
            <w:r>
              <w:t>comment</w:t>
            </w:r>
            <w:r w:rsidRPr="00C55B9C">
              <w:t xml:space="preserve"> a customer sent.</w:t>
            </w:r>
          </w:p>
          <w:p w14:paraId="7B83105C" w14:textId="77777777" w:rsidR="004F2A1A" w:rsidRPr="00C55B9C" w:rsidRDefault="004F2A1A" w:rsidP="004835FF">
            <w:pPr>
              <w:pStyle w:val="ListParagraph"/>
              <w:numPr>
                <w:ilvl w:val="0"/>
                <w:numId w:val="36"/>
              </w:numPr>
              <w:spacing w:before="240" w:after="0"/>
            </w:pPr>
            <w:r>
              <w:t>The + (plus) zooms the screen inward, so you see less of the screen, but more detail. You might use this option if you need to zoom in to see details in a screenshot.</w:t>
            </w:r>
          </w:p>
        </w:tc>
      </w:tr>
      <w:tr w:rsidR="004F2A1A" w14:paraId="53A83263" w14:textId="77777777" w:rsidTr="00220994">
        <w:trPr>
          <w:cantSplit/>
        </w:trPr>
        <w:tc>
          <w:tcPr>
            <w:tcW w:w="5395" w:type="dxa"/>
          </w:tcPr>
          <w:p w14:paraId="1BE31010" w14:textId="77777777" w:rsidR="004F2A1A" w:rsidRDefault="004F2A1A" w:rsidP="00220994">
            <w:pPr>
              <w:rPr>
                <w:noProof/>
              </w:rPr>
            </w:pPr>
            <w:r>
              <w:rPr>
                <w:noProof/>
              </w:rPr>
              <w:drawing>
                <wp:inline distT="0" distB="0" distL="0" distR="0" wp14:anchorId="34683502" wp14:editId="1CC6574F">
                  <wp:extent cx="2798860" cy="1045890"/>
                  <wp:effectExtent l="0" t="0" r="1905"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15026" cy="1051931"/>
                          </a:xfrm>
                          <a:prstGeom prst="rect">
                            <a:avLst/>
                          </a:prstGeom>
                        </pic:spPr>
                      </pic:pic>
                    </a:graphicData>
                  </a:graphic>
                </wp:inline>
              </w:drawing>
            </w:r>
          </w:p>
        </w:tc>
        <w:tc>
          <w:tcPr>
            <w:tcW w:w="5395" w:type="dxa"/>
          </w:tcPr>
          <w:p w14:paraId="70EBF13A" w14:textId="77777777" w:rsidR="004F2A1A" w:rsidRDefault="004F2A1A" w:rsidP="00220994">
            <w:r>
              <w:t xml:space="preserve">The plus and minus are also available from the </w:t>
            </w:r>
            <w:r w:rsidRPr="00AA62C7">
              <w:rPr>
                <w:b/>
                <w:bCs/>
              </w:rPr>
              <w:t>magnifying glass</w:t>
            </w:r>
            <w:r>
              <w:t xml:space="preserve"> on the right side of the address bar, in the top right hand corner of the browser.</w:t>
            </w:r>
          </w:p>
          <w:p w14:paraId="26923FD9" w14:textId="77777777" w:rsidR="004F2A1A" w:rsidRDefault="004F2A1A" w:rsidP="00220994"/>
        </w:tc>
      </w:tr>
    </w:tbl>
    <w:p w14:paraId="76A1CF89" w14:textId="77777777" w:rsidR="004F2A1A" w:rsidRDefault="004F2A1A"/>
    <w:p w14:paraId="38A3B73A" w14:textId="77777777" w:rsidR="004F2A1A" w:rsidRDefault="004F2A1A" w:rsidP="000449AB">
      <w:pPr>
        <w:pStyle w:val="Heading2"/>
      </w:pPr>
      <w:bookmarkStart w:id="89" w:name="_Toc106170227"/>
      <w:r>
        <w:t>HTML / Rich text Editor</w:t>
      </w:r>
      <w:bookmarkEnd w:id="89"/>
    </w:p>
    <w:p w14:paraId="7BB8FAAB" w14:textId="77777777" w:rsidR="004F2A1A" w:rsidRDefault="004F2A1A" w:rsidP="001E67CE">
      <w:r>
        <w:t xml:space="preserve">The Agent Workspace offers an HTML Editor feature so you can </w:t>
      </w:r>
      <w:r w:rsidRPr="0053647F">
        <w:t>copy/paste images and screenshots into additional comments and work notes, bullet point, italicize, etc.</w:t>
      </w:r>
    </w:p>
    <w:tbl>
      <w:tblPr>
        <w:tblStyle w:val="TableGrid"/>
        <w:tblW w:w="0" w:type="auto"/>
        <w:tblLook w:val="04A0" w:firstRow="1" w:lastRow="0" w:firstColumn="1" w:lastColumn="0" w:noHBand="0" w:noVBand="1"/>
      </w:tblPr>
      <w:tblGrid>
        <w:gridCol w:w="5239"/>
        <w:gridCol w:w="5184"/>
      </w:tblGrid>
      <w:tr w:rsidR="004F2A1A" w14:paraId="29BC62BD" w14:textId="77777777" w:rsidTr="00AA62C7">
        <w:trPr>
          <w:cantSplit/>
        </w:trPr>
        <w:tc>
          <w:tcPr>
            <w:tcW w:w="5395" w:type="dxa"/>
          </w:tcPr>
          <w:p w14:paraId="027560B8" w14:textId="77777777" w:rsidR="004F2A1A" w:rsidRDefault="004F2A1A" w:rsidP="003E0650">
            <w:pPr>
              <w:rPr>
                <w:noProof/>
              </w:rPr>
            </w:pPr>
            <w:r>
              <w:rPr>
                <w:noProof/>
              </w:rPr>
              <w:drawing>
                <wp:inline distT="0" distB="0" distL="0" distR="0" wp14:anchorId="0010336A" wp14:editId="08912874">
                  <wp:extent cx="1176793" cy="1191086"/>
                  <wp:effectExtent l="0" t="0" r="4445" b="952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48"/>
                          <a:stretch>
                            <a:fillRect/>
                          </a:stretch>
                        </pic:blipFill>
                        <pic:spPr>
                          <a:xfrm>
                            <a:off x="0" y="0"/>
                            <a:ext cx="1179969" cy="1194300"/>
                          </a:xfrm>
                          <a:prstGeom prst="rect">
                            <a:avLst/>
                          </a:prstGeom>
                        </pic:spPr>
                      </pic:pic>
                    </a:graphicData>
                  </a:graphic>
                </wp:inline>
              </w:drawing>
            </w:r>
          </w:p>
        </w:tc>
        <w:tc>
          <w:tcPr>
            <w:tcW w:w="5395" w:type="dxa"/>
          </w:tcPr>
          <w:p w14:paraId="6C0C2A37" w14:textId="77777777" w:rsidR="004F2A1A" w:rsidRDefault="004F2A1A" w:rsidP="003E0650">
            <w:r>
              <w:t xml:space="preserve">To access the </w:t>
            </w:r>
            <w:r w:rsidRPr="00AA62C7">
              <w:rPr>
                <w:b/>
                <w:bCs/>
              </w:rPr>
              <w:t>Rich Text Editor</w:t>
            </w:r>
            <w:r>
              <w:t>, we need to view a case that has been saved.</w:t>
            </w:r>
          </w:p>
        </w:tc>
      </w:tr>
    </w:tbl>
    <w:tbl>
      <w:tblPr>
        <w:tblStyle w:val="TableGrid10"/>
        <w:tblW w:w="0" w:type="auto"/>
        <w:tblLook w:val="04A0" w:firstRow="1" w:lastRow="0" w:firstColumn="1" w:lastColumn="0" w:noHBand="0" w:noVBand="1"/>
      </w:tblPr>
      <w:tblGrid>
        <w:gridCol w:w="5391"/>
        <w:gridCol w:w="5032"/>
      </w:tblGrid>
      <w:tr w:rsidR="004F2A1A" w:rsidRPr="00104CCE" w14:paraId="52798BEF" w14:textId="77777777" w:rsidTr="003E0650">
        <w:trPr>
          <w:cantSplit/>
        </w:trPr>
        <w:tc>
          <w:tcPr>
            <w:tcW w:w="5395" w:type="dxa"/>
          </w:tcPr>
          <w:p w14:paraId="3B24C6A6" w14:textId="77777777" w:rsidR="004F2A1A" w:rsidRPr="00104CCE" w:rsidRDefault="004F2A1A" w:rsidP="003E0650">
            <w:pPr>
              <w:rPr>
                <w:rFonts w:cstheme="minorHAnsi"/>
                <w:szCs w:val="22"/>
              </w:rPr>
            </w:pPr>
            <w:r>
              <w:rPr>
                <w:noProof/>
              </w:rPr>
              <w:drawing>
                <wp:inline distT="0" distB="0" distL="0" distR="0" wp14:anchorId="43C98D6F" wp14:editId="2643B1AA">
                  <wp:extent cx="3252084" cy="1484354"/>
                  <wp:effectExtent l="0" t="0" r="5715" b="1905"/>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265"/>
                          <a:stretch>
                            <a:fillRect/>
                          </a:stretch>
                        </pic:blipFill>
                        <pic:spPr>
                          <a:xfrm>
                            <a:off x="0" y="0"/>
                            <a:ext cx="3258003" cy="1487056"/>
                          </a:xfrm>
                          <a:prstGeom prst="rect">
                            <a:avLst/>
                          </a:prstGeom>
                        </pic:spPr>
                      </pic:pic>
                    </a:graphicData>
                  </a:graphic>
                </wp:inline>
              </w:drawing>
            </w:r>
          </w:p>
        </w:tc>
        <w:tc>
          <w:tcPr>
            <w:tcW w:w="5395" w:type="dxa"/>
          </w:tcPr>
          <w:p w14:paraId="0CE5ADEB" w14:textId="77777777" w:rsidR="004F2A1A" w:rsidRDefault="004F2A1A" w:rsidP="003E0650">
            <w:pPr>
              <w:rPr>
                <w:rFonts w:cstheme="minorHAnsi"/>
                <w:szCs w:val="22"/>
              </w:rPr>
            </w:pPr>
            <w:r>
              <w:rPr>
                <w:rFonts w:cstheme="minorHAnsi"/>
                <w:szCs w:val="22"/>
              </w:rPr>
              <w:t xml:space="preserve">Once a case is saved, the </w:t>
            </w:r>
            <w:r w:rsidRPr="00EA25F4">
              <w:rPr>
                <w:rFonts w:cstheme="minorHAnsi"/>
                <w:b/>
                <w:bCs/>
                <w:szCs w:val="22"/>
              </w:rPr>
              <w:t>Toggle compose settings</w:t>
            </w:r>
            <w:r>
              <w:rPr>
                <w:rFonts w:cstheme="minorHAnsi"/>
                <w:szCs w:val="22"/>
              </w:rPr>
              <w:t xml:space="preserve"> option appears in the </w:t>
            </w:r>
            <w:r w:rsidRPr="00EA25F4">
              <w:rPr>
                <w:rFonts w:cstheme="minorHAnsi"/>
                <w:b/>
                <w:bCs/>
                <w:szCs w:val="22"/>
              </w:rPr>
              <w:t>Compose</w:t>
            </w:r>
            <w:r>
              <w:rPr>
                <w:rFonts w:cstheme="minorHAnsi"/>
                <w:szCs w:val="22"/>
              </w:rPr>
              <w:t xml:space="preserve"> area (where we enter comments and work notes).</w:t>
            </w:r>
          </w:p>
          <w:p w14:paraId="624DBB27" w14:textId="77777777" w:rsidR="004F2A1A" w:rsidRPr="00104CCE" w:rsidRDefault="004F2A1A" w:rsidP="003E0650">
            <w:pPr>
              <w:rPr>
                <w:rFonts w:cstheme="minorHAnsi"/>
                <w:szCs w:val="22"/>
              </w:rPr>
            </w:pPr>
            <w:r>
              <w:rPr>
                <w:rFonts w:cstheme="minorHAnsi"/>
                <w:szCs w:val="22"/>
              </w:rPr>
              <w:t>This option does not appear until the case has been saved.</w:t>
            </w:r>
          </w:p>
          <w:p w14:paraId="5B11BC81" w14:textId="77777777" w:rsidR="004F2A1A" w:rsidRPr="00104CCE" w:rsidRDefault="004F2A1A" w:rsidP="003E0650">
            <w:pPr>
              <w:rPr>
                <w:rFonts w:cstheme="minorHAnsi"/>
                <w:szCs w:val="22"/>
              </w:rPr>
            </w:pPr>
          </w:p>
        </w:tc>
      </w:tr>
      <w:tr w:rsidR="004F2A1A" w:rsidRPr="00104CCE" w14:paraId="318AE75A" w14:textId="77777777" w:rsidTr="003E0650">
        <w:trPr>
          <w:cantSplit/>
        </w:trPr>
        <w:tc>
          <w:tcPr>
            <w:tcW w:w="5395" w:type="dxa"/>
          </w:tcPr>
          <w:p w14:paraId="1BFA3F52" w14:textId="77777777" w:rsidR="004F2A1A" w:rsidRDefault="004F2A1A" w:rsidP="003E0650">
            <w:pPr>
              <w:rPr>
                <w:noProof/>
              </w:rPr>
            </w:pPr>
            <w:r>
              <w:rPr>
                <w:noProof/>
              </w:rPr>
              <w:lastRenderedPageBreak/>
              <w:drawing>
                <wp:inline distT="0" distB="0" distL="0" distR="0" wp14:anchorId="0E037BF6" wp14:editId="36B73E7F">
                  <wp:extent cx="3228230" cy="2187319"/>
                  <wp:effectExtent l="0" t="0" r="0" b="381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pic:nvPicPr>
                        <pic:blipFill>
                          <a:blip r:embed="rId266"/>
                          <a:stretch>
                            <a:fillRect/>
                          </a:stretch>
                        </pic:blipFill>
                        <pic:spPr>
                          <a:xfrm>
                            <a:off x="0" y="0"/>
                            <a:ext cx="3249466" cy="2201707"/>
                          </a:xfrm>
                          <a:prstGeom prst="rect">
                            <a:avLst/>
                          </a:prstGeom>
                        </pic:spPr>
                      </pic:pic>
                    </a:graphicData>
                  </a:graphic>
                </wp:inline>
              </w:drawing>
            </w:r>
          </w:p>
        </w:tc>
        <w:tc>
          <w:tcPr>
            <w:tcW w:w="5395" w:type="dxa"/>
          </w:tcPr>
          <w:p w14:paraId="6A5BEB0D" w14:textId="77777777" w:rsidR="004F2A1A" w:rsidRDefault="004F2A1A" w:rsidP="003E0650">
            <w:pPr>
              <w:rPr>
                <w:rFonts w:cstheme="minorHAnsi"/>
              </w:rPr>
            </w:pPr>
            <w:r>
              <w:rPr>
                <w:rFonts w:cstheme="minorHAnsi"/>
              </w:rPr>
              <w:t xml:space="preserve">Under </w:t>
            </w:r>
            <w:r w:rsidRPr="001E67CE">
              <w:rPr>
                <w:rFonts w:cstheme="minorHAnsi"/>
                <w:b/>
                <w:bCs/>
              </w:rPr>
              <w:t>Toggle compose settings</w:t>
            </w:r>
            <w:r>
              <w:rPr>
                <w:rFonts w:cstheme="minorHAnsi"/>
              </w:rPr>
              <w:t xml:space="preserve">, select the slider to enable </w:t>
            </w:r>
            <w:r w:rsidRPr="001E67CE">
              <w:rPr>
                <w:rFonts w:cstheme="minorHAnsi"/>
                <w:b/>
                <w:bCs/>
              </w:rPr>
              <w:t>Rich text editor</w:t>
            </w:r>
            <w:r>
              <w:rPr>
                <w:rFonts w:cstheme="minorHAnsi"/>
              </w:rPr>
              <w:t>.</w:t>
            </w:r>
          </w:p>
          <w:p w14:paraId="63554FC0" w14:textId="77777777" w:rsidR="004F2A1A" w:rsidRDefault="004F2A1A" w:rsidP="003E0650">
            <w:pPr>
              <w:rPr>
                <w:rFonts w:cstheme="minorHAnsi"/>
              </w:rPr>
            </w:pPr>
            <w:r>
              <w:rPr>
                <w:rFonts w:cstheme="minorHAnsi"/>
              </w:rPr>
              <w:t xml:space="preserve">When the </w:t>
            </w:r>
            <w:r w:rsidRPr="00AA62C7">
              <w:rPr>
                <w:rFonts w:cstheme="minorHAnsi"/>
                <w:b/>
                <w:bCs/>
              </w:rPr>
              <w:t>Rich text editor</w:t>
            </w:r>
            <w:r>
              <w:rPr>
                <w:rFonts w:cstheme="minorHAnsi"/>
              </w:rPr>
              <w:t xml:space="preserve"> option is enabled, comments and work notes display options for bold text, bullets, etc.</w:t>
            </w:r>
          </w:p>
          <w:p w14:paraId="5AE16685" w14:textId="77777777" w:rsidR="004F2A1A" w:rsidRDefault="004F2A1A" w:rsidP="003E0650">
            <w:pPr>
              <w:rPr>
                <w:rFonts w:cstheme="minorHAnsi"/>
              </w:rPr>
            </w:pPr>
            <w:r>
              <w:rPr>
                <w:rFonts w:cstheme="minorHAnsi"/>
              </w:rPr>
              <w:t>You can also paste screenshots into comments and work notes.</w:t>
            </w:r>
          </w:p>
          <w:p w14:paraId="1426DA21" w14:textId="77777777" w:rsidR="004F2A1A" w:rsidRDefault="004F2A1A" w:rsidP="003E0650">
            <w:pPr>
              <w:rPr>
                <w:rFonts w:cstheme="minorHAnsi"/>
              </w:rPr>
            </w:pPr>
            <w:r w:rsidRPr="00177B2B">
              <w:rPr>
                <w:rFonts w:cstheme="minorHAnsi"/>
              </w:rPr>
              <w:t xml:space="preserve">Once enabled, </w:t>
            </w:r>
            <w:r w:rsidRPr="001E67CE">
              <w:rPr>
                <w:rFonts w:cstheme="minorHAnsi"/>
                <w:b/>
                <w:bCs/>
              </w:rPr>
              <w:t>Rich text editor</w:t>
            </w:r>
            <w:r>
              <w:rPr>
                <w:rFonts w:cstheme="minorHAnsi"/>
              </w:rPr>
              <w:t xml:space="preserve"> remains available for additional comments and work notes.</w:t>
            </w:r>
          </w:p>
        </w:tc>
      </w:tr>
      <w:bookmarkEnd w:id="83"/>
    </w:tbl>
    <w:p w14:paraId="38DA267C" w14:textId="77777777" w:rsidR="004F2A1A" w:rsidRDefault="004F2A1A" w:rsidP="00816C4E"/>
    <w:p w14:paraId="24034521" w14:textId="77777777" w:rsidR="004F2A1A" w:rsidRDefault="004F2A1A">
      <w:pPr>
        <w:widowControl/>
        <w:spacing w:after="160" w:line="259" w:lineRule="auto"/>
      </w:pPr>
      <w:r>
        <w:br w:type="page"/>
      </w:r>
    </w:p>
    <w:p w14:paraId="2C7FD3EA" w14:textId="77777777" w:rsidR="004F2A1A" w:rsidRDefault="004F2A1A" w:rsidP="000449AB">
      <w:pPr>
        <w:pStyle w:val="Heading2"/>
      </w:pPr>
      <w:bookmarkStart w:id="90" w:name="_Toc106170228"/>
      <w:bookmarkStart w:id="91" w:name="_Hlk74207754"/>
      <w:r>
        <w:lastRenderedPageBreak/>
        <w:t>Customize the Agent Workspace</w:t>
      </w:r>
      <w:r w:rsidRPr="00692568">
        <w:t xml:space="preserve">: SLIDE </w:t>
      </w:r>
      <w:r>
        <w:t>17</w:t>
      </w:r>
      <w:bookmarkEnd w:id="90"/>
    </w:p>
    <w:p w14:paraId="3EF17214" w14:textId="77777777" w:rsidR="004F2A1A" w:rsidRDefault="004F2A1A" w:rsidP="00816C4E">
      <w:r>
        <w:rPr>
          <w:noProof/>
        </w:rPr>
        <w:drawing>
          <wp:inline distT="0" distB="0" distL="0" distR="0" wp14:anchorId="2EE55578" wp14:editId="2F0CB370">
            <wp:extent cx="6837381" cy="3820636"/>
            <wp:effectExtent l="0" t="0" r="190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267">
                      <a:extLst>
                        <a:ext uri="{28A0092B-C50C-407E-A947-70E740481C1C}">
                          <a14:useLocalDpi xmlns:a14="http://schemas.microsoft.com/office/drawing/2010/main" val="0"/>
                        </a:ext>
                      </a:extLst>
                    </a:blip>
                    <a:stretch>
                      <a:fillRect/>
                    </a:stretch>
                  </pic:blipFill>
                  <pic:spPr>
                    <a:xfrm>
                      <a:off x="0" y="0"/>
                      <a:ext cx="6837381" cy="3820636"/>
                    </a:xfrm>
                    <a:prstGeom prst="rect">
                      <a:avLst/>
                    </a:prstGeom>
                  </pic:spPr>
                </pic:pic>
              </a:graphicData>
            </a:graphic>
          </wp:inline>
        </w:drawing>
      </w:r>
    </w:p>
    <w:bookmarkEnd w:id="91"/>
    <w:p w14:paraId="4FB23A56" w14:textId="77777777" w:rsidR="004F2A1A" w:rsidRDefault="004F2A1A">
      <w:pPr>
        <w:widowControl/>
        <w:spacing w:after="160" w:line="259" w:lineRule="auto"/>
        <w:rPr>
          <w:rFonts w:cstheme="minorHAnsi"/>
          <w:b/>
          <w:sz w:val="28"/>
          <w:szCs w:val="28"/>
        </w:rPr>
      </w:pPr>
      <w:r>
        <w:br w:type="page"/>
      </w:r>
      <w:bookmarkEnd w:id="84"/>
    </w:p>
    <w:p w14:paraId="0374E39E" w14:textId="77777777" w:rsidR="004F2A1A" w:rsidRPr="00692568" w:rsidRDefault="004F2A1A" w:rsidP="000449AB">
      <w:pPr>
        <w:pStyle w:val="Heading2"/>
      </w:pPr>
      <w:bookmarkStart w:id="92" w:name="_Toc106170229"/>
      <w:r w:rsidRPr="00692568">
        <w:lastRenderedPageBreak/>
        <w:t xml:space="preserve">Claim Cases: Locate Unassigned Cases: SLIDE </w:t>
      </w:r>
      <w:bookmarkEnd w:id="87"/>
      <w:r>
        <w:t>18</w:t>
      </w:r>
      <w:bookmarkEnd w:id="92"/>
    </w:p>
    <w:p w14:paraId="364CC6DE" w14:textId="574D43D9" w:rsidR="004F2A1A" w:rsidRPr="00692568" w:rsidRDefault="004048BA" w:rsidP="00B645E0">
      <w:r>
        <w:rPr>
          <w:noProof/>
        </w:rPr>
        <w:drawing>
          <wp:inline distT="0" distB="0" distL="0" distR="0" wp14:anchorId="4A30BE23" wp14:editId="33C1FE0A">
            <wp:extent cx="6624955" cy="3747135"/>
            <wp:effectExtent l="0" t="0" r="4445" b="5715"/>
            <wp:docPr id="216" name="Picture 2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application, website&#10;&#10;Description automatically generated"/>
                    <pic:cNvPicPr/>
                  </pic:nvPicPr>
                  <pic:blipFill>
                    <a:blip r:embed="rId268"/>
                    <a:stretch>
                      <a:fillRect/>
                    </a:stretch>
                  </pic:blipFill>
                  <pic:spPr>
                    <a:xfrm>
                      <a:off x="0" y="0"/>
                      <a:ext cx="6624955" cy="3747135"/>
                    </a:xfrm>
                    <a:prstGeom prst="rect">
                      <a:avLst/>
                    </a:prstGeom>
                  </pic:spPr>
                </pic:pic>
              </a:graphicData>
            </a:graphic>
          </wp:inline>
        </w:drawing>
      </w:r>
    </w:p>
    <w:p w14:paraId="3A75FB68" w14:textId="77777777" w:rsidR="004F2A1A" w:rsidRPr="00692568" w:rsidRDefault="004F2A1A" w:rsidP="00B645E0">
      <w:pPr>
        <w:widowControl/>
        <w:spacing w:after="160" w:line="259" w:lineRule="auto"/>
      </w:pPr>
      <w:r w:rsidRPr="00692568">
        <w:t>Assigned groups are responsible for assigning cases to an individual on the team, or claiming cases from their queues.</w:t>
      </w:r>
    </w:p>
    <w:p w14:paraId="5B3A8691" w14:textId="77777777" w:rsidR="004F2A1A" w:rsidRPr="00692568" w:rsidRDefault="004F2A1A" w:rsidP="004835FF">
      <w:pPr>
        <w:widowControl/>
        <w:numPr>
          <w:ilvl w:val="0"/>
          <w:numId w:val="12"/>
        </w:numPr>
        <w:spacing w:after="160" w:line="259" w:lineRule="auto"/>
      </w:pPr>
      <w:r w:rsidRPr="00692568">
        <w:t xml:space="preserve">To </w:t>
      </w:r>
      <w:r>
        <w:t xml:space="preserve">view cases for your group(s) that are not yet assigned to an agent, select </w:t>
      </w:r>
      <w:r w:rsidRPr="009872FD">
        <w:rPr>
          <w:b/>
          <w:bCs/>
        </w:rPr>
        <w:t>Lists &gt; Unassigned for my groups</w:t>
      </w:r>
      <w:r>
        <w:t>.</w:t>
      </w:r>
      <w:r w:rsidRPr="00692568">
        <w:t xml:space="preserve"> </w:t>
      </w:r>
    </w:p>
    <w:p w14:paraId="6F4954F2" w14:textId="77777777" w:rsidR="004F2A1A" w:rsidRPr="00235184" w:rsidRDefault="004F2A1A" w:rsidP="004835FF">
      <w:pPr>
        <w:widowControl/>
        <w:numPr>
          <w:ilvl w:val="0"/>
          <w:numId w:val="12"/>
        </w:numPr>
        <w:spacing w:after="160" w:line="259" w:lineRule="auto"/>
      </w:pPr>
      <w:r w:rsidRPr="00235184">
        <w:t>To assign cases from the list select the case checkbox &gt; Edit &gt; update Assigned to field.</w:t>
      </w:r>
      <w:r>
        <w:t xml:space="preserve"> (The checkbox appears when you hover your mouse on the case in the list.)</w:t>
      </w:r>
    </w:p>
    <w:p w14:paraId="6B4CB3CF" w14:textId="77777777" w:rsidR="004F2A1A" w:rsidRDefault="004F2A1A">
      <w:pPr>
        <w:widowControl/>
        <w:spacing w:after="160" w:line="259" w:lineRule="auto"/>
        <w:rPr>
          <w:rFonts w:ascii="Arial" w:hAnsi="Arial" w:cs="Arial"/>
          <w:b/>
          <w:sz w:val="24"/>
          <w:szCs w:val="24"/>
        </w:rPr>
      </w:pPr>
      <w:bookmarkStart w:id="93" w:name="_Toc8826240"/>
      <w:r>
        <w:br w:type="page"/>
      </w:r>
    </w:p>
    <w:p w14:paraId="789AFB9D" w14:textId="77777777" w:rsidR="004F2A1A" w:rsidRPr="00692568" w:rsidRDefault="004F2A1A" w:rsidP="000449AB">
      <w:pPr>
        <w:pStyle w:val="Heading2"/>
      </w:pPr>
      <w:bookmarkStart w:id="94" w:name="_Toc106170230"/>
      <w:r w:rsidRPr="00692568">
        <w:lastRenderedPageBreak/>
        <w:t>Locate Unassigned Cases – DEMO</w:t>
      </w:r>
      <w:bookmarkEnd w:id="93"/>
      <w:bookmarkEnd w:id="94"/>
    </w:p>
    <w:p w14:paraId="6CB3BA22" w14:textId="77777777" w:rsidR="004F2A1A" w:rsidRDefault="004F2A1A" w:rsidP="00B645E0">
      <w:r w:rsidRPr="00692568">
        <w:t>Let’s look at finding cases that are not assigned to an agent.</w:t>
      </w:r>
    </w:p>
    <w:tbl>
      <w:tblPr>
        <w:tblStyle w:val="TableGrid71"/>
        <w:tblW w:w="0" w:type="auto"/>
        <w:tblInd w:w="-5" w:type="dxa"/>
        <w:tblLook w:val="04A0" w:firstRow="1" w:lastRow="0" w:firstColumn="1" w:lastColumn="0" w:noHBand="0" w:noVBand="1"/>
      </w:tblPr>
      <w:tblGrid>
        <w:gridCol w:w="2480"/>
        <w:gridCol w:w="7948"/>
      </w:tblGrid>
      <w:tr w:rsidR="004F2A1A" w:rsidRPr="00692568" w14:paraId="42ED5A4B" w14:textId="77777777" w:rsidTr="00DA06F4">
        <w:trPr>
          <w:cantSplit/>
        </w:trPr>
        <w:tc>
          <w:tcPr>
            <w:tcW w:w="0" w:type="auto"/>
          </w:tcPr>
          <w:p w14:paraId="45F88D2F" w14:textId="77777777" w:rsidR="004F2A1A" w:rsidRPr="00692568" w:rsidRDefault="004F2A1A" w:rsidP="00DA06F4">
            <w:pPr>
              <w:rPr>
                <w:noProof/>
                <w:szCs w:val="22"/>
                <w:lang w:val="en-US" w:eastAsia="en-US"/>
              </w:rPr>
            </w:pPr>
            <w:r>
              <w:rPr>
                <w:noProof/>
              </w:rPr>
              <w:drawing>
                <wp:inline distT="0" distB="0" distL="0" distR="0" wp14:anchorId="3D83FBA8" wp14:editId="0B5A4190">
                  <wp:extent cx="1438095" cy="117142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38095" cy="1171429"/>
                          </a:xfrm>
                          <a:prstGeom prst="rect">
                            <a:avLst/>
                          </a:prstGeom>
                        </pic:spPr>
                      </pic:pic>
                    </a:graphicData>
                  </a:graphic>
                </wp:inline>
              </w:drawing>
            </w:r>
          </w:p>
          <w:p w14:paraId="6B4D0E07" w14:textId="77777777" w:rsidR="004F2A1A" w:rsidRPr="00692568" w:rsidRDefault="004F2A1A" w:rsidP="00DA06F4">
            <w:pPr>
              <w:rPr>
                <w:noProof/>
                <w:szCs w:val="22"/>
                <w:lang w:val="en-US" w:eastAsia="en-US"/>
              </w:rPr>
            </w:pPr>
          </w:p>
        </w:tc>
        <w:tc>
          <w:tcPr>
            <w:tcW w:w="0" w:type="auto"/>
          </w:tcPr>
          <w:p w14:paraId="0620071A" w14:textId="77777777" w:rsidR="004F2A1A" w:rsidRPr="00266536" w:rsidRDefault="004F2A1A" w:rsidP="00DA06F4">
            <w:pPr>
              <w:rPr>
                <w:szCs w:val="22"/>
              </w:rPr>
            </w:pPr>
            <w:r w:rsidRPr="00D749DC">
              <w:rPr>
                <w:bCs/>
                <w:color w:val="auto"/>
                <w:szCs w:val="22"/>
              </w:rPr>
              <w:t xml:space="preserve">Select </w:t>
            </w:r>
            <w:r w:rsidRPr="00266536">
              <w:rPr>
                <w:szCs w:val="22"/>
              </w:rPr>
              <w:t xml:space="preserve">the </w:t>
            </w:r>
            <w:r w:rsidRPr="00266536">
              <w:rPr>
                <w:b/>
                <w:bCs/>
                <w:szCs w:val="22"/>
              </w:rPr>
              <w:t>Lists</w:t>
            </w:r>
            <w:r w:rsidRPr="00266536">
              <w:rPr>
                <w:szCs w:val="22"/>
              </w:rPr>
              <w:t xml:space="preserve"> tab &gt; </w:t>
            </w:r>
            <w:r w:rsidRPr="00266536">
              <w:rPr>
                <w:b/>
                <w:bCs/>
                <w:szCs w:val="22"/>
              </w:rPr>
              <w:t>Cases</w:t>
            </w:r>
            <w:r w:rsidRPr="00266536">
              <w:rPr>
                <w:szCs w:val="22"/>
              </w:rPr>
              <w:t xml:space="preserve"> &gt; </w:t>
            </w:r>
            <w:r w:rsidRPr="00266536">
              <w:rPr>
                <w:b/>
                <w:bCs/>
                <w:szCs w:val="22"/>
              </w:rPr>
              <w:t>Unassigned for my group</w:t>
            </w:r>
            <w:r w:rsidRPr="00266536">
              <w:rPr>
                <w:szCs w:val="22"/>
              </w:rPr>
              <w:t xml:space="preserve"> list.</w:t>
            </w:r>
          </w:p>
          <w:p w14:paraId="15BD1AEF" w14:textId="77777777" w:rsidR="004F2A1A" w:rsidRPr="00692568" w:rsidRDefault="004F2A1A" w:rsidP="00E755E2">
            <w:pPr>
              <w:rPr>
                <w:szCs w:val="22"/>
              </w:rPr>
            </w:pPr>
            <w:r w:rsidRPr="00692568">
              <w:rPr>
                <w:szCs w:val="22"/>
              </w:rPr>
              <w:t>If you are ready for another case to work, th</w:t>
            </w:r>
            <w:r>
              <w:rPr>
                <w:szCs w:val="22"/>
              </w:rPr>
              <w:t>is</w:t>
            </w:r>
            <w:r w:rsidRPr="00692568">
              <w:rPr>
                <w:szCs w:val="22"/>
              </w:rPr>
              <w:t xml:space="preserve"> list can help you </w:t>
            </w:r>
            <w:r>
              <w:rPr>
                <w:szCs w:val="22"/>
              </w:rPr>
              <w:t>find it</w:t>
            </w:r>
            <w:r w:rsidRPr="00692568">
              <w:rPr>
                <w:szCs w:val="22"/>
              </w:rPr>
              <w:t>.</w:t>
            </w:r>
          </w:p>
          <w:p w14:paraId="12BEF5EE" w14:textId="77777777" w:rsidR="004F2A1A" w:rsidRPr="00692568" w:rsidRDefault="004F2A1A" w:rsidP="00E755E2">
            <w:pPr>
              <w:rPr>
                <w:szCs w:val="22"/>
              </w:rPr>
            </w:pPr>
            <w:r w:rsidRPr="00692568">
              <w:rPr>
                <w:szCs w:val="22"/>
              </w:rPr>
              <w:t xml:space="preserve">Your team may have additional cases lists that you work from, but </w:t>
            </w:r>
            <w:r w:rsidRPr="00E755E2">
              <w:rPr>
                <w:b/>
                <w:bCs/>
                <w:szCs w:val="22"/>
              </w:rPr>
              <w:t>Unassigned for my group</w:t>
            </w:r>
            <w:r>
              <w:rPr>
                <w:szCs w:val="22"/>
              </w:rPr>
              <w:t xml:space="preserve"> is </w:t>
            </w:r>
            <w:r w:rsidRPr="00692568">
              <w:rPr>
                <w:szCs w:val="22"/>
              </w:rPr>
              <w:t>the default.</w:t>
            </w:r>
          </w:p>
        </w:tc>
      </w:tr>
      <w:tr w:rsidR="004F2A1A" w:rsidRPr="00692568" w14:paraId="1336A4BD" w14:textId="77777777" w:rsidTr="00DA06F4">
        <w:trPr>
          <w:cantSplit/>
        </w:trPr>
        <w:tc>
          <w:tcPr>
            <w:tcW w:w="0" w:type="auto"/>
          </w:tcPr>
          <w:p w14:paraId="26ADB6E1" w14:textId="77777777" w:rsidR="004F2A1A" w:rsidRPr="00692568" w:rsidRDefault="004F2A1A" w:rsidP="00DA06F4">
            <w:pPr>
              <w:rPr>
                <w:noProof/>
                <w:szCs w:val="22"/>
                <w:lang w:val="en-US" w:eastAsia="en-US"/>
              </w:rPr>
            </w:pPr>
            <w:r>
              <w:rPr>
                <w:noProof/>
              </w:rPr>
              <w:drawing>
                <wp:inline distT="0" distB="0" distL="0" distR="0" wp14:anchorId="2091E983" wp14:editId="18B802E9">
                  <wp:extent cx="1238095" cy="1990476"/>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238095" cy="1990476"/>
                          </a:xfrm>
                          <a:prstGeom prst="rect">
                            <a:avLst/>
                          </a:prstGeom>
                        </pic:spPr>
                      </pic:pic>
                    </a:graphicData>
                  </a:graphic>
                </wp:inline>
              </w:drawing>
            </w:r>
          </w:p>
        </w:tc>
        <w:tc>
          <w:tcPr>
            <w:tcW w:w="0" w:type="auto"/>
          </w:tcPr>
          <w:p w14:paraId="714DA216" w14:textId="77777777" w:rsidR="004F2A1A" w:rsidRDefault="004F2A1A" w:rsidP="00DA06F4">
            <w:pPr>
              <w:rPr>
                <w:szCs w:val="22"/>
              </w:rPr>
            </w:pPr>
            <w:r>
              <w:rPr>
                <w:szCs w:val="22"/>
              </w:rPr>
              <w:t xml:space="preserve">We can confirm these cases are unassigned by checking the </w:t>
            </w:r>
            <w:r w:rsidRPr="00654371">
              <w:rPr>
                <w:b/>
                <w:bCs/>
                <w:szCs w:val="22"/>
              </w:rPr>
              <w:t>Assigned to</w:t>
            </w:r>
            <w:r>
              <w:rPr>
                <w:szCs w:val="22"/>
              </w:rPr>
              <w:t xml:space="preserve"> field. If a case is assigned to a help desk agent, the agent’s name will appear in this field.</w:t>
            </w:r>
          </w:p>
          <w:p w14:paraId="4A5029B7" w14:textId="77777777" w:rsidR="004F2A1A" w:rsidRPr="00692568" w:rsidRDefault="004F2A1A" w:rsidP="00DA06F4">
            <w:pPr>
              <w:rPr>
                <w:szCs w:val="22"/>
              </w:rPr>
            </w:pPr>
            <w:r>
              <w:rPr>
                <w:szCs w:val="22"/>
              </w:rPr>
              <w:t xml:space="preserve">If we </w:t>
            </w:r>
            <w:r w:rsidRPr="00D749DC">
              <w:rPr>
                <w:bCs/>
                <w:color w:val="auto"/>
                <w:szCs w:val="22"/>
              </w:rPr>
              <w:t>scroll</w:t>
            </w:r>
            <w:r w:rsidRPr="00266536">
              <w:rPr>
                <w:color w:val="7030A0"/>
                <w:szCs w:val="22"/>
              </w:rPr>
              <w:t xml:space="preserve"> </w:t>
            </w:r>
            <w:r>
              <w:rPr>
                <w:szCs w:val="22"/>
              </w:rPr>
              <w:t xml:space="preserve">to the right side of the list and look at the </w:t>
            </w:r>
            <w:r w:rsidRPr="009872FD">
              <w:rPr>
                <w:szCs w:val="22"/>
              </w:rPr>
              <w:t>Assigned to</w:t>
            </w:r>
            <w:r>
              <w:rPr>
                <w:szCs w:val="22"/>
              </w:rPr>
              <w:t xml:space="preserve"> field, we can see it is empty.</w:t>
            </w:r>
          </w:p>
          <w:p w14:paraId="005D37E9" w14:textId="77777777" w:rsidR="004F2A1A" w:rsidRPr="00692568" w:rsidRDefault="004F2A1A" w:rsidP="00DA06F4">
            <w:pPr>
              <w:rPr>
                <w:szCs w:val="22"/>
              </w:rPr>
            </w:pPr>
          </w:p>
        </w:tc>
      </w:tr>
    </w:tbl>
    <w:p w14:paraId="325A97E4" w14:textId="77777777" w:rsidR="004F2A1A" w:rsidRPr="00692568" w:rsidRDefault="004F2A1A" w:rsidP="000449AB">
      <w:pPr>
        <w:pStyle w:val="Heading2"/>
      </w:pPr>
      <w:bookmarkStart w:id="95" w:name="_Toc8826241"/>
      <w:bookmarkStart w:id="96" w:name="_Toc106170231"/>
      <w:r w:rsidRPr="00692568">
        <w:rPr>
          <w:noProof/>
        </w:rPr>
        <w:t xml:space="preserve">Assign the </w:t>
      </w:r>
      <w:bookmarkEnd w:id="95"/>
      <w:r>
        <w:rPr>
          <w:noProof/>
        </w:rPr>
        <w:t>case</w:t>
      </w:r>
      <w:bookmarkEnd w:id="96"/>
    </w:p>
    <w:tbl>
      <w:tblPr>
        <w:tblStyle w:val="TableGrid71"/>
        <w:tblW w:w="0" w:type="auto"/>
        <w:tblInd w:w="-5" w:type="dxa"/>
        <w:tblLook w:val="04A0" w:firstRow="1" w:lastRow="0" w:firstColumn="1" w:lastColumn="0" w:noHBand="0" w:noVBand="1"/>
      </w:tblPr>
      <w:tblGrid>
        <w:gridCol w:w="2593"/>
        <w:gridCol w:w="7835"/>
      </w:tblGrid>
      <w:tr w:rsidR="004F2A1A" w:rsidRPr="00B20824" w14:paraId="7B51AA8D" w14:textId="77777777" w:rsidTr="00DA06F4">
        <w:trPr>
          <w:cantSplit/>
        </w:trPr>
        <w:tc>
          <w:tcPr>
            <w:tcW w:w="0" w:type="auto"/>
          </w:tcPr>
          <w:p w14:paraId="5881D4A2" w14:textId="77777777" w:rsidR="004F2A1A" w:rsidRPr="00B20824" w:rsidRDefault="004F2A1A" w:rsidP="00DA06F4">
            <w:pPr>
              <w:rPr>
                <w:noProof/>
                <w:szCs w:val="22"/>
                <w:lang w:val="en-US" w:eastAsia="en-US"/>
              </w:rPr>
            </w:pPr>
            <w:r w:rsidRPr="00B20824">
              <w:rPr>
                <w:noProof/>
              </w:rPr>
              <w:drawing>
                <wp:inline distT="0" distB="0" distL="0" distR="0" wp14:anchorId="66546096" wp14:editId="4E0A4052">
                  <wp:extent cx="1161905" cy="828571"/>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161905" cy="828571"/>
                          </a:xfrm>
                          <a:prstGeom prst="rect">
                            <a:avLst/>
                          </a:prstGeom>
                        </pic:spPr>
                      </pic:pic>
                    </a:graphicData>
                  </a:graphic>
                </wp:inline>
              </w:drawing>
            </w:r>
          </w:p>
        </w:tc>
        <w:tc>
          <w:tcPr>
            <w:tcW w:w="0" w:type="auto"/>
          </w:tcPr>
          <w:p w14:paraId="07C72FDC" w14:textId="77777777" w:rsidR="004F2A1A" w:rsidRPr="00B20824" w:rsidRDefault="004F2A1A" w:rsidP="00DA06F4">
            <w:pPr>
              <w:tabs>
                <w:tab w:val="left" w:pos="1725"/>
              </w:tabs>
              <w:rPr>
                <w:szCs w:val="22"/>
              </w:rPr>
            </w:pPr>
            <w:r w:rsidRPr="00B20824">
              <w:rPr>
                <w:szCs w:val="22"/>
              </w:rPr>
              <w:t xml:space="preserve">To assign a case from the list, </w:t>
            </w:r>
            <w:r w:rsidRPr="00B20824">
              <w:rPr>
                <w:b/>
                <w:bCs/>
                <w:szCs w:val="22"/>
              </w:rPr>
              <w:t xml:space="preserve">select </w:t>
            </w:r>
            <w:r w:rsidRPr="00B20824">
              <w:rPr>
                <w:szCs w:val="22"/>
              </w:rPr>
              <w:t>the checkbox on the left side of the case number.</w:t>
            </w:r>
          </w:p>
          <w:p w14:paraId="7F83B8B3" w14:textId="77777777" w:rsidR="004F2A1A" w:rsidRPr="00B20824" w:rsidRDefault="004F2A1A" w:rsidP="00DA06F4">
            <w:pPr>
              <w:tabs>
                <w:tab w:val="left" w:pos="1725"/>
              </w:tabs>
              <w:rPr>
                <w:szCs w:val="22"/>
              </w:rPr>
            </w:pPr>
            <w:r w:rsidRPr="00B20824">
              <w:rPr>
                <w:szCs w:val="22"/>
              </w:rPr>
              <w:t>You can select the checkbox for one case or multiple cases.</w:t>
            </w:r>
          </w:p>
        </w:tc>
      </w:tr>
      <w:tr w:rsidR="004F2A1A" w:rsidRPr="00B20824" w14:paraId="6FFD4EFD" w14:textId="77777777" w:rsidTr="00DA06F4">
        <w:trPr>
          <w:cantSplit/>
        </w:trPr>
        <w:tc>
          <w:tcPr>
            <w:tcW w:w="0" w:type="auto"/>
          </w:tcPr>
          <w:p w14:paraId="0708E96C" w14:textId="77777777" w:rsidR="004F2A1A" w:rsidRPr="00B20824" w:rsidRDefault="004F2A1A" w:rsidP="00DA06F4">
            <w:pPr>
              <w:rPr>
                <w:noProof/>
                <w:szCs w:val="22"/>
                <w:lang w:val="en-US" w:eastAsia="en-US"/>
              </w:rPr>
            </w:pPr>
            <w:r w:rsidRPr="00B20824">
              <w:rPr>
                <w:noProof/>
              </w:rPr>
              <w:drawing>
                <wp:inline distT="0" distB="0" distL="0" distR="0" wp14:anchorId="7A525DDB" wp14:editId="44E7931E">
                  <wp:extent cx="657143" cy="3523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57143" cy="352381"/>
                          </a:xfrm>
                          <a:prstGeom prst="rect">
                            <a:avLst/>
                          </a:prstGeom>
                        </pic:spPr>
                      </pic:pic>
                    </a:graphicData>
                  </a:graphic>
                </wp:inline>
              </w:drawing>
            </w:r>
          </w:p>
        </w:tc>
        <w:tc>
          <w:tcPr>
            <w:tcW w:w="0" w:type="auto"/>
          </w:tcPr>
          <w:p w14:paraId="7BEF93FF" w14:textId="77777777" w:rsidR="004F2A1A" w:rsidRPr="00B20824" w:rsidRDefault="004F2A1A" w:rsidP="00DA06F4">
            <w:pPr>
              <w:tabs>
                <w:tab w:val="left" w:pos="1725"/>
              </w:tabs>
              <w:rPr>
                <w:szCs w:val="22"/>
              </w:rPr>
            </w:pPr>
            <w:r w:rsidRPr="00B20824">
              <w:rPr>
                <w:szCs w:val="22"/>
              </w:rPr>
              <w:t xml:space="preserve">In the top right hand corner, </w:t>
            </w:r>
            <w:r w:rsidRPr="00B20824">
              <w:rPr>
                <w:b/>
                <w:bCs/>
                <w:szCs w:val="22"/>
              </w:rPr>
              <w:t xml:space="preserve">select </w:t>
            </w:r>
            <w:r w:rsidRPr="00B20824">
              <w:rPr>
                <w:szCs w:val="22"/>
              </w:rPr>
              <w:t xml:space="preserve">the </w:t>
            </w:r>
            <w:r w:rsidRPr="00B20824">
              <w:rPr>
                <w:b/>
                <w:bCs/>
                <w:szCs w:val="22"/>
              </w:rPr>
              <w:t>Edit</w:t>
            </w:r>
            <w:r w:rsidRPr="00B20824">
              <w:rPr>
                <w:szCs w:val="22"/>
              </w:rPr>
              <w:t xml:space="preserve"> button.</w:t>
            </w:r>
          </w:p>
          <w:p w14:paraId="310D8D95" w14:textId="77777777" w:rsidR="004F2A1A" w:rsidRPr="00B20824" w:rsidRDefault="004F2A1A" w:rsidP="00DA06F4">
            <w:pPr>
              <w:tabs>
                <w:tab w:val="left" w:pos="1725"/>
              </w:tabs>
              <w:rPr>
                <w:szCs w:val="22"/>
              </w:rPr>
            </w:pPr>
            <w:r w:rsidRPr="00B20824">
              <w:rPr>
                <w:szCs w:val="22"/>
              </w:rPr>
              <w:t>The number on the button is the number of cases you are editing.</w:t>
            </w:r>
          </w:p>
        </w:tc>
      </w:tr>
      <w:tr w:rsidR="004F2A1A" w:rsidRPr="00B20824" w14:paraId="1DE766F2" w14:textId="77777777" w:rsidTr="00DA06F4">
        <w:trPr>
          <w:cantSplit/>
        </w:trPr>
        <w:tc>
          <w:tcPr>
            <w:tcW w:w="0" w:type="auto"/>
          </w:tcPr>
          <w:p w14:paraId="63CC3326" w14:textId="77777777" w:rsidR="004F2A1A" w:rsidRPr="00B20824" w:rsidRDefault="004F2A1A" w:rsidP="00DA06F4">
            <w:pPr>
              <w:rPr>
                <w:noProof/>
                <w:szCs w:val="22"/>
                <w:lang w:val="en-US" w:eastAsia="en-US"/>
              </w:rPr>
            </w:pPr>
            <w:r w:rsidRPr="00B20824">
              <w:rPr>
                <w:noProof/>
              </w:rPr>
              <w:drawing>
                <wp:inline distT="0" distB="0" distL="0" distR="0" wp14:anchorId="0303C9C8" wp14:editId="4360B601">
                  <wp:extent cx="1509623" cy="140762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521356" cy="1418562"/>
                          </a:xfrm>
                          <a:prstGeom prst="rect">
                            <a:avLst/>
                          </a:prstGeom>
                        </pic:spPr>
                      </pic:pic>
                    </a:graphicData>
                  </a:graphic>
                </wp:inline>
              </w:drawing>
            </w:r>
          </w:p>
        </w:tc>
        <w:tc>
          <w:tcPr>
            <w:tcW w:w="0" w:type="auto"/>
          </w:tcPr>
          <w:p w14:paraId="2BD320BB" w14:textId="77777777" w:rsidR="004F2A1A" w:rsidRPr="00B20824" w:rsidRDefault="004F2A1A" w:rsidP="00DA06F4">
            <w:pPr>
              <w:tabs>
                <w:tab w:val="left" w:pos="1725"/>
              </w:tabs>
              <w:rPr>
                <w:szCs w:val="22"/>
              </w:rPr>
            </w:pPr>
            <w:r w:rsidRPr="00B20824">
              <w:rPr>
                <w:b/>
                <w:bCs/>
                <w:szCs w:val="22"/>
              </w:rPr>
              <w:t>Edit item</w:t>
            </w:r>
            <w:r w:rsidRPr="00B20824">
              <w:rPr>
                <w:szCs w:val="22"/>
              </w:rPr>
              <w:t xml:space="preserve"> appears in the contextual area on the right side of the display.</w:t>
            </w:r>
          </w:p>
          <w:p w14:paraId="5D9B7D4C" w14:textId="77777777" w:rsidR="004F2A1A" w:rsidRPr="00B20824" w:rsidRDefault="004F2A1A" w:rsidP="00DA06F4">
            <w:pPr>
              <w:tabs>
                <w:tab w:val="left" w:pos="1725"/>
              </w:tabs>
              <w:rPr>
                <w:b/>
                <w:bCs/>
                <w:szCs w:val="22"/>
              </w:rPr>
            </w:pPr>
            <w:r w:rsidRPr="00B20824">
              <w:rPr>
                <w:szCs w:val="22"/>
              </w:rPr>
              <w:t>Scroll down</w:t>
            </w:r>
            <w:r w:rsidRPr="00B20824">
              <w:rPr>
                <w:b/>
                <w:bCs/>
                <w:szCs w:val="22"/>
              </w:rPr>
              <w:t xml:space="preserve"> </w:t>
            </w:r>
            <w:r w:rsidRPr="00B20824">
              <w:rPr>
                <w:szCs w:val="22"/>
              </w:rPr>
              <w:t xml:space="preserve">to </w:t>
            </w:r>
            <w:r w:rsidRPr="00B20824">
              <w:rPr>
                <w:b/>
                <w:bCs/>
                <w:szCs w:val="22"/>
              </w:rPr>
              <w:t>Assigned to</w:t>
            </w:r>
            <w:r w:rsidRPr="00B20824">
              <w:rPr>
                <w:szCs w:val="22"/>
              </w:rPr>
              <w:t xml:space="preserve"> and type the name you want to assign to.</w:t>
            </w:r>
          </w:p>
          <w:p w14:paraId="3122C4DF" w14:textId="77777777" w:rsidR="004F2A1A" w:rsidRPr="00B20824" w:rsidRDefault="004F2A1A" w:rsidP="00DA06F4">
            <w:pPr>
              <w:tabs>
                <w:tab w:val="left" w:pos="1725"/>
              </w:tabs>
              <w:rPr>
                <w:szCs w:val="22"/>
              </w:rPr>
            </w:pPr>
            <w:r w:rsidRPr="00B20824">
              <w:rPr>
                <w:szCs w:val="22"/>
              </w:rPr>
              <w:t>Select the agent from the similar names list.</w:t>
            </w:r>
          </w:p>
        </w:tc>
      </w:tr>
      <w:tr w:rsidR="004F2A1A" w:rsidRPr="00B20824" w14:paraId="74049D7B" w14:textId="77777777" w:rsidTr="00DA06F4">
        <w:trPr>
          <w:cantSplit/>
        </w:trPr>
        <w:tc>
          <w:tcPr>
            <w:tcW w:w="0" w:type="auto"/>
          </w:tcPr>
          <w:p w14:paraId="516513C6" w14:textId="77777777" w:rsidR="004F2A1A" w:rsidRPr="00B20824" w:rsidRDefault="004F2A1A" w:rsidP="00DA06F4">
            <w:pPr>
              <w:rPr>
                <w:noProof/>
                <w:szCs w:val="22"/>
                <w:lang w:val="en-US" w:eastAsia="en-US"/>
              </w:rPr>
            </w:pPr>
            <w:r w:rsidRPr="00B20824">
              <w:rPr>
                <w:noProof/>
              </w:rPr>
              <w:lastRenderedPageBreak/>
              <w:drawing>
                <wp:inline distT="0" distB="0" distL="0" distR="0" wp14:anchorId="70330E9E" wp14:editId="71C4B476">
                  <wp:extent cx="685714" cy="314286"/>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85714" cy="314286"/>
                          </a:xfrm>
                          <a:prstGeom prst="rect">
                            <a:avLst/>
                          </a:prstGeom>
                        </pic:spPr>
                      </pic:pic>
                    </a:graphicData>
                  </a:graphic>
                </wp:inline>
              </w:drawing>
            </w:r>
          </w:p>
        </w:tc>
        <w:tc>
          <w:tcPr>
            <w:tcW w:w="0" w:type="auto"/>
          </w:tcPr>
          <w:p w14:paraId="2DB4862C" w14:textId="77777777" w:rsidR="004F2A1A" w:rsidRPr="00B20824" w:rsidRDefault="004F2A1A" w:rsidP="00DA06F4">
            <w:pPr>
              <w:tabs>
                <w:tab w:val="left" w:pos="1725"/>
              </w:tabs>
              <w:rPr>
                <w:szCs w:val="22"/>
              </w:rPr>
            </w:pPr>
            <w:r w:rsidRPr="00B20824">
              <w:rPr>
                <w:szCs w:val="22"/>
              </w:rPr>
              <w:t xml:space="preserve">In the lower right hand corner, </w:t>
            </w:r>
            <w:r w:rsidRPr="00B20824">
              <w:rPr>
                <w:b/>
                <w:bCs/>
                <w:szCs w:val="22"/>
              </w:rPr>
              <w:t xml:space="preserve">select Update </w:t>
            </w:r>
            <w:r w:rsidRPr="00B20824">
              <w:rPr>
                <w:szCs w:val="22"/>
              </w:rPr>
              <w:t>to save the changes.</w:t>
            </w:r>
          </w:p>
          <w:p w14:paraId="018C0767" w14:textId="77777777" w:rsidR="004F2A1A" w:rsidRPr="00B20824" w:rsidRDefault="004F2A1A" w:rsidP="00DA06F4">
            <w:pPr>
              <w:tabs>
                <w:tab w:val="left" w:pos="1725"/>
              </w:tabs>
              <w:rPr>
                <w:szCs w:val="22"/>
              </w:rPr>
            </w:pPr>
            <w:r w:rsidRPr="00B20824">
              <w:rPr>
                <w:szCs w:val="22"/>
              </w:rPr>
              <w:t>Depending on your profile permissions, you also may be able to use this process to assign cases to other agents.</w:t>
            </w:r>
          </w:p>
        </w:tc>
      </w:tr>
    </w:tbl>
    <w:p w14:paraId="701A782F" w14:textId="77777777" w:rsidR="004F2A1A" w:rsidRPr="00692568" w:rsidRDefault="004F2A1A" w:rsidP="000449AB">
      <w:pPr>
        <w:pStyle w:val="Heading2"/>
      </w:pPr>
      <w:bookmarkStart w:id="97" w:name="_Toc8826242"/>
      <w:bookmarkStart w:id="98" w:name="_Toc106170232"/>
      <w:r w:rsidRPr="00692568">
        <w:t>Assign case in case workspace</w:t>
      </w:r>
      <w:bookmarkEnd w:id="97"/>
      <w:bookmarkEnd w:id="98"/>
    </w:p>
    <w:p w14:paraId="42819C3C" w14:textId="77777777" w:rsidR="004F2A1A" w:rsidRPr="00654371" w:rsidRDefault="004F2A1A" w:rsidP="00DA06F4">
      <w:pPr>
        <w:tabs>
          <w:tab w:val="left" w:pos="1725"/>
        </w:tabs>
        <w:rPr>
          <w:b/>
          <w:bCs/>
        </w:rPr>
      </w:pPr>
      <w:r w:rsidRPr="00692568">
        <w:t>You can also assign a case to yourself within the case workspace. There are a few ways to do this.</w:t>
      </w:r>
    </w:p>
    <w:tbl>
      <w:tblPr>
        <w:tblStyle w:val="TableGrid71"/>
        <w:tblW w:w="0" w:type="auto"/>
        <w:tblInd w:w="-5" w:type="dxa"/>
        <w:tblLook w:val="04A0" w:firstRow="1" w:lastRow="0" w:firstColumn="1" w:lastColumn="0" w:noHBand="0" w:noVBand="1"/>
      </w:tblPr>
      <w:tblGrid>
        <w:gridCol w:w="5390"/>
        <w:gridCol w:w="5038"/>
      </w:tblGrid>
      <w:tr w:rsidR="004F2A1A" w:rsidRPr="00B20824" w14:paraId="0A0ADAD3" w14:textId="77777777" w:rsidTr="00DA06F4">
        <w:trPr>
          <w:cantSplit/>
        </w:trPr>
        <w:tc>
          <w:tcPr>
            <w:tcW w:w="5390" w:type="dxa"/>
          </w:tcPr>
          <w:p w14:paraId="015378B3" w14:textId="77777777" w:rsidR="004F2A1A" w:rsidRPr="00B20824" w:rsidRDefault="004F2A1A" w:rsidP="00DA06F4">
            <w:pPr>
              <w:rPr>
                <w:noProof/>
              </w:rPr>
            </w:pPr>
            <w:r w:rsidRPr="00B20824">
              <w:rPr>
                <w:noProof/>
              </w:rPr>
              <w:drawing>
                <wp:inline distT="0" distB="0" distL="0" distR="0" wp14:anchorId="224C16D1" wp14:editId="5C1424D1">
                  <wp:extent cx="876190" cy="628571"/>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876190" cy="628571"/>
                          </a:xfrm>
                          <a:prstGeom prst="rect">
                            <a:avLst/>
                          </a:prstGeom>
                        </pic:spPr>
                      </pic:pic>
                    </a:graphicData>
                  </a:graphic>
                </wp:inline>
              </w:drawing>
            </w:r>
          </w:p>
        </w:tc>
        <w:tc>
          <w:tcPr>
            <w:tcW w:w="0" w:type="auto"/>
          </w:tcPr>
          <w:p w14:paraId="7A4A28C4" w14:textId="77777777" w:rsidR="004F2A1A" w:rsidRPr="00B20824" w:rsidRDefault="004F2A1A" w:rsidP="00DA06F4">
            <w:pPr>
              <w:tabs>
                <w:tab w:val="left" w:pos="1725"/>
              </w:tabs>
            </w:pPr>
            <w:r w:rsidRPr="00B20824">
              <w:rPr>
                <w:szCs w:val="22"/>
              </w:rPr>
              <w:t xml:space="preserve">In the </w:t>
            </w:r>
            <w:r w:rsidRPr="00B20824">
              <w:rPr>
                <w:b/>
                <w:bCs/>
                <w:szCs w:val="22"/>
              </w:rPr>
              <w:t>Unassigned for my group</w:t>
            </w:r>
            <w:r w:rsidRPr="00B20824">
              <w:rPr>
                <w:szCs w:val="22"/>
              </w:rPr>
              <w:t xml:space="preserve"> list, click</w:t>
            </w:r>
            <w:r w:rsidRPr="00B20824">
              <w:rPr>
                <w:b/>
                <w:bCs/>
                <w:szCs w:val="22"/>
              </w:rPr>
              <w:t xml:space="preserve"> </w:t>
            </w:r>
            <w:r w:rsidRPr="00B20824">
              <w:rPr>
                <w:szCs w:val="22"/>
              </w:rPr>
              <w:t>a case number, to open the case workspace.</w:t>
            </w:r>
          </w:p>
        </w:tc>
      </w:tr>
      <w:tr w:rsidR="004F2A1A" w:rsidRPr="00B20824" w14:paraId="42727B9F" w14:textId="77777777" w:rsidTr="00DA06F4">
        <w:trPr>
          <w:cantSplit/>
        </w:trPr>
        <w:tc>
          <w:tcPr>
            <w:tcW w:w="5390" w:type="dxa"/>
          </w:tcPr>
          <w:p w14:paraId="5D7973CB" w14:textId="4BF1B304" w:rsidR="004F2A1A" w:rsidRPr="00B20824" w:rsidRDefault="001D7C06" w:rsidP="00DA06F4">
            <w:pPr>
              <w:rPr>
                <w:noProof/>
                <w:szCs w:val="22"/>
                <w:lang w:val="en-US" w:eastAsia="en-US"/>
              </w:rPr>
            </w:pPr>
            <w:r>
              <w:rPr>
                <w:noProof/>
              </w:rPr>
              <w:drawing>
                <wp:inline distT="0" distB="0" distL="0" distR="0" wp14:anchorId="126D90B3" wp14:editId="1054DA41">
                  <wp:extent cx="1961905" cy="1047619"/>
                  <wp:effectExtent l="0" t="0" r="635" b="63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961905" cy="1047619"/>
                          </a:xfrm>
                          <a:prstGeom prst="rect">
                            <a:avLst/>
                          </a:prstGeom>
                        </pic:spPr>
                      </pic:pic>
                    </a:graphicData>
                  </a:graphic>
                </wp:inline>
              </w:drawing>
            </w:r>
          </w:p>
        </w:tc>
        <w:tc>
          <w:tcPr>
            <w:tcW w:w="0" w:type="auto"/>
          </w:tcPr>
          <w:p w14:paraId="175C13DB" w14:textId="77777777" w:rsidR="004F2A1A" w:rsidRPr="00B20824" w:rsidRDefault="004F2A1A" w:rsidP="00DA06F4">
            <w:pPr>
              <w:tabs>
                <w:tab w:val="left" w:pos="1725"/>
              </w:tabs>
              <w:rPr>
                <w:szCs w:val="22"/>
              </w:rPr>
            </w:pPr>
            <w:r w:rsidRPr="00B20824">
              <w:rPr>
                <w:b/>
                <w:bCs/>
                <w:szCs w:val="22"/>
              </w:rPr>
              <w:t>Type</w:t>
            </w:r>
            <w:r w:rsidRPr="00B20824">
              <w:rPr>
                <w:szCs w:val="22"/>
              </w:rPr>
              <w:t xml:space="preserve"> your name in </w:t>
            </w:r>
            <w:r w:rsidRPr="00B20824">
              <w:rPr>
                <w:b/>
                <w:bCs/>
                <w:szCs w:val="22"/>
              </w:rPr>
              <w:t>Assigned to</w:t>
            </w:r>
            <w:r w:rsidRPr="00B20824">
              <w:rPr>
                <w:szCs w:val="22"/>
              </w:rPr>
              <w:t>, then select your name from the predictive search list.</w:t>
            </w:r>
          </w:p>
        </w:tc>
      </w:tr>
    </w:tbl>
    <w:p w14:paraId="5C5B0E32" w14:textId="63F89C75" w:rsidR="004F2A1A" w:rsidRDefault="004F2A1A">
      <w:pPr>
        <w:widowControl/>
        <w:spacing w:after="160" w:line="259" w:lineRule="auto"/>
        <w:rPr>
          <w:rFonts w:ascii="Arial" w:hAnsi="Arial" w:cs="Arial"/>
          <w:b/>
          <w:sz w:val="24"/>
          <w:szCs w:val="24"/>
        </w:rPr>
      </w:pPr>
      <w:bookmarkStart w:id="99" w:name="_Toc8826243"/>
    </w:p>
    <w:p w14:paraId="2C3C89F4" w14:textId="77777777" w:rsidR="004F2A1A" w:rsidRDefault="004F2A1A" w:rsidP="000449AB">
      <w:pPr>
        <w:pStyle w:val="Heading2"/>
      </w:pPr>
      <w:bookmarkStart w:id="100" w:name="_Toc106170233"/>
      <w:r>
        <w:t xml:space="preserve">Web </w:t>
      </w:r>
      <w:r w:rsidRPr="00692568">
        <w:t>cases</w:t>
      </w:r>
      <w:bookmarkEnd w:id="99"/>
      <w:bookmarkEnd w:id="100"/>
    </w:p>
    <w:tbl>
      <w:tblPr>
        <w:tblStyle w:val="TableGrid71"/>
        <w:tblW w:w="0" w:type="auto"/>
        <w:tblInd w:w="-5" w:type="dxa"/>
        <w:tblLook w:val="04A0" w:firstRow="1" w:lastRow="0" w:firstColumn="1" w:lastColumn="0" w:noHBand="0" w:noVBand="1"/>
      </w:tblPr>
      <w:tblGrid>
        <w:gridCol w:w="5605"/>
        <w:gridCol w:w="4823"/>
      </w:tblGrid>
      <w:tr w:rsidR="004F2A1A" w:rsidRPr="00B20824" w14:paraId="4D24D9B7" w14:textId="77777777" w:rsidTr="00A3625F">
        <w:trPr>
          <w:cantSplit/>
        </w:trPr>
        <w:tc>
          <w:tcPr>
            <w:tcW w:w="5616" w:type="dxa"/>
          </w:tcPr>
          <w:p w14:paraId="29851DCC" w14:textId="77777777" w:rsidR="004F2A1A" w:rsidRPr="00B20824" w:rsidRDefault="004F2A1A" w:rsidP="00B74B39">
            <w:pPr>
              <w:rPr>
                <w:noProof/>
                <w:szCs w:val="22"/>
                <w:lang w:val="en-US" w:eastAsia="en-US"/>
              </w:rPr>
            </w:pPr>
            <w:r w:rsidRPr="00B20824">
              <w:rPr>
                <w:noProof/>
              </w:rPr>
              <w:drawing>
                <wp:inline distT="0" distB="0" distL="0" distR="0" wp14:anchorId="26127F0C" wp14:editId="2EA0BD5C">
                  <wp:extent cx="1847619" cy="3104762"/>
                  <wp:effectExtent l="0" t="0" r="635" b="63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47619" cy="3104762"/>
                          </a:xfrm>
                          <a:prstGeom prst="rect">
                            <a:avLst/>
                          </a:prstGeom>
                        </pic:spPr>
                      </pic:pic>
                    </a:graphicData>
                  </a:graphic>
                </wp:inline>
              </w:drawing>
            </w:r>
          </w:p>
        </w:tc>
        <w:tc>
          <w:tcPr>
            <w:tcW w:w="0" w:type="auto"/>
          </w:tcPr>
          <w:p w14:paraId="72D4F1E0" w14:textId="77777777" w:rsidR="004F2A1A" w:rsidRPr="00B20824" w:rsidRDefault="004F2A1A" w:rsidP="00B74B39">
            <w:pPr>
              <w:rPr>
                <w:szCs w:val="22"/>
              </w:rPr>
            </w:pPr>
            <w:r w:rsidRPr="00B20824">
              <w:rPr>
                <w:szCs w:val="22"/>
              </w:rPr>
              <w:t>While we are on the subject of assigning cases, let’s look at a web case, because they are a little bit different.</w:t>
            </w:r>
          </w:p>
          <w:p w14:paraId="6E500540" w14:textId="77777777" w:rsidR="004F2A1A" w:rsidRPr="00B20824" w:rsidRDefault="004F2A1A" w:rsidP="00B74B39">
            <w:pPr>
              <w:rPr>
                <w:szCs w:val="22"/>
              </w:rPr>
            </w:pPr>
            <w:r w:rsidRPr="00B20824">
              <w:rPr>
                <w:szCs w:val="22"/>
              </w:rPr>
              <w:t>Web cases are created when customers and internal users submit the forms in MyTravelport.</w:t>
            </w:r>
          </w:p>
          <w:p w14:paraId="0EE6513A" w14:textId="77777777" w:rsidR="004F2A1A" w:rsidRPr="00B20824" w:rsidRDefault="004F2A1A" w:rsidP="00B74B39">
            <w:pPr>
              <w:rPr>
                <w:szCs w:val="22"/>
              </w:rPr>
            </w:pPr>
            <w:r w:rsidRPr="00B20824">
              <w:rPr>
                <w:szCs w:val="22"/>
              </w:rPr>
              <w:t xml:space="preserve">To view Web cases, select </w:t>
            </w:r>
            <w:r w:rsidRPr="00B20824">
              <w:rPr>
                <w:b/>
                <w:bCs/>
                <w:szCs w:val="22"/>
              </w:rPr>
              <w:t>Channel</w:t>
            </w:r>
            <w:r w:rsidRPr="00B20824">
              <w:rPr>
                <w:szCs w:val="22"/>
              </w:rPr>
              <w:t xml:space="preserve"> column &gt; 3-dots &gt; filter on </w:t>
            </w:r>
            <w:r w:rsidRPr="00B20824">
              <w:rPr>
                <w:b/>
                <w:bCs/>
                <w:szCs w:val="22"/>
              </w:rPr>
              <w:t>Web</w:t>
            </w:r>
          </w:p>
          <w:p w14:paraId="34C6E3FB" w14:textId="77777777" w:rsidR="004F2A1A" w:rsidRPr="00B20824" w:rsidRDefault="004F2A1A" w:rsidP="00B74B39">
            <w:pPr>
              <w:rPr>
                <w:szCs w:val="22"/>
              </w:rPr>
            </w:pPr>
            <w:r w:rsidRPr="00B20824">
              <w:rPr>
                <w:szCs w:val="22"/>
              </w:rPr>
              <w:t>To apply the filter, select Apply.</w:t>
            </w:r>
          </w:p>
        </w:tc>
      </w:tr>
      <w:tr w:rsidR="004F2A1A" w:rsidRPr="00B20824" w14:paraId="2B03AAC5" w14:textId="77777777" w:rsidTr="00A3625F">
        <w:trPr>
          <w:cantSplit/>
        </w:trPr>
        <w:tc>
          <w:tcPr>
            <w:tcW w:w="5616" w:type="dxa"/>
          </w:tcPr>
          <w:p w14:paraId="19C130E7" w14:textId="77777777" w:rsidR="004F2A1A" w:rsidRPr="00B20824" w:rsidRDefault="004F2A1A" w:rsidP="00B74B39">
            <w:pPr>
              <w:rPr>
                <w:noProof/>
                <w:szCs w:val="22"/>
                <w:lang w:val="en-US" w:eastAsia="en-US"/>
              </w:rPr>
            </w:pPr>
            <w:r w:rsidRPr="00B20824">
              <w:rPr>
                <w:noProof/>
              </w:rPr>
              <w:drawing>
                <wp:inline distT="0" distB="0" distL="0" distR="0" wp14:anchorId="678D4FA1" wp14:editId="3334D231">
                  <wp:extent cx="933333" cy="419048"/>
                  <wp:effectExtent l="0" t="0" r="63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933333" cy="419048"/>
                          </a:xfrm>
                          <a:prstGeom prst="rect">
                            <a:avLst/>
                          </a:prstGeom>
                        </pic:spPr>
                      </pic:pic>
                    </a:graphicData>
                  </a:graphic>
                </wp:inline>
              </w:drawing>
            </w:r>
          </w:p>
        </w:tc>
        <w:tc>
          <w:tcPr>
            <w:tcW w:w="0" w:type="auto"/>
          </w:tcPr>
          <w:p w14:paraId="237DC538" w14:textId="77777777" w:rsidR="004F2A1A" w:rsidRPr="00B20824" w:rsidRDefault="004F2A1A" w:rsidP="00B74B39">
            <w:pPr>
              <w:rPr>
                <w:b/>
                <w:szCs w:val="22"/>
              </w:rPr>
            </w:pPr>
            <w:r w:rsidRPr="00B20824">
              <w:rPr>
                <w:b/>
                <w:szCs w:val="22"/>
              </w:rPr>
              <w:t xml:space="preserve">Select </w:t>
            </w:r>
            <w:r w:rsidRPr="00B20824">
              <w:rPr>
                <w:bCs/>
                <w:szCs w:val="22"/>
              </w:rPr>
              <w:t xml:space="preserve">the number of the case you want to open. Let’s select a case that is </w:t>
            </w:r>
            <w:r w:rsidRPr="00B20824">
              <w:rPr>
                <w:b/>
                <w:szCs w:val="22"/>
              </w:rPr>
              <w:t>New</w:t>
            </w:r>
            <w:r w:rsidRPr="00B20824">
              <w:rPr>
                <w:bCs/>
                <w:szCs w:val="22"/>
              </w:rPr>
              <w:t xml:space="preserve"> status.</w:t>
            </w:r>
          </w:p>
        </w:tc>
      </w:tr>
      <w:tr w:rsidR="004F2A1A" w:rsidRPr="00B20824" w14:paraId="4AD842FC" w14:textId="77777777" w:rsidTr="00A3625F">
        <w:trPr>
          <w:cantSplit/>
        </w:trPr>
        <w:tc>
          <w:tcPr>
            <w:tcW w:w="5616" w:type="dxa"/>
          </w:tcPr>
          <w:p w14:paraId="46BB0E99" w14:textId="047F58B0" w:rsidR="004F2A1A" w:rsidRPr="00B20824" w:rsidRDefault="001D7C06" w:rsidP="00B74B39">
            <w:pPr>
              <w:rPr>
                <w:noProof/>
                <w:szCs w:val="22"/>
                <w:lang w:val="en-US" w:eastAsia="en-US"/>
              </w:rPr>
            </w:pPr>
            <w:r>
              <w:rPr>
                <w:noProof/>
              </w:rPr>
              <w:lastRenderedPageBreak/>
              <w:drawing>
                <wp:inline distT="0" distB="0" distL="0" distR="0" wp14:anchorId="2479FBE8" wp14:editId="76C1ADF2">
                  <wp:extent cx="3419048" cy="2076190"/>
                  <wp:effectExtent l="0" t="0" r="0" b="63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419048" cy="2076190"/>
                          </a:xfrm>
                          <a:prstGeom prst="rect">
                            <a:avLst/>
                          </a:prstGeom>
                        </pic:spPr>
                      </pic:pic>
                    </a:graphicData>
                  </a:graphic>
                </wp:inline>
              </w:drawing>
            </w:r>
          </w:p>
        </w:tc>
        <w:tc>
          <w:tcPr>
            <w:tcW w:w="0" w:type="auto"/>
          </w:tcPr>
          <w:p w14:paraId="112BE4EB" w14:textId="77777777" w:rsidR="004F2A1A" w:rsidRPr="00B20824" w:rsidRDefault="004F2A1A" w:rsidP="00B74B39">
            <w:pPr>
              <w:rPr>
                <w:szCs w:val="22"/>
              </w:rPr>
            </w:pPr>
            <w:r w:rsidRPr="00B20824">
              <w:rPr>
                <w:szCs w:val="22"/>
              </w:rPr>
              <w:t xml:space="preserve">When you first open the web case, it might look like the customer hasn’t provided any information. </w:t>
            </w:r>
          </w:p>
          <w:p w14:paraId="5BF9BCF9" w14:textId="77777777" w:rsidR="004F2A1A" w:rsidRPr="00B20824" w:rsidRDefault="004F2A1A" w:rsidP="00B74B39">
            <w:pPr>
              <w:rPr>
                <w:b/>
                <w:bCs/>
                <w:szCs w:val="22"/>
              </w:rPr>
            </w:pPr>
            <w:r w:rsidRPr="00B20824">
              <w:rPr>
                <w:szCs w:val="22"/>
              </w:rPr>
              <w:t>To see the information from the form, select</w:t>
            </w:r>
            <w:r w:rsidRPr="00B20824">
              <w:rPr>
                <w:b/>
                <w:bCs/>
                <w:szCs w:val="22"/>
              </w:rPr>
              <w:t xml:space="preserve"> </w:t>
            </w:r>
            <w:r w:rsidRPr="00B20824">
              <w:rPr>
                <w:szCs w:val="22"/>
              </w:rPr>
              <w:t xml:space="preserve">the </w:t>
            </w:r>
            <w:r w:rsidRPr="00B20824">
              <w:rPr>
                <w:b/>
                <w:bCs/>
                <w:szCs w:val="22"/>
              </w:rPr>
              <w:t>Details</w:t>
            </w:r>
            <w:r w:rsidRPr="00B20824">
              <w:rPr>
                <w:szCs w:val="22"/>
              </w:rPr>
              <w:t xml:space="preserve"> tab and scroll down to the </w:t>
            </w:r>
            <w:r w:rsidRPr="00B20824">
              <w:rPr>
                <w:b/>
                <w:bCs/>
                <w:szCs w:val="22"/>
              </w:rPr>
              <w:t>Variables</w:t>
            </w:r>
            <w:r w:rsidRPr="00B20824">
              <w:rPr>
                <w:szCs w:val="22"/>
              </w:rPr>
              <w:t xml:space="preserve"> section at the bottom.</w:t>
            </w:r>
          </w:p>
          <w:p w14:paraId="16D37FBD" w14:textId="77777777" w:rsidR="004F2A1A" w:rsidRPr="00B20824" w:rsidRDefault="004F2A1A" w:rsidP="00B74B39">
            <w:pPr>
              <w:rPr>
                <w:szCs w:val="22"/>
                <w:highlight w:val="yellow"/>
              </w:rPr>
            </w:pPr>
            <w:r w:rsidRPr="00B20824">
              <w:rPr>
                <w:szCs w:val="22"/>
              </w:rPr>
              <w:t>Here, we can see the various fields in the form and the customer’s entries in the field.</w:t>
            </w:r>
          </w:p>
        </w:tc>
      </w:tr>
      <w:tr w:rsidR="004F2A1A" w:rsidRPr="00B20824" w14:paraId="2A3A773D" w14:textId="77777777" w:rsidTr="00A3625F">
        <w:trPr>
          <w:cantSplit/>
        </w:trPr>
        <w:tc>
          <w:tcPr>
            <w:tcW w:w="5616" w:type="dxa"/>
          </w:tcPr>
          <w:p w14:paraId="658EA8C4" w14:textId="77777777" w:rsidR="004F2A1A" w:rsidRPr="00B20824" w:rsidRDefault="004F2A1A" w:rsidP="00B74B39">
            <w:pPr>
              <w:rPr>
                <w:noProof/>
                <w:szCs w:val="22"/>
                <w:lang w:val="en-US" w:eastAsia="en-US"/>
              </w:rPr>
            </w:pPr>
            <w:r w:rsidRPr="00B20824">
              <w:rPr>
                <w:noProof/>
              </w:rPr>
              <w:drawing>
                <wp:inline distT="0" distB="0" distL="0" distR="0" wp14:anchorId="20846201" wp14:editId="11B085D3">
                  <wp:extent cx="971429" cy="485714"/>
                  <wp:effectExtent l="0" t="0" r="63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71429" cy="485714"/>
                          </a:xfrm>
                          <a:prstGeom prst="rect">
                            <a:avLst/>
                          </a:prstGeom>
                        </pic:spPr>
                      </pic:pic>
                    </a:graphicData>
                  </a:graphic>
                </wp:inline>
              </w:drawing>
            </w:r>
          </w:p>
        </w:tc>
        <w:tc>
          <w:tcPr>
            <w:tcW w:w="0" w:type="auto"/>
          </w:tcPr>
          <w:p w14:paraId="2CED64A2" w14:textId="77777777" w:rsidR="004F2A1A" w:rsidRPr="00B20824" w:rsidRDefault="004F2A1A" w:rsidP="00B74B39">
            <w:pPr>
              <w:rPr>
                <w:bCs/>
                <w:szCs w:val="22"/>
                <w:highlight w:val="yellow"/>
              </w:rPr>
            </w:pPr>
            <w:r w:rsidRPr="00B20824">
              <w:rPr>
                <w:bCs/>
                <w:szCs w:val="22"/>
              </w:rPr>
              <w:t>If the customer provided an attachment, the paperclip in the right toolbar will display a small blue dot.</w:t>
            </w:r>
          </w:p>
        </w:tc>
      </w:tr>
      <w:tr w:rsidR="00121568" w:rsidRPr="00B20824" w14:paraId="04535651" w14:textId="77777777" w:rsidTr="00A3625F">
        <w:tc>
          <w:tcPr>
            <w:tcW w:w="5616" w:type="dxa"/>
          </w:tcPr>
          <w:p w14:paraId="1FFD3794" w14:textId="72609B77" w:rsidR="004F2A1A" w:rsidRPr="00B20824" w:rsidRDefault="001D7C06" w:rsidP="00964F80">
            <w:pPr>
              <w:rPr>
                <w:rFonts w:cstheme="minorHAnsi"/>
                <w:noProof/>
              </w:rPr>
            </w:pPr>
            <w:r>
              <w:rPr>
                <w:noProof/>
              </w:rPr>
              <w:drawing>
                <wp:inline distT="0" distB="0" distL="0" distR="0" wp14:anchorId="7F390855" wp14:editId="4A01987E">
                  <wp:extent cx="2704762" cy="2123810"/>
                  <wp:effectExtent l="0" t="0" r="63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704762" cy="2123810"/>
                          </a:xfrm>
                          <a:prstGeom prst="rect">
                            <a:avLst/>
                          </a:prstGeom>
                        </pic:spPr>
                      </pic:pic>
                    </a:graphicData>
                  </a:graphic>
                </wp:inline>
              </w:drawing>
            </w:r>
          </w:p>
        </w:tc>
        <w:tc>
          <w:tcPr>
            <w:tcW w:w="5179" w:type="dxa"/>
          </w:tcPr>
          <w:p w14:paraId="5049E921" w14:textId="77777777" w:rsidR="004F2A1A" w:rsidRPr="00B20824" w:rsidRDefault="004F2A1A" w:rsidP="00964F80">
            <w:pPr>
              <w:rPr>
                <w:rFonts w:cstheme="minorHAnsi"/>
              </w:rPr>
            </w:pPr>
            <w:r w:rsidRPr="00B20824">
              <w:rPr>
                <w:rFonts w:cstheme="minorHAnsi"/>
              </w:rPr>
              <w:t xml:space="preserve">When an attachment is added to a case, ServiceNow automatically adds a comment </w:t>
            </w:r>
            <w:r>
              <w:rPr>
                <w:rFonts w:cstheme="minorHAnsi"/>
              </w:rPr>
              <w:t xml:space="preserve">with </w:t>
            </w:r>
            <w:r w:rsidRPr="00B20824">
              <w:rPr>
                <w:rFonts w:cstheme="minorHAnsi"/>
              </w:rPr>
              <w:t>the name of the attachment and the time it was added. ServiceNow does this for comments added by the customer as well as the help desk agent.</w:t>
            </w:r>
          </w:p>
          <w:p w14:paraId="3E8171F4" w14:textId="77777777" w:rsidR="004F2A1A" w:rsidRPr="00B20824" w:rsidRDefault="004F2A1A" w:rsidP="00964F80">
            <w:pPr>
              <w:rPr>
                <w:rFonts w:cstheme="minorHAnsi"/>
              </w:rPr>
            </w:pPr>
            <w:r w:rsidRPr="00B20824">
              <w:rPr>
                <w:rFonts w:cstheme="minorHAnsi"/>
              </w:rPr>
              <w:t>You can view these comments in the case &gt; Activity stream.</w:t>
            </w:r>
          </w:p>
          <w:p w14:paraId="06FD64C0" w14:textId="77777777" w:rsidR="004F2A1A" w:rsidRPr="00B20824" w:rsidRDefault="004F2A1A" w:rsidP="00964F80">
            <w:pPr>
              <w:rPr>
                <w:rFonts w:cstheme="minorHAnsi"/>
              </w:rPr>
            </w:pPr>
            <w:r w:rsidRPr="00B20824">
              <w:rPr>
                <w:rFonts w:cstheme="minorHAnsi"/>
              </w:rPr>
              <w:t>These comments make it easy to see:</w:t>
            </w:r>
          </w:p>
          <w:p w14:paraId="420EDBB0" w14:textId="77777777" w:rsidR="004F2A1A" w:rsidRPr="00B20824" w:rsidRDefault="004F2A1A" w:rsidP="004835FF">
            <w:pPr>
              <w:pStyle w:val="ListParagraph"/>
              <w:numPr>
                <w:ilvl w:val="0"/>
                <w:numId w:val="37"/>
              </w:numPr>
              <w:spacing w:before="240" w:after="0"/>
              <w:rPr>
                <w:rFonts w:cstheme="minorHAnsi"/>
              </w:rPr>
            </w:pPr>
            <w:r w:rsidRPr="00B20824">
              <w:rPr>
                <w:rFonts w:cstheme="minorHAnsi"/>
              </w:rPr>
              <w:t>The sequence that attachments were added</w:t>
            </w:r>
          </w:p>
          <w:p w14:paraId="4F0EC2C8" w14:textId="463315B2" w:rsidR="004F2A1A" w:rsidRPr="00B20824" w:rsidRDefault="004F2A1A" w:rsidP="004835FF">
            <w:pPr>
              <w:pStyle w:val="ListParagraph"/>
              <w:numPr>
                <w:ilvl w:val="0"/>
                <w:numId w:val="37"/>
              </w:numPr>
              <w:spacing w:before="240" w:after="0"/>
              <w:rPr>
                <w:rFonts w:cstheme="minorHAnsi"/>
              </w:rPr>
            </w:pPr>
            <w:r w:rsidRPr="00B20824">
              <w:rPr>
                <w:rFonts w:cstheme="minorHAnsi"/>
              </w:rPr>
              <w:t>Who added the attachment (agent or customer)</w:t>
            </w:r>
            <w:r w:rsidR="00914336">
              <w:rPr>
                <w:rFonts w:cstheme="minorHAnsi"/>
              </w:rPr>
              <w:br/>
            </w:r>
          </w:p>
        </w:tc>
      </w:tr>
      <w:tr w:rsidR="004F2A1A" w:rsidRPr="00B20824" w14:paraId="47CB10B8" w14:textId="77777777" w:rsidTr="00A3625F">
        <w:tc>
          <w:tcPr>
            <w:tcW w:w="5616" w:type="dxa"/>
          </w:tcPr>
          <w:p w14:paraId="0C2304DF" w14:textId="77777777" w:rsidR="004F2A1A" w:rsidRPr="00B20824" w:rsidRDefault="004F2A1A" w:rsidP="000B2A86">
            <w:pPr>
              <w:rPr>
                <w:noProof/>
              </w:rPr>
            </w:pPr>
            <w:r w:rsidRPr="00B20824">
              <w:rPr>
                <w:noProof/>
              </w:rPr>
              <w:drawing>
                <wp:inline distT="0" distB="0" distL="0" distR="0" wp14:anchorId="2EDFA777" wp14:editId="55284AC9">
                  <wp:extent cx="1723810" cy="1085714"/>
                  <wp:effectExtent l="0" t="0" r="0" b="635"/>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10;&#10;Description automatically generated"/>
                          <pic:cNvPicPr/>
                        </pic:nvPicPr>
                        <pic:blipFill>
                          <a:blip r:embed="rId73"/>
                          <a:stretch>
                            <a:fillRect/>
                          </a:stretch>
                        </pic:blipFill>
                        <pic:spPr>
                          <a:xfrm>
                            <a:off x="0" y="0"/>
                            <a:ext cx="1723810" cy="1085714"/>
                          </a:xfrm>
                          <a:prstGeom prst="rect">
                            <a:avLst/>
                          </a:prstGeom>
                        </pic:spPr>
                      </pic:pic>
                    </a:graphicData>
                  </a:graphic>
                </wp:inline>
              </w:drawing>
            </w:r>
          </w:p>
        </w:tc>
        <w:tc>
          <w:tcPr>
            <w:tcW w:w="0" w:type="auto"/>
          </w:tcPr>
          <w:p w14:paraId="367E8F44" w14:textId="77777777" w:rsidR="004F2A1A" w:rsidRPr="00B20824" w:rsidRDefault="004F2A1A" w:rsidP="000B2A86">
            <w:pPr>
              <w:rPr>
                <w:bCs/>
              </w:rPr>
            </w:pPr>
            <w:r w:rsidRPr="00B20824">
              <w:rPr>
                <w:b/>
              </w:rPr>
              <w:t>Complete</w:t>
            </w:r>
            <w:r w:rsidRPr="00B20824">
              <w:rPr>
                <w:bCs/>
              </w:rPr>
              <w:t xml:space="preserve"> the required fields, assign the case to yourself.</w:t>
            </w:r>
          </w:p>
          <w:p w14:paraId="304AFCA5" w14:textId="77777777" w:rsidR="004F2A1A" w:rsidRPr="00B20824" w:rsidRDefault="004F2A1A" w:rsidP="000B2A86">
            <w:pPr>
              <w:rPr>
                <w:bCs/>
              </w:rPr>
            </w:pPr>
          </w:p>
        </w:tc>
      </w:tr>
      <w:tr w:rsidR="004F2A1A" w:rsidRPr="00B20824" w14:paraId="68E621C0" w14:textId="77777777" w:rsidTr="00A3625F">
        <w:tc>
          <w:tcPr>
            <w:tcW w:w="5616" w:type="dxa"/>
          </w:tcPr>
          <w:p w14:paraId="544D4752" w14:textId="77777777" w:rsidR="004F2A1A" w:rsidRPr="00B20824" w:rsidRDefault="004F2A1A" w:rsidP="000B2A86">
            <w:pPr>
              <w:rPr>
                <w:noProof/>
              </w:rPr>
            </w:pPr>
            <w:bookmarkStart w:id="101" w:name="_Hlk73517725"/>
            <w:r w:rsidRPr="00B20824">
              <w:rPr>
                <w:noProof/>
              </w:rPr>
              <w:drawing>
                <wp:inline distT="0" distB="0" distL="0" distR="0" wp14:anchorId="05C9DC19" wp14:editId="2C0D696D">
                  <wp:extent cx="1485714" cy="809524"/>
                  <wp:effectExtent l="0" t="0" r="635" b="0"/>
                  <wp:docPr id="182" name="Picture 1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10;&#10;Description automatically generated"/>
                          <pic:cNvPicPr/>
                        </pic:nvPicPr>
                        <pic:blipFill>
                          <a:blip r:embed="rId74"/>
                          <a:stretch>
                            <a:fillRect/>
                          </a:stretch>
                        </pic:blipFill>
                        <pic:spPr>
                          <a:xfrm>
                            <a:off x="0" y="0"/>
                            <a:ext cx="1485714" cy="809524"/>
                          </a:xfrm>
                          <a:prstGeom prst="rect">
                            <a:avLst/>
                          </a:prstGeom>
                        </pic:spPr>
                      </pic:pic>
                    </a:graphicData>
                  </a:graphic>
                </wp:inline>
              </w:drawing>
            </w:r>
          </w:p>
        </w:tc>
        <w:tc>
          <w:tcPr>
            <w:tcW w:w="0" w:type="auto"/>
          </w:tcPr>
          <w:p w14:paraId="33B604E2" w14:textId="77777777" w:rsidR="004F2A1A" w:rsidRPr="00B20824" w:rsidRDefault="004F2A1A" w:rsidP="000B2A86">
            <w:pPr>
              <w:rPr>
                <w:bCs/>
              </w:rPr>
            </w:pPr>
            <w:r w:rsidRPr="00B20824">
              <w:rPr>
                <w:bCs/>
              </w:rPr>
              <w:t>Save the case.</w:t>
            </w:r>
          </w:p>
        </w:tc>
      </w:tr>
      <w:tr w:rsidR="004F2A1A" w:rsidRPr="00B20824" w14:paraId="1B3213EB" w14:textId="77777777" w:rsidTr="00A3625F">
        <w:tc>
          <w:tcPr>
            <w:tcW w:w="5616" w:type="dxa"/>
          </w:tcPr>
          <w:p w14:paraId="5FA99FCF" w14:textId="77777777" w:rsidR="004F2A1A" w:rsidRPr="00B20824" w:rsidRDefault="004F2A1A" w:rsidP="000449AB">
            <w:pPr>
              <w:keepNext/>
              <w:keepLines/>
              <w:rPr>
                <w:noProof/>
              </w:rPr>
            </w:pPr>
            <w:r w:rsidRPr="00B20824">
              <w:rPr>
                <w:noProof/>
              </w:rPr>
              <w:lastRenderedPageBreak/>
              <w:drawing>
                <wp:inline distT="0" distB="0" distL="0" distR="0" wp14:anchorId="199232DF" wp14:editId="18B6584D">
                  <wp:extent cx="847619" cy="847619"/>
                  <wp:effectExtent l="0" t="0" r="0" b="0"/>
                  <wp:docPr id="579" name="Picture 5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descr="Diagram&#10;&#10;Description automatically generated"/>
                          <pic:cNvPicPr/>
                        </pic:nvPicPr>
                        <pic:blipFill>
                          <a:blip r:embed="rId75"/>
                          <a:stretch>
                            <a:fillRect/>
                          </a:stretch>
                        </pic:blipFill>
                        <pic:spPr>
                          <a:xfrm>
                            <a:off x="0" y="0"/>
                            <a:ext cx="847619" cy="847619"/>
                          </a:xfrm>
                          <a:prstGeom prst="rect">
                            <a:avLst/>
                          </a:prstGeom>
                        </pic:spPr>
                      </pic:pic>
                    </a:graphicData>
                  </a:graphic>
                </wp:inline>
              </w:drawing>
            </w:r>
          </w:p>
        </w:tc>
        <w:tc>
          <w:tcPr>
            <w:tcW w:w="0" w:type="auto"/>
          </w:tcPr>
          <w:p w14:paraId="0964B8F8" w14:textId="77777777" w:rsidR="004F2A1A" w:rsidRPr="00B20824" w:rsidRDefault="004F2A1A" w:rsidP="000449AB">
            <w:pPr>
              <w:keepNext/>
              <w:keepLines/>
              <w:rPr>
                <w:bCs/>
              </w:rPr>
            </w:pPr>
            <w:r w:rsidRPr="00B20824">
              <w:rPr>
                <w:bCs/>
              </w:rPr>
              <w:t xml:space="preserve">Notice that the case is still </w:t>
            </w:r>
            <w:r w:rsidRPr="00B20824">
              <w:rPr>
                <w:b/>
              </w:rPr>
              <w:t>New</w:t>
            </w:r>
            <w:r w:rsidRPr="00B20824">
              <w:rPr>
                <w:bCs/>
              </w:rPr>
              <w:t xml:space="preserve"> status, even though we have saved it as assigned to an agent. </w:t>
            </w:r>
          </w:p>
          <w:p w14:paraId="7818C3BA" w14:textId="77777777" w:rsidR="004F2A1A" w:rsidRPr="00B20824" w:rsidRDefault="004F2A1A" w:rsidP="000449AB">
            <w:pPr>
              <w:keepNext/>
              <w:keepLines/>
              <w:rPr>
                <w:bCs/>
              </w:rPr>
            </w:pPr>
            <w:r w:rsidRPr="00B20824">
              <w:rPr>
                <w:bCs/>
              </w:rPr>
              <w:t>We are also missing the buttons we would usually have for saved cases, such as Request Info and Pending Internal.</w:t>
            </w:r>
          </w:p>
          <w:p w14:paraId="6919BB44" w14:textId="77777777" w:rsidR="004F2A1A" w:rsidRPr="00B20824" w:rsidRDefault="004F2A1A" w:rsidP="000449AB">
            <w:pPr>
              <w:keepNext/>
              <w:keepLines/>
              <w:rPr>
                <w:bCs/>
              </w:rPr>
            </w:pPr>
            <w:r w:rsidRPr="00B20824">
              <w:rPr>
                <w:bCs/>
              </w:rPr>
              <w:t xml:space="preserve">For websubmit cases, we need to select the </w:t>
            </w:r>
            <w:r w:rsidRPr="00B20824">
              <w:rPr>
                <w:b/>
              </w:rPr>
              <w:t>Accept</w:t>
            </w:r>
            <w:r w:rsidRPr="00B20824">
              <w:rPr>
                <w:bCs/>
              </w:rPr>
              <w:t xml:space="preserve"> button to enable these options.</w:t>
            </w:r>
          </w:p>
        </w:tc>
      </w:tr>
      <w:tr w:rsidR="004F2A1A" w:rsidRPr="00B20824" w14:paraId="203E77A6" w14:textId="77777777" w:rsidTr="00A3625F">
        <w:tc>
          <w:tcPr>
            <w:tcW w:w="5616" w:type="dxa"/>
          </w:tcPr>
          <w:p w14:paraId="6B32EDA5" w14:textId="77777777" w:rsidR="004F2A1A" w:rsidRPr="00B20824" w:rsidRDefault="004F2A1A" w:rsidP="000B2A86">
            <w:pPr>
              <w:rPr>
                <w:noProof/>
              </w:rPr>
            </w:pPr>
            <w:r w:rsidRPr="00B20824">
              <w:rPr>
                <w:noProof/>
              </w:rPr>
              <w:drawing>
                <wp:inline distT="0" distB="0" distL="0" distR="0" wp14:anchorId="266639CC" wp14:editId="3AC406F3">
                  <wp:extent cx="514286" cy="428571"/>
                  <wp:effectExtent l="0" t="0" r="635"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4286" cy="428571"/>
                          </a:xfrm>
                          <a:prstGeom prst="rect">
                            <a:avLst/>
                          </a:prstGeom>
                        </pic:spPr>
                      </pic:pic>
                    </a:graphicData>
                  </a:graphic>
                </wp:inline>
              </w:drawing>
            </w:r>
            <w:r w:rsidRPr="00B20824">
              <w:rPr>
                <w:noProof/>
              </w:rPr>
              <w:t xml:space="preserve">   </w:t>
            </w:r>
            <w:r w:rsidRPr="00B20824">
              <w:rPr>
                <w:noProof/>
              </w:rPr>
              <w:drawing>
                <wp:inline distT="0" distB="0" distL="0" distR="0" wp14:anchorId="0D4B68D4" wp14:editId="21014A9C">
                  <wp:extent cx="1285875" cy="914553"/>
                  <wp:effectExtent l="0" t="0" r="0" b="0"/>
                  <wp:docPr id="630" name="Picture 63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descr="Graphical user interface, application&#10;&#10;Description automatically generated with medium confidence"/>
                          <pic:cNvPicPr/>
                        </pic:nvPicPr>
                        <pic:blipFill>
                          <a:blip r:embed="rId77"/>
                          <a:stretch>
                            <a:fillRect/>
                          </a:stretch>
                        </pic:blipFill>
                        <pic:spPr>
                          <a:xfrm>
                            <a:off x="0" y="0"/>
                            <a:ext cx="1291022" cy="918214"/>
                          </a:xfrm>
                          <a:prstGeom prst="rect">
                            <a:avLst/>
                          </a:prstGeom>
                        </pic:spPr>
                      </pic:pic>
                    </a:graphicData>
                  </a:graphic>
                </wp:inline>
              </w:drawing>
            </w:r>
          </w:p>
        </w:tc>
        <w:tc>
          <w:tcPr>
            <w:tcW w:w="0" w:type="auto"/>
          </w:tcPr>
          <w:p w14:paraId="1BD3B387" w14:textId="77777777" w:rsidR="004F2A1A" w:rsidRPr="00B20824" w:rsidRDefault="004F2A1A" w:rsidP="000B2A86">
            <w:pPr>
              <w:rPr>
                <w:bCs/>
              </w:rPr>
            </w:pPr>
            <w:r w:rsidRPr="00B20824">
              <w:rPr>
                <w:bCs/>
              </w:rPr>
              <w:t xml:space="preserve">Once Accept is selected, the status changes to </w:t>
            </w:r>
            <w:r w:rsidRPr="00B20824">
              <w:rPr>
                <w:b/>
              </w:rPr>
              <w:t>Open</w:t>
            </w:r>
            <w:r w:rsidRPr="00B20824">
              <w:rPr>
                <w:bCs/>
              </w:rPr>
              <w:t xml:space="preserve">. </w:t>
            </w:r>
          </w:p>
          <w:p w14:paraId="239AFAC4" w14:textId="77777777" w:rsidR="004F2A1A" w:rsidRPr="00B20824" w:rsidRDefault="004F2A1A" w:rsidP="000B2A86">
            <w:pPr>
              <w:rPr>
                <w:bCs/>
              </w:rPr>
            </w:pPr>
            <w:r w:rsidRPr="00B20824">
              <w:rPr>
                <w:bCs/>
              </w:rPr>
              <w:t>We also have the pending status buttons.</w:t>
            </w:r>
          </w:p>
          <w:p w14:paraId="0B92F7F0" w14:textId="77777777" w:rsidR="004F2A1A" w:rsidRPr="00B20824" w:rsidRDefault="004F2A1A" w:rsidP="000B2A86">
            <w:pPr>
              <w:rPr>
                <w:bCs/>
              </w:rPr>
            </w:pPr>
          </w:p>
        </w:tc>
      </w:tr>
    </w:tbl>
    <w:p w14:paraId="1780DD65" w14:textId="77777777" w:rsidR="004F2A1A" w:rsidRDefault="004F2A1A" w:rsidP="000449AB">
      <w:pPr>
        <w:pStyle w:val="Heading2"/>
      </w:pPr>
      <w:bookmarkStart w:id="102" w:name="_Toc106170234"/>
      <w:r>
        <w:t>Special Handling Notes</w:t>
      </w:r>
      <w:bookmarkEnd w:id="102"/>
    </w:p>
    <w:p w14:paraId="45BA271C" w14:textId="77777777" w:rsidR="004F2A1A" w:rsidRDefault="004F2A1A" w:rsidP="00874EF6">
      <w:r>
        <w:t>When you assign a CIDB to an interaction or case, you will sometimes see a Special Handling Note pop-up. Special Handling Notes provide details about the account to help with working the case.</w:t>
      </w:r>
    </w:p>
    <w:p w14:paraId="117B3896" w14:textId="77777777" w:rsidR="004F2A1A" w:rsidRDefault="004F2A1A" w:rsidP="00874EF6">
      <w:r>
        <w:t>Let’s switch to the slides to look at an example Special Handling Note</w:t>
      </w:r>
    </w:p>
    <w:p w14:paraId="3F369D0C" w14:textId="77777777" w:rsidR="004F2A1A" w:rsidRDefault="004F2A1A" w:rsidP="004835FF">
      <w:pPr>
        <w:pStyle w:val="Heading3"/>
        <w:keepNext w:val="0"/>
        <w:keepLines w:val="0"/>
        <w:numPr>
          <w:ilvl w:val="2"/>
          <w:numId w:val="2"/>
        </w:numPr>
        <w:spacing w:before="600" w:after="0"/>
      </w:pPr>
      <w:bookmarkStart w:id="103" w:name="_Toc106170235"/>
      <w:r>
        <w:t>Special Handling Notes – slide 19</w:t>
      </w:r>
      <w:bookmarkEnd w:id="103"/>
    </w:p>
    <w:p w14:paraId="2D33A4EF" w14:textId="77777777" w:rsidR="004F2A1A" w:rsidRDefault="004F2A1A" w:rsidP="00874EF6">
      <w:r>
        <w:rPr>
          <w:noProof/>
        </w:rPr>
        <w:drawing>
          <wp:inline distT="0" distB="0" distL="0" distR="0" wp14:anchorId="499801FC" wp14:editId="67910D0A">
            <wp:extent cx="6009313" cy="33912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2">
                      <a:extLst>
                        <a:ext uri="{28A0092B-C50C-407E-A947-70E740481C1C}">
                          <a14:useLocalDpi xmlns:a14="http://schemas.microsoft.com/office/drawing/2010/main" val="0"/>
                        </a:ext>
                      </a:extLst>
                    </a:blip>
                    <a:stretch>
                      <a:fillRect/>
                    </a:stretch>
                  </pic:blipFill>
                  <pic:spPr>
                    <a:xfrm>
                      <a:off x="0" y="0"/>
                      <a:ext cx="6009313" cy="3391243"/>
                    </a:xfrm>
                    <a:prstGeom prst="rect">
                      <a:avLst/>
                    </a:prstGeom>
                  </pic:spPr>
                </pic:pic>
              </a:graphicData>
            </a:graphic>
          </wp:inline>
        </w:drawing>
      </w:r>
    </w:p>
    <w:p w14:paraId="314B3AEB" w14:textId="77777777" w:rsidR="004F2A1A" w:rsidRDefault="004F2A1A" w:rsidP="00874EF6">
      <w:r>
        <w:t xml:space="preserve">Here is an example of a Special Handling Note. In this example, ServiceNow displayed the pop-up message when the agent assigned CIDB 119735 to the Interaction. </w:t>
      </w:r>
    </w:p>
    <w:p w14:paraId="2E2017E6" w14:textId="77777777" w:rsidR="004F2A1A" w:rsidRDefault="004F2A1A" w:rsidP="00AC74FE">
      <w:r>
        <w:t xml:space="preserve">The Special Handling Note in this example tells us the account is upgrading to Travelport+. This note lets </w:t>
      </w:r>
      <w:r>
        <w:lastRenderedPageBreak/>
        <w:t>us know that the account requires conversion support, because they won’t know the various entries and functions.</w:t>
      </w:r>
    </w:p>
    <w:p w14:paraId="204193D2" w14:textId="77777777" w:rsidR="004F2A1A" w:rsidRDefault="004F2A1A" w:rsidP="00874EF6">
      <w:r>
        <w:t>If you see a Special Handling Note pop-up, be sure to read it carefully and follow the instructions because it will help you work the case correctly.</w:t>
      </w:r>
    </w:p>
    <w:p w14:paraId="0ED09AC9" w14:textId="77777777" w:rsidR="004F2A1A" w:rsidRDefault="004F2A1A" w:rsidP="00874EF6">
      <w:r>
        <w:t>If you Dismiss a Special Handling Note, it will continue to display. This is working-as-designed, to make sure agents action the instructions in the notes.</w:t>
      </w:r>
    </w:p>
    <w:bookmarkEnd w:id="101"/>
    <w:p w14:paraId="73CECD09" w14:textId="77777777" w:rsidR="004F2A1A" w:rsidRDefault="004F2A1A">
      <w:pPr>
        <w:widowControl/>
        <w:spacing w:after="160" w:line="259" w:lineRule="auto"/>
        <w:rPr>
          <w:rFonts w:ascii="Arial" w:hAnsi="Arial" w:cs="Arial"/>
          <w:b/>
          <w:sz w:val="24"/>
          <w:szCs w:val="24"/>
        </w:rPr>
      </w:pPr>
      <w:r>
        <w:br w:type="page"/>
      </w:r>
    </w:p>
    <w:p w14:paraId="5F9CBF10" w14:textId="77777777" w:rsidR="004F2A1A" w:rsidRDefault="004F2A1A" w:rsidP="004F2A1A">
      <w:pPr>
        <w:pStyle w:val="Heading1"/>
      </w:pPr>
      <w:bookmarkStart w:id="104" w:name="_Toc106170236"/>
      <w:r>
        <w:lastRenderedPageBreak/>
        <w:t>Search and Filter</w:t>
      </w:r>
      <w:bookmarkEnd w:id="104"/>
    </w:p>
    <w:tbl>
      <w:tblPr>
        <w:tblStyle w:val="TableGrid"/>
        <w:tblpPr w:leftFromText="180" w:rightFromText="180" w:vertAnchor="text" w:tblpY="122"/>
        <w:tblW w:w="0" w:type="auto"/>
        <w:tblLook w:val="04A0" w:firstRow="1" w:lastRow="0" w:firstColumn="1" w:lastColumn="0" w:noHBand="0" w:noVBand="1"/>
      </w:tblPr>
      <w:tblGrid>
        <w:gridCol w:w="4460"/>
        <w:gridCol w:w="5963"/>
      </w:tblGrid>
      <w:tr w:rsidR="004F2A1A" w:rsidRPr="00C15465" w14:paraId="76F0EDE9" w14:textId="77777777" w:rsidTr="00FB1295">
        <w:trPr>
          <w:cantSplit/>
        </w:trPr>
        <w:tc>
          <w:tcPr>
            <w:tcW w:w="4460" w:type="dxa"/>
          </w:tcPr>
          <w:p w14:paraId="1B5ABF20" w14:textId="77777777" w:rsidR="004F2A1A" w:rsidRPr="00C15465" w:rsidRDefault="004F2A1A" w:rsidP="00FB1295">
            <w:pPr>
              <w:rPr>
                <w:noProof/>
                <w:szCs w:val="22"/>
              </w:rPr>
            </w:pPr>
            <w:r w:rsidRPr="00C15465">
              <w:rPr>
                <w:noProof/>
              </w:rPr>
              <w:drawing>
                <wp:inline distT="0" distB="0" distL="0" distR="0" wp14:anchorId="42AE396F" wp14:editId="30DE3A61">
                  <wp:extent cx="1742857" cy="120952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742857" cy="1209524"/>
                          </a:xfrm>
                          <a:prstGeom prst="rect">
                            <a:avLst/>
                          </a:prstGeom>
                        </pic:spPr>
                      </pic:pic>
                    </a:graphicData>
                  </a:graphic>
                </wp:inline>
              </w:drawing>
            </w:r>
          </w:p>
        </w:tc>
        <w:tc>
          <w:tcPr>
            <w:tcW w:w="6330" w:type="dxa"/>
          </w:tcPr>
          <w:p w14:paraId="03630133" w14:textId="77777777" w:rsidR="004F2A1A" w:rsidRPr="00C15465" w:rsidRDefault="004F2A1A" w:rsidP="00FB1295">
            <w:pPr>
              <w:rPr>
                <w:szCs w:val="22"/>
              </w:rPr>
            </w:pPr>
            <w:r w:rsidRPr="00C15465">
              <w:rPr>
                <w:szCs w:val="22"/>
              </w:rPr>
              <w:t>Let’s look at the list of cases in ALL statuses. This list includes cases in both open and closed statuses.</w:t>
            </w:r>
          </w:p>
          <w:p w14:paraId="0831BB73" w14:textId="77777777" w:rsidR="004F2A1A" w:rsidRPr="00C15465" w:rsidRDefault="004F2A1A" w:rsidP="00FB1295">
            <w:pPr>
              <w:rPr>
                <w:szCs w:val="22"/>
              </w:rPr>
            </w:pPr>
            <w:r w:rsidRPr="00C15465">
              <w:rPr>
                <w:szCs w:val="22"/>
              </w:rPr>
              <w:t>Under Lists &gt; Cases, select</w:t>
            </w:r>
            <w:r w:rsidRPr="00C15465">
              <w:rPr>
                <w:b/>
                <w:bCs/>
                <w:szCs w:val="22"/>
              </w:rPr>
              <w:t xml:space="preserve"> All.</w:t>
            </w:r>
          </w:p>
        </w:tc>
      </w:tr>
      <w:tr w:rsidR="004F2A1A" w:rsidRPr="00C15465" w14:paraId="0D8862D5" w14:textId="77777777" w:rsidTr="00FB1295">
        <w:trPr>
          <w:cantSplit/>
        </w:trPr>
        <w:tc>
          <w:tcPr>
            <w:tcW w:w="4460" w:type="dxa"/>
          </w:tcPr>
          <w:p w14:paraId="13E3FA42" w14:textId="77777777" w:rsidR="004F2A1A" w:rsidRPr="00C15465" w:rsidRDefault="004F2A1A" w:rsidP="00FB1295">
            <w:pPr>
              <w:rPr>
                <w:szCs w:val="22"/>
              </w:rPr>
            </w:pPr>
            <w:r w:rsidRPr="00C15465">
              <w:rPr>
                <w:noProof/>
              </w:rPr>
              <w:drawing>
                <wp:inline distT="0" distB="0" distL="0" distR="0" wp14:anchorId="58727A05" wp14:editId="3AC00967">
                  <wp:extent cx="2695238" cy="206666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695238" cy="2066667"/>
                          </a:xfrm>
                          <a:prstGeom prst="rect">
                            <a:avLst/>
                          </a:prstGeom>
                        </pic:spPr>
                      </pic:pic>
                    </a:graphicData>
                  </a:graphic>
                </wp:inline>
              </w:drawing>
            </w:r>
          </w:p>
        </w:tc>
        <w:tc>
          <w:tcPr>
            <w:tcW w:w="6330" w:type="dxa"/>
          </w:tcPr>
          <w:p w14:paraId="2C047E22" w14:textId="77777777" w:rsidR="004F2A1A" w:rsidRPr="00C15465" w:rsidRDefault="004F2A1A" w:rsidP="00FB1295">
            <w:pPr>
              <w:rPr>
                <w:szCs w:val="22"/>
              </w:rPr>
            </w:pPr>
            <w:r w:rsidRPr="00C15465">
              <w:rPr>
                <w:szCs w:val="22"/>
              </w:rPr>
              <w:t xml:space="preserve">This time, we will use the 3 dots menu in the list column headers to search. </w:t>
            </w:r>
          </w:p>
          <w:p w14:paraId="4367B51E" w14:textId="77777777" w:rsidR="004F2A1A" w:rsidRPr="00C15465" w:rsidRDefault="004F2A1A" w:rsidP="00FB1295">
            <w:pPr>
              <w:rPr>
                <w:szCs w:val="22"/>
              </w:rPr>
            </w:pPr>
            <w:r w:rsidRPr="00C15465">
              <w:rPr>
                <w:szCs w:val="22"/>
              </w:rPr>
              <w:t>When we select</w:t>
            </w:r>
            <w:r w:rsidRPr="00C15465">
              <w:rPr>
                <w:b/>
                <w:bCs/>
                <w:szCs w:val="22"/>
              </w:rPr>
              <w:t xml:space="preserve"> </w:t>
            </w:r>
            <w:r w:rsidRPr="00C15465">
              <w:rPr>
                <w:szCs w:val="22"/>
              </w:rPr>
              <w:t>the</w:t>
            </w:r>
            <w:r w:rsidRPr="00C15465">
              <w:rPr>
                <w:b/>
                <w:bCs/>
                <w:szCs w:val="22"/>
              </w:rPr>
              <w:t xml:space="preserve"> Number </w:t>
            </w:r>
            <w:r w:rsidRPr="00C15465">
              <w:rPr>
                <w:szCs w:val="22"/>
              </w:rPr>
              <w:t>column &gt;</w:t>
            </w:r>
            <w:r w:rsidRPr="00C15465">
              <w:rPr>
                <w:b/>
                <w:bCs/>
                <w:szCs w:val="22"/>
              </w:rPr>
              <w:t xml:space="preserve"> 3 dots </w:t>
            </w:r>
            <w:r w:rsidRPr="00C15465">
              <w:rPr>
                <w:szCs w:val="22"/>
              </w:rPr>
              <w:t xml:space="preserve">menu, we can see the Filter defaults to the </w:t>
            </w:r>
            <w:r w:rsidRPr="00C15465">
              <w:rPr>
                <w:b/>
                <w:bCs/>
                <w:szCs w:val="22"/>
              </w:rPr>
              <w:t>contains</w:t>
            </w:r>
            <w:r w:rsidRPr="00C15465">
              <w:rPr>
                <w:szCs w:val="22"/>
              </w:rPr>
              <w:t xml:space="preserve"> option. </w:t>
            </w:r>
          </w:p>
          <w:p w14:paraId="7C9C26C6" w14:textId="77777777" w:rsidR="004F2A1A" w:rsidRPr="00C15465" w:rsidRDefault="004F2A1A" w:rsidP="00FB1295">
            <w:pPr>
              <w:rPr>
                <w:szCs w:val="22"/>
              </w:rPr>
            </w:pPr>
            <w:r w:rsidRPr="00C15465">
              <w:rPr>
                <w:szCs w:val="22"/>
              </w:rPr>
              <w:t>This will find our search criteria if it appears anywhere in the case number.</w:t>
            </w:r>
          </w:p>
        </w:tc>
      </w:tr>
      <w:tr w:rsidR="004F2A1A" w:rsidRPr="00C15465" w14:paraId="0DBE0EB4" w14:textId="77777777" w:rsidTr="00FB1295">
        <w:trPr>
          <w:cantSplit/>
        </w:trPr>
        <w:tc>
          <w:tcPr>
            <w:tcW w:w="4460" w:type="dxa"/>
          </w:tcPr>
          <w:p w14:paraId="4444443E" w14:textId="77777777" w:rsidR="004F2A1A" w:rsidRPr="00C15465" w:rsidRDefault="004F2A1A" w:rsidP="00FB1295">
            <w:pPr>
              <w:rPr>
                <w:noProof/>
                <w:szCs w:val="22"/>
              </w:rPr>
            </w:pPr>
            <w:r w:rsidRPr="00C15465">
              <w:rPr>
                <w:noProof/>
              </w:rPr>
              <w:drawing>
                <wp:inline distT="0" distB="0" distL="0" distR="0" wp14:anchorId="74358A5C" wp14:editId="4509D260">
                  <wp:extent cx="1933333" cy="286666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933333" cy="2866667"/>
                          </a:xfrm>
                          <a:prstGeom prst="rect">
                            <a:avLst/>
                          </a:prstGeom>
                        </pic:spPr>
                      </pic:pic>
                    </a:graphicData>
                  </a:graphic>
                </wp:inline>
              </w:drawing>
            </w:r>
          </w:p>
        </w:tc>
        <w:tc>
          <w:tcPr>
            <w:tcW w:w="6330" w:type="dxa"/>
          </w:tcPr>
          <w:p w14:paraId="09FAE794" w14:textId="77777777" w:rsidR="004F2A1A" w:rsidRPr="00C15465" w:rsidRDefault="004F2A1A" w:rsidP="00FB1295">
            <w:pPr>
              <w:rPr>
                <w:szCs w:val="22"/>
              </w:rPr>
            </w:pPr>
            <w:r w:rsidRPr="00C15465">
              <w:rPr>
                <w:szCs w:val="22"/>
              </w:rPr>
              <w:t>If we select</w:t>
            </w:r>
            <w:r w:rsidRPr="00C15465">
              <w:rPr>
                <w:b/>
                <w:bCs/>
                <w:szCs w:val="22"/>
              </w:rPr>
              <w:t xml:space="preserve"> </w:t>
            </w:r>
            <w:r w:rsidRPr="00C15465">
              <w:rPr>
                <w:szCs w:val="22"/>
              </w:rPr>
              <w:t>the</w:t>
            </w:r>
            <w:r w:rsidRPr="00C15465">
              <w:rPr>
                <w:b/>
                <w:bCs/>
                <w:szCs w:val="22"/>
              </w:rPr>
              <w:t xml:space="preserve"> Filter </w:t>
            </w:r>
            <w:r w:rsidRPr="00C15465">
              <w:rPr>
                <w:szCs w:val="22"/>
              </w:rPr>
              <w:t>drop-down, we have several options for how we want our search performed.</w:t>
            </w:r>
          </w:p>
          <w:p w14:paraId="7992BF33" w14:textId="77777777" w:rsidR="004F2A1A" w:rsidRPr="00C15465" w:rsidRDefault="004F2A1A" w:rsidP="00FB1295">
            <w:pPr>
              <w:rPr>
                <w:szCs w:val="22"/>
              </w:rPr>
            </w:pPr>
            <w:r w:rsidRPr="00C15465">
              <w:rPr>
                <w:szCs w:val="22"/>
              </w:rPr>
              <w:t xml:space="preserve">These options are a little different for each column. </w:t>
            </w:r>
          </w:p>
        </w:tc>
      </w:tr>
      <w:tr w:rsidR="004F2A1A" w:rsidRPr="00C15465" w14:paraId="66C79D1C" w14:textId="77777777" w:rsidTr="00FB1295">
        <w:trPr>
          <w:cantSplit/>
        </w:trPr>
        <w:tc>
          <w:tcPr>
            <w:tcW w:w="4460" w:type="dxa"/>
          </w:tcPr>
          <w:p w14:paraId="4F46B694" w14:textId="77777777" w:rsidR="004F2A1A" w:rsidRPr="00C15465" w:rsidRDefault="004F2A1A" w:rsidP="00FB1295">
            <w:pPr>
              <w:rPr>
                <w:noProof/>
                <w:szCs w:val="22"/>
              </w:rPr>
            </w:pPr>
            <w:r w:rsidRPr="00C15465">
              <w:rPr>
                <w:noProof/>
              </w:rPr>
              <w:lastRenderedPageBreak/>
              <w:drawing>
                <wp:inline distT="0" distB="0" distL="0" distR="0" wp14:anchorId="24D87688" wp14:editId="1F480817">
                  <wp:extent cx="1889125" cy="223393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889125" cy="2233930"/>
                          </a:xfrm>
                          <a:prstGeom prst="rect">
                            <a:avLst/>
                          </a:prstGeom>
                          <a:noFill/>
                          <a:ln>
                            <a:noFill/>
                          </a:ln>
                        </pic:spPr>
                      </pic:pic>
                    </a:graphicData>
                  </a:graphic>
                </wp:inline>
              </w:drawing>
            </w:r>
          </w:p>
        </w:tc>
        <w:tc>
          <w:tcPr>
            <w:tcW w:w="6330" w:type="dxa"/>
          </w:tcPr>
          <w:p w14:paraId="66D72587" w14:textId="77777777" w:rsidR="004F2A1A" w:rsidRPr="00C15465" w:rsidRDefault="004F2A1A" w:rsidP="00FB1295">
            <w:pPr>
              <w:rPr>
                <w:szCs w:val="22"/>
              </w:rPr>
            </w:pPr>
            <w:r w:rsidRPr="00C15465">
              <w:rPr>
                <w:szCs w:val="22"/>
              </w:rPr>
              <w:t>For this example, we want to select</w:t>
            </w:r>
            <w:r w:rsidRPr="00C15465">
              <w:rPr>
                <w:b/>
                <w:bCs/>
                <w:szCs w:val="22"/>
              </w:rPr>
              <w:t xml:space="preserve"> </w:t>
            </w:r>
            <w:r w:rsidRPr="00C15465">
              <w:rPr>
                <w:szCs w:val="22"/>
              </w:rPr>
              <w:t>the default option (</w:t>
            </w:r>
            <w:r w:rsidRPr="00C15465">
              <w:rPr>
                <w:b/>
                <w:bCs/>
                <w:szCs w:val="22"/>
              </w:rPr>
              <w:t>contains</w:t>
            </w:r>
            <w:r w:rsidRPr="00C15465">
              <w:rPr>
                <w:szCs w:val="22"/>
              </w:rPr>
              <w:t>).</w:t>
            </w:r>
          </w:p>
        </w:tc>
      </w:tr>
      <w:tr w:rsidR="004F2A1A" w:rsidRPr="00C15465" w14:paraId="285A87E0" w14:textId="77777777" w:rsidTr="00FB1295">
        <w:trPr>
          <w:cantSplit/>
        </w:trPr>
        <w:tc>
          <w:tcPr>
            <w:tcW w:w="4460" w:type="dxa"/>
          </w:tcPr>
          <w:p w14:paraId="12E318AF" w14:textId="77777777" w:rsidR="004F2A1A" w:rsidRPr="00C15465" w:rsidRDefault="004F2A1A" w:rsidP="00FB1295">
            <w:pPr>
              <w:rPr>
                <w:noProof/>
                <w:szCs w:val="22"/>
              </w:rPr>
            </w:pPr>
            <w:r w:rsidRPr="00C15465">
              <w:rPr>
                <w:noProof/>
              </w:rPr>
              <w:drawing>
                <wp:inline distT="0" distB="0" distL="0" distR="0" wp14:anchorId="296B152D" wp14:editId="0C182961">
                  <wp:extent cx="1885714" cy="1704762"/>
                  <wp:effectExtent l="0" t="0" r="63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885714" cy="1704762"/>
                          </a:xfrm>
                          <a:prstGeom prst="rect">
                            <a:avLst/>
                          </a:prstGeom>
                        </pic:spPr>
                      </pic:pic>
                    </a:graphicData>
                  </a:graphic>
                </wp:inline>
              </w:drawing>
            </w:r>
          </w:p>
        </w:tc>
        <w:tc>
          <w:tcPr>
            <w:tcW w:w="6330" w:type="dxa"/>
          </w:tcPr>
          <w:p w14:paraId="2D36BF6D" w14:textId="77777777" w:rsidR="004F2A1A" w:rsidRPr="00C15465" w:rsidRDefault="004F2A1A" w:rsidP="00FB1295">
            <w:pPr>
              <w:rPr>
                <w:b/>
                <w:bCs/>
                <w:szCs w:val="22"/>
              </w:rPr>
            </w:pPr>
            <w:r w:rsidRPr="00C15465">
              <w:rPr>
                <w:szCs w:val="22"/>
              </w:rPr>
              <w:t>Fill-in</w:t>
            </w:r>
            <w:r w:rsidRPr="00C15465">
              <w:rPr>
                <w:b/>
                <w:bCs/>
                <w:szCs w:val="22"/>
              </w:rPr>
              <w:t xml:space="preserve"> </w:t>
            </w:r>
            <w:r w:rsidRPr="00C15465">
              <w:rPr>
                <w:szCs w:val="22"/>
              </w:rPr>
              <w:t xml:space="preserve">the case number and click </w:t>
            </w:r>
            <w:r w:rsidRPr="00C15465">
              <w:rPr>
                <w:b/>
                <w:bCs/>
                <w:szCs w:val="22"/>
              </w:rPr>
              <w:t>Apply</w:t>
            </w:r>
            <w:r w:rsidRPr="00C15465">
              <w:rPr>
                <w:szCs w:val="22"/>
              </w:rPr>
              <w:t>.</w:t>
            </w:r>
          </w:p>
        </w:tc>
      </w:tr>
      <w:tr w:rsidR="004F2A1A" w:rsidRPr="00C15465" w14:paraId="629A4D1B" w14:textId="77777777" w:rsidTr="00FB1295">
        <w:trPr>
          <w:cantSplit/>
        </w:trPr>
        <w:tc>
          <w:tcPr>
            <w:tcW w:w="4460" w:type="dxa"/>
          </w:tcPr>
          <w:p w14:paraId="341B5698" w14:textId="77777777" w:rsidR="004F2A1A" w:rsidRPr="00C15465" w:rsidRDefault="004F2A1A" w:rsidP="00FB1295">
            <w:pPr>
              <w:rPr>
                <w:noProof/>
                <w:szCs w:val="22"/>
              </w:rPr>
            </w:pPr>
            <w:r w:rsidRPr="00C15465">
              <w:rPr>
                <w:noProof/>
              </w:rPr>
              <w:drawing>
                <wp:inline distT="0" distB="0" distL="0" distR="0" wp14:anchorId="15F83366" wp14:editId="6DD89CA1">
                  <wp:extent cx="1771429" cy="1323810"/>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771429" cy="1323810"/>
                          </a:xfrm>
                          <a:prstGeom prst="rect">
                            <a:avLst/>
                          </a:prstGeom>
                        </pic:spPr>
                      </pic:pic>
                    </a:graphicData>
                  </a:graphic>
                </wp:inline>
              </w:drawing>
            </w:r>
          </w:p>
        </w:tc>
        <w:tc>
          <w:tcPr>
            <w:tcW w:w="6330" w:type="dxa"/>
          </w:tcPr>
          <w:p w14:paraId="17D5E43B" w14:textId="77777777" w:rsidR="004F2A1A" w:rsidRPr="00C15465" w:rsidRDefault="004F2A1A" w:rsidP="00FB1295">
            <w:pPr>
              <w:rPr>
                <w:szCs w:val="22"/>
              </w:rPr>
            </w:pPr>
            <w:r w:rsidRPr="00C15465">
              <w:rPr>
                <w:szCs w:val="22"/>
              </w:rPr>
              <w:t>Here is the case we are looking for.</w:t>
            </w:r>
          </w:p>
          <w:p w14:paraId="03A16B34" w14:textId="77777777" w:rsidR="004F2A1A" w:rsidRPr="00C15465" w:rsidRDefault="004F2A1A" w:rsidP="00FB1295">
            <w:pPr>
              <w:rPr>
                <w:szCs w:val="22"/>
              </w:rPr>
            </w:pPr>
          </w:p>
        </w:tc>
      </w:tr>
      <w:tr w:rsidR="004F2A1A" w:rsidRPr="00C15465" w14:paraId="4E0764A6" w14:textId="77777777" w:rsidTr="00FB1295">
        <w:trPr>
          <w:cantSplit/>
        </w:trPr>
        <w:tc>
          <w:tcPr>
            <w:tcW w:w="4460" w:type="dxa"/>
          </w:tcPr>
          <w:p w14:paraId="548CECE2" w14:textId="77777777" w:rsidR="004F2A1A" w:rsidRPr="00C15465" w:rsidRDefault="004F2A1A" w:rsidP="00FB1295">
            <w:pPr>
              <w:rPr>
                <w:noProof/>
                <w:szCs w:val="22"/>
              </w:rPr>
            </w:pPr>
            <w:r w:rsidRPr="00C15465">
              <w:rPr>
                <w:noProof/>
              </w:rPr>
              <w:drawing>
                <wp:inline distT="0" distB="0" distL="0" distR="0" wp14:anchorId="29FDBEC1" wp14:editId="068BCC1B">
                  <wp:extent cx="1942857" cy="2028571"/>
                  <wp:effectExtent l="0" t="0" r="63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942857" cy="2028571"/>
                          </a:xfrm>
                          <a:prstGeom prst="rect">
                            <a:avLst/>
                          </a:prstGeom>
                        </pic:spPr>
                      </pic:pic>
                    </a:graphicData>
                  </a:graphic>
                </wp:inline>
              </w:drawing>
            </w:r>
          </w:p>
        </w:tc>
        <w:tc>
          <w:tcPr>
            <w:tcW w:w="6330" w:type="dxa"/>
          </w:tcPr>
          <w:p w14:paraId="3D687F68" w14:textId="77777777" w:rsidR="004F2A1A" w:rsidRPr="00C15465" w:rsidRDefault="004F2A1A" w:rsidP="00FB1295">
            <w:pPr>
              <w:rPr>
                <w:szCs w:val="22"/>
              </w:rPr>
            </w:pPr>
            <w:r w:rsidRPr="00C15465">
              <w:rPr>
                <w:szCs w:val="22"/>
              </w:rPr>
              <w:t xml:space="preserve">Let’s try another search for accounts with the word </w:t>
            </w:r>
            <w:r w:rsidRPr="00C15465">
              <w:rPr>
                <w:b/>
                <w:szCs w:val="22"/>
              </w:rPr>
              <w:t>travel</w:t>
            </w:r>
            <w:r w:rsidRPr="00C15465">
              <w:rPr>
                <w:szCs w:val="22"/>
              </w:rPr>
              <w:t xml:space="preserve"> anywhere in the name.</w:t>
            </w:r>
          </w:p>
          <w:p w14:paraId="6CEC826F" w14:textId="77777777" w:rsidR="004F2A1A" w:rsidRPr="00C15465" w:rsidRDefault="004F2A1A" w:rsidP="00FB1295">
            <w:pPr>
              <w:rPr>
                <w:szCs w:val="22"/>
              </w:rPr>
            </w:pPr>
            <w:r w:rsidRPr="00C15465">
              <w:rPr>
                <w:szCs w:val="22"/>
              </w:rPr>
              <w:t xml:space="preserve">In the </w:t>
            </w:r>
            <w:r w:rsidRPr="00C15465">
              <w:rPr>
                <w:b/>
                <w:bCs/>
                <w:szCs w:val="22"/>
              </w:rPr>
              <w:t>Account</w:t>
            </w:r>
            <w:r w:rsidRPr="00C15465">
              <w:rPr>
                <w:szCs w:val="22"/>
              </w:rPr>
              <w:t xml:space="preserve"> column, select</w:t>
            </w:r>
            <w:r w:rsidRPr="00C15465">
              <w:rPr>
                <w:b/>
                <w:bCs/>
                <w:szCs w:val="22"/>
              </w:rPr>
              <w:t xml:space="preserve"> </w:t>
            </w:r>
            <w:r w:rsidRPr="00C15465">
              <w:rPr>
                <w:szCs w:val="22"/>
              </w:rPr>
              <w:t>the</w:t>
            </w:r>
            <w:r w:rsidRPr="00C15465">
              <w:rPr>
                <w:b/>
                <w:bCs/>
                <w:szCs w:val="22"/>
              </w:rPr>
              <w:t xml:space="preserve"> 3-dots </w:t>
            </w:r>
            <w:r w:rsidRPr="00C15465">
              <w:rPr>
                <w:szCs w:val="22"/>
              </w:rPr>
              <w:t>menu.</w:t>
            </w:r>
          </w:p>
          <w:p w14:paraId="4854CB5E" w14:textId="77777777" w:rsidR="004F2A1A" w:rsidRPr="00C15465" w:rsidRDefault="004F2A1A" w:rsidP="00FB1295">
            <w:pPr>
              <w:rPr>
                <w:b/>
                <w:bCs/>
                <w:szCs w:val="22"/>
              </w:rPr>
            </w:pPr>
            <w:r w:rsidRPr="00C15465">
              <w:rPr>
                <w:szCs w:val="22"/>
              </w:rPr>
              <w:t>Filter</w:t>
            </w:r>
            <w:r w:rsidRPr="00C15465">
              <w:rPr>
                <w:b/>
                <w:bCs/>
                <w:szCs w:val="22"/>
              </w:rPr>
              <w:t xml:space="preserve"> </w:t>
            </w:r>
            <w:r w:rsidRPr="00C15465">
              <w:rPr>
                <w:szCs w:val="22"/>
              </w:rPr>
              <w:t xml:space="preserve">for account names that contain the word </w:t>
            </w:r>
            <w:r w:rsidRPr="00C15465">
              <w:rPr>
                <w:b/>
                <w:bCs/>
                <w:szCs w:val="22"/>
              </w:rPr>
              <w:t>travel.</w:t>
            </w:r>
          </w:p>
          <w:p w14:paraId="780AB67A" w14:textId="77777777" w:rsidR="004F2A1A" w:rsidRPr="00C15465" w:rsidRDefault="004F2A1A" w:rsidP="00FB1295">
            <w:pPr>
              <w:rPr>
                <w:szCs w:val="22"/>
              </w:rPr>
            </w:pPr>
            <w:r w:rsidRPr="00C15465">
              <w:rPr>
                <w:szCs w:val="22"/>
              </w:rPr>
              <w:t>To run the search, click</w:t>
            </w:r>
            <w:r w:rsidRPr="00C15465">
              <w:rPr>
                <w:b/>
                <w:bCs/>
                <w:szCs w:val="22"/>
              </w:rPr>
              <w:t xml:space="preserve"> Apply</w:t>
            </w:r>
            <w:r w:rsidRPr="00C15465">
              <w:rPr>
                <w:szCs w:val="22"/>
              </w:rPr>
              <w:t>.</w:t>
            </w:r>
          </w:p>
        </w:tc>
      </w:tr>
      <w:tr w:rsidR="004F2A1A" w:rsidRPr="00C15465" w14:paraId="53428447" w14:textId="77777777" w:rsidTr="00FB1295">
        <w:trPr>
          <w:cantSplit/>
        </w:trPr>
        <w:tc>
          <w:tcPr>
            <w:tcW w:w="4460" w:type="dxa"/>
          </w:tcPr>
          <w:p w14:paraId="0CAD17BD" w14:textId="77777777" w:rsidR="004F2A1A" w:rsidRPr="00C15465" w:rsidRDefault="004F2A1A" w:rsidP="00FB1295">
            <w:pPr>
              <w:rPr>
                <w:noProof/>
                <w:szCs w:val="22"/>
              </w:rPr>
            </w:pPr>
            <w:r w:rsidRPr="00C15465">
              <w:rPr>
                <w:noProof/>
              </w:rPr>
              <w:lastRenderedPageBreak/>
              <w:drawing>
                <wp:inline distT="0" distB="0" distL="0" distR="0" wp14:anchorId="3C21E10E" wp14:editId="7AC3A73B">
                  <wp:extent cx="2171429" cy="1219048"/>
                  <wp:effectExtent l="0" t="0" r="635"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171429" cy="1219048"/>
                          </a:xfrm>
                          <a:prstGeom prst="rect">
                            <a:avLst/>
                          </a:prstGeom>
                        </pic:spPr>
                      </pic:pic>
                    </a:graphicData>
                  </a:graphic>
                </wp:inline>
              </w:drawing>
            </w:r>
          </w:p>
        </w:tc>
        <w:tc>
          <w:tcPr>
            <w:tcW w:w="6330" w:type="dxa"/>
          </w:tcPr>
          <w:p w14:paraId="6774628F" w14:textId="77777777" w:rsidR="004F2A1A" w:rsidRPr="00C15465" w:rsidRDefault="004F2A1A" w:rsidP="00FB1295">
            <w:pPr>
              <w:rPr>
                <w:szCs w:val="22"/>
              </w:rPr>
            </w:pPr>
            <w:r w:rsidRPr="00C15465">
              <w:rPr>
                <w:szCs w:val="22"/>
              </w:rPr>
              <w:t>The list of filters in the contextual area shows why our search didn’t work.</w:t>
            </w:r>
          </w:p>
          <w:p w14:paraId="76F5EAED" w14:textId="77777777" w:rsidR="004F2A1A" w:rsidRPr="00C15465" w:rsidRDefault="004F2A1A" w:rsidP="00FB1295">
            <w:pPr>
              <w:rPr>
                <w:szCs w:val="22"/>
              </w:rPr>
            </w:pPr>
            <w:r w:rsidRPr="00C15465">
              <w:rPr>
                <w:szCs w:val="22"/>
              </w:rPr>
              <w:t xml:space="preserve">Our previous search for a case number combined with the next search we did for account name containing </w:t>
            </w:r>
            <w:r w:rsidRPr="00C15465">
              <w:rPr>
                <w:b/>
                <w:szCs w:val="22"/>
              </w:rPr>
              <w:t>travel</w:t>
            </w:r>
            <w:r w:rsidRPr="00C15465">
              <w:rPr>
                <w:szCs w:val="22"/>
              </w:rPr>
              <w:t>.</w:t>
            </w:r>
          </w:p>
        </w:tc>
      </w:tr>
      <w:tr w:rsidR="004F2A1A" w:rsidRPr="00C15465" w14:paraId="63D08DA1" w14:textId="77777777" w:rsidTr="00FB1295">
        <w:trPr>
          <w:cantSplit/>
        </w:trPr>
        <w:tc>
          <w:tcPr>
            <w:tcW w:w="4460" w:type="dxa"/>
          </w:tcPr>
          <w:p w14:paraId="39D96D23" w14:textId="77777777" w:rsidR="004F2A1A" w:rsidRPr="00C15465" w:rsidRDefault="004F2A1A" w:rsidP="00FB1295">
            <w:pPr>
              <w:rPr>
                <w:noProof/>
                <w:szCs w:val="22"/>
              </w:rPr>
            </w:pPr>
            <w:r w:rsidRPr="00C15465">
              <w:rPr>
                <w:noProof/>
              </w:rPr>
              <w:drawing>
                <wp:inline distT="0" distB="0" distL="0" distR="0" wp14:anchorId="3EF377C6" wp14:editId="1D46ABCB">
                  <wp:extent cx="361905" cy="438095"/>
                  <wp:effectExtent l="0" t="0" r="635"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61905" cy="438095"/>
                          </a:xfrm>
                          <a:prstGeom prst="rect">
                            <a:avLst/>
                          </a:prstGeom>
                        </pic:spPr>
                      </pic:pic>
                    </a:graphicData>
                  </a:graphic>
                </wp:inline>
              </w:drawing>
            </w:r>
          </w:p>
        </w:tc>
        <w:tc>
          <w:tcPr>
            <w:tcW w:w="6330" w:type="dxa"/>
          </w:tcPr>
          <w:p w14:paraId="653CAD48" w14:textId="77777777" w:rsidR="004F2A1A" w:rsidRPr="00C15465" w:rsidRDefault="004F2A1A" w:rsidP="00FB1295">
            <w:pPr>
              <w:rPr>
                <w:szCs w:val="22"/>
              </w:rPr>
            </w:pPr>
            <w:r w:rsidRPr="00C15465">
              <w:rPr>
                <w:szCs w:val="22"/>
              </w:rPr>
              <w:t>If you have the contextual area minimized, you can see the searches were combined because the filter icon in the top right hand corner shows 2 filters.</w:t>
            </w:r>
          </w:p>
        </w:tc>
      </w:tr>
      <w:tr w:rsidR="004F2A1A" w:rsidRPr="00C15465" w14:paraId="01417199" w14:textId="77777777" w:rsidTr="00FB1295">
        <w:trPr>
          <w:cantSplit/>
        </w:trPr>
        <w:tc>
          <w:tcPr>
            <w:tcW w:w="4460" w:type="dxa"/>
          </w:tcPr>
          <w:p w14:paraId="52D63799" w14:textId="77777777" w:rsidR="004F2A1A" w:rsidRPr="00C15465" w:rsidRDefault="004F2A1A" w:rsidP="00FB1295">
            <w:pPr>
              <w:rPr>
                <w:noProof/>
                <w:szCs w:val="22"/>
              </w:rPr>
            </w:pPr>
            <w:r w:rsidRPr="00C15465">
              <w:rPr>
                <w:noProof/>
              </w:rPr>
              <w:drawing>
                <wp:inline distT="0" distB="0" distL="0" distR="0" wp14:anchorId="3B393B73" wp14:editId="1DAA872B">
                  <wp:extent cx="2057143" cy="914286"/>
                  <wp:effectExtent l="0" t="0" r="635"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057143" cy="914286"/>
                          </a:xfrm>
                          <a:prstGeom prst="rect">
                            <a:avLst/>
                          </a:prstGeom>
                        </pic:spPr>
                      </pic:pic>
                    </a:graphicData>
                  </a:graphic>
                </wp:inline>
              </w:drawing>
            </w:r>
          </w:p>
        </w:tc>
        <w:tc>
          <w:tcPr>
            <w:tcW w:w="6330" w:type="dxa"/>
          </w:tcPr>
          <w:p w14:paraId="7F1FC7D0" w14:textId="77777777" w:rsidR="004F2A1A" w:rsidRPr="00C15465" w:rsidRDefault="004F2A1A" w:rsidP="00FB1295">
            <w:pPr>
              <w:rPr>
                <w:szCs w:val="22"/>
              </w:rPr>
            </w:pPr>
            <w:r w:rsidRPr="00C15465">
              <w:rPr>
                <w:szCs w:val="22"/>
              </w:rPr>
              <w:t xml:space="preserve">To clear our previous search, select the </w:t>
            </w:r>
            <w:r w:rsidRPr="00C15465">
              <w:rPr>
                <w:b/>
                <w:bCs/>
                <w:szCs w:val="22"/>
              </w:rPr>
              <w:t>X</w:t>
            </w:r>
            <w:r w:rsidRPr="00C15465">
              <w:rPr>
                <w:szCs w:val="22"/>
              </w:rPr>
              <w:t xml:space="preserve"> for the search we did for case number.</w:t>
            </w:r>
          </w:p>
        </w:tc>
      </w:tr>
      <w:tr w:rsidR="004F2A1A" w:rsidRPr="00C15465" w14:paraId="0DC4EEB0" w14:textId="77777777" w:rsidTr="00FB1295">
        <w:trPr>
          <w:cantSplit/>
        </w:trPr>
        <w:tc>
          <w:tcPr>
            <w:tcW w:w="4460" w:type="dxa"/>
          </w:tcPr>
          <w:p w14:paraId="46AFB7F3" w14:textId="77777777" w:rsidR="004F2A1A" w:rsidRPr="00C15465" w:rsidRDefault="004F2A1A" w:rsidP="00FB1295">
            <w:pPr>
              <w:rPr>
                <w:noProof/>
                <w:szCs w:val="22"/>
              </w:rPr>
            </w:pPr>
            <w:r w:rsidRPr="00C15465">
              <w:rPr>
                <w:noProof/>
              </w:rPr>
              <w:drawing>
                <wp:inline distT="0" distB="0" distL="0" distR="0" wp14:anchorId="32102EAD" wp14:editId="31DB6336">
                  <wp:extent cx="657143" cy="742857"/>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7143" cy="742857"/>
                          </a:xfrm>
                          <a:prstGeom prst="rect">
                            <a:avLst/>
                          </a:prstGeom>
                        </pic:spPr>
                      </pic:pic>
                    </a:graphicData>
                  </a:graphic>
                </wp:inline>
              </w:drawing>
            </w:r>
          </w:p>
        </w:tc>
        <w:tc>
          <w:tcPr>
            <w:tcW w:w="6330" w:type="dxa"/>
          </w:tcPr>
          <w:p w14:paraId="5E30B60D" w14:textId="77777777" w:rsidR="004F2A1A" w:rsidRPr="00C15465" w:rsidRDefault="004F2A1A" w:rsidP="00FB1295">
            <w:pPr>
              <w:rPr>
                <w:szCs w:val="22"/>
              </w:rPr>
            </w:pPr>
            <w:r w:rsidRPr="00C15465">
              <w:rPr>
                <w:szCs w:val="22"/>
              </w:rPr>
              <w:t>After removing the case number filter, select</w:t>
            </w:r>
            <w:r w:rsidRPr="00C15465">
              <w:rPr>
                <w:b/>
                <w:bCs/>
                <w:szCs w:val="22"/>
              </w:rPr>
              <w:t xml:space="preserve"> </w:t>
            </w:r>
            <w:r w:rsidRPr="00C15465">
              <w:rPr>
                <w:szCs w:val="22"/>
              </w:rPr>
              <w:t>the</w:t>
            </w:r>
            <w:r w:rsidRPr="00C15465">
              <w:rPr>
                <w:b/>
                <w:bCs/>
                <w:szCs w:val="22"/>
              </w:rPr>
              <w:t xml:space="preserve"> Refresh List </w:t>
            </w:r>
            <w:r w:rsidRPr="00C15465">
              <w:rPr>
                <w:szCs w:val="22"/>
              </w:rPr>
              <w:t>icon in the top right hand corner.</w:t>
            </w:r>
          </w:p>
        </w:tc>
      </w:tr>
      <w:tr w:rsidR="004F2A1A" w:rsidRPr="00C15465" w14:paraId="1F06038F" w14:textId="77777777" w:rsidTr="00FB1295">
        <w:trPr>
          <w:cantSplit/>
        </w:trPr>
        <w:tc>
          <w:tcPr>
            <w:tcW w:w="4460" w:type="dxa"/>
          </w:tcPr>
          <w:p w14:paraId="570580DF" w14:textId="0D67B4A2" w:rsidR="004F2A1A" w:rsidRPr="00C15465" w:rsidRDefault="001D7C06" w:rsidP="00FB1295">
            <w:pPr>
              <w:rPr>
                <w:noProof/>
                <w:szCs w:val="22"/>
              </w:rPr>
            </w:pPr>
            <w:r>
              <w:rPr>
                <w:noProof/>
              </w:rPr>
              <w:drawing>
                <wp:inline distT="0" distB="0" distL="0" distR="0" wp14:anchorId="5E89678B" wp14:editId="58561E47">
                  <wp:extent cx="2152381" cy="1952381"/>
                  <wp:effectExtent l="0" t="0" r="635"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152381" cy="1952381"/>
                          </a:xfrm>
                          <a:prstGeom prst="rect">
                            <a:avLst/>
                          </a:prstGeom>
                        </pic:spPr>
                      </pic:pic>
                    </a:graphicData>
                  </a:graphic>
                </wp:inline>
              </w:drawing>
            </w:r>
          </w:p>
        </w:tc>
        <w:tc>
          <w:tcPr>
            <w:tcW w:w="6330" w:type="dxa"/>
          </w:tcPr>
          <w:p w14:paraId="092DC7ED" w14:textId="77777777" w:rsidR="004F2A1A" w:rsidRPr="00C15465" w:rsidRDefault="004F2A1A" w:rsidP="00FB1295">
            <w:pPr>
              <w:rPr>
                <w:szCs w:val="22"/>
              </w:rPr>
            </w:pPr>
            <w:r w:rsidRPr="00C15465">
              <w:rPr>
                <w:szCs w:val="22"/>
              </w:rPr>
              <w:t>The resulting list is accounts that have the word t</w:t>
            </w:r>
            <w:r w:rsidRPr="00C15465">
              <w:rPr>
                <w:b/>
                <w:bCs/>
                <w:szCs w:val="22"/>
              </w:rPr>
              <w:t>ravel</w:t>
            </w:r>
            <w:r w:rsidRPr="00C15465">
              <w:rPr>
                <w:szCs w:val="22"/>
              </w:rPr>
              <w:t xml:space="preserve"> anywhere in their name.</w:t>
            </w:r>
          </w:p>
          <w:p w14:paraId="3C5B8B91" w14:textId="77777777" w:rsidR="004F2A1A" w:rsidRPr="00C15465" w:rsidRDefault="004F2A1A" w:rsidP="00FB1295">
            <w:pPr>
              <w:rPr>
                <w:szCs w:val="22"/>
              </w:rPr>
            </w:pPr>
          </w:p>
        </w:tc>
      </w:tr>
      <w:tr w:rsidR="004F2A1A" w:rsidRPr="00C15465" w14:paraId="74D127DD" w14:textId="77777777" w:rsidTr="00FB1295">
        <w:trPr>
          <w:cantSplit/>
        </w:trPr>
        <w:tc>
          <w:tcPr>
            <w:tcW w:w="4460" w:type="dxa"/>
          </w:tcPr>
          <w:p w14:paraId="44C33C2C" w14:textId="77777777" w:rsidR="004F2A1A" w:rsidRPr="00C15465" w:rsidRDefault="004F2A1A" w:rsidP="00FB1295">
            <w:pPr>
              <w:rPr>
                <w:noProof/>
                <w:szCs w:val="22"/>
              </w:rPr>
            </w:pPr>
            <w:r w:rsidRPr="00C15465">
              <w:rPr>
                <w:noProof/>
              </w:rPr>
              <w:drawing>
                <wp:inline distT="0" distB="0" distL="0" distR="0" wp14:anchorId="6C95A618" wp14:editId="4411E0ED">
                  <wp:extent cx="2257143" cy="182857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257143" cy="1828571"/>
                          </a:xfrm>
                          <a:prstGeom prst="rect">
                            <a:avLst/>
                          </a:prstGeom>
                        </pic:spPr>
                      </pic:pic>
                    </a:graphicData>
                  </a:graphic>
                </wp:inline>
              </w:drawing>
            </w:r>
          </w:p>
        </w:tc>
        <w:tc>
          <w:tcPr>
            <w:tcW w:w="6330" w:type="dxa"/>
          </w:tcPr>
          <w:p w14:paraId="10E838CE" w14:textId="77777777" w:rsidR="004F2A1A" w:rsidRPr="00C15465" w:rsidRDefault="004F2A1A" w:rsidP="00FB1295">
            <w:pPr>
              <w:rPr>
                <w:szCs w:val="22"/>
              </w:rPr>
            </w:pPr>
            <w:r w:rsidRPr="00C15465">
              <w:rPr>
                <w:szCs w:val="22"/>
              </w:rPr>
              <w:t xml:space="preserve">If you want to start a new search in the current list, you can quickly remove all conditions by clicking the </w:t>
            </w:r>
            <w:r w:rsidRPr="00C15465">
              <w:rPr>
                <w:b/>
                <w:bCs/>
                <w:szCs w:val="22"/>
              </w:rPr>
              <w:t>Restore Defaults</w:t>
            </w:r>
            <w:r w:rsidRPr="00C15465">
              <w:rPr>
                <w:szCs w:val="22"/>
              </w:rPr>
              <w:t xml:space="preserve"> button at the bottom of the Filter contextual area.</w:t>
            </w:r>
          </w:p>
          <w:p w14:paraId="37D801FD" w14:textId="77777777" w:rsidR="004F2A1A" w:rsidRPr="00C15465" w:rsidRDefault="004F2A1A" w:rsidP="00FB1295">
            <w:pPr>
              <w:rPr>
                <w:szCs w:val="22"/>
              </w:rPr>
            </w:pPr>
            <w:r w:rsidRPr="00C15465">
              <w:rPr>
                <w:szCs w:val="22"/>
              </w:rPr>
              <w:t>This removes previous search filters so you can start a new search.</w:t>
            </w:r>
          </w:p>
        </w:tc>
      </w:tr>
    </w:tbl>
    <w:p w14:paraId="16F34B24" w14:textId="77777777" w:rsidR="004F2A1A" w:rsidRDefault="004F2A1A" w:rsidP="003F2A83">
      <w:r>
        <w:t>Next, we will look at how to search and filter in ServiceNow. We have covered some of this already, but this time we will look at the process in more detail.</w:t>
      </w:r>
    </w:p>
    <w:p w14:paraId="0E964F51" w14:textId="77777777" w:rsidR="004F2A1A" w:rsidRDefault="004F2A1A" w:rsidP="00C5380C">
      <w:pPr>
        <w:pStyle w:val="Heading3"/>
      </w:pPr>
      <w:bookmarkStart w:id="105" w:name="_Toc106170237"/>
      <w:r>
        <w:lastRenderedPageBreak/>
        <w:t xml:space="preserve">Global Search - </w:t>
      </w:r>
      <w:r w:rsidRPr="006730E3">
        <w:t>DEMO</w:t>
      </w:r>
      <w:bookmarkEnd w:id="105"/>
      <w:r>
        <w:br/>
      </w:r>
    </w:p>
    <w:p w14:paraId="376D827C" w14:textId="77777777" w:rsidR="004F2A1A" w:rsidRPr="00C5380C" w:rsidRDefault="004F2A1A" w:rsidP="007134B9">
      <w:pPr>
        <w:pStyle w:val="TXTbody"/>
      </w:pPr>
      <w:r>
        <w:t>If you know the case number you are looking for, Global search is the quickest way to locate the case.</w:t>
      </w:r>
    </w:p>
    <w:tbl>
      <w:tblPr>
        <w:tblStyle w:val="TableGrid"/>
        <w:tblW w:w="5000" w:type="pct"/>
        <w:tblLook w:val="04A0" w:firstRow="1" w:lastRow="0" w:firstColumn="1" w:lastColumn="0" w:noHBand="0" w:noVBand="1"/>
      </w:tblPr>
      <w:tblGrid>
        <w:gridCol w:w="4861"/>
        <w:gridCol w:w="5562"/>
      </w:tblGrid>
      <w:tr w:rsidR="004F2A1A" w:rsidRPr="00941578" w14:paraId="2A6CEAD0" w14:textId="77777777" w:rsidTr="00B07913">
        <w:trPr>
          <w:cantSplit/>
        </w:trPr>
        <w:tc>
          <w:tcPr>
            <w:tcW w:w="2332" w:type="pct"/>
          </w:tcPr>
          <w:p w14:paraId="7F33A164" w14:textId="77777777" w:rsidR="004F2A1A" w:rsidRPr="00941578" w:rsidRDefault="004F2A1A" w:rsidP="003F2A83">
            <w:pPr>
              <w:rPr>
                <w:noProof/>
                <w:szCs w:val="22"/>
              </w:rPr>
            </w:pPr>
            <w:r w:rsidRPr="00941578">
              <w:rPr>
                <w:noProof/>
              </w:rPr>
              <w:drawing>
                <wp:inline distT="0" distB="0" distL="0" distR="0" wp14:anchorId="7CEEC7D3" wp14:editId="6F74E0C9">
                  <wp:extent cx="885714" cy="48571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885714" cy="485714"/>
                          </a:xfrm>
                          <a:prstGeom prst="rect">
                            <a:avLst/>
                          </a:prstGeom>
                        </pic:spPr>
                      </pic:pic>
                    </a:graphicData>
                  </a:graphic>
                </wp:inline>
              </w:drawing>
            </w:r>
          </w:p>
          <w:p w14:paraId="7AC36B11" w14:textId="77777777" w:rsidR="004F2A1A" w:rsidRPr="00941578" w:rsidRDefault="004F2A1A" w:rsidP="003F2A83">
            <w:pPr>
              <w:rPr>
                <w:noProof/>
                <w:szCs w:val="22"/>
              </w:rPr>
            </w:pPr>
            <w:r w:rsidRPr="00941578">
              <w:rPr>
                <w:noProof/>
              </w:rPr>
              <w:drawing>
                <wp:inline distT="0" distB="0" distL="0" distR="0" wp14:anchorId="71E07807" wp14:editId="4B698BDE">
                  <wp:extent cx="2428571" cy="103809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8571" cy="1038095"/>
                          </a:xfrm>
                          <a:prstGeom prst="rect">
                            <a:avLst/>
                          </a:prstGeom>
                        </pic:spPr>
                      </pic:pic>
                    </a:graphicData>
                  </a:graphic>
                </wp:inline>
              </w:drawing>
            </w:r>
          </w:p>
        </w:tc>
        <w:tc>
          <w:tcPr>
            <w:tcW w:w="2668" w:type="pct"/>
          </w:tcPr>
          <w:p w14:paraId="35EF6130" w14:textId="77777777" w:rsidR="004F2A1A" w:rsidRPr="00941578" w:rsidRDefault="004F2A1A" w:rsidP="003F2A83">
            <w:pPr>
              <w:rPr>
                <w:szCs w:val="22"/>
              </w:rPr>
            </w:pPr>
            <w:r w:rsidRPr="00941578">
              <w:rPr>
                <w:szCs w:val="22"/>
              </w:rPr>
              <w:t>To expand the Global Search, click</w:t>
            </w:r>
            <w:r w:rsidRPr="00941578">
              <w:rPr>
                <w:b/>
                <w:bCs/>
                <w:szCs w:val="22"/>
              </w:rPr>
              <w:t xml:space="preserve"> </w:t>
            </w:r>
            <w:r w:rsidRPr="00941578">
              <w:rPr>
                <w:szCs w:val="22"/>
              </w:rPr>
              <w:t>the magnifying glass in the banner.</w:t>
            </w:r>
          </w:p>
          <w:p w14:paraId="3B704B93" w14:textId="77777777" w:rsidR="004F2A1A" w:rsidRPr="00941578" w:rsidRDefault="004F2A1A" w:rsidP="003F2A83">
            <w:pPr>
              <w:rPr>
                <w:szCs w:val="22"/>
              </w:rPr>
            </w:pPr>
            <w:r w:rsidRPr="00941578">
              <w:rPr>
                <w:szCs w:val="22"/>
              </w:rPr>
              <w:t>In the Global Search field, type</w:t>
            </w:r>
            <w:r w:rsidRPr="00941578">
              <w:rPr>
                <w:b/>
                <w:bCs/>
                <w:szCs w:val="22"/>
              </w:rPr>
              <w:t xml:space="preserve"> </w:t>
            </w:r>
            <w:r w:rsidRPr="00941578">
              <w:rPr>
                <w:szCs w:val="22"/>
              </w:rPr>
              <w:t>the case number to search for.</w:t>
            </w:r>
          </w:p>
          <w:p w14:paraId="5E1017C6" w14:textId="77777777" w:rsidR="004F2A1A" w:rsidRPr="00941578" w:rsidRDefault="004F2A1A" w:rsidP="003F2A83">
            <w:pPr>
              <w:rPr>
                <w:szCs w:val="22"/>
              </w:rPr>
            </w:pPr>
            <w:r w:rsidRPr="00941578">
              <w:rPr>
                <w:szCs w:val="22"/>
              </w:rPr>
              <w:t>From the predictive search list, select</w:t>
            </w:r>
            <w:r w:rsidRPr="00941578">
              <w:rPr>
                <w:b/>
                <w:bCs/>
                <w:szCs w:val="22"/>
              </w:rPr>
              <w:t xml:space="preserve"> </w:t>
            </w:r>
            <w:r w:rsidRPr="00941578">
              <w:rPr>
                <w:szCs w:val="22"/>
              </w:rPr>
              <w:t>the case.</w:t>
            </w:r>
          </w:p>
        </w:tc>
      </w:tr>
      <w:tr w:rsidR="004F2A1A" w:rsidRPr="00941578" w14:paraId="49A5BCEC" w14:textId="77777777" w:rsidTr="00B07913">
        <w:trPr>
          <w:cantSplit/>
        </w:trPr>
        <w:tc>
          <w:tcPr>
            <w:tcW w:w="2332" w:type="pct"/>
          </w:tcPr>
          <w:p w14:paraId="2F78E5E9" w14:textId="77777777" w:rsidR="004F2A1A" w:rsidRPr="00941578" w:rsidRDefault="004F2A1A" w:rsidP="003F2A83">
            <w:pPr>
              <w:rPr>
                <w:noProof/>
                <w:szCs w:val="22"/>
              </w:rPr>
            </w:pPr>
            <w:r w:rsidRPr="00941578">
              <w:rPr>
                <w:noProof/>
              </w:rPr>
              <w:drawing>
                <wp:inline distT="0" distB="0" distL="0" distR="0" wp14:anchorId="2B27B012" wp14:editId="2C9A7603">
                  <wp:extent cx="914286" cy="371429"/>
                  <wp:effectExtent l="0" t="0" r="63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286" cy="371429"/>
                          </a:xfrm>
                          <a:prstGeom prst="rect">
                            <a:avLst/>
                          </a:prstGeom>
                        </pic:spPr>
                      </pic:pic>
                    </a:graphicData>
                  </a:graphic>
                </wp:inline>
              </w:drawing>
            </w:r>
          </w:p>
          <w:p w14:paraId="4C18E5E6" w14:textId="65326293" w:rsidR="004F2A1A" w:rsidRPr="00941578" w:rsidRDefault="00AD3B15" w:rsidP="003F2A83">
            <w:pPr>
              <w:rPr>
                <w:b/>
                <w:bCs/>
                <w:noProof/>
                <w:szCs w:val="22"/>
              </w:rPr>
            </w:pPr>
            <w:r>
              <w:rPr>
                <w:noProof/>
              </w:rPr>
              <w:drawing>
                <wp:inline distT="0" distB="0" distL="0" distR="0" wp14:anchorId="58FC801C" wp14:editId="69CBA2C9">
                  <wp:extent cx="2200000" cy="101904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200000" cy="1019048"/>
                          </a:xfrm>
                          <a:prstGeom prst="rect">
                            <a:avLst/>
                          </a:prstGeom>
                        </pic:spPr>
                      </pic:pic>
                    </a:graphicData>
                  </a:graphic>
                </wp:inline>
              </w:drawing>
            </w:r>
          </w:p>
        </w:tc>
        <w:tc>
          <w:tcPr>
            <w:tcW w:w="2668" w:type="pct"/>
          </w:tcPr>
          <w:p w14:paraId="7238829E" w14:textId="77777777" w:rsidR="004F2A1A" w:rsidRPr="00941578" w:rsidRDefault="004F2A1A" w:rsidP="003F2A83">
            <w:pPr>
              <w:rPr>
                <w:szCs w:val="22"/>
              </w:rPr>
            </w:pPr>
            <w:r w:rsidRPr="00941578">
              <w:rPr>
                <w:szCs w:val="22"/>
              </w:rPr>
              <w:t>Global Search also lets you type the case number without CS at the beginning, or type only part of the case number.</w:t>
            </w:r>
          </w:p>
          <w:p w14:paraId="7CF7CDF9" w14:textId="77777777" w:rsidR="004F2A1A" w:rsidRPr="00941578" w:rsidRDefault="004F2A1A" w:rsidP="003F2A83">
            <w:pPr>
              <w:rPr>
                <w:szCs w:val="22"/>
              </w:rPr>
            </w:pPr>
            <w:r w:rsidRPr="00941578">
              <w:rPr>
                <w:szCs w:val="22"/>
              </w:rPr>
              <w:t>However, if you do it this way, the search results can be confusing because a number you typed might be a case number and also an account number or phone number.</w:t>
            </w:r>
          </w:p>
        </w:tc>
      </w:tr>
    </w:tbl>
    <w:p w14:paraId="764D8020" w14:textId="77777777" w:rsidR="004F2A1A" w:rsidRDefault="004F2A1A" w:rsidP="000449AB">
      <w:pPr>
        <w:pStyle w:val="Heading2"/>
      </w:pPr>
      <w:bookmarkStart w:id="106" w:name="_Toc106170238"/>
      <w:r>
        <w:t>Filter out / Show matching</w:t>
      </w:r>
      <w:bookmarkEnd w:id="106"/>
    </w:p>
    <w:p w14:paraId="16393607" w14:textId="77777777" w:rsidR="004F2A1A" w:rsidRPr="00FD4748" w:rsidRDefault="004F2A1A" w:rsidP="00941578">
      <w:pPr>
        <w:pStyle w:val="11ptNormal"/>
        <w:keepNext/>
        <w:keepLines/>
      </w:pPr>
      <w:r>
        <w:t xml:space="preserve">Another option that is useful is the ability to filter out certain values in a list. </w:t>
      </w:r>
    </w:p>
    <w:tbl>
      <w:tblPr>
        <w:tblStyle w:val="TableGrid"/>
        <w:tblW w:w="10435" w:type="dxa"/>
        <w:tblLook w:val="04A0" w:firstRow="1" w:lastRow="0" w:firstColumn="1" w:lastColumn="0" w:noHBand="0" w:noVBand="1"/>
      </w:tblPr>
      <w:tblGrid>
        <w:gridCol w:w="5080"/>
        <w:gridCol w:w="5343"/>
        <w:gridCol w:w="12"/>
      </w:tblGrid>
      <w:tr w:rsidR="004F2A1A" w:rsidRPr="00647239" w14:paraId="38862BBD" w14:textId="77777777" w:rsidTr="00121568">
        <w:trPr>
          <w:gridAfter w:val="1"/>
          <w:wAfter w:w="12" w:type="dxa"/>
          <w:cantSplit/>
        </w:trPr>
        <w:tc>
          <w:tcPr>
            <w:tcW w:w="5080" w:type="dxa"/>
          </w:tcPr>
          <w:p w14:paraId="2BDA5B53" w14:textId="77777777" w:rsidR="004F2A1A" w:rsidRPr="00647239" w:rsidRDefault="004F2A1A" w:rsidP="00941578">
            <w:pPr>
              <w:keepNext/>
              <w:keepLines/>
              <w:rPr>
                <w:noProof/>
                <w:szCs w:val="22"/>
              </w:rPr>
            </w:pPr>
            <w:r w:rsidRPr="00647239">
              <w:rPr>
                <w:noProof/>
              </w:rPr>
              <w:drawing>
                <wp:inline distT="0" distB="0" distL="0" distR="0" wp14:anchorId="5DF9D042" wp14:editId="53B75E99">
                  <wp:extent cx="1552381" cy="152381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552381" cy="1523810"/>
                          </a:xfrm>
                          <a:prstGeom prst="rect">
                            <a:avLst/>
                          </a:prstGeom>
                        </pic:spPr>
                      </pic:pic>
                    </a:graphicData>
                  </a:graphic>
                </wp:inline>
              </w:drawing>
            </w:r>
          </w:p>
        </w:tc>
        <w:tc>
          <w:tcPr>
            <w:tcW w:w="5343" w:type="dxa"/>
          </w:tcPr>
          <w:p w14:paraId="72EE3C24" w14:textId="77777777" w:rsidR="004F2A1A" w:rsidRPr="00647239" w:rsidRDefault="004F2A1A" w:rsidP="00941578">
            <w:pPr>
              <w:keepNext/>
              <w:keepLines/>
              <w:rPr>
                <w:bCs/>
                <w:szCs w:val="22"/>
              </w:rPr>
            </w:pPr>
            <w:r w:rsidRPr="00647239">
              <w:rPr>
                <w:bCs/>
                <w:szCs w:val="22"/>
              </w:rPr>
              <w:t>To return to the list of All cases, select</w:t>
            </w:r>
            <w:r w:rsidRPr="00647239">
              <w:rPr>
                <w:b/>
                <w:szCs w:val="22"/>
              </w:rPr>
              <w:t xml:space="preserve"> Lists &gt; Cases &gt; All.</w:t>
            </w:r>
          </w:p>
        </w:tc>
      </w:tr>
      <w:tr w:rsidR="004F2A1A" w:rsidRPr="00647239" w14:paraId="1DC9F4F5" w14:textId="77777777" w:rsidTr="00121568">
        <w:trPr>
          <w:gridAfter w:val="1"/>
          <w:wAfter w:w="12" w:type="dxa"/>
          <w:cantSplit/>
        </w:trPr>
        <w:tc>
          <w:tcPr>
            <w:tcW w:w="5080" w:type="dxa"/>
          </w:tcPr>
          <w:p w14:paraId="0E48B27A" w14:textId="77777777" w:rsidR="004F2A1A" w:rsidRPr="00647239" w:rsidRDefault="004F2A1A" w:rsidP="009A0671">
            <w:pPr>
              <w:rPr>
                <w:szCs w:val="22"/>
              </w:rPr>
            </w:pPr>
            <w:r w:rsidRPr="00647239">
              <w:rPr>
                <w:noProof/>
              </w:rPr>
              <w:drawing>
                <wp:inline distT="0" distB="0" distL="0" distR="0" wp14:anchorId="3CB4FFA1" wp14:editId="06BF9A7C">
                  <wp:extent cx="1657143" cy="400000"/>
                  <wp:effectExtent l="0" t="0" r="635"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657143" cy="400000"/>
                          </a:xfrm>
                          <a:prstGeom prst="rect">
                            <a:avLst/>
                          </a:prstGeom>
                        </pic:spPr>
                      </pic:pic>
                    </a:graphicData>
                  </a:graphic>
                </wp:inline>
              </w:drawing>
            </w:r>
          </w:p>
        </w:tc>
        <w:tc>
          <w:tcPr>
            <w:tcW w:w="5343" w:type="dxa"/>
          </w:tcPr>
          <w:p w14:paraId="15F3AA5F" w14:textId="77777777" w:rsidR="004F2A1A" w:rsidRPr="00647239" w:rsidRDefault="004F2A1A" w:rsidP="009A0671">
            <w:pPr>
              <w:rPr>
                <w:szCs w:val="22"/>
              </w:rPr>
            </w:pPr>
            <w:r w:rsidRPr="00647239">
              <w:rPr>
                <w:szCs w:val="22"/>
              </w:rPr>
              <w:t xml:space="preserve">If I’m looking at a list of cases and I don’t want to see cases for a certain country, I can filter out the country I don’t want to see. </w:t>
            </w:r>
          </w:p>
          <w:p w14:paraId="3FDBACE5" w14:textId="77777777" w:rsidR="004F2A1A" w:rsidRPr="00647239" w:rsidRDefault="004F2A1A" w:rsidP="009A0671">
            <w:pPr>
              <w:rPr>
                <w:szCs w:val="22"/>
              </w:rPr>
            </w:pPr>
            <w:r w:rsidRPr="00647239">
              <w:rPr>
                <w:szCs w:val="22"/>
              </w:rPr>
              <w:t>To filter out cases for a country, begin by locating</w:t>
            </w:r>
            <w:r w:rsidRPr="00647239">
              <w:rPr>
                <w:b/>
                <w:bCs/>
                <w:szCs w:val="22"/>
              </w:rPr>
              <w:t xml:space="preserve"> </w:t>
            </w:r>
            <w:r w:rsidRPr="00647239">
              <w:rPr>
                <w:szCs w:val="22"/>
              </w:rPr>
              <w:t>a case that has the country to filter out.</w:t>
            </w:r>
          </w:p>
          <w:p w14:paraId="69849160" w14:textId="77777777" w:rsidR="004F2A1A" w:rsidRPr="00647239" w:rsidRDefault="004F2A1A" w:rsidP="009A0671">
            <w:pPr>
              <w:rPr>
                <w:szCs w:val="22"/>
              </w:rPr>
            </w:pPr>
            <w:r w:rsidRPr="00647239">
              <w:rPr>
                <w:szCs w:val="22"/>
              </w:rPr>
              <w:t>Hover</w:t>
            </w:r>
            <w:r w:rsidRPr="00647239">
              <w:rPr>
                <w:b/>
                <w:bCs/>
                <w:szCs w:val="22"/>
              </w:rPr>
              <w:t xml:space="preserve"> </w:t>
            </w:r>
            <w:r w:rsidRPr="00647239">
              <w:rPr>
                <w:szCs w:val="22"/>
              </w:rPr>
              <w:t>on the country to filter out, then select the 3-dots menu.</w:t>
            </w:r>
          </w:p>
        </w:tc>
      </w:tr>
      <w:tr w:rsidR="004F2A1A" w:rsidRPr="00647239" w14:paraId="4BD2EF73" w14:textId="77777777" w:rsidTr="00121568">
        <w:trPr>
          <w:gridAfter w:val="1"/>
          <w:wAfter w:w="12" w:type="dxa"/>
          <w:cantSplit/>
        </w:trPr>
        <w:tc>
          <w:tcPr>
            <w:tcW w:w="5080" w:type="dxa"/>
          </w:tcPr>
          <w:p w14:paraId="67C70FC0" w14:textId="77777777" w:rsidR="004F2A1A" w:rsidRPr="00647239" w:rsidRDefault="004F2A1A" w:rsidP="009A0671">
            <w:pPr>
              <w:rPr>
                <w:szCs w:val="22"/>
              </w:rPr>
            </w:pPr>
            <w:r w:rsidRPr="00647239">
              <w:rPr>
                <w:noProof/>
              </w:rPr>
              <w:lastRenderedPageBreak/>
              <w:drawing>
                <wp:inline distT="0" distB="0" distL="0" distR="0" wp14:anchorId="7F963619" wp14:editId="40A65FFB">
                  <wp:extent cx="1457143" cy="780952"/>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457143" cy="780952"/>
                          </a:xfrm>
                          <a:prstGeom prst="rect">
                            <a:avLst/>
                          </a:prstGeom>
                        </pic:spPr>
                      </pic:pic>
                    </a:graphicData>
                  </a:graphic>
                </wp:inline>
              </w:drawing>
            </w:r>
          </w:p>
        </w:tc>
        <w:tc>
          <w:tcPr>
            <w:tcW w:w="5343" w:type="dxa"/>
          </w:tcPr>
          <w:p w14:paraId="5AB43428" w14:textId="77777777" w:rsidR="004F2A1A" w:rsidRPr="00647239" w:rsidRDefault="004F2A1A" w:rsidP="009A0671">
            <w:pPr>
              <w:rPr>
                <w:szCs w:val="22"/>
              </w:rPr>
            </w:pPr>
            <w:r w:rsidRPr="00647239">
              <w:rPr>
                <w:szCs w:val="22"/>
              </w:rPr>
              <w:t xml:space="preserve">From the </w:t>
            </w:r>
            <w:r w:rsidRPr="00647239">
              <w:rPr>
                <w:b/>
                <w:bCs/>
                <w:szCs w:val="22"/>
              </w:rPr>
              <w:t>3 dots</w:t>
            </w:r>
            <w:r w:rsidRPr="00647239">
              <w:rPr>
                <w:szCs w:val="22"/>
              </w:rPr>
              <w:t xml:space="preserve"> menu, select</w:t>
            </w:r>
            <w:r w:rsidRPr="00647239">
              <w:rPr>
                <w:b/>
                <w:bCs/>
                <w:szCs w:val="22"/>
              </w:rPr>
              <w:t xml:space="preserve"> Filter Out</w:t>
            </w:r>
            <w:r w:rsidRPr="00647239">
              <w:rPr>
                <w:szCs w:val="22"/>
              </w:rPr>
              <w:t>.</w:t>
            </w:r>
          </w:p>
          <w:p w14:paraId="4E41C297" w14:textId="77777777" w:rsidR="004F2A1A" w:rsidRPr="00647239" w:rsidRDefault="004F2A1A" w:rsidP="009A0671">
            <w:pPr>
              <w:rPr>
                <w:szCs w:val="22"/>
              </w:rPr>
            </w:pPr>
            <w:r w:rsidRPr="00647239">
              <w:rPr>
                <w:szCs w:val="22"/>
              </w:rPr>
              <w:t>This hides cases that have the country so they do not appear in the list.</w:t>
            </w:r>
          </w:p>
        </w:tc>
      </w:tr>
      <w:tr w:rsidR="004F2A1A" w:rsidRPr="00647239" w14:paraId="404F24F5" w14:textId="77777777" w:rsidTr="00121568">
        <w:trPr>
          <w:gridAfter w:val="1"/>
          <w:wAfter w:w="12" w:type="dxa"/>
        </w:trPr>
        <w:tc>
          <w:tcPr>
            <w:tcW w:w="5080" w:type="dxa"/>
          </w:tcPr>
          <w:p w14:paraId="7638EB63" w14:textId="77777777" w:rsidR="004F2A1A" w:rsidRPr="00647239" w:rsidRDefault="004F2A1A" w:rsidP="009A0671">
            <w:pPr>
              <w:rPr>
                <w:noProof/>
                <w:szCs w:val="22"/>
              </w:rPr>
            </w:pPr>
            <w:r w:rsidRPr="00647239">
              <w:rPr>
                <w:noProof/>
              </w:rPr>
              <w:drawing>
                <wp:inline distT="0" distB="0" distL="0" distR="0" wp14:anchorId="49BD069C" wp14:editId="73B3741F">
                  <wp:extent cx="2304762" cy="2209524"/>
                  <wp:effectExtent l="0" t="0" r="635"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304762" cy="2209524"/>
                          </a:xfrm>
                          <a:prstGeom prst="rect">
                            <a:avLst/>
                          </a:prstGeom>
                        </pic:spPr>
                      </pic:pic>
                    </a:graphicData>
                  </a:graphic>
                </wp:inline>
              </w:drawing>
            </w:r>
          </w:p>
        </w:tc>
        <w:tc>
          <w:tcPr>
            <w:tcW w:w="5343" w:type="dxa"/>
          </w:tcPr>
          <w:p w14:paraId="00AB224A" w14:textId="77777777" w:rsidR="004F2A1A" w:rsidRPr="00647239" w:rsidRDefault="004F2A1A" w:rsidP="009A0671">
            <w:pPr>
              <w:rPr>
                <w:szCs w:val="22"/>
              </w:rPr>
            </w:pPr>
            <w:r w:rsidRPr="00647239">
              <w:rPr>
                <w:szCs w:val="22"/>
              </w:rPr>
              <w:t xml:space="preserve">If I review the filters contextual area, I can see this filter hides cases that have the country I selected as well as cases that don’t have a country code. </w:t>
            </w:r>
          </w:p>
        </w:tc>
      </w:tr>
      <w:tr w:rsidR="004F2A1A" w:rsidRPr="00647239" w14:paraId="6F2E0607" w14:textId="77777777" w:rsidTr="00121568">
        <w:trPr>
          <w:gridAfter w:val="1"/>
          <w:wAfter w:w="12" w:type="dxa"/>
        </w:trPr>
        <w:tc>
          <w:tcPr>
            <w:tcW w:w="5080" w:type="dxa"/>
          </w:tcPr>
          <w:p w14:paraId="3749AE10" w14:textId="77777777" w:rsidR="004F2A1A" w:rsidRPr="00647239" w:rsidRDefault="004F2A1A" w:rsidP="009A0671">
            <w:pPr>
              <w:rPr>
                <w:noProof/>
                <w:szCs w:val="22"/>
              </w:rPr>
            </w:pPr>
            <w:r w:rsidRPr="00647239">
              <w:rPr>
                <w:noProof/>
              </w:rPr>
              <w:drawing>
                <wp:inline distT="0" distB="0" distL="0" distR="0" wp14:anchorId="467AC737" wp14:editId="6F396FDB">
                  <wp:extent cx="1285714" cy="119047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285714" cy="1190476"/>
                          </a:xfrm>
                          <a:prstGeom prst="rect">
                            <a:avLst/>
                          </a:prstGeom>
                        </pic:spPr>
                      </pic:pic>
                    </a:graphicData>
                  </a:graphic>
                </wp:inline>
              </w:drawing>
            </w:r>
          </w:p>
        </w:tc>
        <w:tc>
          <w:tcPr>
            <w:tcW w:w="5343" w:type="dxa"/>
          </w:tcPr>
          <w:p w14:paraId="20A75FB3" w14:textId="77777777" w:rsidR="004F2A1A" w:rsidRPr="00647239" w:rsidRDefault="004F2A1A" w:rsidP="009A0671">
            <w:pPr>
              <w:rPr>
                <w:szCs w:val="22"/>
              </w:rPr>
            </w:pPr>
            <w:r w:rsidRPr="00647239">
              <w:rPr>
                <w:b/>
                <w:bCs/>
                <w:szCs w:val="22"/>
              </w:rPr>
              <w:t>Show matching</w:t>
            </w:r>
            <w:r w:rsidRPr="00647239">
              <w:rPr>
                <w:szCs w:val="22"/>
              </w:rPr>
              <w:t xml:space="preserve"> is the opposite of Filter out because it hides everything except for the option you select.</w:t>
            </w:r>
          </w:p>
          <w:p w14:paraId="500F1F3B" w14:textId="77777777" w:rsidR="004F2A1A" w:rsidRPr="00647239" w:rsidRDefault="004F2A1A" w:rsidP="009A0671">
            <w:pPr>
              <w:rPr>
                <w:szCs w:val="22"/>
              </w:rPr>
            </w:pPr>
            <w:r w:rsidRPr="00647239">
              <w:rPr>
                <w:szCs w:val="22"/>
              </w:rPr>
              <w:t>For example, if I want to see only cases that are New status, I would locate</w:t>
            </w:r>
            <w:r w:rsidRPr="00647239">
              <w:rPr>
                <w:b/>
                <w:bCs/>
                <w:szCs w:val="22"/>
              </w:rPr>
              <w:t xml:space="preserve"> </w:t>
            </w:r>
            <w:r w:rsidRPr="00647239">
              <w:rPr>
                <w:szCs w:val="22"/>
              </w:rPr>
              <w:t>a case in</w:t>
            </w:r>
            <w:r w:rsidRPr="00647239">
              <w:rPr>
                <w:b/>
                <w:bCs/>
                <w:szCs w:val="22"/>
              </w:rPr>
              <w:t xml:space="preserve"> New </w:t>
            </w:r>
            <w:r w:rsidRPr="00647239">
              <w:rPr>
                <w:szCs w:val="22"/>
              </w:rPr>
              <w:t>status</w:t>
            </w:r>
            <w:r w:rsidRPr="00647239">
              <w:rPr>
                <w:b/>
                <w:bCs/>
                <w:szCs w:val="22"/>
              </w:rPr>
              <w:t xml:space="preserve"> </w:t>
            </w:r>
            <w:r w:rsidRPr="00647239">
              <w:rPr>
                <w:szCs w:val="22"/>
              </w:rPr>
              <w:t>&gt;</w:t>
            </w:r>
            <w:r w:rsidRPr="00647239">
              <w:rPr>
                <w:b/>
                <w:bCs/>
                <w:szCs w:val="22"/>
              </w:rPr>
              <w:t xml:space="preserve"> </w:t>
            </w:r>
            <w:r w:rsidRPr="00647239">
              <w:rPr>
                <w:szCs w:val="22"/>
              </w:rPr>
              <w:t>select</w:t>
            </w:r>
            <w:r w:rsidRPr="00647239">
              <w:rPr>
                <w:b/>
                <w:bCs/>
                <w:szCs w:val="22"/>
              </w:rPr>
              <w:t xml:space="preserve"> 3-dots </w:t>
            </w:r>
            <w:r w:rsidRPr="00647239">
              <w:rPr>
                <w:szCs w:val="22"/>
              </w:rPr>
              <w:t>menu</w:t>
            </w:r>
            <w:r w:rsidRPr="00647239">
              <w:rPr>
                <w:b/>
                <w:bCs/>
                <w:szCs w:val="22"/>
              </w:rPr>
              <w:t xml:space="preserve"> &gt; Show Matching</w:t>
            </w:r>
          </w:p>
        </w:tc>
      </w:tr>
      <w:tr w:rsidR="004F2A1A" w:rsidRPr="00647239" w14:paraId="2F0EB231" w14:textId="77777777" w:rsidTr="00121568">
        <w:trPr>
          <w:gridAfter w:val="1"/>
          <w:wAfter w:w="12" w:type="dxa"/>
        </w:trPr>
        <w:tc>
          <w:tcPr>
            <w:tcW w:w="5080" w:type="dxa"/>
          </w:tcPr>
          <w:p w14:paraId="53AA3473" w14:textId="77777777" w:rsidR="004F2A1A" w:rsidRPr="00647239" w:rsidRDefault="004F2A1A" w:rsidP="009A0671">
            <w:pPr>
              <w:rPr>
                <w:noProof/>
                <w:szCs w:val="22"/>
              </w:rPr>
            </w:pPr>
            <w:r w:rsidRPr="00647239">
              <w:rPr>
                <w:noProof/>
              </w:rPr>
              <w:drawing>
                <wp:inline distT="0" distB="0" distL="0" distR="0" wp14:anchorId="09850D76" wp14:editId="506226BB">
                  <wp:extent cx="2228571" cy="2276190"/>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228571" cy="2276190"/>
                          </a:xfrm>
                          <a:prstGeom prst="rect">
                            <a:avLst/>
                          </a:prstGeom>
                        </pic:spPr>
                      </pic:pic>
                    </a:graphicData>
                  </a:graphic>
                </wp:inline>
              </w:drawing>
            </w:r>
          </w:p>
        </w:tc>
        <w:tc>
          <w:tcPr>
            <w:tcW w:w="5343" w:type="dxa"/>
          </w:tcPr>
          <w:p w14:paraId="43AB0DFF" w14:textId="77777777" w:rsidR="004F2A1A" w:rsidRPr="00647239" w:rsidRDefault="004F2A1A" w:rsidP="009A0671">
            <w:pPr>
              <w:rPr>
                <w:szCs w:val="22"/>
              </w:rPr>
            </w:pPr>
            <w:r w:rsidRPr="00647239">
              <w:rPr>
                <w:szCs w:val="22"/>
              </w:rPr>
              <w:t>The Filter contextual area shows Status added to the list of filters applied to the list.</w:t>
            </w:r>
          </w:p>
          <w:p w14:paraId="1444D0E6" w14:textId="77777777" w:rsidR="004F2A1A" w:rsidRPr="00647239" w:rsidRDefault="004F2A1A" w:rsidP="009A0671">
            <w:pPr>
              <w:rPr>
                <w:szCs w:val="22"/>
              </w:rPr>
            </w:pPr>
            <w:r w:rsidRPr="00647239">
              <w:rPr>
                <w:szCs w:val="22"/>
              </w:rPr>
              <w:t>This example shows how you can apply multiple filters to drill-down to exactly the cases you are looking for.</w:t>
            </w:r>
          </w:p>
        </w:tc>
      </w:tr>
      <w:tr w:rsidR="00121568" w:rsidRPr="00647239" w14:paraId="0F77F2B1" w14:textId="77777777" w:rsidTr="00121568">
        <w:tc>
          <w:tcPr>
            <w:tcW w:w="5080" w:type="dxa"/>
          </w:tcPr>
          <w:p w14:paraId="61D6C2D6" w14:textId="77777777" w:rsidR="004F2A1A" w:rsidRPr="00647239" w:rsidRDefault="004F2A1A" w:rsidP="009A0671">
            <w:pPr>
              <w:rPr>
                <w:noProof/>
              </w:rPr>
            </w:pPr>
            <w:r w:rsidRPr="00647239">
              <w:rPr>
                <w:noProof/>
              </w:rPr>
              <w:drawing>
                <wp:inline distT="0" distB="0" distL="0" distR="0" wp14:anchorId="6074BCFB" wp14:editId="7982DC58">
                  <wp:extent cx="1142857" cy="1333333"/>
                  <wp:effectExtent l="0" t="0" r="635" b="63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142857" cy="1333333"/>
                          </a:xfrm>
                          <a:prstGeom prst="rect">
                            <a:avLst/>
                          </a:prstGeom>
                        </pic:spPr>
                      </pic:pic>
                    </a:graphicData>
                  </a:graphic>
                </wp:inline>
              </w:drawing>
            </w:r>
          </w:p>
        </w:tc>
        <w:tc>
          <w:tcPr>
            <w:tcW w:w="5355" w:type="dxa"/>
            <w:gridSpan w:val="2"/>
          </w:tcPr>
          <w:p w14:paraId="06FD7F10" w14:textId="77777777" w:rsidR="004F2A1A" w:rsidRPr="00647239" w:rsidRDefault="004F2A1A" w:rsidP="009A0671">
            <w:pPr>
              <w:rPr>
                <w:szCs w:val="22"/>
              </w:rPr>
            </w:pPr>
            <w:r w:rsidRPr="00647239">
              <w:rPr>
                <w:szCs w:val="22"/>
              </w:rPr>
              <w:t>Customers can also use Filter Out and Matching to organize their cases in MyTravelport.</w:t>
            </w:r>
          </w:p>
          <w:p w14:paraId="46002AD4" w14:textId="77777777" w:rsidR="004F2A1A" w:rsidRPr="00647239" w:rsidRDefault="004F2A1A" w:rsidP="009A0671">
            <w:pPr>
              <w:rPr>
                <w:szCs w:val="22"/>
              </w:rPr>
            </w:pPr>
            <w:r w:rsidRPr="00647239">
              <w:rPr>
                <w:szCs w:val="22"/>
              </w:rPr>
              <w:t xml:space="preserve">Let’s switch to MyTravelport and view </w:t>
            </w:r>
            <w:r w:rsidRPr="00647239">
              <w:rPr>
                <w:b/>
                <w:bCs/>
                <w:szCs w:val="22"/>
              </w:rPr>
              <w:t>My Cases</w:t>
            </w:r>
            <w:r w:rsidRPr="00647239">
              <w:rPr>
                <w:szCs w:val="22"/>
              </w:rPr>
              <w:t>.</w:t>
            </w:r>
          </w:p>
        </w:tc>
      </w:tr>
      <w:tr w:rsidR="00121568" w:rsidRPr="00647239" w14:paraId="74A34822" w14:textId="77777777" w:rsidTr="00121568">
        <w:tc>
          <w:tcPr>
            <w:tcW w:w="5080" w:type="dxa"/>
          </w:tcPr>
          <w:p w14:paraId="07A62474" w14:textId="56B7DD06" w:rsidR="004F2A1A" w:rsidRPr="00647239" w:rsidRDefault="004F2A1A" w:rsidP="009A0671">
            <w:pPr>
              <w:rPr>
                <w:noProof/>
              </w:rPr>
            </w:pPr>
            <w:bookmarkStart w:id="107" w:name="FilterMatchingMyTP"/>
            <w:r w:rsidRPr="00647239">
              <w:rPr>
                <w:noProof/>
              </w:rPr>
              <w:lastRenderedPageBreak/>
              <w:drawing>
                <wp:inline distT="0" distB="0" distL="0" distR="0" wp14:anchorId="2C4C2324" wp14:editId="7FECE9A0">
                  <wp:extent cx="2419048" cy="1923810"/>
                  <wp:effectExtent l="0" t="0" r="635" b="63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19048" cy="1923810"/>
                          </a:xfrm>
                          <a:prstGeom prst="rect">
                            <a:avLst/>
                          </a:prstGeom>
                        </pic:spPr>
                      </pic:pic>
                    </a:graphicData>
                  </a:graphic>
                </wp:inline>
              </w:drawing>
            </w:r>
            <w:bookmarkEnd w:id="107"/>
          </w:p>
        </w:tc>
        <w:tc>
          <w:tcPr>
            <w:tcW w:w="5355" w:type="dxa"/>
            <w:gridSpan w:val="2"/>
          </w:tcPr>
          <w:p w14:paraId="0BD139CE" w14:textId="77777777" w:rsidR="004F2A1A" w:rsidRPr="00647239" w:rsidRDefault="004F2A1A" w:rsidP="009A0671">
            <w:pPr>
              <w:rPr>
                <w:szCs w:val="22"/>
              </w:rPr>
            </w:pPr>
            <w:r w:rsidRPr="00647239">
              <w:rPr>
                <w:szCs w:val="22"/>
              </w:rPr>
              <w:t>To display the Filter Out / Matching options, right-click a field in My Cases.</w:t>
            </w:r>
          </w:p>
        </w:tc>
      </w:tr>
    </w:tbl>
    <w:p w14:paraId="37133850" w14:textId="77777777" w:rsidR="004F2A1A" w:rsidRDefault="004F2A1A">
      <w:pPr>
        <w:widowControl/>
        <w:spacing w:after="160" w:line="259" w:lineRule="auto"/>
        <w:rPr>
          <w:rFonts w:ascii="Arial" w:hAnsi="Arial" w:cs="Arial"/>
          <w:b/>
          <w:sz w:val="24"/>
          <w:szCs w:val="24"/>
        </w:rPr>
      </w:pPr>
      <w:r>
        <w:br w:type="page"/>
      </w:r>
    </w:p>
    <w:p w14:paraId="7764278E" w14:textId="77777777" w:rsidR="004F2A1A" w:rsidRDefault="004F2A1A" w:rsidP="000449AB">
      <w:pPr>
        <w:pStyle w:val="Heading2"/>
      </w:pPr>
      <w:bookmarkStart w:id="108" w:name="_Toc106170239"/>
      <w:r>
        <w:lastRenderedPageBreak/>
        <w:t xml:space="preserve">Review: Search and Filter – </w:t>
      </w:r>
      <w:r w:rsidRPr="004977A7">
        <w:t>SLIDE</w:t>
      </w:r>
      <w:r>
        <w:t xml:space="preserve"> </w:t>
      </w:r>
      <w:r>
        <w:rPr>
          <w:noProof/>
        </w:rPr>
        <w:t>20</w:t>
      </w:r>
      <w:bookmarkEnd w:id="108"/>
    </w:p>
    <w:p w14:paraId="584E7243" w14:textId="77777777" w:rsidR="004F2A1A" w:rsidRDefault="004F2A1A" w:rsidP="003F2A83">
      <w:r>
        <w:rPr>
          <w:noProof/>
        </w:rPr>
        <w:drawing>
          <wp:inline distT="0" distB="0" distL="0" distR="0" wp14:anchorId="3ECB9F41" wp14:editId="24A94B78">
            <wp:extent cx="6447376" cy="362562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08">
                      <a:extLst>
                        <a:ext uri="{28A0092B-C50C-407E-A947-70E740481C1C}">
                          <a14:useLocalDpi xmlns:a14="http://schemas.microsoft.com/office/drawing/2010/main" val="0"/>
                        </a:ext>
                      </a:extLst>
                    </a:blip>
                    <a:stretch>
                      <a:fillRect/>
                    </a:stretch>
                  </pic:blipFill>
                  <pic:spPr>
                    <a:xfrm>
                      <a:off x="0" y="0"/>
                      <a:ext cx="6447376" cy="3625623"/>
                    </a:xfrm>
                    <a:prstGeom prst="rect">
                      <a:avLst/>
                    </a:prstGeom>
                  </pic:spPr>
                </pic:pic>
              </a:graphicData>
            </a:graphic>
          </wp:inline>
        </w:drawing>
      </w:r>
    </w:p>
    <w:p w14:paraId="548261F6" w14:textId="77777777" w:rsidR="004F2A1A" w:rsidRDefault="004F2A1A" w:rsidP="003F2A83">
      <w:r>
        <w:br w:type="page"/>
      </w:r>
    </w:p>
    <w:p w14:paraId="28F4EA3E" w14:textId="77777777" w:rsidR="004F2A1A" w:rsidRDefault="004F2A1A" w:rsidP="004F2A1A">
      <w:pPr>
        <w:pStyle w:val="Heading1"/>
      </w:pPr>
      <w:bookmarkStart w:id="109" w:name="_Toc106170240"/>
      <w:r>
        <w:lastRenderedPageBreak/>
        <w:t>Categorization</w:t>
      </w:r>
      <w:bookmarkEnd w:id="109"/>
    </w:p>
    <w:p w14:paraId="56CB1820" w14:textId="77777777" w:rsidR="004F2A1A" w:rsidRDefault="004F2A1A" w:rsidP="00606F4C">
      <w:r>
        <w:t>Up to now, we have been using templates to fill-in the Category, Sub-category, and Problem fields. This is the best practice, because templates help you fill-in these fields quickly and consistently.</w:t>
      </w:r>
    </w:p>
    <w:p w14:paraId="48696807" w14:textId="77777777" w:rsidR="004F2A1A" w:rsidRDefault="004F2A1A" w:rsidP="00606F4C">
      <w:r>
        <w:t xml:space="preserve">However, there will also be times when you need to complete these fields manually. </w:t>
      </w:r>
    </w:p>
    <w:p w14:paraId="0EC8BDAC" w14:textId="77777777" w:rsidR="004F2A1A" w:rsidRDefault="004F2A1A" w:rsidP="000449AB">
      <w:pPr>
        <w:pStyle w:val="Heading2"/>
      </w:pPr>
      <w:bookmarkStart w:id="110" w:name="_Toc106170241"/>
      <w:r>
        <w:t>Categorization – SLIDE 21</w:t>
      </w:r>
      <w:bookmarkEnd w:id="110"/>
    </w:p>
    <w:p w14:paraId="46211CE4" w14:textId="77777777" w:rsidR="004F2A1A" w:rsidRDefault="004F2A1A" w:rsidP="00606F4C">
      <w:r>
        <w:rPr>
          <w:noProof/>
        </w:rPr>
        <w:drawing>
          <wp:inline distT="0" distB="0" distL="0" distR="0" wp14:anchorId="0DC0FFAE" wp14:editId="401D7BD2">
            <wp:extent cx="6477593" cy="36616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09">
                      <a:extLst>
                        <a:ext uri="{28A0092B-C50C-407E-A947-70E740481C1C}">
                          <a14:useLocalDpi xmlns:a14="http://schemas.microsoft.com/office/drawing/2010/main" val="0"/>
                        </a:ext>
                      </a:extLst>
                    </a:blip>
                    <a:stretch>
                      <a:fillRect/>
                    </a:stretch>
                  </pic:blipFill>
                  <pic:spPr>
                    <a:xfrm>
                      <a:off x="0" y="0"/>
                      <a:ext cx="6477593" cy="3661604"/>
                    </a:xfrm>
                    <a:prstGeom prst="rect">
                      <a:avLst/>
                    </a:prstGeom>
                  </pic:spPr>
                </pic:pic>
              </a:graphicData>
            </a:graphic>
          </wp:inline>
        </w:drawing>
      </w:r>
    </w:p>
    <w:p w14:paraId="7F5E3383" w14:textId="77777777" w:rsidR="004F2A1A" w:rsidRDefault="004F2A1A" w:rsidP="00606F4C">
      <w:r>
        <w:t>This slide shows an overview of the process you would follow to complete the Product, Category, Subcategory, and Problem Type fields without a template.</w:t>
      </w:r>
    </w:p>
    <w:p w14:paraId="5BEB1CE1" w14:textId="77777777" w:rsidR="004F2A1A" w:rsidRPr="008A73CC" w:rsidRDefault="004F2A1A" w:rsidP="004835FF">
      <w:pPr>
        <w:pStyle w:val="ListParagraph"/>
        <w:numPr>
          <w:ilvl w:val="0"/>
          <w:numId w:val="32"/>
        </w:numPr>
        <w:spacing w:before="240" w:after="0"/>
      </w:pPr>
      <w:r w:rsidRPr="008A73CC">
        <w:t xml:space="preserve">In the </w:t>
      </w:r>
      <w:r w:rsidRPr="008A73CC">
        <w:rPr>
          <w:b/>
          <w:bCs/>
        </w:rPr>
        <w:t>Product field</w:t>
      </w:r>
      <w:r w:rsidRPr="008A73CC">
        <w:t>, select the product the customer is using.</w:t>
      </w:r>
    </w:p>
    <w:p w14:paraId="65BFB9FB" w14:textId="77777777" w:rsidR="004F2A1A" w:rsidRDefault="004F2A1A" w:rsidP="004835FF">
      <w:pPr>
        <w:pStyle w:val="ListParagraph"/>
        <w:numPr>
          <w:ilvl w:val="0"/>
          <w:numId w:val="32"/>
        </w:numPr>
        <w:spacing w:before="240" w:after="0"/>
      </w:pPr>
      <w:r w:rsidRPr="008A73CC">
        <w:t xml:space="preserve">For </w:t>
      </w:r>
      <w:r w:rsidRPr="008A73CC">
        <w:rPr>
          <w:b/>
          <w:bCs/>
        </w:rPr>
        <w:t>Category</w:t>
      </w:r>
      <w:r w:rsidRPr="008A73CC">
        <w:t xml:space="preserve">, select the </w:t>
      </w:r>
      <w:r>
        <w:t>category of the issue the customer is reporting. Depending on the Product you selected, Category may fill-in automatically or may not be required.</w:t>
      </w:r>
    </w:p>
    <w:p w14:paraId="074EAEA6" w14:textId="77777777" w:rsidR="004F2A1A" w:rsidRDefault="004F2A1A" w:rsidP="004835FF">
      <w:pPr>
        <w:pStyle w:val="ListParagraph"/>
        <w:numPr>
          <w:ilvl w:val="0"/>
          <w:numId w:val="32"/>
        </w:numPr>
        <w:spacing w:before="240" w:after="0"/>
      </w:pPr>
      <w:r>
        <w:t xml:space="preserve">For </w:t>
      </w:r>
      <w:r w:rsidRPr="008A73CC">
        <w:rPr>
          <w:b/>
          <w:bCs/>
        </w:rPr>
        <w:t>Subcategory</w:t>
      </w:r>
      <w:r>
        <w:t xml:space="preserve">, select the option that is applicable to the customer’s issue. </w:t>
      </w:r>
    </w:p>
    <w:p w14:paraId="708ECF53" w14:textId="77777777" w:rsidR="004F2A1A" w:rsidRDefault="004F2A1A" w:rsidP="004835FF">
      <w:pPr>
        <w:pStyle w:val="ListParagraph"/>
        <w:numPr>
          <w:ilvl w:val="0"/>
          <w:numId w:val="32"/>
        </w:numPr>
        <w:spacing w:before="240" w:after="0"/>
      </w:pPr>
      <w:r>
        <w:t xml:space="preserve">To fill-in </w:t>
      </w:r>
      <w:r w:rsidRPr="008A73CC">
        <w:rPr>
          <w:b/>
          <w:bCs/>
        </w:rPr>
        <w:t>Problem Type</w:t>
      </w:r>
      <w:r>
        <w:t xml:space="preserve">, select the option that applies to the customer’s issue. Other should </w:t>
      </w:r>
      <w:r w:rsidRPr="008A73CC">
        <w:rPr>
          <w:b/>
          <w:bCs/>
          <w:u w:val="single"/>
        </w:rPr>
        <w:t>only</w:t>
      </w:r>
      <w:r>
        <w:t xml:space="preserve"> be used when no other option is appropriate.</w:t>
      </w:r>
    </w:p>
    <w:p w14:paraId="3C1A623B" w14:textId="77777777" w:rsidR="000449AB" w:rsidRDefault="000449AB" w:rsidP="00386FBC"/>
    <w:p w14:paraId="31B485C2" w14:textId="0FEE17F9" w:rsidR="004F2A1A" w:rsidRDefault="004F2A1A" w:rsidP="00386FBC">
      <w:r>
        <w:t>Depending on the Product you select, the Category and Subcategory field may not display. As you see in the slide, if Smartpoint is selected as the Product, it is required to fill-in the Category and Subcategory.</w:t>
      </w:r>
    </w:p>
    <w:p w14:paraId="757C3ED0" w14:textId="77777777" w:rsidR="004F2A1A" w:rsidRPr="00386FBC" w:rsidRDefault="004F2A1A" w:rsidP="00386FBC">
      <w:r>
        <w:t>However, if MyTravelport is selected as the Product, the Category and Subcategory fields do not display and, thus, are not required to be filled-in.</w:t>
      </w:r>
    </w:p>
    <w:p w14:paraId="3A829B83" w14:textId="77777777" w:rsidR="004F2A1A" w:rsidRDefault="004F2A1A">
      <w:pPr>
        <w:widowControl/>
        <w:spacing w:after="160" w:line="259" w:lineRule="auto"/>
      </w:pPr>
    </w:p>
    <w:p w14:paraId="3F94C46F" w14:textId="77777777" w:rsidR="004F2A1A" w:rsidRDefault="004F2A1A" w:rsidP="000449AB">
      <w:pPr>
        <w:pStyle w:val="Heading2"/>
      </w:pPr>
      <w:bookmarkStart w:id="111" w:name="_Toc106170242"/>
      <w:r>
        <w:lastRenderedPageBreak/>
        <w:t>Top Call Drivers to Categories – SLIDE 22</w:t>
      </w:r>
      <w:bookmarkEnd w:id="111"/>
    </w:p>
    <w:p w14:paraId="4940B9FB" w14:textId="77777777" w:rsidR="004F2A1A" w:rsidRDefault="004F2A1A">
      <w:pPr>
        <w:widowControl/>
        <w:spacing w:after="160" w:line="259" w:lineRule="auto"/>
      </w:pPr>
      <w:r>
        <w:rPr>
          <w:noProof/>
        </w:rPr>
        <w:drawing>
          <wp:inline distT="0" distB="0" distL="0" distR="0" wp14:anchorId="4623F750" wp14:editId="6CD39199">
            <wp:extent cx="6571282" cy="3706236"/>
            <wp:effectExtent l="0" t="0" r="127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10">
                      <a:extLst>
                        <a:ext uri="{28A0092B-C50C-407E-A947-70E740481C1C}">
                          <a14:useLocalDpi xmlns:a14="http://schemas.microsoft.com/office/drawing/2010/main" val="0"/>
                        </a:ext>
                      </a:extLst>
                    </a:blip>
                    <a:stretch>
                      <a:fillRect/>
                    </a:stretch>
                  </pic:blipFill>
                  <pic:spPr>
                    <a:xfrm>
                      <a:off x="0" y="0"/>
                      <a:ext cx="6571282" cy="3706236"/>
                    </a:xfrm>
                    <a:prstGeom prst="rect">
                      <a:avLst/>
                    </a:prstGeom>
                  </pic:spPr>
                </pic:pic>
              </a:graphicData>
            </a:graphic>
          </wp:inline>
        </w:drawing>
      </w:r>
    </w:p>
    <w:p w14:paraId="532B9BFD" w14:textId="77777777" w:rsidR="004F2A1A" w:rsidRDefault="004F2A1A">
      <w:pPr>
        <w:widowControl/>
        <w:spacing w:after="160" w:line="259" w:lineRule="auto"/>
      </w:pPr>
      <w:r>
        <w:t>This table in this slide shows the topics where customers most often report issues and the categories you should select for these topics in ServiceNow.</w:t>
      </w:r>
    </w:p>
    <w:p w14:paraId="4B0C0F87" w14:textId="77777777" w:rsidR="004F2A1A" w:rsidRDefault="004F2A1A">
      <w:pPr>
        <w:widowControl/>
        <w:spacing w:after="160" w:line="259" w:lineRule="auto"/>
      </w:pPr>
      <w:r>
        <w:t>For example, if the customer is reporting an issue related to Fares and Pricing, you would select:</w:t>
      </w:r>
    </w:p>
    <w:p w14:paraId="28BC86FC" w14:textId="77777777" w:rsidR="004F2A1A" w:rsidRDefault="004F2A1A" w:rsidP="004835FF">
      <w:pPr>
        <w:pStyle w:val="ListParagraph"/>
        <w:widowControl/>
        <w:numPr>
          <w:ilvl w:val="0"/>
          <w:numId w:val="33"/>
        </w:numPr>
        <w:spacing w:after="160" w:line="259" w:lineRule="auto"/>
      </w:pPr>
      <w:r>
        <w:t>Product – Smartpoint</w:t>
      </w:r>
    </w:p>
    <w:p w14:paraId="63933C53" w14:textId="77777777" w:rsidR="004F2A1A" w:rsidRDefault="004F2A1A" w:rsidP="004835FF">
      <w:pPr>
        <w:pStyle w:val="ListParagraph"/>
        <w:widowControl/>
        <w:numPr>
          <w:ilvl w:val="0"/>
          <w:numId w:val="33"/>
        </w:numPr>
        <w:spacing w:after="160" w:line="259" w:lineRule="auto"/>
      </w:pPr>
      <w:r>
        <w:t>Category – Air</w:t>
      </w:r>
    </w:p>
    <w:p w14:paraId="227E20A2" w14:textId="77777777" w:rsidR="004F2A1A" w:rsidRDefault="004F2A1A" w:rsidP="004835FF">
      <w:pPr>
        <w:pStyle w:val="ListParagraph"/>
        <w:widowControl/>
        <w:numPr>
          <w:ilvl w:val="0"/>
          <w:numId w:val="33"/>
        </w:numPr>
        <w:spacing w:after="160" w:line="259" w:lineRule="auto"/>
      </w:pPr>
      <w:r>
        <w:t>Subcategory - Fares and Pricing</w:t>
      </w:r>
    </w:p>
    <w:p w14:paraId="5BB6B094" w14:textId="77777777" w:rsidR="004F2A1A" w:rsidRPr="00623DA4" w:rsidRDefault="004F2A1A" w:rsidP="004835FF">
      <w:pPr>
        <w:pStyle w:val="ListParagraph"/>
        <w:widowControl/>
        <w:numPr>
          <w:ilvl w:val="0"/>
          <w:numId w:val="33"/>
        </w:numPr>
        <w:spacing w:after="160" w:line="259" w:lineRule="auto"/>
      </w:pPr>
      <w:r>
        <w:t xml:space="preserve">Problem type – </w:t>
      </w:r>
      <w:r w:rsidRPr="00386FBC">
        <w:rPr>
          <w:i/>
          <w:iCs/>
        </w:rPr>
        <w:t>select as appropriate for the customer’s issue</w:t>
      </w:r>
    </w:p>
    <w:p w14:paraId="0AA113C8" w14:textId="77777777" w:rsidR="004F2A1A" w:rsidRDefault="004F2A1A" w:rsidP="000F250E"/>
    <w:p w14:paraId="6080965A" w14:textId="77777777" w:rsidR="004F2A1A" w:rsidRDefault="004F2A1A" w:rsidP="000449AB">
      <w:pPr>
        <w:pStyle w:val="Heading2"/>
      </w:pPr>
      <w:bookmarkStart w:id="112" w:name="_Toc106170243"/>
      <w:r>
        <w:t>Categorization – DEMO</w:t>
      </w:r>
      <w:bookmarkEnd w:id="112"/>
    </w:p>
    <w:p w14:paraId="4014EB76" w14:textId="77777777" w:rsidR="004F2A1A" w:rsidRDefault="004F2A1A" w:rsidP="00623DA4">
      <w:r>
        <w:t>Let’s look at manually filling-in categorization. For this example, assume the customer is reporting an error in a Smartpoint Fares display.</w:t>
      </w:r>
    </w:p>
    <w:tbl>
      <w:tblPr>
        <w:tblStyle w:val="TableGrid"/>
        <w:tblW w:w="0" w:type="auto"/>
        <w:tblLook w:val="04A0" w:firstRow="1" w:lastRow="0" w:firstColumn="1" w:lastColumn="0" w:noHBand="0" w:noVBand="1"/>
      </w:tblPr>
      <w:tblGrid>
        <w:gridCol w:w="5616"/>
        <w:gridCol w:w="4807"/>
      </w:tblGrid>
      <w:tr w:rsidR="004F2A1A" w:rsidRPr="00647239" w14:paraId="66C34865" w14:textId="77777777" w:rsidTr="00822A6C">
        <w:tc>
          <w:tcPr>
            <w:tcW w:w="5035" w:type="dxa"/>
          </w:tcPr>
          <w:p w14:paraId="7D99F5DD" w14:textId="6AC22B13" w:rsidR="004F2A1A" w:rsidRPr="00647239" w:rsidRDefault="000449AB" w:rsidP="00623DA4">
            <w:pPr>
              <w:rPr>
                <w:szCs w:val="22"/>
              </w:rPr>
            </w:pPr>
            <w:r>
              <w:rPr>
                <w:noProof/>
              </w:rPr>
              <w:drawing>
                <wp:inline distT="0" distB="0" distL="0" distR="0" wp14:anchorId="35FB745C" wp14:editId="0AABBBF3">
                  <wp:extent cx="1085714" cy="419048"/>
                  <wp:effectExtent l="0" t="0" r="635" b="63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85714" cy="419048"/>
                          </a:xfrm>
                          <a:prstGeom prst="rect">
                            <a:avLst/>
                          </a:prstGeom>
                        </pic:spPr>
                      </pic:pic>
                    </a:graphicData>
                  </a:graphic>
                </wp:inline>
              </w:drawing>
            </w:r>
          </w:p>
        </w:tc>
        <w:tc>
          <w:tcPr>
            <w:tcW w:w="5755" w:type="dxa"/>
          </w:tcPr>
          <w:p w14:paraId="167A23FC" w14:textId="77777777" w:rsidR="004F2A1A" w:rsidRPr="00647239" w:rsidRDefault="004F2A1A" w:rsidP="00623DA4">
            <w:pPr>
              <w:rPr>
                <w:szCs w:val="22"/>
              </w:rPr>
            </w:pPr>
            <w:r w:rsidRPr="00647239">
              <w:rPr>
                <w:szCs w:val="22"/>
              </w:rPr>
              <w:t>Create a new interaction &gt; create a new case.</w:t>
            </w:r>
          </w:p>
        </w:tc>
      </w:tr>
      <w:tr w:rsidR="004F2A1A" w:rsidRPr="00647239" w14:paraId="13D2192B" w14:textId="77777777" w:rsidTr="00822A6C">
        <w:tc>
          <w:tcPr>
            <w:tcW w:w="5035" w:type="dxa"/>
          </w:tcPr>
          <w:p w14:paraId="6CBD4054" w14:textId="77777777" w:rsidR="004F2A1A" w:rsidRPr="00647239" w:rsidRDefault="004F2A1A" w:rsidP="00623DA4">
            <w:pPr>
              <w:rPr>
                <w:szCs w:val="22"/>
              </w:rPr>
            </w:pPr>
            <w:r w:rsidRPr="00647239">
              <w:rPr>
                <w:noProof/>
              </w:rPr>
              <w:drawing>
                <wp:inline distT="0" distB="0" distL="0" distR="0" wp14:anchorId="0B859D1C" wp14:editId="1FE8FED6">
                  <wp:extent cx="2352381" cy="4857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352381" cy="485714"/>
                          </a:xfrm>
                          <a:prstGeom prst="rect">
                            <a:avLst/>
                          </a:prstGeom>
                        </pic:spPr>
                      </pic:pic>
                    </a:graphicData>
                  </a:graphic>
                </wp:inline>
              </w:drawing>
            </w:r>
          </w:p>
        </w:tc>
        <w:tc>
          <w:tcPr>
            <w:tcW w:w="5755" w:type="dxa"/>
          </w:tcPr>
          <w:p w14:paraId="3359B719" w14:textId="77777777" w:rsidR="004F2A1A" w:rsidRPr="00647239" w:rsidRDefault="004F2A1A" w:rsidP="00623DA4">
            <w:pPr>
              <w:rPr>
                <w:szCs w:val="22"/>
              </w:rPr>
            </w:pPr>
            <w:r w:rsidRPr="00647239">
              <w:rPr>
                <w:szCs w:val="22"/>
              </w:rPr>
              <w:t xml:space="preserve">For </w:t>
            </w:r>
            <w:r w:rsidRPr="00647239">
              <w:rPr>
                <w:b/>
                <w:bCs/>
                <w:szCs w:val="22"/>
              </w:rPr>
              <w:t>Problem Type</w:t>
            </w:r>
            <w:r w:rsidRPr="00647239">
              <w:rPr>
                <w:szCs w:val="22"/>
              </w:rPr>
              <w:t xml:space="preserve"> select: </w:t>
            </w:r>
            <w:r w:rsidRPr="00647239">
              <w:rPr>
                <w:b/>
                <w:bCs/>
                <w:szCs w:val="22"/>
              </w:rPr>
              <w:t>Error Response</w:t>
            </w:r>
          </w:p>
        </w:tc>
      </w:tr>
      <w:tr w:rsidR="004F2A1A" w:rsidRPr="00647239" w14:paraId="2E1E6BD5" w14:textId="77777777" w:rsidTr="00822A6C">
        <w:tc>
          <w:tcPr>
            <w:tcW w:w="5035" w:type="dxa"/>
          </w:tcPr>
          <w:p w14:paraId="7E1C4D5A" w14:textId="77777777" w:rsidR="004F2A1A" w:rsidRPr="00647239" w:rsidRDefault="004F2A1A" w:rsidP="00623DA4">
            <w:pPr>
              <w:rPr>
                <w:noProof/>
                <w:szCs w:val="22"/>
              </w:rPr>
            </w:pPr>
            <w:r w:rsidRPr="00647239">
              <w:rPr>
                <w:noProof/>
              </w:rPr>
              <w:lastRenderedPageBreak/>
              <w:drawing>
                <wp:inline distT="0" distB="0" distL="0" distR="0" wp14:anchorId="48850C0B" wp14:editId="332BD398">
                  <wp:extent cx="2401570" cy="9461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401570" cy="946150"/>
                          </a:xfrm>
                          <a:prstGeom prst="rect">
                            <a:avLst/>
                          </a:prstGeom>
                          <a:noFill/>
                          <a:ln>
                            <a:noFill/>
                          </a:ln>
                        </pic:spPr>
                      </pic:pic>
                    </a:graphicData>
                  </a:graphic>
                </wp:inline>
              </w:drawing>
            </w:r>
          </w:p>
        </w:tc>
        <w:tc>
          <w:tcPr>
            <w:tcW w:w="5755" w:type="dxa"/>
          </w:tcPr>
          <w:p w14:paraId="1ED06185" w14:textId="77777777" w:rsidR="004F2A1A" w:rsidRPr="00647239" w:rsidRDefault="004F2A1A" w:rsidP="00623DA4">
            <w:pPr>
              <w:rPr>
                <w:szCs w:val="22"/>
              </w:rPr>
            </w:pPr>
            <w:r w:rsidRPr="00647239">
              <w:rPr>
                <w:szCs w:val="22"/>
              </w:rPr>
              <w:t xml:space="preserve">For </w:t>
            </w:r>
            <w:r w:rsidRPr="00647239">
              <w:rPr>
                <w:b/>
                <w:bCs/>
                <w:szCs w:val="22"/>
              </w:rPr>
              <w:t>Product</w:t>
            </w:r>
            <w:r w:rsidRPr="00647239">
              <w:rPr>
                <w:szCs w:val="22"/>
              </w:rPr>
              <w:t>, begin typing</w:t>
            </w:r>
            <w:r w:rsidRPr="00647239">
              <w:rPr>
                <w:b/>
                <w:bCs/>
                <w:szCs w:val="22"/>
              </w:rPr>
              <w:t xml:space="preserve"> Smartpoint</w:t>
            </w:r>
            <w:r w:rsidRPr="00647239">
              <w:rPr>
                <w:szCs w:val="22"/>
              </w:rPr>
              <w:t>.</w:t>
            </w:r>
          </w:p>
          <w:p w14:paraId="3B39ED7B" w14:textId="77777777" w:rsidR="004F2A1A" w:rsidRPr="00647239" w:rsidRDefault="004F2A1A" w:rsidP="00623DA4">
            <w:pPr>
              <w:rPr>
                <w:b/>
                <w:bCs/>
                <w:szCs w:val="22"/>
              </w:rPr>
            </w:pPr>
            <w:r w:rsidRPr="00647239">
              <w:rPr>
                <w:szCs w:val="22"/>
              </w:rPr>
              <w:t xml:space="preserve">From the similar names list, select: </w:t>
            </w:r>
            <w:r w:rsidRPr="00647239">
              <w:rPr>
                <w:b/>
                <w:bCs/>
                <w:szCs w:val="22"/>
              </w:rPr>
              <w:t>Smartpoint</w:t>
            </w:r>
          </w:p>
          <w:p w14:paraId="38584A12" w14:textId="77777777" w:rsidR="004F2A1A" w:rsidRPr="00647239" w:rsidRDefault="004F2A1A" w:rsidP="00623DA4">
            <w:pPr>
              <w:rPr>
                <w:szCs w:val="22"/>
              </w:rPr>
            </w:pPr>
          </w:p>
        </w:tc>
      </w:tr>
      <w:tr w:rsidR="004F2A1A" w:rsidRPr="00647239" w14:paraId="18D1849A" w14:textId="77777777" w:rsidTr="00822A6C">
        <w:tc>
          <w:tcPr>
            <w:tcW w:w="5035" w:type="dxa"/>
          </w:tcPr>
          <w:p w14:paraId="601B954E" w14:textId="77777777" w:rsidR="004F2A1A" w:rsidRPr="00647239" w:rsidRDefault="004F2A1A" w:rsidP="00623DA4">
            <w:pPr>
              <w:rPr>
                <w:noProof/>
                <w:szCs w:val="22"/>
              </w:rPr>
            </w:pPr>
            <w:r w:rsidRPr="00647239">
              <w:rPr>
                <w:noProof/>
              </w:rPr>
              <w:drawing>
                <wp:inline distT="0" distB="0" distL="0" distR="0" wp14:anchorId="336140A4" wp14:editId="34F9A5ED">
                  <wp:extent cx="2657143" cy="243809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57143" cy="2438095"/>
                          </a:xfrm>
                          <a:prstGeom prst="rect">
                            <a:avLst/>
                          </a:prstGeom>
                        </pic:spPr>
                      </pic:pic>
                    </a:graphicData>
                  </a:graphic>
                </wp:inline>
              </w:drawing>
            </w:r>
          </w:p>
        </w:tc>
        <w:tc>
          <w:tcPr>
            <w:tcW w:w="5755" w:type="dxa"/>
          </w:tcPr>
          <w:p w14:paraId="1D3BC3C1" w14:textId="77777777" w:rsidR="004F2A1A" w:rsidRPr="00647239" w:rsidRDefault="004F2A1A" w:rsidP="00623DA4">
            <w:pPr>
              <w:rPr>
                <w:szCs w:val="22"/>
              </w:rPr>
            </w:pPr>
            <w:r w:rsidRPr="00647239">
              <w:rPr>
                <w:szCs w:val="22"/>
              </w:rPr>
              <w:t>When I select Smartpoint as the Product, notice the Category and Subcategory fields appear for me to fill-in.</w:t>
            </w:r>
          </w:p>
        </w:tc>
      </w:tr>
      <w:tr w:rsidR="004F2A1A" w:rsidRPr="00647239" w14:paraId="7EB5622B" w14:textId="77777777" w:rsidTr="00822A6C">
        <w:tc>
          <w:tcPr>
            <w:tcW w:w="5035" w:type="dxa"/>
          </w:tcPr>
          <w:p w14:paraId="38D8D858" w14:textId="77777777" w:rsidR="004F2A1A" w:rsidRPr="00647239" w:rsidRDefault="004F2A1A" w:rsidP="00623DA4">
            <w:pPr>
              <w:rPr>
                <w:noProof/>
                <w:szCs w:val="22"/>
              </w:rPr>
            </w:pPr>
            <w:r w:rsidRPr="00647239">
              <w:rPr>
                <w:noProof/>
              </w:rPr>
              <w:drawing>
                <wp:inline distT="0" distB="0" distL="0" distR="0" wp14:anchorId="685F4079" wp14:editId="293957D2">
                  <wp:extent cx="3428571" cy="714286"/>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428571" cy="714286"/>
                          </a:xfrm>
                          <a:prstGeom prst="rect">
                            <a:avLst/>
                          </a:prstGeom>
                        </pic:spPr>
                      </pic:pic>
                    </a:graphicData>
                  </a:graphic>
                </wp:inline>
              </w:drawing>
            </w:r>
          </w:p>
        </w:tc>
        <w:tc>
          <w:tcPr>
            <w:tcW w:w="5755" w:type="dxa"/>
          </w:tcPr>
          <w:p w14:paraId="71F07DFC" w14:textId="77777777" w:rsidR="004F2A1A" w:rsidRPr="00647239" w:rsidRDefault="004F2A1A" w:rsidP="00623DA4">
            <w:pPr>
              <w:rPr>
                <w:szCs w:val="22"/>
              </w:rPr>
            </w:pPr>
            <w:r w:rsidRPr="00647239">
              <w:rPr>
                <w:szCs w:val="22"/>
              </w:rPr>
              <w:t>When I refer to the table in the slide, I can see that I should select:</w:t>
            </w:r>
          </w:p>
          <w:p w14:paraId="321E1A78" w14:textId="77777777" w:rsidR="004F2A1A" w:rsidRPr="00647239" w:rsidRDefault="004F2A1A" w:rsidP="004835FF">
            <w:pPr>
              <w:pStyle w:val="ListParagraph"/>
              <w:numPr>
                <w:ilvl w:val="0"/>
                <w:numId w:val="34"/>
              </w:numPr>
              <w:spacing w:before="240" w:after="0"/>
              <w:rPr>
                <w:szCs w:val="22"/>
              </w:rPr>
            </w:pPr>
            <w:r w:rsidRPr="00647239">
              <w:rPr>
                <w:szCs w:val="22"/>
              </w:rPr>
              <w:t>Category – Air</w:t>
            </w:r>
          </w:p>
          <w:p w14:paraId="47EA330D" w14:textId="77777777" w:rsidR="004F2A1A" w:rsidRPr="00647239" w:rsidRDefault="004F2A1A" w:rsidP="004835FF">
            <w:pPr>
              <w:pStyle w:val="ListParagraph"/>
              <w:numPr>
                <w:ilvl w:val="0"/>
                <w:numId w:val="34"/>
              </w:numPr>
              <w:spacing w:before="240" w:after="0"/>
              <w:rPr>
                <w:szCs w:val="22"/>
              </w:rPr>
            </w:pPr>
            <w:r w:rsidRPr="00647239">
              <w:rPr>
                <w:szCs w:val="22"/>
              </w:rPr>
              <w:t>Subcategory – Fares and pricing</w:t>
            </w:r>
          </w:p>
        </w:tc>
      </w:tr>
      <w:tr w:rsidR="004F2A1A" w:rsidRPr="00647239" w14:paraId="1BD454D3" w14:textId="77777777" w:rsidTr="00822A6C">
        <w:tc>
          <w:tcPr>
            <w:tcW w:w="5035" w:type="dxa"/>
          </w:tcPr>
          <w:p w14:paraId="0F8413C5" w14:textId="77777777" w:rsidR="004F2A1A" w:rsidRPr="00647239" w:rsidRDefault="004F2A1A" w:rsidP="00623DA4">
            <w:pPr>
              <w:rPr>
                <w:noProof/>
                <w:szCs w:val="22"/>
              </w:rPr>
            </w:pPr>
            <w:r w:rsidRPr="00647239">
              <w:rPr>
                <w:noProof/>
              </w:rPr>
              <w:drawing>
                <wp:inline distT="0" distB="0" distL="0" distR="0" wp14:anchorId="17EAE26B" wp14:editId="28FCCF28">
                  <wp:extent cx="2371429" cy="118095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371429" cy="1180952"/>
                          </a:xfrm>
                          <a:prstGeom prst="rect">
                            <a:avLst/>
                          </a:prstGeom>
                        </pic:spPr>
                      </pic:pic>
                    </a:graphicData>
                  </a:graphic>
                </wp:inline>
              </w:drawing>
            </w:r>
          </w:p>
        </w:tc>
        <w:tc>
          <w:tcPr>
            <w:tcW w:w="5755" w:type="dxa"/>
          </w:tcPr>
          <w:p w14:paraId="58F721B0" w14:textId="77777777" w:rsidR="004F2A1A" w:rsidRPr="00647239" w:rsidRDefault="004F2A1A" w:rsidP="00623DA4">
            <w:pPr>
              <w:rPr>
                <w:szCs w:val="22"/>
              </w:rPr>
            </w:pPr>
            <w:r w:rsidRPr="00647239">
              <w:rPr>
                <w:szCs w:val="22"/>
              </w:rPr>
              <w:t xml:space="preserve">From the </w:t>
            </w:r>
            <w:r w:rsidRPr="00647239">
              <w:rPr>
                <w:b/>
                <w:bCs/>
                <w:szCs w:val="22"/>
              </w:rPr>
              <w:t>Category</w:t>
            </w:r>
            <w:r w:rsidRPr="00647239">
              <w:rPr>
                <w:szCs w:val="22"/>
              </w:rPr>
              <w:t xml:space="preserve"> drop-down, select</w:t>
            </w:r>
            <w:r w:rsidRPr="00647239">
              <w:rPr>
                <w:b/>
                <w:bCs/>
                <w:szCs w:val="22"/>
              </w:rPr>
              <w:t>: Air</w:t>
            </w:r>
            <w:r w:rsidRPr="00647239">
              <w:rPr>
                <w:szCs w:val="22"/>
              </w:rPr>
              <w:t>.</w:t>
            </w:r>
          </w:p>
        </w:tc>
      </w:tr>
      <w:tr w:rsidR="004F2A1A" w:rsidRPr="00647239" w14:paraId="00F07322" w14:textId="77777777" w:rsidTr="00822A6C">
        <w:tc>
          <w:tcPr>
            <w:tcW w:w="5035" w:type="dxa"/>
          </w:tcPr>
          <w:p w14:paraId="3BC6EE1B" w14:textId="77777777" w:rsidR="004F2A1A" w:rsidRPr="00647239" w:rsidRDefault="004F2A1A" w:rsidP="00623DA4">
            <w:pPr>
              <w:rPr>
                <w:noProof/>
                <w:szCs w:val="22"/>
              </w:rPr>
            </w:pPr>
            <w:r w:rsidRPr="00647239">
              <w:rPr>
                <w:noProof/>
              </w:rPr>
              <w:drawing>
                <wp:inline distT="0" distB="0" distL="0" distR="0" wp14:anchorId="05A3F26C" wp14:editId="7D97D83F">
                  <wp:extent cx="2352381" cy="1180952"/>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352381" cy="1180952"/>
                          </a:xfrm>
                          <a:prstGeom prst="rect">
                            <a:avLst/>
                          </a:prstGeom>
                        </pic:spPr>
                      </pic:pic>
                    </a:graphicData>
                  </a:graphic>
                </wp:inline>
              </w:drawing>
            </w:r>
          </w:p>
        </w:tc>
        <w:tc>
          <w:tcPr>
            <w:tcW w:w="5755" w:type="dxa"/>
          </w:tcPr>
          <w:p w14:paraId="59A95846" w14:textId="77777777" w:rsidR="004F2A1A" w:rsidRPr="00647239" w:rsidRDefault="004F2A1A" w:rsidP="00623DA4">
            <w:pPr>
              <w:rPr>
                <w:szCs w:val="22"/>
              </w:rPr>
            </w:pPr>
            <w:r w:rsidRPr="00647239">
              <w:rPr>
                <w:szCs w:val="22"/>
              </w:rPr>
              <w:t xml:space="preserve">Notice the options that appear in the </w:t>
            </w:r>
            <w:r w:rsidRPr="00647239">
              <w:rPr>
                <w:b/>
                <w:bCs/>
                <w:szCs w:val="22"/>
              </w:rPr>
              <w:t>Subcategory</w:t>
            </w:r>
            <w:r w:rsidRPr="00647239">
              <w:rPr>
                <w:szCs w:val="22"/>
              </w:rPr>
              <w:t xml:space="preserve"> drop-down. These are different, depending on which Category you selected.</w:t>
            </w:r>
          </w:p>
          <w:p w14:paraId="50AC66CC" w14:textId="77777777" w:rsidR="004F2A1A" w:rsidRPr="00647239" w:rsidRDefault="004F2A1A" w:rsidP="00623DA4">
            <w:pPr>
              <w:rPr>
                <w:szCs w:val="22"/>
              </w:rPr>
            </w:pPr>
            <w:r w:rsidRPr="00647239">
              <w:rPr>
                <w:szCs w:val="22"/>
              </w:rPr>
              <w:t>From the Subcategory drop-down, select</w:t>
            </w:r>
            <w:r w:rsidRPr="00647239">
              <w:rPr>
                <w:b/>
                <w:bCs/>
                <w:szCs w:val="22"/>
              </w:rPr>
              <w:t>: Fares and Pricing</w:t>
            </w:r>
          </w:p>
        </w:tc>
      </w:tr>
      <w:tr w:rsidR="004F2A1A" w:rsidRPr="00647239" w14:paraId="4C2550A7" w14:textId="77777777" w:rsidTr="00822A6C">
        <w:tc>
          <w:tcPr>
            <w:tcW w:w="5035" w:type="dxa"/>
          </w:tcPr>
          <w:p w14:paraId="237D9CB8" w14:textId="77777777" w:rsidR="004F2A1A" w:rsidRPr="00647239" w:rsidRDefault="004F2A1A" w:rsidP="00623DA4">
            <w:pPr>
              <w:rPr>
                <w:noProof/>
                <w:szCs w:val="22"/>
              </w:rPr>
            </w:pPr>
            <w:r w:rsidRPr="00647239">
              <w:rPr>
                <w:noProof/>
              </w:rPr>
              <w:lastRenderedPageBreak/>
              <w:drawing>
                <wp:inline distT="0" distB="0" distL="0" distR="0" wp14:anchorId="454FDFDF" wp14:editId="244C58F0">
                  <wp:extent cx="2580952" cy="16476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0952" cy="1647619"/>
                          </a:xfrm>
                          <a:prstGeom prst="rect">
                            <a:avLst/>
                          </a:prstGeom>
                        </pic:spPr>
                      </pic:pic>
                    </a:graphicData>
                  </a:graphic>
                </wp:inline>
              </w:drawing>
            </w:r>
          </w:p>
        </w:tc>
        <w:tc>
          <w:tcPr>
            <w:tcW w:w="5755" w:type="dxa"/>
          </w:tcPr>
          <w:p w14:paraId="24F20F9F" w14:textId="77777777" w:rsidR="004F2A1A" w:rsidRPr="00647239" w:rsidRDefault="004F2A1A" w:rsidP="00623DA4">
            <w:pPr>
              <w:rPr>
                <w:szCs w:val="22"/>
              </w:rPr>
            </w:pPr>
            <w:r w:rsidRPr="00647239">
              <w:rPr>
                <w:szCs w:val="22"/>
              </w:rPr>
              <w:t>Now that I have my Product, Category, and Subcategory, I can proceed with filling-in the remaining fields of my case.</w:t>
            </w:r>
          </w:p>
          <w:p w14:paraId="754DFE65" w14:textId="77777777" w:rsidR="004F2A1A" w:rsidRPr="00647239" w:rsidRDefault="004F2A1A" w:rsidP="00623DA4">
            <w:pPr>
              <w:rPr>
                <w:szCs w:val="22"/>
              </w:rPr>
            </w:pPr>
          </w:p>
        </w:tc>
      </w:tr>
      <w:tr w:rsidR="004F2A1A" w:rsidRPr="00647239" w14:paraId="09CE0B6D" w14:textId="77777777" w:rsidTr="00822A6C">
        <w:tc>
          <w:tcPr>
            <w:tcW w:w="5035" w:type="dxa"/>
          </w:tcPr>
          <w:p w14:paraId="4E9404BD" w14:textId="77777777" w:rsidR="004F2A1A" w:rsidRPr="00647239" w:rsidRDefault="004F2A1A" w:rsidP="00623DA4">
            <w:pPr>
              <w:rPr>
                <w:noProof/>
                <w:szCs w:val="22"/>
              </w:rPr>
            </w:pPr>
            <w:r w:rsidRPr="00647239">
              <w:rPr>
                <w:noProof/>
              </w:rPr>
              <w:drawing>
                <wp:inline distT="0" distB="0" distL="0" distR="0" wp14:anchorId="1FFCAA62" wp14:editId="3B21381C">
                  <wp:extent cx="2361905" cy="742857"/>
                  <wp:effectExtent l="0" t="0" r="63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361905" cy="742857"/>
                          </a:xfrm>
                          <a:prstGeom prst="rect">
                            <a:avLst/>
                          </a:prstGeom>
                        </pic:spPr>
                      </pic:pic>
                    </a:graphicData>
                  </a:graphic>
                </wp:inline>
              </w:drawing>
            </w:r>
          </w:p>
        </w:tc>
        <w:tc>
          <w:tcPr>
            <w:tcW w:w="5755" w:type="dxa"/>
          </w:tcPr>
          <w:p w14:paraId="1F8699FC" w14:textId="77777777" w:rsidR="004F2A1A" w:rsidRPr="00647239" w:rsidRDefault="004F2A1A" w:rsidP="00623DA4">
            <w:pPr>
              <w:rPr>
                <w:szCs w:val="22"/>
              </w:rPr>
            </w:pPr>
            <w:r w:rsidRPr="00647239">
              <w:rPr>
                <w:szCs w:val="22"/>
              </w:rPr>
              <w:t xml:space="preserve">I’m going to reload the page, so we can see how the selection we make for </w:t>
            </w:r>
            <w:r w:rsidRPr="00647239">
              <w:rPr>
                <w:b/>
                <w:bCs/>
                <w:szCs w:val="22"/>
              </w:rPr>
              <w:t>Product</w:t>
            </w:r>
            <w:r w:rsidRPr="00647239">
              <w:rPr>
                <w:szCs w:val="22"/>
              </w:rPr>
              <w:t xml:space="preserve"> affects the </w:t>
            </w:r>
            <w:r w:rsidRPr="00647239">
              <w:rPr>
                <w:b/>
                <w:bCs/>
                <w:szCs w:val="22"/>
              </w:rPr>
              <w:t>Category</w:t>
            </w:r>
            <w:r w:rsidRPr="00647239">
              <w:rPr>
                <w:szCs w:val="22"/>
              </w:rPr>
              <w:t xml:space="preserve"> and Subcategory fields.</w:t>
            </w:r>
          </w:p>
        </w:tc>
      </w:tr>
      <w:tr w:rsidR="004F2A1A" w:rsidRPr="00647239" w14:paraId="671BCEA4" w14:textId="77777777" w:rsidTr="00822A6C">
        <w:tc>
          <w:tcPr>
            <w:tcW w:w="5035" w:type="dxa"/>
          </w:tcPr>
          <w:p w14:paraId="409914E3" w14:textId="77777777" w:rsidR="004F2A1A" w:rsidRPr="00647239" w:rsidRDefault="004F2A1A" w:rsidP="00623DA4">
            <w:pPr>
              <w:rPr>
                <w:noProof/>
                <w:szCs w:val="22"/>
              </w:rPr>
            </w:pPr>
            <w:r w:rsidRPr="00647239">
              <w:rPr>
                <w:noProof/>
              </w:rPr>
              <w:drawing>
                <wp:inline distT="0" distB="0" distL="0" distR="0" wp14:anchorId="04726118" wp14:editId="33037DCE">
                  <wp:extent cx="2447619" cy="1142857"/>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447619" cy="1142857"/>
                          </a:xfrm>
                          <a:prstGeom prst="rect">
                            <a:avLst/>
                          </a:prstGeom>
                        </pic:spPr>
                      </pic:pic>
                    </a:graphicData>
                  </a:graphic>
                </wp:inline>
              </w:drawing>
            </w:r>
          </w:p>
        </w:tc>
        <w:tc>
          <w:tcPr>
            <w:tcW w:w="5755" w:type="dxa"/>
          </w:tcPr>
          <w:p w14:paraId="4BC31C76" w14:textId="77777777" w:rsidR="004F2A1A" w:rsidRPr="00647239" w:rsidRDefault="004F2A1A" w:rsidP="00623DA4">
            <w:pPr>
              <w:rPr>
                <w:szCs w:val="22"/>
              </w:rPr>
            </w:pPr>
            <w:r w:rsidRPr="00647239">
              <w:rPr>
                <w:szCs w:val="22"/>
              </w:rPr>
              <w:t>The case workspace is refreshed.</w:t>
            </w:r>
          </w:p>
          <w:p w14:paraId="1727A619" w14:textId="77777777" w:rsidR="004F2A1A" w:rsidRPr="00647239" w:rsidRDefault="004F2A1A" w:rsidP="00623DA4">
            <w:pPr>
              <w:rPr>
                <w:szCs w:val="22"/>
              </w:rPr>
            </w:pPr>
            <w:r w:rsidRPr="00647239">
              <w:rPr>
                <w:szCs w:val="22"/>
              </w:rPr>
              <w:t xml:space="preserve">The </w:t>
            </w:r>
            <w:r w:rsidRPr="00647239">
              <w:rPr>
                <w:b/>
                <w:bCs/>
                <w:szCs w:val="22"/>
              </w:rPr>
              <w:t>Category</w:t>
            </w:r>
            <w:r w:rsidRPr="00647239">
              <w:rPr>
                <w:szCs w:val="22"/>
              </w:rPr>
              <w:t xml:space="preserve"> and </w:t>
            </w:r>
            <w:r w:rsidRPr="00647239">
              <w:rPr>
                <w:b/>
                <w:bCs/>
                <w:szCs w:val="22"/>
              </w:rPr>
              <w:t>Subcategory</w:t>
            </w:r>
            <w:r w:rsidRPr="00647239">
              <w:rPr>
                <w:szCs w:val="22"/>
              </w:rPr>
              <w:t xml:space="preserve"> fields are hidden again.</w:t>
            </w:r>
          </w:p>
        </w:tc>
      </w:tr>
      <w:tr w:rsidR="004F2A1A" w:rsidRPr="00647239" w14:paraId="2B852340" w14:textId="77777777" w:rsidTr="00822A6C">
        <w:tc>
          <w:tcPr>
            <w:tcW w:w="5035" w:type="dxa"/>
          </w:tcPr>
          <w:p w14:paraId="30D3674F" w14:textId="77777777" w:rsidR="004F2A1A" w:rsidRPr="00647239" w:rsidRDefault="004F2A1A" w:rsidP="00623DA4">
            <w:pPr>
              <w:rPr>
                <w:noProof/>
                <w:szCs w:val="22"/>
              </w:rPr>
            </w:pPr>
            <w:r w:rsidRPr="00647239">
              <w:rPr>
                <w:noProof/>
              </w:rPr>
              <w:drawing>
                <wp:inline distT="0" distB="0" distL="0" distR="0" wp14:anchorId="27FE287F" wp14:editId="5C644FC0">
                  <wp:extent cx="1428571" cy="1428571"/>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428571" cy="1428571"/>
                          </a:xfrm>
                          <a:prstGeom prst="rect">
                            <a:avLst/>
                          </a:prstGeom>
                        </pic:spPr>
                      </pic:pic>
                    </a:graphicData>
                  </a:graphic>
                </wp:inline>
              </w:drawing>
            </w:r>
          </w:p>
        </w:tc>
        <w:tc>
          <w:tcPr>
            <w:tcW w:w="5755" w:type="dxa"/>
          </w:tcPr>
          <w:p w14:paraId="392F1399" w14:textId="77777777" w:rsidR="004F2A1A" w:rsidRPr="00647239" w:rsidRDefault="004F2A1A" w:rsidP="00623DA4">
            <w:pPr>
              <w:rPr>
                <w:szCs w:val="22"/>
              </w:rPr>
            </w:pPr>
            <w:r w:rsidRPr="00647239">
              <w:rPr>
                <w:szCs w:val="22"/>
              </w:rPr>
              <w:t>For this example, assume I have a call from another customer who is having an issue with MyTravelport.</w:t>
            </w:r>
          </w:p>
          <w:p w14:paraId="5E0F9C83" w14:textId="77777777" w:rsidR="004F2A1A" w:rsidRPr="00647239" w:rsidRDefault="004F2A1A" w:rsidP="00623DA4">
            <w:pPr>
              <w:rPr>
                <w:szCs w:val="22"/>
              </w:rPr>
            </w:pPr>
            <w:r w:rsidRPr="00647239">
              <w:rPr>
                <w:szCs w:val="22"/>
              </w:rPr>
              <w:t xml:space="preserve">In the Product field, start typing </w:t>
            </w:r>
            <w:r w:rsidRPr="00647239">
              <w:rPr>
                <w:b/>
                <w:bCs/>
                <w:szCs w:val="22"/>
              </w:rPr>
              <w:t>MyTravelport</w:t>
            </w:r>
            <w:r w:rsidRPr="00647239">
              <w:rPr>
                <w:szCs w:val="22"/>
              </w:rPr>
              <w:t>.</w:t>
            </w:r>
          </w:p>
          <w:p w14:paraId="17F435D1" w14:textId="77777777" w:rsidR="004F2A1A" w:rsidRPr="00647239" w:rsidRDefault="004F2A1A" w:rsidP="00623DA4">
            <w:pPr>
              <w:rPr>
                <w:szCs w:val="22"/>
              </w:rPr>
            </w:pPr>
            <w:r w:rsidRPr="00647239">
              <w:rPr>
                <w:szCs w:val="22"/>
              </w:rPr>
              <w:t xml:space="preserve">When the similar names list displays, select </w:t>
            </w:r>
            <w:r w:rsidRPr="00647239">
              <w:rPr>
                <w:b/>
                <w:bCs/>
                <w:szCs w:val="22"/>
              </w:rPr>
              <w:t>MyTravelport</w:t>
            </w:r>
            <w:r w:rsidRPr="00647239">
              <w:rPr>
                <w:szCs w:val="22"/>
              </w:rPr>
              <w:t>.</w:t>
            </w:r>
          </w:p>
          <w:p w14:paraId="0EC15FCE" w14:textId="77777777" w:rsidR="004F2A1A" w:rsidRPr="00647239" w:rsidRDefault="004F2A1A" w:rsidP="00623DA4">
            <w:pPr>
              <w:rPr>
                <w:szCs w:val="22"/>
              </w:rPr>
            </w:pPr>
          </w:p>
        </w:tc>
      </w:tr>
      <w:tr w:rsidR="004F2A1A" w:rsidRPr="00647239" w14:paraId="5ECF6BE0" w14:textId="77777777" w:rsidTr="00822A6C">
        <w:tc>
          <w:tcPr>
            <w:tcW w:w="5035" w:type="dxa"/>
          </w:tcPr>
          <w:p w14:paraId="2DA617AE" w14:textId="77777777" w:rsidR="004F2A1A" w:rsidRPr="00647239" w:rsidRDefault="004F2A1A" w:rsidP="00623DA4">
            <w:pPr>
              <w:rPr>
                <w:noProof/>
                <w:szCs w:val="22"/>
              </w:rPr>
            </w:pPr>
            <w:r w:rsidRPr="00647239">
              <w:rPr>
                <w:noProof/>
              </w:rPr>
              <w:drawing>
                <wp:inline distT="0" distB="0" distL="0" distR="0" wp14:anchorId="0F545AC2" wp14:editId="322A8E6F">
                  <wp:extent cx="1704762" cy="109523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704762" cy="1095238"/>
                          </a:xfrm>
                          <a:prstGeom prst="rect">
                            <a:avLst/>
                          </a:prstGeom>
                        </pic:spPr>
                      </pic:pic>
                    </a:graphicData>
                  </a:graphic>
                </wp:inline>
              </w:drawing>
            </w:r>
          </w:p>
        </w:tc>
        <w:tc>
          <w:tcPr>
            <w:tcW w:w="5755" w:type="dxa"/>
          </w:tcPr>
          <w:p w14:paraId="57E74859" w14:textId="77777777" w:rsidR="004F2A1A" w:rsidRPr="00647239" w:rsidRDefault="004F2A1A" w:rsidP="00623DA4">
            <w:pPr>
              <w:rPr>
                <w:szCs w:val="22"/>
              </w:rPr>
            </w:pPr>
            <w:r w:rsidRPr="00647239">
              <w:rPr>
                <w:szCs w:val="22"/>
              </w:rPr>
              <w:t>Because MyTravelport does not require a Category or Subcategory, these fields remain hidden.</w:t>
            </w:r>
          </w:p>
        </w:tc>
      </w:tr>
    </w:tbl>
    <w:p w14:paraId="566A5FA4" w14:textId="77777777" w:rsidR="004F2A1A" w:rsidRDefault="004F2A1A" w:rsidP="00623DA4">
      <w:r>
        <w:br w:type="page"/>
      </w:r>
    </w:p>
    <w:p w14:paraId="49E40CAA" w14:textId="77777777" w:rsidR="004F2A1A" w:rsidRDefault="004F2A1A" w:rsidP="004F2A1A">
      <w:pPr>
        <w:pStyle w:val="Heading1"/>
      </w:pPr>
      <w:bookmarkStart w:id="113" w:name="_Toc106170244"/>
      <w:r>
        <w:lastRenderedPageBreak/>
        <w:t>Chat</w:t>
      </w:r>
      <w:bookmarkEnd w:id="113"/>
    </w:p>
    <w:p w14:paraId="4CC6B9C9" w14:textId="77777777" w:rsidR="004F2A1A" w:rsidRDefault="004F2A1A" w:rsidP="007C2909">
      <w:r>
        <w:t>ServiceNow makes it easy to chat with our customers.</w:t>
      </w:r>
    </w:p>
    <w:p w14:paraId="7ED240A9" w14:textId="77777777" w:rsidR="004F2A1A" w:rsidRPr="00C6287D" w:rsidRDefault="004F2A1A" w:rsidP="000449AB">
      <w:pPr>
        <w:pStyle w:val="Heading2"/>
        <w:rPr>
          <w:rFonts w:eastAsiaTheme="minorHAnsi" w:cstheme="minorBidi"/>
          <w:lang w:eastAsia="en-US"/>
        </w:rPr>
      </w:pPr>
      <w:bookmarkStart w:id="114" w:name="_Toc106170245"/>
      <w:r>
        <w:rPr>
          <w:noProof/>
        </w:rPr>
        <w:t>Chat with a Customer - DEMO</w:t>
      </w:r>
      <w:bookmarkEnd w:id="114"/>
      <w:r>
        <w:rPr>
          <w:noProof/>
        </w:rPr>
        <w:tab/>
      </w:r>
    </w:p>
    <w:p w14:paraId="6307A222" w14:textId="77777777" w:rsidR="004F2A1A" w:rsidRPr="00961A99" w:rsidRDefault="004F2A1A" w:rsidP="00961A99">
      <w:pPr>
        <w:rPr>
          <w:rFonts w:eastAsiaTheme="minorHAnsi"/>
          <w:b/>
        </w:rPr>
      </w:pPr>
      <w:r w:rsidRPr="00961A99">
        <w:rPr>
          <w:b/>
        </w:rPr>
        <w:t>Instructor: In another browser, impersonate customer who has access to chat. Make sure their chats go to a queue that you have access to.</w:t>
      </w:r>
    </w:p>
    <w:tbl>
      <w:tblPr>
        <w:tblStyle w:val="TableGrid"/>
        <w:tblW w:w="0" w:type="auto"/>
        <w:tblLook w:val="04A0" w:firstRow="1" w:lastRow="0" w:firstColumn="1" w:lastColumn="0" w:noHBand="0" w:noVBand="1"/>
      </w:tblPr>
      <w:tblGrid>
        <w:gridCol w:w="5767"/>
        <w:gridCol w:w="4656"/>
      </w:tblGrid>
      <w:tr w:rsidR="004F2A1A" w:rsidRPr="00647239" w14:paraId="26B5E366" w14:textId="77777777" w:rsidTr="00B91D76">
        <w:trPr>
          <w:cantSplit/>
        </w:trPr>
        <w:tc>
          <w:tcPr>
            <w:tcW w:w="5665" w:type="dxa"/>
          </w:tcPr>
          <w:p w14:paraId="36E3CD3E" w14:textId="77777777" w:rsidR="004F2A1A" w:rsidRPr="00647239" w:rsidRDefault="004F2A1A" w:rsidP="00435694">
            <w:pPr>
              <w:rPr>
                <w:rFonts w:cstheme="minorHAnsi"/>
                <w:noProof/>
                <w:szCs w:val="22"/>
              </w:rPr>
            </w:pPr>
            <w:r w:rsidRPr="00647239">
              <w:rPr>
                <w:rFonts w:cstheme="minorHAnsi"/>
                <w:noProof/>
              </w:rPr>
              <w:drawing>
                <wp:inline distT="0" distB="0" distL="0" distR="0" wp14:anchorId="25A6F684" wp14:editId="114BF6A7">
                  <wp:extent cx="2228571" cy="1485714"/>
                  <wp:effectExtent l="0" t="0" r="635" b="63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228571" cy="1485714"/>
                          </a:xfrm>
                          <a:prstGeom prst="rect">
                            <a:avLst/>
                          </a:prstGeom>
                        </pic:spPr>
                      </pic:pic>
                    </a:graphicData>
                  </a:graphic>
                </wp:inline>
              </w:drawing>
            </w:r>
          </w:p>
        </w:tc>
        <w:tc>
          <w:tcPr>
            <w:tcW w:w="5125" w:type="dxa"/>
          </w:tcPr>
          <w:p w14:paraId="5C4583A9" w14:textId="77777777" w:rsidR="004F2A1A" w:rsidRPr="00647239" w:rsidRDefault="004F2A1A" w:rsidP="00435694">
            <w:pPr>
              <w:rPr>
                <w:rFonts w:cstheme="minorHAnsi"/>
                <w:szCs w:val="22"/>
              </w:rPr>
            </w:pPr>
            <w:r w:rsidRPr="00647239">
              <w:rPr>
                <w:rFonts w:cstheme="minorHAnsi"/>
                <w:szCs w:val="22"/>
              </w:rPr>
              <w:t>In the left toolbar, select</w:t>
            </w:r>
            <w:r w:rsidRPr="00647239">
              <w:rPr>
                <w:rFonts w:cstheme="minorHAnsi"/>
                <w:b/>
                <w:bCs/>
                <w:szCs w:val="22"/>
              </w:rPr>
              <w:t xml:space="preserve"> </w:t>
            </w:r>
            <w:r w:rsidRPr="00647239">
              <w:rPr>
                <w:rFonts w:cstheme="minorHAnsi"/>
                <w:szCs w:val="22"/>
              </w:rPr>
              <w:t xml:space="preserve">the </w:t>
            </w:r>
            <w:r w:rsidRPr="00647239">
              <w:rPr>
                <w:rFonts w:cstheme="minorHAnsi"/>
                <w:b/>
                <w:bCs/>
                <w:szCs w:val="22"/>
              </w:rPr>
              <w:t>Inbox</w:t>
            </w:r>
            <w:r w:rsidRPr="00647239">
              <w:rPr>
                <w:rFonts w:cstheme="minorHAnsi"/>
                <w:szCs w:val="22"/>
              </w:rPr>
              <w:t xml:space="preserve"> icon and set your status to </w:t>
            </w:r>
            <w:r w:rsidRPr="00647239">
              <w:rPr>
                <w:rFonts w:cstheme="minorHAnsi"/>
                <w:b/>
                <w:bCs/>
                <w:szCs w:val="22"/>
              </w:rPr>
              <w:t>Available</w:t>
            </w:r>
            <w:r w:rsidRPr="00647239">
              <w:rPr>
                <w:rFonts w:cstheme="minorHAnsi"/>
                <w:szCs w:val="22"/>
              </w:rPr>
              <w:t>.</w:t>
            </w:r>
          </w:p>
          <w:p w14:paraId="71D8D6D0" w14:textId="77777777" w:rsidR="004F2A1A" w:rsidRPr="00647239" w:rsidRDefault="004F2A1A" w:rsidP="00435694">
            <w:pPr>
              <w:rPr>
                <w:rFonts w:cstheme="minorHAnsi"/>
                <w:szCs w:val="22"/>
              </w:rPr>
            </w:pPr>
            <w:r w:rsidRPr="00647239">
              <w:rPr>
                <w:rFonts w:cstheme="minorHAnsi"/>
                <w:szCs w:val="22"/>
              </w:rPr>
              <w:t>We have to do this so the system can recognize that we’re available to accept chat conversations.</w:t>
            </w:r>
          </w:p>
        </w:tc>
      </w:tr>
      <w:tr w:rsidR="004F2A1A" w:rsidRPr="00647239" w14:paraId="399721C1" w14:textId="77777777" w:rsidTr="00B91D76">
        <w:trPr>
          <w:cantSplit/>
        </w:trPr>
        <w:tc>
          <w:tcPr>
            <w:tcW w:w="5665" w:type="dxa"/>
          </w:tcPr>
          <w:p w14:paraId="2AE18105" w14:textId="77777777" w:rsidR="004F2A1A" w:rsidRPr="00647239" w:rsidRDefault="004F2A1A" w:rsidP="00435694">
            <w:pPr>
              <w:rPr>
                <w:rFonts w:cstheme="minorHAnsi"/>
                <w:noProof/>
                <w:szCs w:val="22"/>
              </w:rPr>
            </w:pPr>
            <w:r w:rsidRPr="00647239">
              <w:rPr>
                <w:rFonts w:cstheme="minorHAnsi"/>
                <w:noProof/>
              </w:rPr>
              <w:drawing>
                <wp:inline distT="0" distB="0" distL="0" distR="0" wp14:anchorId="2A423033" wp14:editId="483FCB99">
                  <wp:extent cx="2066667" cy="1647619"/>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066667" cy="1647619"/>
                          </a:xfrm>
                          <a:prstGeom prst="rect">
                            <a:avLst/>
                          </a:prstGeom>
                        </pic:spPr>
                      </pic:pic>
                    </a:graphicData>
                  </a:graphic>
                </wp:inline>
              </w:drawing>
            </w:r>
          </w:p>
        </w:tc>
        <w:tc>
          <w:tcPr>
            <w:tcW w:w="5125" w:type="dxa"/>
          </w:tcPr>
          <w:p w14:paraId="281F62CD" w14:textId="77777777" w:rsidR="004F2A1A" w:rsidRPr="00647239" w:rsidRDefault="004F2A1A" w:rsidP="00435694">
            <w:pPr>
              <w:rPr>
                <w:rFonts w:cstheme="minorHAnsi"/>
                <w:szCs w:val="22"/>
              </w:rPr>
            </w:pPr>
            <w:r w:rsidRPr="00647239">
              <w:rPr>
                <w:rFonts w:cstheme="minorHAnsi"/>
                <w:szCs w:val="22"/>
              </w:rPr>
              <w:t>Notice the additional statuses.</w:t>
            </w:r>
          </w:p>
          <w:p w14:paraId="571E1EF9" w14:textId="77777777" w:rsidR="004F2A1A" w:rsidRPr="00647239" w:rsidRDefault="004F2A1A" w:rsidP="00435694">
            <w:pPr>
              <w:rPr>
                <w:rFonts w:cstheme="minorHAnsi"/>
                <w:szCs w:val="22"/>
              </w:rPr>
            </w:pPr>
            <w:r w:rsidRPr="00647239">
              <w:rPr>
                <w:rFonts w:cstheme="minorHAnsi"/>
                <w:szCs w:val="22"/>
              </w:rPr>
              <w:t xml:space="preserve">You might select </w:t>
            </w:r>
            <w:r w:rsidRPr="00647239">
              <w:rPr>
                <w:rFonts w:cstheme="minorHAnsi"/>
                <w:b/>
                <w:bCs/>
                <w:szCs w:val="22"/>
              </w:rPr>
              <w:t>Busy</w:t>
            </w:r>
            <w:r w:rsidRPr="00647239">
              <w:rPr>
                <w:rFonts w:cstheme="minorHAnsi"/>
                <w:szCs w:val="22"/>
              </w:rPr>
              <w:t xml:space="preserve"> if you are working on something else or </w:t>
            </w:r>
            <w:r w:rsidRPr="00647239">
              <w:rPr>
                <w:rFonts w:cstheme="minorHAnsi"/>
                <w:b/>
                <w:bCs/>
                <w:szCs w:val="22"/>
              </w:rPr>
              <w:t>Away</w:t>
            </w:r>
            <w:r w:rsidRPr="00647239">
              <w:rPr>
                <w:rFonts w:cstheme="minorHAnsi"/>
                <w:szCs w:val="22"/>
              </w:rPr>
              <w:t xml:space="preserve"> if you are going on your lunch break. </w:t>
            </w:r>
            <w:r w:rsidRPr="00647239">
              <w:rPr>
                <w:rFonts w:cstheme="minorHAnsi"/>
                <w:szCs w:val="22"/>
              </w:rPr>
              <w:cr/>
            </w:r>
            <w:r w:rsidRPr="00647239">
              <w:rPr>
                <w:rFonts w:cstheme="minorHAnsi"/>
                <w:szCs w:val="22"/>
              </w:rPr>
              <w:br/>
            </w:r>
            <w:r w:rsidRPr="00647239">
              <w:rPr>
                <w:rFonts w:cstheme="minorHAnsi"/>
                <w:szCs w:val="22"/>
              </w:rPr>
              <w:br/>
              <w:t xml:space="preserve">When you select these other statuses, don’t forget to set your status back to </w:t>
            </w:r>
            <w:r w:rsidRPr="00647239">
              <w:rPr>
                <w:rFonts w:cstheme="minorHAnsi"/>
                <w:b/>
                <w:bCs/>
                <w:szCs w:val="22"/>
              </w:rPr>
              <w:t>Available</w:t>
            </w:r>
            <w:r w:rsidRPr="00647239">
              <w:rPr>
                <w:rFonts w:cstheme="minorHAnsi"/>
                <w:szCs w:val="22"/>
              </w:rPr>
              <w:t>, so you can receive chats.</w:t>
            </w:r>
          </w:p>
        </w:tc>
      </w:tr>
      <w:tr w:rsidR="004F2A1A" w:rsidRPr="00647239" w14:paraId="4420F576" w14:textId="77777777" w:rsidTr="00B91D76">
        <w:trPr>
          <w:cantSplit/>
        </w:trPr>
        <w:tc>
          <w:tcPr>
            <w:tcW w:w="5665" w:type="dxa"/>
          </w:tcPr>
          <w:p w14:paraId="75F6C725" w14:textId="77777777" w:rsidR="004F2A1A" w:rsidRPr="00647239" w:rsidRDefault="004F2A1A" w:rsidP="00435694">
            <w:pPr>
              <w:rPr>
                <w:rFonts w:cstheme="minorHAnsi"/>
                <w:noProof/>
                <w:szCs w:val="22"/>
              </w:rPr>
            </w:pPr>
            <w:r w:rsidRPr="00647239">
              <w:rPr>
                <w:rFonts w:cstheme="minorHAnsi"/>
                <w:noProof/>
              </w:rPr>
              <w:drawing>
                <wp:inline distT="0" distB="0" distL="0" distR="0" wp14:anchorId="527299D4" wp14:editId="11842D6A">
                  <wp:extent cx="1228571" cy="800000"/>
                  <wp:effectExtent l="0" t="0" r="0" b="63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228571" cy="800000"/>
                          </a:xfrm>
                          <a:prstGeom prst="rect">
                            <a:avLst/>
                          </a:prstGeom>
                        </pic:spPr>
                      </pic:pic>
                    </a:graphicData>
                  </a:graphic>
                </wp:inline>
              </w:drawing>
            </w:r>
          </w:p>
        </w:tc>
        <w:tc>
          <w:tcPr>
            <w:tcW w:w="5125" w:type="dxa"/>
          </w:tcPr>
          <w:p w14:paraId="1742D513" w14:textId="77777777" w:rsidR="004F2A1A" w:rsidRPr="00647239" w:rsidRDefault="004F2A1A" w:rsidP="00435694">
            <w:pPr>
              <w:rPr>
                <w:rFonts w:cstheme="minorHAnsi"/>
                <w:szCs w:val="22"/>
              </w:rPr>
            </w:pPr>
            <w:r w:rsidRPr="00647239">
              <w:rPr>
                <w:rFonts w:cstheme="minorHAnsi"/>
                <w:szCs w:val="22"/>
              </w:rPr>
              <w:t>Open another browser.</w:t>
            </w:r>
          </w:p>
          <w:p w14:paraId="79F4EC7A" w14:textId="77777777" w:rsidR="004F2A1A" w:rsidRPr="00647239" w:rsidRDefault="004F2A1A" w:rsidP="00435694">
            <w:pPr>
              <w:rPr>
                <w:rFonts w:cstheme="minorHAnsi"/>
                <w:szCs w:val="22"/>
              </w:rPr>
            </w:pPr>
            <w:r w:rsidRPr="00647239">
              <w:rPr>
                <w:rFonts w:cstheme="minorHAnsi"/>
                <w:szCs w:val="22"/>
              </w:rPr>
              <w:t>To show the chat process, I need to impersonate an end user customer in a different browser.</w:t>
            </w:r>
          </w:p>
        </w:tc>
      </w:tr>
      <w:tr w:rsidR="004F2A1A" w:rsidRPr="00647239" w14:paraId="3E2A7156" w14:textId="77777777" w:rsidTr="00B91D76">
        <w:trPr>
          <w:cantSplit/>
        </w:trPr>
        <w:tc>
          <w:tcPr>
            <w:tcW w:w="5665" w:type="dxa"/>
          </w:tcPr>
          <w:p w14:paraId="3F75947F" w14:textId="77777777" w:rsidR="004F2A1A" w:rsidRPr="00647239" w:rsidRDefault="004F2A1A" w:rsidP="00435694">
            <w:pPr>
              <w:rPr>
                <w:rFonts w:cstheme="minorHAnsi"/>
                <w:noProof/>
                <w:szCs w:val="22"/>
              </w:rPr>
            </w:pPr>
            <w:r w:rsidRPr="00647239">
              <w:rPr>
                <w:rFonts w:cstheme="minorHAnsi"/>
                <w:noProof/>
              </w:rPr>
              <w:drawing>
                <wp:inline distT="0" distB="0" distL="0" distR="0" wp14:anchorId="16CEF55B" wp14:editId="1CA7603A">
                  <wp:extent cx="2409524" cy="819048"/>
                  <wp:effectExtent l="0" t="0" r="0" b="6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09524" cy="819048"/>
                          </a:xfrm>
                          <a:prstGeom prst="rect">
                            <a:avLst/>
                          </a:prstGeom>
                        </pic:spPr>
                      </pic:pic>
                    </a:graphicData>
                  </a:graphic>
                </wp:inline>
              </w:drawing>
            </w:r>
          </w:p>
        </w:tc>
        <w:tc>
          <w:tcPr>
            <w:tcW w:w="5125" w:type="dxa"/>
          </w:tcPr>
          <w:p w14:paraId="1CCEA3CE" w14:textId="77777777" w:rsidR="004F2A1A" w:rsidRPr="00647239" w:rsidRDefault="004F2A1A" w:rsidP="00435694">
            <w:pPr>
              <w:rPr>
                <w:rFonts w:cstheme="minorHAnsi"/>
                <w:szCs w:val="22"/>
              </w:rPr>
            </w:pPr>
            <w:r w:rsidRPr="00647239">
              <w:rPr>
                <w:rFonts w:cstheme="minorHAnsi"/>
                <w:szCs w:val="22"/>
              </w:rPr>
              <w:t>The end-user selects</w:t>
            </w:r>
            <w:r w:rsidRPr="00647239">
              <w:rPr>
                <w:rFonts w:cstheme="minorHAnsi"/>
                <w:b/>
                <w:bCs/>
                <w:szCs w:val="22"/>
              </w:rPr>
              <w:t xml:space="preserve"> Chat</w:t>
            </w:r>
            <w:r w:rsidRPr="00647239">
              <w:rPr>
                <w:rFonts w:cstheme="minorHAnsi"/>
                <w:szCs w:val="22"/>
              </w:rPr>
              <w:t xml:space="preserve"> to start the process</w:t>
            </w:r>
          </w:p>
          <w:p w14:paraId="3E6EDD3E" w14:textId="77777777" w:rsidR="004F2A1A" w:rsidRPr="00647239" w:rsidRDefault="004F2A1A" w:rsidP="00435694">
            <w:pPr>
              <w:rPr>
                <w:rFonts w:cstheme="minorHAnsi"/>
                <w:szCs w:val="22"/>
                <w:highlight w:val="yellow"/>
              </w:rPr>
            </w:pPr>
          </w:p>
        </w:tc>
      </w:tr>
      <w:tr w:rsidR="004F2A1A" w:rsidRPr="00647239" w14:paraId="2608AEEC" w14:textId="77777777" w:rsidTr="00B91D76">
        <w:trPr>
          <w:cantSplit/>
        </w:trPr>
        <w:tc>
          <w:tcPr>
            <w:tcW w:w="5665" w:type="dxa"/>
          </w:tcPr>
          <w:p w14:paraId="7D4AB399" w14:textId="0E13736A" w:rsidR="004F2A1A" w:rsidRPr="00647239" w:rsidRDefault="00A55063" w:rsidP="00435694">
            <w:pPr>
              <w:rPr>
                <w:rFonts w:cstheme="minorHAnsi"/>
                <w:noProof/>
                <w:szCs w:val="22"/>
              </w:rPr>
            </w:pPr>
            <w:r>
              <w:rPr>
                <w:noProof/>
              </w:rPr>
              <w:lastRenderedPageBreak/>
              <w:drawing>
                <wp:inline distT="0" distB="0" distL="0" distR="0" wp14:anchorId="1B3F5857" wp14:editId="682CC93C">
                  <wp:extent cx="2161905" cy="229523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61905" cy="2295238"/>
                          </a:xfrm>
                          <a:prstGeom prst="rect">
                            <a:avLst/>
                          </a:prstGeom>
                        </pic:spPr>
                      </pic:pic>
                    </a:graphicData>
                  </a:graphic>
                </wp:inline>
              </w:drawing>
            </w:r>
          </w:p>
        </w:tc>
        <w:tc>
          <w:tcPr>
            <w:tcW w:w="5125" w:type="dxa"/>
          </w:tcPr>
          <w:p w14:paraId="35D90019" w14:textId="77777777" w:rsidR="004F2A1A" w:rsidRPr="00647239" w:rsidRDefault="004F2A1A" w:rsidP="00435694">
            <w:pPr>
              <w:rPr>
                <w:rFonts w:cstheme="minorHAnsi"/>
                <w:szCs w:val="22"/>
              </w:rPr>
            </w:pPr>
            <w:r w:rsidRPr="00647239">
              <w:rPr>
                <w:rFonts w:cstheme="minorHAnsi"/>
                <w:szCs w:val="22"/>
              </w:rPr>
              <w:t>I’m returning</w:t>
            </w:r>
            <w:r w:rsidRPr="00647239">
              <w:rPr>
                <w:rFonts w:cstheme="minorHAnsi"/>
                <w:b/>
                <w:bCs/>
                <w:szCs w:val="22"/>
              </w:rPr>
              <w:t xml:space="preserve"> </w:t>
            </w:r>
            <w:r w:rsidRPr="00647239">
              <w:rPr>
                <w:rFonts w:cstheme="minorHAnsi"/>
                <w:szCs w:val="22"/>
              </w:rPr>
              <w:t>to the browser where I have ServiceNow open.</w:t>
            </w:r>
          </w:p>
          <w:p w14:paraId="60E5A150" w14:textId="77777777" w:rsidR="004F2A1A" w:rsidRPr="00647239" w:rsidRDefault="004F2A1A" w:rsidP="00435694">
            <w:pPr>
              <w:rPr>
                <w:rFonts w:cstheme="minorHAnsi"/>
                <w:szCs w:val="22"/>
              </w:rPr>
            </w:pPr>
            <w:r w:rsidRPr="00647239">
              <w:rPr>
                <w:rFonts w:cstheme="minorHAnsi"/>
                <w:szCs w:val="22"/>
              </w:rPr>
              <w:t>A notification for the customer’s chat has appeared in a pop-up.</w:t>
            </w:r>
          </w:p>
          <w:p w14:paraId="646A58EB" w14:textId="77777777" w:rsidR="004F2A1A" w:rsidRPr="00647239" w:rsidRDefault="004F2A1A" w:rsidP="00435694">
            <w:pPr>
              <w:rPr>
                <w:rFonts w:cstheme="minorHAnsi"/>
                <w:szCs w:val="22"/>
              </w:rPr>
            </w:pPr>
            <w:r w:rsidRPr="00647239">
              <w:rPr>
                <w:rFonts w:cstheme="minorHAnsi"/>
                <w:szCs w:val="22"/>
              </w:rPr>
              <w:t>To accept the customer’s chat, select</w:t>
            </w:r>
            <w:r w:rsidRPr="00647239">
              <w:rPr>
                <w:rFonts w:cstheme="minorHAnsi"/>
                <w:b/>
                <w:bCs/>
                <w:szCs w:val="22"/>
              </w:rPr>
              <w:t xml:space="preserve"> Accept</w:t>
            </w:r>
            <w:r w:rsidRPr="00647239">
              <w:rPr>
                <w:rFonts w:cstheme="minorHAnsi"/>
                <w:szCs w:val="22"/>
              </w:rPr>
              <w:t>.</w:t>
            </w:r>
          </w:p>
          <w:p w14:paraId="5EE22DEC" w14:textId="77777777" w:rsidR="004F2A1A" w:rsidRPr="00647239" w:rsidRDefault="004F2A1A" w:rsidP="00435694">
            <w:pPr>
              <w:rPr>
                <w:rFonts w:cstheme="minorHAnsi"/>
                <w:szCs w:val="22"/>
                <w:highlight w:val="yellow"/>
              </w:rPr>
            </w:pPr>
          </w:p>
        </w:tc>
      </w:tr>
      <w:tr w:rsidR="004F2A1A" w:rsidRPr="00647239" w14:paraId="7E279A33" w14:textId="77777777" w:rsidTr="000739F9">
        <w:trPr>
          <w:cantSplit/>
        </w:trPr>
        <w:tc>
          <w:tcPr>
            <w:tcW w:w="10790" w:type="dxa"/>
            <w:gridSpan w:val="2"/>
          </w:tcPr>
          <w:p w14:paraId="362B54B3" w14:textId="60E4D618" w:rsidR="004F2A1A" w:rsidRPr="00647239" w:rsidRDefault="00A55063" w:rsidP="00435694">
            <w:pPr>
              <w:rPr>
                <w:rFonts w:cstheme="minorHAnsi"/>
                <w:szCs w:val="22"/>
              </w:rPr>
            </w:pPr>
            <w:r>
              <w:rPr>
                <w:noProof/>
              </w:rPr>
              <w:drawing>
                <wp:inline distT="0" distB="0" distL="0" distR="0" wp14:anchorId="45F63042" wp14:editId="10A63B9B">
                  <wp:extent cx="6247619" cy="3342857"/>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247619" cy="3342857"/>
                          </a:xfrm>
                          <a:prstGeom prst="rect">
                            <a:avLst/>
                          </a:prstGeom>
                        </pic:spPr>
                      </pic:pic>
                    </a:graphicData>
                  </a:graphic>
                </wp:inline>
              </w:drawing>
            </w:r>
          </w:p>
          <w:p w14:paraId="375D1D03" w14:textId="77777777" w:rsidR="004F2A1A" w:rsidRPr="00647239" w:rsidRDefault="004F2A1A" w:rsidP="00435694">
            <w:pPr>
              <w:rPr>
                <w:rFonts w:cstheme="minorHAnsi"/>
                <w:szCs w:val="22"/>
              </w:rPr>
            </w:pPr>
            <w:r w:rsidRPr="00647239">
              <w:rPr>
                <w:rFonts w:cstheme="minorHAnsi"/>
                <w:szCs w:val="22"/>
              </w:rPr>
              <w:t xml:space="preserve">The customer chat appears on the left side of the display. </w:t>
            </w:r>
          </w:p>
          <w:p w14:paraId="0A2EC898" w14:textId="77777777" w:rsidR="004F2A1A" w:rsidRPr="00647239" w:rsidRDefault="004F2A1A" w:rsidP="00435694">
            <w:pPr>
              <w:rPr>
                <w:rFonts w:cstheme="minorHAnsi"/>
                <w:szCs w:val="22"/>
              </w:rPr>
            </w:pPr>
            <w:r w:rsidRPr="00647239">
              <w:rPr>
                <w:rFonts w:cstheme="minorHAnsi"/>
                <w:szCs w:val="22"/>
              </w:rPr>
              <w:t>On the right side, we can see ServiceNow has automatically created a new interaction for this chat and that the customer’s details are filled-in for us.</w:t>
            </w:r>
          </w:p>
          <w:p w14:paraId="3FD23427" w14:textId="77777777" w:rsidR="004F2A1A" w:rsidRPr="00647239" w:rsidRDefault="004F2A1A" w:rsidP="00435694">
            <w:pPr>
              <w:rPr>
                <w:rFonts w:cstheme="minorHAnsi"/>
                <w:szCs w:val="22"/>
                <w:highlight w:val="yellow"/>
              </w:rPr>
            </w:pPr>
          </w:p>
        </w:tc>
      </w:tr>
      <w:tr w:rsidR="004F2A1A" w:rsidRPr="00647239" w14:paraId="286805D5" w14:textId="77777777" w:rsidTr="00B91D76">
        <w:trPr>
          <w:cantSplit/>
        </w:trPr>
        <w:tc>
          <w:tcPr>
            <w:tcW w:w="5665" w:type="dxa"/>
          </w:tcPr>
          <w:p w14:paraId="50539528" w14:textId="77777777" w:rsidR="004F2A1A" w:rsidRPr="00647239" w:rsidRDefault="004F2A1A" w:rsidP="00435694">
            <w:pPr>
              <w:rPr>
                <w:rFonts w:cstheme="minorHAnsi"/>
                <w:szCs w:val="22"/>
              </w:rPr>
            </w:pPr>
            <w:r w:rsidRPr="00647239">
              <w:rPr>
                <w:rFonts w:cstheme="minorHAnsi"/>
                <w:noProof/>
              </w:rPr>
              <w:drawing>
                <wp:inline distT="0" distB="0" distL="0" distR="0" wp14:anchorId="5F04EBFB" wp14:editId="5ADDF68A">
                  <wp:extent cx="3114286" cy="685714"/>
                  <wp:effectExtent l="0" t="0" r="0" b="63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4286" cy="685714"/>
                          </a:xfrm>
                          <a:prstGeom prst="rect">
                            <a:avLst/>
                          </a:prstGeom>
                        </pic:spPr>
                      </pic:pic>
                    </a:graphicData>
                  </a:graphic>
                </wp:inline>
              </w:drawing>
            </w:r>
          </w:p>
        </w:tc>
        <w:tc>
          <w:tcPr>
            <w:tcW w:w="5125" w:type="dxa"/>
          </w:tcPr>
          <w:p w14:paraId="318DF879" w14:textId="77777777" w:rsidR="004F2A1A" w:rsidRPr="00647239" w:rsidRDefault="004F2A1A" w:rsidP="00435694">
            <w:pPr>
              <w:rPr>
                <w:rFonts w:cstheme="minorHAnsi"/>
                <w:szCs w:val="22"/>
              </w:rPr>
            </w:pPr>
            <w:r w:rsidRPr="00647239">
              <w:rPr>
                <w:rFonts w:cstheme="minorHAnsi"/>
                <w:szCs w:val="22"/>
              </w:rPr>
              <w:t>At the bottom of the chat, notice the options:</w:t>
            </w:r>
          </w:p>
          <w:p w14:paraId="2E8204BD" w14:textId="77777777" w:rsidR="004F2A1A" w:rsidRPr="00647239" w:rsidRDefault="004F2A1A" w:rsidP="00435694">
            <w:pPr>
              <w:rPr>
                <w:rFonts w:cstheme="minorHAnsi"/>
                <w:szCs w:val="22"/>
              </w:rPr>
            </w:pPr>
            <w:r w:rsidRPr="00647239">
              <w:rPr>
                <w:rFonts w:cstheme="minorHAnsi"/>
                <w:b/>
                <w:bCs/>
                <w:szCs w:val="22"/>
              </w:rPr>
              <w:t>Paperclip</w:t>
            </w:r>
            <w:r w:rsidRPr="00647239">
              <w:rPr>
                <w:rFonts w:cstheme="minorHAnsi"/>
                <w:szCs w:val="22"/>
              </w:rPr>
              <w:t xml:space="preserve"> – add an attachment</w:t>
            </w:r>
          </w:p>
          <w:p w14:paraId="4CFC84C6" w14:textId="77777777" w:rsidR="004F2A1A" w:rsidRPr="00647239" w:rsidRDefault="004F2A1A" w:rsidP="00435694">
            <w:pPr>
              <w:rPr>
                <w:rFonts w:cstheme="minorHAnsi"/>
                <w:szCs w:val="22"/>
              </w:rPr>
            </w:pPr>
            <w:r w:rsidRPr="00647239">
              <w:rPr>
                <w:rFonts w:cstheme="minorHAnsi"/>
                <w:b/>
                <w:bCs/>
                <w:szCs w:val="22"/>
              </w:rPr>
              <w:t>Arrow</w:t>
            </w:r>
            <w:r w:rsidRPr="00647239">
              <w:rPr>
                <w:rFonts w:cstheme="minorHAnsi"/>
                <w:szCs w:val="22"/>
              </w:rPr>
              <w:t xml:space="preserve"> – Transfer the chat to another queue</w:t>
            </w:r>
          </w:p>
          <w:p w14:paraId="0E7E9007" w14:textId="77777777" w:rsidR="004F2A1A" w:rsidRPr="00647239" w:rsidRDefault="004F2A1A" w:rsidP="00435694">
            <w:pPr>
              <w:rPr>
                <w:rFonts w:cstheme="minorHAnsi"/>
                <w:szCs w:val="22"/>
              </w:rPr>
            </w:pPr>
            <w:r w:rsidRPr="00647239">
              <w:rPr>
                <w:rFonts w:cstheme="minorHAnsi"/>
                <w:b/>
                <w:bCs/>
                <w:szCs w:val="22"/>
              </w:rPr>
              <w:t>Person</w:t>
            </w:r>
            <w:r w:rsidRPr="00647239">
              <w:rPr>
                <w:rFonts w:cstheme="minorHAnsi"/>
                <w:szCs w:val="22"/>
              </w:rPr>
              <w:t xml:space="preserve"> – Transfer the chat to another agent</w:t>
            </w:r>
          </w:p>
        </w:tc>
      </w:tr>
      <w:tr w:rsidR="004F2A1A" w:rsidRPr="00647239" w14:paraId="3CF0CED9" w14:textId="77777777" w:rsidTr="00B91D76">
        <w:trPr>
          <w:cantSplit/>
        </w:trPr>
        <w:tc>
          <w:tcPr>
            <w:tcW w:w="5665" w:type="dxa"/>
          </w:tcPr>
          <w:p w14:paraId="39B47314" w14:textId="77777777" w:rsidR="004F2A1A" w:rsidRPr="00647239" w:rsidRDefault="004F2A1A" w:rsidP="00435694">
            <w:pPr>
              <w:rPr>
                <w:rFonts w:cstheme="minorHAnsi"/>
                <w:noProof/>
                <w:szCs w:val="22"/>
              </w:rPr>
            </w:pPr>
            <w:r w:rsidRPr="00647239">
              <w:rPr>
                <w:rFonts w:cstheme="minorHAnsi"/>
                <w:noProof/>
              </w:rPr>
              <w:lastRenderedPageBreak/>
              <w:drawing>
                <wp:inline distT="0" distB="0" distL="0" distR="0" wp14:anchorId="1047FDBA" wp14:editId="34DD8A22">
                  <wp:extent cx="3450566" cy="465494"/>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43600" cy="478045"/>
                          </a:xfrm>
                          <a:prstGeom prst="rect">
                            <a:avLst/>
                          </a:prstGeom>
                        </pic:spPr>
                      </pic:pic>
                    </a:graphicData>
                  </a:graphic>
                </wp:inline>
              </w:drawing>
            </w:r>
          </w:p>
          <w:p w14:paraId="5AAF90AB" w14:textId="77777777" w:rsidR="004F2A1A" w:rsidRPr="00647239" w:rsidRDefault="004F2A1A" w:rsidP="00435694">
            <w:pPr>
              <w:rPr>
                <w:rFonts w:cstheme="minorHAnsi"/>
                <w:noProof/>
                <w:szCs w:val="22"/>
              </w:rPr>
            </w:pPr>
          </w:p>
        </w:tc>
        <w:tc>
          <w:tcPr>
            <w:tcW w:w="5125" w:type="dxa"/>
          </w:tcPr>
          <w:p w14:paraId="1C4DD820" w14:textId="77777777" w:rsidR="004F2A1A" w:rsidRPr="00647239" w:rsidRDefault="004F2A1A" w:rsidP="00435694">
            <w:pPr>
              <w:rPr>
                <w:rFonts w:cstheme="minorHAnsi"/>
                <w:szCs w:val="22"/>
              </w:rPr>
            </w:pPr>
            <w:r w:rsidRPr="00647239">
              <w:rPr>
                <w:rFonts w:cstheme="minorHAnsi"/>
                <w:szCs w:val="22"/>
              </w:rPr>
              <w:t xml:space="preserve">In the top right-hand corner, notice we have more options for working with the chat. </w:t>
            </w:r>
          </w:p>
          <w:p w14:paraId="7168FB98" w14:textId="77777777" w:rsidR="004F2A1A" w:rsidRPr="00647239" w:rsidRDefault="004F2A1A" w:rsidP="00435694">
            <w:pPr>
              <w:rPr>
                <w:rFonts w:cstheme="minorHAnsi"/>
                <w:szCs w:val="22"/>
              </w:rPr>
            </w:pPr>
            <w:r w:rsidRPr="00647239">
              <w:rPr>
                <w:rFonts w:cstheme="minorHAnsi"/>
                <w:b/>
                <w:bCs/>
                <w:szCs w:val="22"/>
              </w:rPr>
              <w:t>End Chat</w:t>
            </w:r>
            <w:r w:rsidRPr="00647239">
              <w:rPr>
                <w:rFonts w:cstheme="minorHAnsi"/>
                <w:szCs w:val="22"/>
              </w:rPr>
              <w:t>: Ends the chat</w:t>
            </w:r>
          </w:p>
          <w:p w14:paraId="6388EA5B" w14:textId="77777777" w:rsidR="004F2A1A" w:rsidRPr="00647239" w:rsidRDefault="004F2A1A" w:rsidP="00435694">
            <w:pPr>
              <w:rPr>
                <w:rFonts w:cstheme="minorHAnsi"/>
                <w:szCs w:val="22"/>
              </w:rPr>
            </w:pPr>
            <w:r w:rsidRPr="00647239">
              <w:rPr>
                <w:rFonts w:cstheme="minorHAnsi"/>
                <w:b/>
                <w:bCs/>
                <w:szCs w:val="22"/>
              </w:rPr>
              <w:t>Save</w:t>
            </w:r>
            <w:r w:rsidRPr="00647239">
              <w:rPr>
                <w:rFonts w:cstheme="minorHAnsi"/>
                <w:szCs w:val="22"/>
              </w:rPr>
              <w:t>: Saves the interaction</w:t>
            </w:r>
          </w:p>
          <w:p w14:paraId="169393E1" w14:textId="77777777" w:rsidR="004F2A1A" w:rsidRPr="00647239" w:rsidRDefault="004F2A1A" w:rsidP="00435694">
            <w:pPr>
              <w:rPr>
                <w:rFonts w:cstheme="minorHAnsi"/>
                <w:szCs w:val="22"/>
              </w:rPr>
            </w:pPr>
            <w:r w:rsidRPr="00647239">
              <w:rPr>
                <w:rFonts w:cstheme="minorHAnsi"/>
                <w:b/>
                <w:bCs/>
                <w:szCs w:val="22"/>
              </w:rPr>
              <w:t>Create Contact in MyTravelport</w:t>
            </w:r>
            <w:r w:rsidRPr="00647239">
              <w:rPr>
                <w:rFonts w:cstheme="minorHAnsi"/>
                <w:szCs w:val="22"/>
              </w:rPr>
              <w:t>: Works as we saw earlier to create a MyTravelport contact.</w:t>
            </w:r>
          </w:p>
          <w:p w14:paraId="369CEB04" w14:textId="77777777" w:rsidR="004F2A1A" w:rsidRPr="00647239" w:rsidRDefault="004F2A1A" w:rsidP="00435694">
            <w:pPr>
              <w:rPr>
                <w:rFonts w:cstheme="minorHAnsi"/>
                <w:szCs w:val="22"/>
              </w:rPr>
            </w:pPr>
            <w:r w:rsidRPr="00647239">
              <w:rPr>
                <w:rFonts w:cstheme="minorHAnsi"/>
                <w:b/>
                <w:bCs/>
                <w:szCs w:val="22"/>
              </w:rPr>
              <w:t>Create Case</w:t>
            </w:r>
            <w:r w:rsidRPr="00647239">
              <w:rPr>
                <w:rFonts w:cstheme="minorHAnsi"/>
                <w:szCs w:val="22"/>
              </w:rPr>
              <w:t xml:space="preserve">: Creates a new case for the interaction similar to the process we looked at earlier. </w:t>
            </w:r>
          </w:p>
        </w:tc>
      </w:tr>
      <w:tr w:rsidR="004F2A1A" w:rsidRPr="00647239" w14:paraId="6B4685CF" w14:textId="77777777" w:rsidTr="00B91D76">
        <w:trPr>
          <w:cantSplit/>
        </w:trPr>
        <w:tc>
          <w:tcPr>
            <w:tcW w:w="5665" w:type="dxa"/>
          </w:tcPr>
          <w:p w14:paraId="7D3C1EDD" w14:textId="77777777" w:rsidR="004F2A1A" w:rsidRPr="00647239" w:rsidRDefault="004F2A1A" w:rsidP="00435694">
            <w:pPr>
              <w:rPr>
                <w:rFonts w:cstheme="minorHAnsi"/>
                <w:noProof/>
                <w:szCs w:val="22"/>
              </w:rPr>
            </w:pPr>
            <w:r w:rsidRPr="00647239">
              <w:rPr>
                <w:rFonts w:cstheme="minorHAnsi"/>
                <w:noProof/>
              </w:rPr>
              <w:drawing>
                <wp:inline distT="0" distB="0" distL="0" distR="0" wp14:anchorId="320911B8" wp14:editId="20F991BE">
                  <wp:extent cx="1285714" cy="62857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285714" cy="628571"/>
                          </a:xfrm>
                          <a:prstGeom prst="rect">
                            <a:avLst/>
                          </a:prstGeom>
                        </pic:spPr>
                      </pic:pic>
                    </a:graphicData>
                  </a:graphic>
                </wp:inline>
              </w:drawing>
            </w:r>
          </w:p>
        </w:tc>
        <w:tc>
          <w:tcPr>
            <w:tcW w:w="5125" w:type="dxa"/>
          </w:tcPr>
          <w:p w14:paraId="067901CB" w14:textId="77777777" w:rsidR="004F2A1A" w:rsidRPr="00647239" w:rsidRDefault="004F2A1A" w:rsidP="00435694">
            <w:pPr>
              <w:rPr>
                <w:rFonts w:cstheme="minorHAnsi"/>
                <w:szCs w:val="22"/>
              </w:rPr>
            </w:pPr>
            <w:r w:rsidRPr="00647239">
              <w:rPr>
                <w:rFonts w:cstheme="minorHAnsi"/>
                <w:szCs w:val="22"/>
              </w:rPr>
              <w:t>Under the 3 dots menu, there is an option to associate the interaction to an existing case. You might use this option if the customer is contacting us to ask for an update on an issue they reported previously.</w:t>
            </w:r>
          </w:p>
        </w:tc>
      </w:tr>
      <w:tr w:rsidR="004F2A1A" w:rsidRPr="00647239" w14:paraId="124EE635" w14:textId="77777777" w:rsidTr="00B91D76">
        <w:trPr>
          <w:cantSplit/>
        </w:trPr>
        <w:tc>
          <w:tcPr>
            <w:tcW w:w="5665" w:type="dxa"/>
          </w:tcPr>
          <w:p w14:paraId="0B8857D4" w14:textId="77777777" w:rsidR="004F2A1A" w:rsidRPr="00647239" w:rsidRDefault="004F2A1A" w:rsidP="00435694">
            <w:pPr>
              <w:rPr>
                <w:rFonts w:cstheme="minorHAnsi"/>
                <w:noProof/>
                <w:szCs w:val="22"/>
              </w:rPr>
            </w:pPr>
            <w:r w:rsidRPr="00647239">
              <w:rPr>
                <w:rFonts w:cstheme="minorHAnsi"/>
                <w:noProof/>
              </w:rPr>
              <w:drawing>
                <wp:inline distT="0" distB="0" distL="0" distR="0" wp14:anchorId="2158EDF5" wp14:editId="6BAD91DD">
                  <wp:extent cx="857143" cy="295238"/>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857143" cy="295238"/>
                          </a:xfrm>
                          <a:prstGeom prst="rect">
                            <a:avLst/>
                          </a:prstGeom>
                        </pic:spPr>
                      </pic:pic>
                    </a:graphicData>
                  </a:graphic>
                </wp:inline>
              </w:drawing>
            </w:r>
          </w:p>
        </w:tc>
        <w:tc>
          <w:tcPr>
            <w:tcW w:w="5125" w:type="dxa"/>
          </w:tcPr>
          <w:p w14:paraId="089E1CC9" w14:textId="77777777" w:rsidR="004F2A1A" w:rsidRPr="00647239" w:rsidRDefault="004F2A1A" w:rsidP="00435694">
            <w:pPr>
              <w:rPr>
                <w:rFonts w:cstheme="minorHAnsi"/>
                <w:szCs w:val="22"/>
              </w:rPr>
            </w:pPr>
            <w:r w:rsidRPr="00647239">
              <w:rPr>
                <w:rFonts w:cstheme="minorHAnsi"/>
                <w:szCs w:val="22"/>
              </w:rPr>
              <w:t>Select</w:t>
            </w:r>
            <w:r w:rsidRPr="00647239">
              <w:rPr>
                <w:rFonts w:cstheme="minorHAnsi"/>
                <w:b/>
                <w:bCs/>
                <w:szCs w:val="22"/>
              </w:rPr>
              <w:t xml:space="preserve"> </w:t>
            </w:r>
            <w:r w:rsidRPr="00647239">
              <w:rPr>
                <w:rFonts w:cstheme="minorHAnsi"/>
                <w:szCs w:val="22"/>
              </w:rPr>
              <w:t>the</w:t>
            </w:r>
            <w:r w:rsidRPr="00647239">
              <w:rPr>
                <w:rFonts w:cstheme="minorHAnsi"/>
                <w:b/>
                <w:bCs/>
                <w:szCs w:val="22"/>
              </w:rPr>
              <w:t xml:space="preserve"> Create Case </w:t>
            </w:r>
            <w:r w:rsidRPr="00647239">
              <w:rPr>
                <w:rFonts w:cstheme="minorHAnsi"/>
                <w:szCs w:val="22"/>
              </w:rPr>
              <w:t>option.</w:t>
            </w:r>
          </w:p>
          <w:p w14:paraId="34C30A69" w14:textId="77777777" w:rsidR="004F2A1A" w:rsidRPr="00647239" w:rsidRDefault="004F2A1A" w:rsidP="00435694">
            <w:pPr>
              <w:rPr>
                <w:rFonts w:cstheme="minorHAnsi"/>
                <w:szCs w:val="22"/>
              </w:rPr>
            </w:pPr>
            <w:r w:rsidRPr="00647239">
              <w:rPr>
                <w:rFonts w:cstheme="minorHAnsi"/>
                <w:szCs w:val="22"/>
              </w:rPr>
              <w:t>It is a best practice to begin filling in the case while the chat with the customer is in-progress, such as while you are waiting for the customer to type a reply.</w:t>
            </w:r>
          </w:p>
          <w:p w14:paraId="39732B3F" w14:textId="77777777" w:rsidR="004F2A1A" w:rsidRPr="00647239" w:rsidRDefault="004F2A1A" w:rsidP="00435694">
            <w:pPr>
              <w:rPr>
                <w:rFonts w:cstheme="minorHAnsi"/>
                <w:szCs w:val="22"/>
              </w:rPr>
            </w:pPr>
            <w:r w:rsidRPr="00647239">
              <w:rPr>
                <w:rFonts w:cstheme="minorHAnsi"/>
                <w:szCs w:val="22"/>
              </w:rPr>
              <w:t xml:space="preserve">Don’t forget: it’s </w:t>
            </w:r>
            <w:r w:rsidRPr="00647239">
              <w:rPr>
                <w:rFonts w:cstheme="minorHAnsi"/>
                <w:b/>
                <w:bCs/>
                <w:color w:val="FF0000"/>
                <w:szCs w:val="22"/>
                <w:u w:val="single"/>
              </w:rPr>
              <w:t>required</w:t>
            </w:r>
            <w:r w:rsidRPr="00647239">
              <w:rPr>
                <w:rFonts w:cstheme="minorHAnsi"/>
                <w:szCs w:val="22"/>
              </w:rPr>
              <w:t xml:space="preserve"> that interactions are associated to cases.</w:t>
            </w:r>
          </w:p>
        </w:tc>
      </w:tr>
      <w:tr w:rsidR="004F2A1A" w:rsidRPr="00647239" w14:paraId="1F892AF3" w14:textId="77777777" w:rsidTr="000739F9">
        <w:trPr>
          <w:cantSplit/>
        </w:trPr>
        <w:tc>
          <w:tcPr>
            <w:tcW w:w="10790" w:type="dxa"/>
            <w:gridSpan w:val="2"/>
          </w:tcPr>
          <w:p w14:paraId="77E23C51" w14:textId="6D6F673D" w:rsidR="004F2A1A" w:rsidRPr="00647239" w:rsidRDefault="00A55063" w:rsidP="00435694">
            <w:pPr>
              <w:rPr>
                <w:rFonts w:cstheme="minorHAnsi"/>
                <w:szCs w:val="22"/>
              </w:rPr>
            </w:pPr>
            <w:r>
              <w:rPr>
                <w:noProof/>
              </w:rPr>
              <w:lastRenderedPageBreak/>
              <w:drawing>
                <wp:inline distT="0" distB="0" distL="0" distR="0" wp14:anchorId="65D8773C" wp14:editId="3C631E2D">
                  <wp:extent cx="6495238" cy="3304762"/>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495238" cy="3304762"/>
                          </a:xfrm>
                          <a:prstGeom prst="rect">
                            <a:avLst/>
                          </a:prstGeom>
                        </pic:spPr>
                      </pic:pic>
                    </a:graphicData>
                  </a:graphic>
                </wp:inline>
              </w:drawing>
            </w:r>
          </w:p>
          <w:p w14:paraId="3D30F10D" w14:textId="77777777" w:rsidR="004F2A1A" w:rsidRPr="00647239" w:rsidRDefault="004F2A1A" w:rsidP="00435694">
            <w:pPr>
              <w:rPr>
                <w:rFonts w:cstheme="minorHAnsi"/>
                <w:szCs w:val="22"/>
              </w:rPr>
            </w:pPr>
            <w:r w:rsidRPr="00647239">
              <w:rPr>
                <w:rFonts w:cstheme="minorHAnsi"/>
                <w:szCs w:val="22"/>
              </w:rPr>
              <w:t>The case displays next to the chat dialog.</w:t>
            </w:r>
          </w:p>
          <w:p w14:paraId="199C62DB" w14:textId="77777777" w:rsidR="004F2A1A" w:rsidRPr="00647239" w:rsidRDefault="004F2A1A" w:rsidP="00435694">
            <w:pPr>
              <w:rPr>
                <w:rFonts w:cstheme="minorHAnsi"/>
                <w:szCs w:val="22"/>
              </w:rPr>
            </w:pPr>
            <w:r w:rsidRPr="00647239">
              <w:rPr>
                <w:rFonts w:cstheme="minorHAnsi"/>
                <w:szCs w:val="22"/>
              </w:rPr>
              <w:t>ServiceNow has updated contact fields for you. We can complete the other mandatory fields in the case workspace as the customer provides their details, using the process we looked at earlier.</w:t>
            </w:r>
          </w:p>
        </w:tc>
      </w:tr>
      <w:tr w:rsidR="004F2A1A" w:rsidRPr="00647239" w14:paraId="664907B7" w14:textId="77777777" w:rsidTr="00B91D76">
        <w:trPr>
          <w:cantSplit/>
        </w:trPr>
        <w:tc>
          <w:tcPr>
            <w:tcW w:w="5665" w:type="dxa"/>
          </w:tcPr>
          <w:p w14:paraId="6C417960" w14:textId="77777777" w:rsidR="004F2A1A" w:rsidRPr="00647239" w:rsidRDefault="004F2A1A" w:rsidP="00435694">
            <w:pPr>
              <w:rPr>
                <w:rFonts w:cstheme="minorHAnsi"/>
                <w:noProof/>
                <w:szCs w:val="22"/>
              </w:rPr>
            </w:pPr>
            <w:r w:rsidRPr="00647239">
              <w:rPr>
                <w:rFonts w:cstheme="minorHAnsi"/>
                <w:noProof/>
              </w:rPr>
              <w:drawing>
                <wp:inline distT="0" distB="0" distL="0" distR="0" wp14:anchorId="1AEBCBC1" wp14:editId="62F45D9D">
                  <wp:extent cx="2761905" cy="980952"/>
                  <wp:effectExtent l="0" t="0" r="63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761905" cy="980952"/>
                          </a:xfrm>
                          <a:prstGeom prst="rect">
                            <a:avLst/>
                          </a:prstGeom>
                        </pic:spPr>
                      </pic:pic>
                    </a:graphicData>
                  </a:graphic>
                </wp:inline>
              </w:drawing>
            </w:r>
          </w:p>
        </w:tc>
        <w:tc>
          <w:tcPr>
            <w:tcW w:w="5125" w:type="dxa"/>
          </w:tcPr>
          <w:p w14:paraId="26DA548F" w14:textId="77777777" w:rsidR="004F2A1A" w:rsidRPr="00647239" w:rsidRDefault="004F2A1A" w:rsidP="00435694">
            <w:pPr>
              <w:rPr>
                <w:rFonts w:cstheme="minorHAnsi"/>
                <w:szCs w:val="22"/>
              </w:rPr>
            </w:pPr>
            <w:r w:rsidRPr="00647239">
              <w:rPr>
                <w:rFonts w:cstheme="minorHAnsi"/>
                <w:szCs w:val="22"/>
              </w:rPr>
              <w:t>Let’s assume we have solved the customer’s issue and are ready to end the chat session.</w:t>
            </w:r>
          </w:p>
          <w:p w14:paraId="20EAAF05" w14:textId="77777777" w:rsidR="004F2A1A" w:rsidRPr="00647239" w:rsidRDefault="004F2A1A" w:rsidP="00435694">
            <w:pPr>
              <w:rPr>
                <w:rFonts w:cstheme="minorHAnsi"/>
                <w:szCs w:val="22"/>
              </w:rPr>
            </w:pPr>
            <w:r w:rsidRPr="00647239">
              <w:rPr>
                <w:rFonts w:cstheme="minorHAnsi"/>
                <w:szCs w:val="22"/>
              </w:rPr>
              <w:t>If we are in the case, we need to select</w:t>
            </w:r>
            <w:r w:rsidRPr="00647239">
              <w:rPr>
                <w:rFonts w:cstheme="minorHAnsi"/>
                <w:b/>
                <w:bCs/>
                <w:szCs w:val="22"/>
              </w:rPr>
              <w:t xml:space="preserve"> </w:t>
            </w:r>
            <w:r w:rsidRPr="00647239">
              <w:rPr>
                <w:rFonts w:cstheme="minorHAnsi"/>
                <w:szCs w:val="22"/>
              </w:rPr>
              <w:t>the</w:t>
            </w:r>
            <w:r w:rsidRPr="00647239">
              <w:rPr>
                <w:rFonts w:cstheme="minorHAnsi"/>
                <w:b/>
                <w:bCs/>
                <w:szCs w:val="22"/>
              </w:rPr>
              <w:t xml:space="preserve"> Details </w:t>
            </w:r>
            <w:r w:rsidRPr="00647239">
              <w:rPr>
                <w:rFonts w:cstheme="minorHAnsi"/>
                <w:szCs w:val="22"/>
              </w:rPr>
              <w:t>tab to switch back to the interaction.</w:t>
            </w:r>
          </w:p>
        </w:tc>
      </w:tr>
      <w:tr w:rsidR="004F2A1A" w:rsidRPr="00647239" w14:paraId="2992D895" w14:textId="77777777" w:rsidTr="00B91D76">
        <w:trPr>
          <w:cantSplit/>
        </w:trPr>
        <w:tc>
          <w:tcPr>
            <w:tcW w:w="5665" w:type="dxa"/>
          </w:tcPr>
          <w:p w14:paraId="1AB9DA77" w14:textId="77777777" w:rsidR="004F2A1A" w:rsidRPr="00647239" w:rsidRDefault="004F2A1A" w:rsidP="00435694">
            <w:pPr>
              <w:rPr>
                <w:rFonts w:cstheme="minorHAnsi"/>
                <w:noProof/>
                <w:szCs w:val="22"/>
              </w:rPr>
            </w:pPr>
          </w:p>
          <w:p w14:paraId="66FEB8AE" w14:textId="77777777" w:rsidR="004F2A1A" w:rsidRPr="00647239" w:rsidRDefault="004F2A1A" w:rsidP="00435694">
            <w:pPr>
              <w:rPr>
                <w:rFonts w:cstheme="minorHAnsi"/>
                <w:noProof/>
                <w:szCs w:val="22"/>
              </w:rPr>
            </w:pPr>
            <w:r w:rsidRPr="00647239">
              <w:rPr>
                <w:rFonts w:cstheme="minorHAnsi"/>
                <w:noProof/>
              </w:rPr>
              <w:drawing>
                <wp:inline distT="0" distB="0" distL="0" distR="0" wp14:anchorId="53B83A35" wp14:editId="5D9DEBDA">
                  <wp:extent cx="942857" cy="6571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942857" cy="657143"/>
                          </a:xfrm>
                          <a:prstGeom prst="rect">
                            <a:avLst/>
                          </a:prstGeom>
                        </pic:spPr>
                      </pic:pic>
                    </a:graphicData>
                  </a:graphic>
                </wp:inline>
              </w:drawing>
            </w:r>
          </w:p>
          <w:p w14:paraId="54FFE6EB" w14:textId="77777777" w:rsidR="004F2A1A" w:rsidRPr="00647239" w:rsidRDefault="004F2A1A" w:rsidP="00435694">
            <w:pPr>
              <w:rPr>
                <w:rFonts w:cstheme="minorHAnsi"/>
                <w:noProof/>
                <w:szCs w:val="22"/>
              </w:rPr>
            </w:pPr>
          </w:p>
        </w:tc>
        <w:tc>
          <w:tcPr>
            <w:tcW w:w="5125" w:type="dxa"/>
          </w:tcPr>
          <w:p w14:paraId="784A9AF0" w14:textId="77777777" w:rsidR="004F2A1A" w:rsidRPr="00647239" w:rsidRDefault="004F2A1A" w:rsidP="00435694">
            <w:pPr>
              <w:rPr>
                <w:rFonts w:cstheme="minorHAnsi"/>
                <w:szCs w:val="22"/>
              </w:rPr>
            </w:pPr>
            <w:r w:rsidRPr="00647239">
              <w:rPr>
                <w:rFonts w:cstheme="minorHAnsi"/>
                <w:szCs w:val="22"/>
              </w:rPr>
              <w:t xml:space="preserve">Let’s end the chat. </w:t>
            </w:r>
          </w:p>
          <w:p w14:paraId="6126D3A9" w14:textId="77777777" w:rsidR="004F2A1A" w:rsidRPr="00647239" w:rsidRDefault="004F2A1A" w:rsidP="00435694">
            <w:pPr>
              <w:rPr>
                <w:rFonts w:cstheme="minorHAnsi"/>
                <w:szCs w:val="22"/>
              </w:rPr>
            </w:pPr>
            <w:r w:rsidRPr="00647239">
              <w:rPr>
                <w:rFonts w:cstheme="minorHAnsi"/>
                <w:szCs w:val="22"/>
              </w:rPr>
              <w:t>In the top right hand corner, select</w:t>
            </w:r>
            <w:r w:rsidRPr="00647239">
              <w:rPr>
                <w:rFonts w:cstheme="minorHAnsi"/>
                <w:b/>
                <w:bCs/>
                <w:szCs w:val="22"/>
              </w:rPr>
              <w:t xml:space="preserve"> </w:t>
            </w:r>
            <w:r w:rsidRPr="00647239">
              <w:rPr>
                <w:rFonts w:cstheme="minorHAnsi"/>
                <w:szCs w:val="22"/>
              </w:rPr>
              <w:t>the</w:t>
            </w:r>
            <w:r w:rsidRPr="00647239">
              <w:rPr>
                <w:rFonts w:cstheme="minorHAnsi"/>
                <w:b/>
                <w:bCs/>
                <w:szCs w:val="22"/>
              </w:rPr>
              <w:t xml:space="preserve"> End Chat </w:t>
            </w:r>
            <w:r w:rsidRPr="00647239">
              <w:rPr>
                <w:rFonts w:cstheme="minorHAnsi"/>
                <w:szCs w:val="22"/>
              </w:rPr>
              <w:t>button.</w:t>
            </w:r>
          </w:p>
        </w:tc>
      </w:tr>
      <w:tr w:rsidR="004F2A1A" w:rsidRPr="00647239" w14:paraId="6A888E8C" w14:textId="77777777" w:rsidTr="00551298">
        <w:trPr>
          <w:cantSplit/>
          <w:trHeight w:val="1115"/>
        </w:trPr>
        <w:tc>
          <w:tcPr>
            <w:tcW w:w="5665" w:type="dxa"/>
          </w:tcPr>
          <w:p w14:paraId="018B8BF9" w14:textId="77777777" w:rsidR="004F2A1A" w:rsidRPr="00647239" w:rsidRDefault="004F2A1A" w:rsidP="00435694">
            <w:pPr>
              <w:rPr>
                <w:rFonts w:cstheme="minorHAnsi"/>
                <w:szCs w:val="22"/>
              </w:rPr>
            </w:pPr>
            <w:r w:rsidRPr="00647239">
              <w:rPr>
                <w:rFonts w:cstheme="minorHAnsi"/>
                <w:noProof/>
              </w:rPr>
              <w:drawing>
                <wp:inline distT="0" distB="0" distL="0" distR="0" wp14:anchorId="0E6DF9EB" wp14:editId="2C19592E">
                  <wp:extent cx="2714286" cy="609524"/>
                  <wp:effectExtent l="0" t="0" r="0"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714286" cy="609524"/>
                          </a:xfrm>
                          <a:prstGeom prst="rect">
                            <a:avLst/>
                          </a:prstGeom>
                        </pic:spPr>
                      </pic:pic>
                    </a:graphicData>
                  </a:graphic>
                </wp:inline>
              </w:drawing>
            </w:r>
          </w:p>
        </w:tc>
        <w:tc>
          <w:tcPr>
            <w:tcW w:w="5125" w:type="dxa"/>
          </w:tcPr>
          <w:p w14:paraId="618579A4" w14:textId="77777777" w:rsidR="004F2A1A" w:rsidRPr="00647239" w:rsidRDefault="004F2A1A" w:rsidP="00435694">
            <w:pPr>
              <w:rPr>
                <w:rFonts w:cstheme="minorHAnsi"/>
                <w:szCs w:val="22"/>
              </w:rPr>
            </w:pPr>
            <w:r w:rsidRPr="00647239">
              <w:rPr>
                <w:rFonts w:cstheme="minorHAnsi"/>
                <w:szCs w:val="22"/>
              </w:rPr>
              <w:t>Let’s switch back to the Case so we can finish filling-in the customer’s details.</w:t>
            </w:r>
          </w:p>
          <w:p w14:paraId="58986C88" w14:textId="77777777" w:rsidR="004F2A1A" w:rsidRPr="00647239" w:rsidRDefault="004F2A1A" w:rsidP="00435694">
            <w:pPr>
              <w:rPr>
                <w:rFonts w:cstheme="minorHAnsi"/>
                <w:b/>
                <w:bCs/>
                <w:szCs w:val="22"/>
              </w:rPr>
            </w:pPr>
            <w:r w:rsidRPr="00647239">
              <w:rPr>
                <w:rFonts w:cstheme="minorHAnsi"/>
                <w:szCs w:val="22"/>
              </w:rPr>
              <w:t>Select</w:t>
            </w:r>
            <w:r w:rsidRPr="00647239">
              <w:rPr>
                <w:rFonts w:cstheme="minorHAnsi"/>
                <w:b/>
                <w:bCs/>
                <w:szCs w:val="22"/>
              </w:rPr>
              <w:t xml:space="preserve"> </w:t>
            </w:r>
            <w:r w:rsidRPr="00647239">
              <w:rPr>
                <w:rFonts w:cstheme="minorHAnsi"/>
                <w:szCs w:val="22"/>
              </w:rPr>
              <w:t>the</w:t>
            </w:r>
            <w:r w:rsidRPr="00647239">
              <w:rPr>
                <w:rFonts w:cstheme="minorHAnsi"/>
                <w:b/>
                <w:bCs/>
                <w:szCs w:val="22"/>
              </w:rPr>
              <w:t xml:space="preserve"> New Case </w:t>
            </w:r>
            <w:r w:rsidRPr="00647239">
              <w:rPr>
                <w:rFonts w:cstheme="minorHAnsi"/>
                <w:szCs w:val="22"/>
              </w:rPr>
              <w:t>tab.</w:t>
            </w:r>
          </w:p>
        </w:tc>
      </w:tr>
      <w:tr w:rsidR="004F2A1A" w:rsidRPr="00647239" w14:paraId="7E7DA5E3" w14:textId="77777777" w:rsidTr="00B91D76">
        <w:trPr>
          <w:cantSplit/>
          <w:trHeight w:val="1196"/>
        </w:trPr>
        <w:tc>
          <w:tcPr>
            <w:tcW w:w="5665" w:type="dxa"/>
          </w:tcPr>
          <w:p w14:paraId="13D17557" w14:textId="77777777" w:rsidR="004F2A1A" w:rsidRPr="00647239" w:rsidRDefault="004F2A1A" w:rsidP="00435694">
            <w:pPr>
              <w:rPr>
                <w:rFonts w:cstheme="minorHAnsi"/>
                <w:noProof/>
                <w:szCs w:val="22"/>
              </w:rPr>
            </w:pPr>
            <w:r w:rsidRPr="00647239">
              <w:rPr>
                <w:rFonts w:cstheme="minorHAnsi"/>
                <w:noProof/>
              </w:rPr>
              <w:lastRenderedPageBreak/>
              <w:drawing>
                <wp:inline distT="0" distB="0" distL="0" distR="0" wp14:anchorId="637F0503" wp14:editId="1AF032FC">
                  <wp:extent cx="3079631" cy="1231852"/>
                  <wp:effectExtent l="0" t="0" r="6985"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11789" cy="1244715"/>
                          </a:xfrm>
                          <a:prstGeom prst="rect">
                            <a:avLst/>
                          </a:prstGeom>
                        </pic:spPr>
                      </pic:pic>
                    </a:graphicData>
                  </a:graphic>
                </wp:inline>
              </w:drawing>
            </w:r>
          </w:p>
        </w:tc>
        <w:tc>
          <w:tcPr>
            <w:tcW w:w="5125" w:type="dxa"/>
          </w:tcPr>
          <w:p w14:paraId="658F5455" w14:textId="77777777" w:rsidR="004F2A1A" w:rsidRPr="00647239" w:rsidRDefault="004F2A1A" w:rsidP="00435694">
            <w:pPr>
              <w:rPr>
                <w:rFonts w:cstheme="minorHAnsi"/>
                <w:szCs w:val="22"/>
              </w:rPr>
            </w:pPr>
            <w:r w:rsidRPr="00647239">
              <w:rPr>
                <w:rFonts w:cstheme="minorHAnsi"/>
                <w:szCs w:val="22"/>
              </w:rPr>
              <w:t>Don’t forget to add comments</w:t>
            </w:r>
            <w:r w:rsidRPr="00647239">
              <w:rPr>
                <w:rFonts w:cstheme="minorHAnsi"/>
                <w:b/>
                <w:bCs/>
                <w:szCs w:val="22"/>
              </w:rPr>
              <w:t xml:space="preserve"> </w:t>
            </w:r>
            <w:r w:rsidRPr="00647239">
              <w:rPr>
                <w:rFonts w:cstheme="minorHAnsi"/>
                <w:szCs w:val="22"/>
              </w:rPr>
              <w:t>explaining the resolution of their issue to the customer.</w:t>
            </w:r>
          </w:p>
          <w:p w14:paraId="46A336E4" w14:textId="77777777" w:rsidR="004F2A1A" w:rsidRPr="00647239" w:rsidRDefault="004F2A1A" w:rsidP="00435694">
            <w:pPr>
              <w:rPr>
                <w:rFonts w:cstheme="minorHAnsi"/>
                <w:szCs w:val="22"/>
              </w:rPr>
            </w:pPr>
            <w:r w:rsidRPr="00647239">
              <w:rPr>
                <w:rFonts w:cstheme="minorHAnsi"/>
                <w:szCs w:val="22"/>
              </w:rPr>
              <w:t xml:space="preserve">Fill-in the </w:t>
            </w:r>
            <w:r w:rsidRPr="00647239">
              <w:rPr>
                <w:rFonts w:cstheme="minorHAnsi"/>
                <w:b/>
                <w:bCs/>
                <w:szCs w:val="22"/>
              </w:rPr>
              <w:t>Additional comments</w:t>
            </w:r>
            <w:r w:rsidRPr="00647239">
              <w:rPr>
                <w:rFonts w:cstheme="minorHAnsi"/>
                <w:szCs w:val="22"/>
              </w:rPr>
              <w:t xml:space="preserve"> field.</w:t>
            </w:r>
          </w:p>
        </w:tc>
      </w:tr>
      <w:tr w:rsidR="004F2A1A" w:rsidRPr="00647239" w14:paraId="2F838010" w14:textId="77777777" w:rsidTr="00B91D76">
        <w:trPr>
          <w:cantSplit/>
          <w:trHeight w:val="1196"/>
        </w:trPr>
        <w:tc>
          <w:tcPr>
            <w:tcW w:w="5665" w:type="dxa"/>
          </w:tcPr>
          <w:p w14:paraId="3551E63C" w14:textId="77777777" w:rsidR="004F2A1A" w:rsidRPr="00647239" w:rsidRDefault="004F2A1A" w:rsidP="00435694">
            <w:pPr>
              <w:rPr>
                <w:rFonts w:cstheme="minorHAnsi"/>
                <w:noProof/>
                <w:szCs w:val="22"/>
              </w:rPr>
            </w:pPr>
            <w:r w:rsidRPr="00647239">
              <w:rPr>
                <w:rFonts w:cstheme="minorHAnsi"/>
                <w:noProof/>
              </w:rPr>
              <w:drawing>
                <wp:inline distT="0" distB="0" distL="0" distR="0" wp14:anchorId="0BE0C0CC" wp14:editId="4850FE04">
                  <wp:extent cx="1228571" cy="742857"/>
                  <wp:effectExtent l="0" t="0" r="0" b="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228571" cy="742857"/>
                          </a:xfrm>
                          <a:prstGeom prst="rect">
                            <a:avLst/>
                          </a:prstGeom>
                        </pic:spPr>
                      </pic:pic>
                    </a:graphicData>
                  </a:graphic>
                </wp:inline>
              </w:drawing>
            </w:r>
          </w:p>
          <w:p w14:paraId="21FA4D83" w14:textId="77777777" w:rsidR="004F2A1A" w:rsidRPr="00647239" w:rsidRDefault="004F2A1A" w:rsidP="00435694">
            <w:pPr>
              <w:rPr>
                <w:rFonts w:cstheme="minorHAnsi"/>
                <w:noProof/>
                <w:szCs w:val="22"/>
              </w:rPr>
            </w:pPr>
          </w:p>
        </w:tc>
        <w:tc>
          <w:tcPr>
            <w:tcW w:w="5125" w:type="dxa"/>
          </w:tcPr>
          <w:p w14:paraId="1A7C5988" w14:textId="77777777" w:rsidR="004F2A1A" w:rsidRPr="00647239" w:rsidRDefault="004F2A1A" w:rsidP="00435694">
            <w:pPr>
              <w:rPr>
                <w:rFonts w:cstheme="minorHAnsi"/>
                <w:szCs w:val="22"/>
              </w:rPr>
            </w:pPr>
            <w:r w:rsidRPr="00647239">
              <w:rPr>
                <w:rFonts w:cstheme="minorHAnsi"/>
                <w:szCs w:val="22"/>
              </w:rPr>
              <w:t xml:space="preserve">When all mandatory fields and resolution text are completed, select </w:t>
            </w:r>
            <w:r w:rsidRPr="00647239">
              <w:rPr>
                <w:rFonts w:cstheme="minorHAnsi"/>
                <w:b/>
                <w:bCs/>
                <w:szCs w:val="22"/>
              </w:rPr>
              <w:t>Propose Solution</w:t>
            </w:r>
            <w:r w:rsidRPr="00647239">
              <w:rPr>
                <w:rFonts w:cstheme="minorHAnsi"/>
                <w:szCs w:val="22"/>
              </w:rPr>
              <w:t>.</w:t>
            </w:r>
          </w:p>
        </w:tc>
      </w:tr>
      <w:tr w:rsidR="004F2A1A" w:rsidRPr="00647239" w14:paraId="5170B36D" w14:textId="77777777" w:rsidTr="008B31E3">
        <w:trPr>
          <w:trHeight w:val="1196"/>
        </w:trPr>
        <w:tc>
          <w:tcPr>
            <w:tcW w:w="5665" w:type="dxa"/>
          </w:tcPr>
          <w:p w14:paraId="62D4AE7E" w14:textId="73B104D0" w:rsidR="004F2A1A" w:rsidRPr="00647239" w:rsidRDefault="00E07F1B" w:rsidP="000B2A86">
            <w:pPr>
              <w:rPr>
                <w:rFonts w:cstheme="minorHAnsi"/>
                <w:noProof/>
              </w:rPr>
            </w:pPr>
            <w:r>
              <w:rPr>
                <w:noProof/>
              </w:rPr>
              <w:drawing>
                <wp:inline distT="0" distB="0" distL="0" distR="0" wp14:anchorId="69128F6E" wp14:editId="08155026">
                  <wp:extent cx="3533333" cy="1095238"/>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533333" cy="1095238"/>
                          </a:xfrm>
                          <a:prstGeom prst="rect">
                            <a:avLst/>
                          </a:prstGeom>
                        </pic:spPr>
                      </pic:pic>
                    </a:graphicData>
                  </a:graphic>
                </wp:inline>
              </w:drawing>
            </w:r>
          </w:p>
        </w:tc>
        <w:tc>
          <w:tcPr>
            <w:tcW w:w="5125" w:type="dxa"/>
          </w:tcPr>
          <w:p w14:paraId="1436F8F5" w14:textId="77777777" w:rsidR="004F2A1A" w:rsidRPr="00647239" w:rsidRDefault="004F2A1A" w:rsidP="000B2A86">
            <w:pPr>
              <w:rPr>
                <w:rFonts w:cstheme="minorHAnsi"/>
              </w:rPr>
            </w:pPr>
            <w:r w:rsidRPr="00647239">
              <w:rPr>
                <w:rFonts w:cstheme="minorHAnsi"/>
              </w:rPr>
              <w:t>ServiceNow saves chat transcripts in the Interaction.</w:t>
            </w:r>
          </w:p>
          <w:p w14:paraId="1BF99909" w14:textId="77777777" w:rsidR="004F2A1A" w:rsidRPr="00647239" w:rsidRDefault="004F2A1A" w:rsidP="000B2A86">
            <w:pPr>
              <w:rPr>
                <w:rFonts w:cstheme="minorHAnsi"/>
              </w:rPr>
            </w:pPr>
            <w:r w:rsidRPr="00647239">
              <w:rPr>
                <w:rFonts w:cstheme="minorHAnsi"/>
              </w:rPr>
              <w:t>If the transcript is very long, ServiceNow saves it as an attachment.</w:t>
            </w:r>
          </w:p>
        </w:tc>
      </w:tr>
    </w:tbl>
    <w:p w14:paraId="6BA04F89" w14:textId="77777777" w:rsidR="004F2A1A" w:rsidRDefault="004F2A1A" w:rsidP="004835FF">
      <w:pPr>
        <w:pStyle w:val="Heading3"/>
        <w:keepNext w:val="0"/>
        <w:keepLines w:val="0"/>
        <w:numPr>
          <w:ilvl w:val="2"/>
          <w:numId w:val="2"/>
        </w:numPr>
        <w:spacing w:before="600" w:after="0"/>
      </w:pPr>
      <w:bookmarkStart w:id="115" w:name="_Toc106170246"/>
      <w:r>
        <w:t>What happens if a chat isn’t answered?</w:t>
      </w:r>
      <w:bookmarkEnd w:id="115"/>
    </w:p>
    <w:p w14:paraId="00182D0A" w14:textId="77777777" w:rsidR="004F2A1A" w:rsidRDefault="004F2A1A" w:rsidP="00D87227">
      <w:r>
        <w:t xml:space="preserve">It’s </w:t>
      </w:r>
      <w:r w:rsidRPr="00D15AA6">
        <w:rPr>
          <w:b/>
          <w:bCs/>
          <w:color w:val="FF0000"/>
          <w:u w:val="single"/>
        </w:rPr>
        <w:t>critical</w:t>
      </w:r>
      <w:r w:rsidRPr="00D15AA6">
        <w:rPr>
          <w:color w:val="FF0000"/>
        </w:rPr>
        <w:t xml:space="preserve"> </w:t>
      </w:r>
      <w:r>
        <w:t>that chats are accepted promptly. If a chat isn’t accepted quickly, the customer will be stuck in the queue and is likely to become upset.</w:t>
      </w:r>
    </w:p>
    <w:p w14:paraId="3A848C42" w14:textId="77777777" w:rsidR="004F2A1A" w:rsidRDefault="004F2A1A" w:rsidP="00D87227">
      <w:r>
        <w:t>Let’s look at how we can setup notifications, so we don’t miss incoming chats.</w:t>
      </w:r>
    </w:p>
    <w:p w14:paraId="0A059F97" w14:textId="77777777" w:rsidR="004F2A1A" w:rsidRDefault="004F2A1A" w:rsidP="00D87227"/>
    <w:tbl>
      <w:tblPr>
        <w:tblStyle w:val="TableGrid"/>
        <w:tblW w:w="0" w:type="auto"/>
        <w:tblLook w:val="04A0" w:firstRow="1" w:lastRow="0" w:firstColumn="1" w:lastColumn="0" w:noHBand="0" w:noVBand="1"/>
      </w:tblPr>
      <w:tblGrid>
        <w:gridCol w:w="5575"/>
        <w:gridCol w:w="4848"/>
      </w:tblGrid>
      <w:tr w:rsidR="004F2A1A" w:rsidRPr="00127AB1" w14:paraId="5CD4E9BD" w14:textId="77777777" w:rsidTr="00EE1B79">
        <w:trPr>
          <w:cantSplit/>
        </w:trPr>
        <w:tc>
          <w:tcPr>
            <w:tcW w:w="5665" w:type="dxa"/>
          </w:tcPr>
          <w:p w14:paraId="14C81C48" w14:textId="77777777" w:rsidR="004F2A1A" w:rsidRPr="00127AB1" w:rsidRDefault="004F2A1A" w:rsidP="007404F6">
            <w:pPr>
              <w:rPr>
                <w:noProof/>
                <w:szCs w:val="22"/>
              </w:rPr>
            </w:pPr>
            <w:r w:rsidRPr="00127AB1">
              <w:rPr>
                <w:noProof/>
              </w:rPr>
              <w:drawing>
                <wp:inline distT="0" distB="0" distL="0" distR="0" wp14:anchorId="61A5E30C" wp14:editId="34043FE4">
                  <wp:extent cx="2409524" cy="819048"/>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09524" cy="819048"/>
                          </a:xfrm>
                          <a:prstGeom prst="rect">
                            <a:avLst/>
                          </a:prstGeom>
                        </pic:spPr>
                      </pic:pic>
                    </a:graphicData>
                  </a:graphic>
                </wp:inline>
              </w:drawing>
            </w:r>
          </w:p>
        </w:tc>
        <w:tc>
          <w:tcPr>
            <w:tcW w:w="5125" w:type="dxa"/>
          </w:tcPr>
          <w:p w14:paraId="5BF1A104" w14:textId="77777777" w:rsidR="004F2A1A" w:rsidRPr="00127AB1" w:rsidRDefault="004F2A1A" w:rsidP="007404F6">
            <w:pPr>
              <w:rPr>
                <w:szCs w:val="22"/>
              </w:rPr>
            </w:pPr>
            <w:r w:rsidRPr="00127AB1">
              <w:rPr>
                <w:szCs w:val="22"/>
              </w:rPr>
              <w:t>Switch to the other browser.</w:t>
            </w:r>
          </w:p>
          <w:p w14:paraId="5FBAEC65" w14:textId="77777777" w:rsidR="004F2A1A" w:rsidRPr="00127AB1" w:rsidRDefault="004F2A1A" w:rsidP="007404F6">
            <w:pPr>
              <w:rPr>
                <w:szCs w:val="22"/>
              </w:rPr>
            </w:pPr>
            <w:r w:rsidRPr="00127AB1">
              <w:rPr>
                <w:szCs w:val="22"/>
              </w:rPr>
              <w:t>Let’s see what happens if a chat isn’t answered.</w:t>
            </w:r>
          </w:p>
          <w:p w14:paraId="210BC5A5" w14:textId="77777777" w:rsidR="004F2A1A" w:rsidRPr="00127AB1" w:rsidRDefault="004F2A1A" w:rsidP="007404F6">
            <w:pPr>
              <w:rPr>
                <w:szCs w:val="22"/>
              </w:rPr>
            </w:pPr>
            <w:r w:rsidRPr="00127AB1">
              <w:rPr>
                <w:szCs w:val="22"/>
              </w:rPr>
              <w:t>I’ve switched to the other browser where I’m impersonating an end-user.</w:t>
            </w:r>
          </w:p>
          <w:p w14:paraId="5BAA1472" w14:textId="77777777" w:rsidR="004F2A1A" w:rsidRPr="00127AB1" w:rsidRDefault="004F2A1A" w:rsidP="007404F6">
            <w:pPr>
              <w:rPr>
                <w:szCs w:val="22"/>
              </w:rPr>
            </w:pPr>
            <w:r w:rsidRPr="00127AB1">
              <w:rPr>
                <w:szCs w:val="22"/>
              </w:rPr>
              <w:t xml:space="preserve">The end user selects </w:t>
            </w:r>
            <w:r w:rsidRPr="00127AB1">
              <w:rPr>
                <w:b/>
                <w:bCs/>
                <w:szCs w:val="22"/>
              </w:rPr>
              <w:t>Chat</w:t>
            </w:r>
            <w:r w:rsidRPr="00127AB1">
              <w:rPr>
                <w:szCs w:val="22"/>
              </w:rPr>
              <w:t xml:space="preserve"> to start the chat process</w:t>
            </w:r>
          </w:p>
          <w:p w14:paraId="26DF3A86" w14:textId="77777777" w:rsidR="004F2A1A" w:rsidRPr="00127AB1" w:rsidRDefault="004F2A1A" w:rsidP="007404F6">
            <w:pPr>
              <w:rPr>
                <w:szCs w:val="22"/>
                <w:highlight w:val="yellow"/>
              </w:rPr>
            </w:pPr>
          </w:p>
        </w:tc>
      </w:tr>
      <w:tr w:rsidR="004F2A1A" w:rsidRPr="00127AB1" w14:paraId="6C3FBEC7" w14:textId="77777777" w:rsidTr="00EE1B79">
        <w:trPr>
          <w:cantSplit/>
        </w:trPr>
        <w:tc>
          <w:tcPr>
            <w:tcW w:w="5665" w:type="dxa"/>
          </w:tcPr>
          <w:p w14:paraId="6F17E74D" w14:textId="38B726B3" w:rsidR="004F2A1A" w:rsidRPr="00127AB1" w:rsidRDefault="00A55063" w:rsidP="007404F6">
            <w:pPr>
              <w:rPr>
                <w:noProof/>
                <w:szCs w:val="22"/>
              </w:rPr>
            </w:pPr>
            <w:r>
              <w:rPr>
                <w:noProof/>
              </w:rPr>
              <w:lastRenderedPageBreak/>
              <w:drawing>
                <wp:inline distT="0" distB="0" distL="0" distR="0" wp14:anchorId="65547133" wp14:editId="73879900">
                  <wp:extent cx="1723810" cy="18000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723810" cy="1800000"/>
                          </a:xfrm>
                          <a:prstGeom prst="rect">
                            <a:avLst/>
                          </a:prstGeom>
                        </pic:spPr>
                      </pic:pic>
                    </a:graphicData>
                  </a:graphic>
                </wp:inline>
              </w:drawing>
            </w:r>
          </w:p>
        </w:tc>
        <w:tc>
          <w:tcPr>
            <w:tcW w:w="5125" w:type="dxa"/>
          </w:tcPr>
          <w:p w14:paraId="0311678B" w14:textId="77777777" w:rsidR="004F2A1A" w:rsidRPr="00127AB1" w:rsidRDefault="004F2A1A" w:rsidP="007404F6">
            <w:pPr>
              <w:rPr>
                <w:szCs w:val="22"/>
              </w:rPr>
            </w:pPr>
            <w:r w:rsidRPr="00127AB1">
              <w:rPr>
                <w:szCs w:val="22"/>
              </w:rPr>
              <w:t>Switch to ServiceNow.</w:t>
            </w:r>
          </w:p>
          <w:p w14:paraId="4DBDE8A2" w14:textId="77777777" w:rsidR="004F2A1A" w:rsidRPr="00127AB1" w:rsidRDefault="004F2A1A" w:rsidP="007404F6">
            <w:pPr>
              <w:rPr>
                <w:szCs w:val="22"/>
              </w:rPr>
            </w:pPr>
            <w:r w:rsidRPr="00127AB1">
              <w:rPr>
                <w:szCs w:val="22"/>
              </w:rPr>
              <w:t>If I’m in ServiceNow, I see the notification to accept the chat. This time, I won’t pick it up.</w:t>
            </w:r>
          </w:p>
          <w:p w14:paraId="09925DFB" w14:textId="77777777" w:rsidR="004F2A1A" w:rsidRPr="00127AB1" w:rsidRDefault="004F2A1A" w:rsidP="007404F6">
            <w:pPr>
              <w:rPr>
                <w:szCs w:val="22"/>
              </w:rPr>
            </w:pPr>
            <w:r w:rsidRPr="00127AB1">
              <w:rPr>
                <w:szCs w:val="22"/>
              </w:rPr>
              <w:t>In another browser tab, launch MyTravelport.</w:t>
            </w:r>
          </w:p>
          <w:p w14:paraId="4F2C2978" w14:textId="77777777" w:rsidR="004F2A1A" w:rsidRPr="00127AB1" w:rsidRDefault="004F2A1A" w:rsidP="007404F6">
            <w:pPr>
              <w:rPr>
                <w:szCs w:val="22"/>
              </w:rPr>
            </w:pPr>
            <w:r w:rsidRPr="00127AB1">
              <w:rPr>
                <w:szCs w:val="22"/>
              </w:rPr>
              <w:t>But, if I’m working in another application, such as Smartpoint or MyTravelport, I don’t see the pop-up that tells me I have an incoming chat.</w:t>
            </w:r>
          </w:p>
        </w:tc>
      </w:tr>
      <w:tr w:rsidR="004F2A1A" w:rsidRPr="00127AB1" w14:paraId="37E4F60B" w14:textId="77777777" w:rsidTr="00EE1B79">
        <w:trPr>
          <w:cantSplit/>
        </w:trPr>
        <w:tc>
          <w:tcPr>
            <w:tcW w:w="5665" w:type="dxa"/>
          </w:tcPr>
          <w:p w14:paraId="6486BE7E" w14:textId="77777777" w:rsidR="004F2A1A" w:rsidRPr="00127AB1" w:rsidRDefault="004F2A1A" w:rsidP="007404F6">
            <w:pPr>
              <w:rPr>
                <w:noProof/>
                <w:szCs w:val="22"/>
              </w:rPr>
            </w:pPr>
            <w:r w:rsidRPr="00127AB1">
              <w:rPr>
                <w:noProof/>
              </w:rPr>
              <w:drawing>
                <wp:inline distT="0" distB="0" distL="0" distR="0" wp14:anchorId="7D1FB379" wp14:editId="44352E41">
                  <wp:extent cx="2733333" cy="19714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33333" cy="1971429"/>
                          </a:xfrm>
                          <a:prstGeom prst="rect">
                            <a:avLst/>
                          </a:prstGeom>
                        </pic:spPr>
                      </pic:pic>
                    </a:graphicData>
                  </a:graphic>
                </wp:inline>
              </w:drawing>
            </w:r>
          </w:p>
        </w:tc>
        <w:tc>
          <w:tcPr>
            <w:tcW w:w="5125" w:type="dxa"/>
          </w:tcPr>
          <w:p w14:paraId="2046DEB0" w14:textId="77777777" w:rsidR="004F2A1A" w:rsidRPr="00127AB1" w:rsidRDefault="004F2A1A" w:rsidP="007404F6">
            <w:pPr>
              <w:rPr>
                <w:szCs w:val="22"/>
              </w:rPr>
            </w:pPr>
            <w:r w:rsidRPr="00127AB1">
              <w:rPr>
                <w:szCs w:val="22"/>
              </w:rPr>
              <w:t>Let’s switch</w:t>
            </w:r>
            <w:r w:rsidRPr="00127AB1">
              <w:rPr>
                <w:b/>
                <w:bCs/>
                <w:szCs w:val="22"/>
              </w:rPr>
              <w:t xml:space="preserve"> </w:t>
            </w:r>
            <w:r w:rsidRPr="00127AB1">
              <w:rPr>
                <w:szCs w:val="22"/>
              </w:rPr>
              <w:t>back</w:t>
            </w:r>
            <w:r w:rsidRPr="00127AB1">
              <w:rPr>
                <w:b/>
                <w:bCs/>
                <w:szCs w:val="22"/>
              </w:rPr>
              <w:t xml:space="preserve"> </w:t>
            </w:r>
            <w:r w:rsidRPr="00127AB1">
              <w:rPr>
                <w:szCs w:val="22"/>
              </w:rPr>
              <w:t xml:space="preserve">to the customer’s browser again. </w:t>
            </w:r>
          </w:p>
          <w:p w14:paraId="59D9C387" w14:textId="77777777" w:rsidR="004F2A1A" w:rsidRPr="00127AB1" w:rsidRDefault="004F2A1A" w:rsidP="007404F6">
            <w:pPr>
              <w:rPr>
                <w:szCs w:val="22"/>
              </w:rPr>
            </w:pPr>
            <w:r w:rsidRPr="00127AB1">
              <w:rPr>
                <w:szCs w:val="22"/>
              </w:rPr>
              <w:t>Here is the message the customer sees while they are waiting for an agent to accept their chat.</w:t>
            </w:r>
          </w:p>
          <w:p w14:paraId="122EF7B9" w14:textId="77777777" w:rsidR="004F2A1A" w:rsidRPr="00127AB1" w:rsidRDefault="004F2A1A" w:rsidP="007404F6">
            <w:pPr>
              <w:rPr>
                <w:szCs w:val="22"/>
              </w:rPr>
            </w:pPr>
            <w:r w:rsidRPr="00127AB1">
              <w:rPr>
                <w:szCs w:val="22"/>
              </w:rPr>
              <w:t>If they see this message for a long time without anyone picking up the chat, they are likely to become upset.</w:t>
            </w:r>
          </w:p>
          <w:p w14:paraId="2EE23A57" w14:textId="77777777" w:rsidR="004F2A1A" w:rsidRPr="00127AB1" w:rsidRDefault="004F2A1A" w:rsidP="007404F6">
            <w:pPr>
              <w:rPr>
                <w:szCs w:val="22"/>
              </w:rPr>
            </w:pPr>
          </w:p>
        </w:tc>
      </w:tr>
    </w:tbl>
    <w:p w14:paraId="65BFE70D" w14:textId="77777777" w:rsidR="004F2A1A" w:rsidRDefault="004F2A1A" w:rsidP="000449AB">
      <w:pPr>
        <w:pStyle w:val="Heading2"/>
        <w:rPr>
          <w:noProof/>
        </w:rPr>
      </w:pPr>
      <w:bookmarkStart w:id="116" w:name="_Toc106170247"/>
      <w:r>
        <w:rPr>
          <w:noProof/>
        </w:rPr>
        <w:t>Chat Notifications</w:t>
      </w:r>
      <w:bookmarkEnd w:id="116"/>
    </w:p>
    <w:p w14:paraId="0E0FBC83" w14:textId="77777777" w:rsidR="004F2A1A" w:rsidRPr="007404F6" w:rsidRDefault="004F2A1A" w:rsidP="007404F6">
      <w:pPr>
        <w:tabs>
          <w:tab w:val="left" w:pos="5778"/>
        </w:tabs>
        <w:ind w:left="113"/>
      </w:pPr>
      <w:r>
        <w:t>T</w:t>
      </w:r>
      <w:r w:rsidRPr="007404F6">
        <w:t>o ensure we don’t miss any chats</w:t>
      </w:r>
      <w:r>
        <w:t xml:space="preserve">, we can </w:t>
      </w:r>
      <w:r w:rsidRPr="007404F6">
        <w:t>setup notifications</w:t>
      </w:r>
      <w:r>
        <w:t>.</w:t>
      </w:r>
      <w:r w:rsidRPr="007404F6">
        <w:rPr>
          <w:noProof/>
        </w:rPr>
        <w:tab/>
      </w:r>
    </w:p>
    <w:tbl>
      <w:tblPr>
        <w:tblStyle w:val="TableGrid"/>
        <w:tblW w:w="0" w:type="auto"/>
        <w:tblLook w:val="04A0" w:firstRow="1" w:lastRow="0" w:firstColumn="1" w:lastColumn="0" w:noHBand="0" w:noVBand="1"/>
      </w:tblPr>
      <w:tblGrid>
        <w:gridCol w:w="5547"/>
        <w:gridCol w:w="4876"/>
      </w:tblGrid>
      <w:tr w:rsidR="004F2A1A" w:rsidRPr="00127AB1" w14:paraId="5D7BA19D" w14:textId="77777777" w:rsidTr="00EE1B79">
        <w:trPr>
          <w:cantSplit/>
        </w:trPr>
        <w:tc>
          <w:tcPr>
            <w:tcW w:w="5665" w:type="dxa"/>
          </w:tcPr>
          <w:p w14:paraId="0CBF9874" w14:textId="77777777" w:rsidR="004F2A1A" w:rsidRPr="00127AB1" w:rsidRDefault="004F2A1A" w:rsidP="007404F6">
            <w:pPr>
              <w:rPr>
                <w:noProof/>
                <w:szCs w:val="22"/>
              </w:rPr>
            </w:pPr>
            <w:r w:rsidRPr="00127AB1">
              <w:rPr>
                <w:noProof/>
              </w:rPr>
              <w:drawing>
                <wp:inline distT="0" distB="0" distL="0" distR="0" wp14:anchorId="473C52D9" wp14:editId="70432380">
                  <wp:extent cx="2380952" cy="1228571"/>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80952" cy="1228571"/>
                          </a:xfrm>
                          <a:prstGeom prst="rect">
                            <a:avLst/>
                          </a:prstGeom>
                        </pic:spPr>
                      </pic:pic>
                    </a:graphicData>
                  </a:graphic>
                </wp:inline>
              </w:drawing>
            </w:r>
          </w:p>
        </w:tc>
        <w:tc>
          <w:tcPr>
            <w:tcW w:w="5125" w:type="dxa"/>
          </w:tcPr>
          <w:p w14:paraId="2D4849B9" w14:textId="77777777" w:rsidR="004F2A1A" w:rsidRPr="00127AB1" w:rsidRDefault="004F2A1A" w:rsidP="007404F6">
            <w:pPr>
              <w:rPr>
                <w:szCs w:val="22"/>
              </w:rPr>
            </w:pPr>
            <w:r w:rsidRPr="00127AB1">
              <w:rPr>
                <w:szCs w:val="22"/>
              </w:rPr>
              <w:t>In the left toolbar, select</w:t>
            </w:r>
            <w:r w:rsidRPr="00127AB1">
              <w:rPr>
                <w:b/>
                <w:bCs/>
                <w:szCs w:val="22"/>
              </w:rPr>
              <w:t xml:space="preserve"> </w:t>
            </w:r>
            <w:r w:rsidRPr="00127AB1">
              <w:rPr>
                <w:szCs w:val="22"/>
              </w:rPr>
              <w:t>the</w:t>
            </w:r>
            <w:r w:rsidRPr="00127AB1">
              <w:rPr>
                <w:b/>
                <w:bCs/>
                <w:szCs w:val="22"/>
              </w:rPr>
              <w:t xml:space="preserve"> Inbox </w:t>
            </w:r>
            <w:r w:rsidRPr="00127AB1">
              <w:rPr>
                <w:szCs w:val="22"/>
              </w:rPr>
              <w:t>icon.</w:t>
            </w:r>
          </w:p>
          <w:p w14:paraId="4940FECC" w14:textId="77777777" w:rsidR="004F2A1A" w:rsidRPr="00127AB1" w:rsidRDefault="004F2A1A" w:rsidP="007404F6">
            <w:pPr>
              <w:rPr>
                <w:b/>
                <w:bCs/>
                <w:szCs w:val="22"/>
              </w:rPr>
            </w:pPr>
            <w:r w:rsidRPr="00127AB1">
              <w:rPr>
                <w:szCs w:val="22"/>
              </w:rPr>
              <w:t>Select</w:t>
            </w:r>
            <w:r w:rsidRPr="00127AB1">
              <w:rPr>
                <w:b/>
                <w:bCs/>
                <w:szCs w:val="22"/>
              </w:rPr>
              <w:t xml:space="preserve"> </w:t>
            </w:r>
            <w:r w:rsidRPr="00127AB1">
              <w:rPr>
                <w:szCs w:val="22"/>
              </w:rPr>
              <w:t>the</w:t>
            </w:r>
            <w:r w:rsidRPr="00127AB1">
              <w:rPr>
                <w:b/>
                <w:bCs/>
                <w:szCs w:val="22"/>
              </w:rPr>
              <w:t xml:space="preserve"> gear </w:t>
            </w:r>
            <w:r w:rsidRPr="00127AB1">
              <w:rPr>
                <w:szCs w:val="22"/>
              </w:rPr>
              <w:t>icon.</w:t>
            </w:r>
          </w:p>
        </w:tc>
      </w:tr>
      <w:tr w:rsidR="004F2A1A" w:rsidRPr="00127AB1" w14:paraId="2CE99742" w14:textId="77777777" w:rsidTr="00EE1B79">
        <w:trPr>
          <w:cantSplit/>
        </w:trPr>
        <w:tc>
          <w:tcPr>
            <w:tcW w:w="5665" w:type="dxa"/>
          </w:tcPr>
          <w:p w14:paraId="6AF3E524" w14:textId="77777777" w:rsidR="004F2A1A" w:rsidRPr="00127AB1" w:rsidRDefault="004F2A1A" w:rsidP="007404F6">
            <w:pPr>
              <w:rPr>
                <w:noProof/>
                <w:szCs w:val="22"/>
              </w:rPr>
            </w:pPr>
            <w:r w:rsidRPr="00127AB1">
              <w:rPr>
                <w:noProof/>
              </w:rPr>
              <w:drawing>
                <wp:inline distT="0" distB="0" distL="0" distR="0" wp14:anchorId="5AB5C914" wp14:editId="0AEFED8B">
                  <wp:extent cx="1742857" cy="16666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42857" cy="1666667"/>
                          </a:xfrm>
                          <a:prstGeom prst="rect">
                            <a:avLst/>
                          </a:prstGeom>
                        </pic:spPr>
                      </pic:pic>
                    </a:graphicData>
                  </a:graphic>
                </wp:inline>
              </w:drawing>
            </w:r>
          </w:p>
        </w:tc>
        <w:tc>
          <w:tcPr>
            <w:tcW w:w="5125" w:type="dxa"/>
          </w:tcPr>
          <w:p w14:paraId="29AA7F81" w14:textId="77777777" w:rsidR="004F2A1A" w:rsidRPr="00127AB1" w:rsidRDefault="004F2A1A" w:rsidP="007404F6">
            <w:pPr>
              <w:rPr>
                <w:szCs w:val="22"/>
              </w:rPr>
            </w:pPr>
            <w:r w:rsidRPr="00127AB1">
              <w:rPr>
                <w:szCs w:val="22"/>
              </w:rPr>
              <w:t xml:space="preserve">It’s </w:t>
            </w:r>
            <w:r w:rsidRPr="00127AB1">
              <w:rPr>
                <w:b/>
                <w:bCs/>
                <w:color w:val="FF0000"/>
                <w:szCs w:val="22"/>
                <w:u w:val="single"/>
              </w:rPr>
              <w:t>CRITICAL</w:t>
            </w:r>
            <w:r w:rsidRPr="00127AB1">
              <w:rPr>
                <w:color w:val="FF0000"/>
                <w:szCs w:val="22"/>
              </w:rPr>
              <w:t xml:space="preserve"> </w:t>
            </w:r>
            <w:r w:rsidRPr="00127AB1">
              <w:rPr>
                <w:szCs w:val="22"/>
              </w:rPr>
              <w:t xml:space="preserve">to enable the first two options </w:t>
            </w:r>
            <w:r w:rsidRPr="00127AB1">
              <w:rPr>
                <w:b/>
                <w:bCs/>
                <w:szCs w:val="22"/>
              </w:rPr>
              <w:t>Inbox Desktop Notifications</w:t>
            </w:r>
            <w:r w:rsidRPr="00127AB1">
              <w:rPr>
                <w:szCs w:val="22"/>
              </w:rPr>
              <w:t xml:space="preserve"> and </w:t>
            </w:r>
            <w:r w:rsidRPr="00127AB1">
              <w:rPr>
                <w:b/>
                <w:bCs/>
                <w:szCs w:val="22"/>
              </w:rPr>
              <w:t>Inbox Audio Alerts</w:t>
            </w:r>
            <w:r w:rsidRPr="00127AB1">
              <w:rPr>
                <w:szCs w:val="22"/>
              </w:rPr>
              <w:t>.</w:t>
            </w:r>
          </w:p>
          <w:p w14:paraId="0CEA4139" w14:textId="77777777" w:rsidR="004F2A1A" w:rsidRPr="00127AB1" w:rsidRDefault="004F2A1A" w:rsidP="007404F6">
            <w:pPr>
              <w:rPr>
                <w:szCs w:val="22"/>
              </w:rPr>
            </w:pPr>
            <w:r w:rsidRPr="00127AB1">
              <w:rPr>
                <w:szCs w:val="22"/>
              </w:rPr>
              <w:t xml:space="preserve">When a new chat is received, these settings will display a pop-up in the lower right hand corner of your screen and play a sound. </w:t>
            </w:r>
          </w:p>
          <w:p w14:paraId="11D4D484" w14:textId="77777777" w:rsidR="004F2A1A" w:rsidRPr="00127AB1" w:rsidRDefault="004F2A1A" w:rsidP="007404F6">
            <w:pPr>
              <w:rPr>
                <w:szCs w:val="22"/>
              </w:rPr>
            </w:pPr>
            <w:r w:rsidRPr="00127AB1">
              <w:rPr>
                <w:szCs w:val="22"/>
              </w:rPr>
              <w:t>This pop-up will appear even if you are in a different application.</w:t>
            </w:r>
          </w:p>
        </w:tc>
      </w:tr>
      <w:tr w:rsidR="004F2A1A" w:rsidRPr="00127AB1" w14:paraId="6DC620D7" w14:textId="77777777" w:rsidTr="00EE1B79">
        <w:trPr>
          <w:cantSplit/>
        </w:trPr>
        <w:tc>
          <w:tcPr>
            <w:tcW w:w="5665" w:type="dxa"/>
          </w:tcPr>
          <w:p w14:paraId="185C8783" w14:textId="77777777" w:rsidR="004F2A1A" w:rsidRPr="00127AB1" w:rsidRDefault="004F2A1A" w:rsidP="007404F6">
            <w:pPr>
              <w:rPr>
                <w:noProof/>
                <w:szCs w:val="22"/>
              </w:rPr>
            </w:pPr>
            <w:r w:rsidRPr="00127AB1">
              <w:rPr>
                <w:noProof/>
              </w:rPr>
              <w:lastRenderedPageBreak/>
              <w:drawing>
                <wp:inline distT="0" distB="0" distL="0" distR="0" wp14:anchorId="3178A8D7" wp14:editId="7CF2148C">
                  <wp:extent cx="1742857" cy="16666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42857" cy="1666667"/>
                          </a:xfrm>
                          <a:prstGeom prst="rect">
                            <a:avLst/>
                          </a:prstGeom>
                        </pic:spPr>
                      </pic:pic>
                    </a:graphicData>
                  </a:graphic>
                </wp:inline>
              </w:drawing>
            </w:r>
          </w:p>
        </w:tc>
        <w:tc>
          <w:tcPr>
            <w:tcW w:w="5125" w:type="dxa"/>
          </w:tcPr>
          <w:p w14:paraId="30C75979" w14:textId="77777777" w:rsidR="004F2A1A" w:rsidRPr="00127AB1" w:rsidRDefault="004F2A1A" w:rsidP="007404F6">
            <w:pPr>
              <w:rPr>
                <w:szCs w:val="22"/>
              </w:rPr>
            </w:pPr>
            <w:r w:rsidRPr="00127AB1">
              <w:rPr>
                <w:szCs w:val="22"/>
              </w:rPr>
              <w:t xml:space="preserve">The settings </w:t>
            </w:r>
            <w:r w:rsidRPr="00127AB1">
              <w:rPr>
                <w:b/>
                <w:bCs/>
                <w:szCs w:val="22"/>
              </w:rPr>
              <w:t>Conversation Desktop Notification</w:t>
            </w:r>
            <w:r w:rsidRPr="00127AB1">
              <w:rPr>
                <w:szCs w:val="22"/>
              </w:rPr>
              <w:t xml:space="preserve"> and </w:t>
            </w:r>
            <w:r w:rsidRPr="00127AB1">
              <w:rPr>
                <w:b/>
                <w:bCs/>
                <w:szCs w:val="22"/>
              </w:rPr>
              <w:t>Conversation Audio Alerts</w:t>
            </w:r>
            <w:r w:rsidRPr="00127AB1">
              <w:rPr>
                <w:szCs w:val="22"/>
              </w:rPr>
              <w:t xml:space="preserve"> display a pop-up and play a sound when a customer responds to a chat you have already accepted. </w:t>
            </w:r>
          </w:p>
          <w:p w14:paraId="6AC0493A" w14:textId="77777777" w:rsidR="004F2A1A" w:rsidRPr="00127AB1" w:rsidRDefault="004F2A1A" w:rsidP="007404F6">
            <w:pPr>
              <w:rPr>
                <w:szCs w:val="22"/>
              </w:rPr>
            </w:pPr>
            <w:r w:rsidRPr="00127AB1">
              <w:rPr>
                <w:szCs w:val="22"/>
              </w:rPr>
              <w:t>It’s recommended to also enable these notifications.</w:t>
            </w:r>
          </w:p>
        </w:tc>
      </w:tr>
      <w:tr w:rsidR="004F2A1A" w:rsidRPr="00127AB1" w14:paraId="29E360FA" w14:textId="77777777" w:rsidTr="00EE1B79">
        <w:trPr>
          <w:cantSplit/>
        </w:trPr>
        <w:tc>
          <w:tcPr>
            <w:tcW w:w="5665" w:type="dxa"/>
          </w:tcPr>
          <w:p w14:paraId="64E6D216" w14:textId="77777777" w:rsidR="004F2A1A" w:rsidRPr="00127AB1" w:rsidRDefault="004F2A1A" w:rsidP="007404F6">
            <w:pPr>
              <w:rPr>
                <w:noProof/>
                <w:szCs w:val="22"/>
              </w:rPr>
            </w:pPr>
            <w:r w:rsidRPr="00127AB1">
              <w:rPr>
                <w:noProof/>
              </w:rPr>
              <w:drawing>
                <wp:inline distT="0" distB="0" distL="0" distR="0" wp14:anchorId="6E0B33E5" wp14:editId="3ED2CDE7">
                  <wp:extent cx="1219048" cy="857143"/>
                  <wp:effectExtent l="0" t="0" r="63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219048" cy="857143"/>
                          </a:xfrm>
                          <a:prstGeom prst="rect">
                            <a:avLst/>
                          </a:prstGeom>
                        </pic:spPr>
                      </pic:pic>
                    </a:graphicData>
                  </a:graphic>
                </wp:inline>
              </w:drawing>
            </w:r>
          </w:p>
        </w:tc>
        <w:tc>
          <w:tcPr>
            <w:tcW w:w="5125" w:type="dxa"/>
          </w:tcPr>
          <w:p w14:paraId="06168B1C" w14:textId="77777777" w:rsidR="004F2A1A" w:rsidRPr="00127AB1" w:rsidRDefault="004F2A1A" w:rsidP="007404F6">
            <w:pPr>
              <w:rPr>
                <w:szCs w:val="22"/>
              </w:rPr>
            </w:pPr>
            <w:r w:rsidRPr="00127AB1">
              <w:rPr>
                <w:szCs w:val="22"/>
              </w:rPr>
              <w:t>I’m minimizing ServiceNow, so we can see the desktop notification that will now appear when a chat is received.</w:t>
            </w:r>
          </w:p>
        </w:tc>
      </w:tr>
      <w:tr w:rsidR="004F2A1A" w:rsidRPr="00127AB1" w14:paraId="697688E8" w14:textId="77777777" w:rsidTr="00EE1B79">
        <w:trPr>
          <w:cantSplit/>
        </w:trPr>
        <w:tc>
          <w:tcPr>
            <w:tcW w:w="5665" w:type="dxa"/>
          </w:tcPr>
          <w:p w14:paraId="130C2C51" w14:textId="77777777" w:rsidR="004F2A1A" w:rsidRPr="00127AB1" w:rsidRDefault="004F2A1A" w:rsidP="007404F6">
            <w:pPr>
              <w:rPr>
                <w:noProof/>
                <w:szCs w:val="22"/>
              </w:rPr>
            </w:pPr>
            <w:r w:rsidRPr="00127AB1">
              <w:rPr>
                <w:noProof/>
              </w:rPr>
              <w:drawing>
                <wp:inline distT="0" distB="0" distL="0" distR="0" wp14:anchorId="3831FE8B" wp14:editId="70FEFC5A">
                  <wp:extent cx="2409524" cy="819048"/>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09524" cy="819048"/>
                          </a:xfrm>
                          <a:prstGeom prst="rect">
                            <a:avLst/>
                          </a:prstGeom>
                        </pic:spPr>
                      </pic:pic>
                    </a:graphicData>
                  </a:graphic>
                </wp:inline>
              </w:drawing>
            </w:r>
          </w:p>
        </w:tc>
        <w:tc>
          <w:tcPr>
            <w:tcW w:w="5125" w:type="dxa"/>
          </w:tcPr>
          <w:p w14:paraId="550CDC91" w14:textId="77777777" w:rsidR="004F2A1A" w:rsidRPr="00127AB1" w:rsidRDefault="004F2A1A" w:rsidP="007404F6">
            <w:pPr>
              <w:rPr>
                <w:szCs w:val="22"/>
              </w:rPr>
            </w:pPr>
            <w:r w:rsidRPr="00127AB1">
              <w:rPr>
                <w:szCs w:val="22"/>
              </w:rPr>
              <w:t>I’m switching to the browser where I’m impersonating the customer and starting a new chat.</w:t>
            </w:r>
          </w:p>
        </w:tc>
      </w:tr>
      <w:tr w:rsidR="004F2A1A" w:rsidRPr="00127AB1" w14:paraId="00A68FCC" w14:textId="77777777" w:rsidTr="00EE1B79">
        <w:trPr>
          <w:cantSplit/>
        </w:trPr>
        <w:tc>
          <w:tcPr>
            <w:tcW w:w="5665" w:type="dxa"/>
          </w:tcPr>
          <w:p w14:paraId="036F0B25" w14:textId="77777777" w:rsidR="004F2A1A" w:rsidRPr="00127AB1" w:rsidRDefault="004F2A1A" w:rsidP="007404F6">
            <w:pPr>
              <w:rPr>
                <w:noProof/>
                <w:szCs w:val="22"/>
              </w:rPr>
            </w:pPr>
            <w:r w:rsidRPr="00127AB1">
              <w:rPr>
                <w:noProof/>
              </w:rPr>
              <w:drawing>
                <wp:inline distT="0" distB="0" distL="0" distR="0" wp14:anchorId="0123EB15" wp14:editId="59FE24C6">
                  <wp:extent cx="2057143" cy="1771429"/>
                  <wp:effectExtent l="0" t="0" r="63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057143" cy="1771429"/>
                          </a:xfrm>
                          <a:prstGeom prst="rect">
                            <a:avLst/>
                          </a:prstGeom>
                        </pic:spPr>
                      </pic:pic>
                    </a:graphicData>
                  </a:graphic>
                </wp:inline>
              </w:drawing>
            </w:r>
          </w:p>
        </w:tc>
        <w:tc>
          <w:tcPr>
            <w:tcW w:w="5125" w:type="dxa"/>
          </w:tcPr>
          <w:p w14:paraId="560B3C45" w14:textId="77777777" w:rsidR="004F2A1A" w:rsidRPr="00127AB1" w:rsidRDefault="004F2A1A" w:rsidP="007404F6">
            <w:pPr>
              <w:rPr>
                <w:szCs w:val="22"/>
              </w:rPr>
            </w:pPr>
            <w:r w:rsidRPr="00127AB1">
              <w:rPr>
                <w:szCs w:val="22"/>
              </w:rPr>
              <w:t>The desktop notification now displays in the lower right hand corner of the screen.</w:t>
            </w:r>
          </w:p>
          <w:p w14:paraId="0813F4E4" w14:textId="77777777" w:rsidR="004F2A1A" w:rsidRPr="00127AB1" w:rsidRDefault="004F2A1A" w:rsidP="007404F6">
            <w:pPr>
              <w:rPr>
                <w:szCs w:val="22"/>
              </w:rPr>
            </w:pPr>
            <w:r w:rsidRPr="00127AB1">
              <w:rPr>
                <w:szCs w:val="22"/>
              </w:rPr>
              <w:t>We have this notification even if we are not viewing ServiceNow.</w:t>
            </w:r>
          </w:p>
        </w:tc>
      </w:tr>
    </w:tbl>
    <w:p w14:paraId="10E724BB" w14:textId="77777777" w:rsidR="004F2A1A" w:rsidRDefault="004F2A1A" w:rsidP="007134B9">
      <w:pPr>
        <w:pStyle w:val="TXTbody"/>
      </w:pPr>
    </w:p>
    <w:p w14:paraId="0E78E671" w14:textId="77777777" w:rsidR="004F2A1A" w:rsidRDefault="004F2A1A">
      <w:pPr>
        <w:widowControl/>
        <w:spacing w:after="160" w:line="259" w:lineRule="auto"/>
      </w:pPr>
      <w:r>
        <w:br w:type="page"/>
      </w:r>
    </w:p>
    <w:p w14:paraId="4F2D271F" w14:textId="77777777" w:rsidR="004F2A1A" w:rsidRDefault="004F2A1A" w:rsidP="000449AB">
      <w:pPr>
        <w:pStyle w:val="Heading2"/>
      </w:pPr>
      <w:bookmarkStart w:id="117" w:name="_Toc106170248"/>
      <w:r>
        <w:lastRenderedPageBreak/>
        <w:t>Review: Chat - SLIDE 23</w:t>
      </w:r>
      <w:bookmarkEnd w:id="117"/>
    </w:p>
    <w:p w14:paraId="1242BCF3" w14:textId="77777777" w:rsidR="004F2A1A" w:rsidRDefault="004F2A1A" w:rsidP="007134B9">
      <w:pPr>
        <w:pStyle w:val="TXTbody"/>
      </w:pPr>
      <w:r>
        <w:drawing>
          <wp:inline distT="0" distB="0" distL="0" distR="0" wp14:anchorId="05D596DA" wp14:editId="6E08DCBE">
            <wp:extent cx="6787831" cy="38176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346">
                      <a:extLst>
                        <a:ext uri="{28A0092B-C50C-407E-A947-70E740481C1C}">
                          <a14:useLocalDpi xmlns:a14="http://schemas.microsoft.com/office/drawing/2010/main" val="0"/>
                        </a:ext>
                      </a:extLst>
                    </a:blip>
                    <a:stretch>
                      <a:fillRect/>
                    </a:stretch>
                  </pic:blipFill>
                  <pic:spPr>
                    <a:xfrm>
                      <a:off x="0" y="0"/>
                      <a:ext cx="6787831" cy="3817620"/>
                    </a:xfrm>
                    <a:prstGeom prst="rect">
                      <a:avLst/>
                    </a:prstGeom>
                  </pic:spPr>
                </pic:pic>
              </a:graphicData>
            </a:graphic>
          </wp:inline>
        </w:drawing>
      </w:r>
    </w:p>
    <w:p w14:paraId="255768A2" w14:textId="77777777" w:rsidR="004F2A1A" w:rsidRDefault="004F2A1A">
      <w:pPr>
        <w:widowControl/>
        <w:spacing w:after="160" w:line="259" w:lineRule="auto"/>
      </w:pPr>
      <w:r>
        <w:br w:type="page"/>
      </w:r>
    </w:p>
    <w:p w14:paraId="2555C4BA" w14:textId="77777777" w:rsidR="004F2A1A" w:rsidRDefault="004F2A1A" w:rsidP="004835FF">
      <w:pPr>
        <w:pStyle w:val="Heading3"/>
        <w:keepNext w:val="0"/>
        <w:keepLines w:val="0"/>
        <w:numPr>
          <w:ilvl w:val="2"/>
          <w:numId w:val="2"/>
        </w:numPr>
        <w:spacing w:before="600" w:after="0"/>
      </w:pPr>
      <w:bookmarkStart w:id="118" w:name="_Toc106170249"/>
      <w:r>
        <w:lastRenderedPageBreak/>
        <w:t>Notification Preferences – DEMO</w:t>
      </w:r>
      <w:bookmarkEnd w:id="118"/>
    </w:p>
    <w:p w14:paraId="6668DE0C" w14:textId="77777777" w:rsidR="004F2A1A" w:rsidRDefault="004F2A1A" w:rsidP="007134B9">
      <w:pPr>
        <w:pStyle w:val="TXTbody"/>
      </w:pPr>
      <w:r>
        <w:t xml:space="preserve">We are now going to look at additional notifications available to you in ServiceNow. </w:t>
      </w:r>
    </w:p>
    <w:p w14:paraId="601B6154" w14:textId="77777777" w:rsidR="004F2A1A" w:rsidRDefault="004F2A1A" w:rsidP="007134B9">
      <w:pPr>
        <w:pStyle w:val="TXTbody"/>
      </w:pPr>
      <w:r>
        <w:t>You can select notifications you want to receive for many events in ServiceNow, such as when a case is updated or assigned to your group.</w:t>
      </w:r>
    </w:p>
    <w:p w14:paraId="1571ADBB" w14:textId="77777777" w:rsidR="004F2A1A" w:rsidRPr="007240F0" w:rsidRDefault="004F2A1A" w:rsidP="007134B9">
      <w:pPr>
        <w:pStyle w:val="TXTbody"/>
      </w:pPr>
    </w:p>
    <w:tbl>
      <w:tblPr>
        <w:tblStyle w:val="TableGrid"/>
        <w:tblW w:w="10795" w:type="dxa"/>
        <w:tblLook w:val="04A0" w:firstRow="1" w:lastRow="0" w:firstColumn="1" w:lastColumn="0" w:noHBand="0" w:noVBand="1"/>
      </w:tblPr>
      <w:tblGrid>
        <w:gridCol w:w="7783"/>
        <w:gridCol w:w="3012"/>
      </w:tblGrid>
      <w:tr w:rsidR="004F2A1A" w:rsidRPr="00127AB1" w14:paraId="47534764" w14:textId="77777777" w:rsidTr="007B1D8B">
        <w:trPr>
          <w:cantSplit/>
        </w:trPr>
        <w:tc>
          <w:tcPr>
            <w:tcW w:w="7656" w:type="dxa"/>
          </w:tcPr>
          <w:p w14:paraId="4522AD15" w14:textId="77777777" w:rsidR="004F2A1A" w:rsidRPr="00127AB1" w:rsidRDefault="004F2A1A" w:rsidP="0092482D">
            <w:pPr>
              <w:rPr>
                <w:noProof/>
                <w:szCs w:val="22"/>
              </w:rPr>
            </w:pPr>
            <w:r w:rsidRPr="00127AB1">
              <w:rPr>
                <w:noProof/>
              </w:rPr>
              <w:drawing>
                <wp:inline distT="0" distB="0" distL="0" distR="0" wp14:anchorId="65096406" wp14:editId="344F35E3">
                  <wp:extent cx="3619048" cy="866667"/>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619048" cy="866667"/>
                          </a:xfrm>
                          <a:prstGeom prst="rect">
                            <a:avLst/>
                          </a:prstGeom>
                        </pic:spPr>
                      </pic:pic>
                    </a:graphicData>
                  </a:graphic>
                </wp:inline>
              </w:drawing>
            </w:r>
          </w:p>
        </w:tc>
        <w:tc>
          <w:tcPr>
            <w:tcW w:w="3139" w:type="dxa"/>
          </w:tcPr>
          <w:p w14:paraId="5E56E9C6" w14:textId="77777777" w:rsidR="004F2A1A" w:rsidRPr="00127AB1" w:rsidRDefault="004F2A1A" w:rsidP="0092482D">
            <w:pPr>
              <w:rPr>
                <w:szCs w:val="22"/>
              </w:rPr>
            </w:pPr>
            <w:r w:rsidRPr="00127AB1">
              <w:rPr>
                <w:szCs w:val="22"/>
              </w:rPr>
              <w:t xml:space="preserve">To setup notifications, I need to switch to the </w:t>
            </w:r>
            <w:r w:rsidRPr="00127AB1">
              <w:rPr>
                <w:b/>
                <w:bCs/>
                <w:szCs w:val="22"/>
              </w:rPr>
              <w:t xml:space="preserve">Platform UI </w:t>
            </w:r>
            <w:r w:rsidRPr="00127AB1">
              <w:rPr>
                <w:szCs w:val="22"/>
              </w:rPr>
              <w:t>tab in ServiceNow.</w:t>
            </w:r>
          </w:p>
        </w:tc>
      </w:tr>
      <w:tr w:rsidR="004F2A1A" w:rsidRPr="00127AB1" w14:paraId="6890DB7C" w14:textId="77777777" w:rsidTr="007B1D8B">
        <w:trPr>
          <w:cantSplit/>
        </w:trPr>
        <w:tc>
          <w:tcPr>
            <w:tcW w:w="7656" w:type="dxa"/>
          </w:tcPr>
          <w:p w14:paraId="60E6A7D6" w14:textId="77777777" w:rsidR="004F2A1A" w:rsidRPr="00127AB1" w:rsidRDefault="004F2A1A" w:rsidP="0092482D">
            <w:pPr>
              <w:rPr>
                <w:szCs w:val="22"/>
              </w:rPr>
            </w:pPr>
            <w:r w:rsidRPr="00127AB1">
              <w:rPr>
                <w:noProof/>
              </w:rPr>
              <w:drawing>
                <wp:inline distT="0" distB="0" distL="0" distR="0" wp14:anchorId="5DD31B08" wp14:editId="06C0EC62">
                  <wp:extent cx="2514286" cy="704762"/>
                  <wp:effectExtent l="0" t="0" r="63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514286" cy="704762"/>
                          </a:xfrm>
                          <a:prstGeom prst="rect">
                            <a:avLst/>
                          </a:prstGeom>
                        </pic:spPr>
                      </pic:pic>
                    </a:graphicData>
                  </a:graphic>
                </wp:inline>
              </w:drawing>
            </w:r>
          </w:p>
        </w:tc>
        <w:tc>
          <w:tcPr>
            <w:tcW w:w="3139" w:type="dxa"/>
          </w:tcPr>
          <w:p w14:paraId="0BC194C9" w14:textId="77777777" w:rsidR="004F2A1A" w:rsidRPr="00127AB1" w:rsidRDefault="004F2A1A" w:rsidP="0092482D">
            <w:pPr>
              <w:rPr>
                <w:szCs w:val="22"/>
              </w:rPr>
            </w:pPr>
            <w:r w:rsidRPr="00127AB1">
              <w:rPr>
                <w:szCs w:val="22"/>
              </w:rPr>
              <w:t xml:space="preserve">Select the </w:t>
            </w:r>
            <w:r w:rsidRPr="00127AB1">
              <w:rPr>
                <w:b/>
                <w:bCs/>
                <w:szCs w:val="22"/>
              </w:rPr>
              <w:t>gear</w:t>
            </w:r>
            <w:r w:rsidRPr="00127AB1">
              <w:rPr>
                <w:szCs w:val="22"/>
              </w:rPr>
              <w:t xml:space="preserve"> icon in the top right hand corner.</w:t>
            </w:r>
          </w:p>
          <w:p w14:paraId="1C75A6E8" w14:textId="77777777" w:rsidR="004F2A1A" w:rsidRPr="00127AB1" w:rsidRDefault="004F2A1A" w:rsidP="0092482D">
            <w:pPr>
              <w:rPr>
                <w:szCs w:val="22"/>
              </w:rPr>
            </w:pPr>
            <w:r w:rsidRPr="00127AB1">
              <w:rPr>
                <w:szCs w:val="22"/>
              </w:rPr>
              <w:t>Email notifications are under the gear icon.</w:t>
            </w:r>
          </w:p>
        </w:tc>
      </w:tr>
      <w:tr w:rsidR="004F2A1A" w:rsidRPr="00127AB1" w14:paraId="098AC918" w14:textId="77777777" w:rsidTr="007B1D8B">
        <w:trPr>
          <w:cantSplit/>
        </w:trPr>
        <w:tc>
          <w:tcPr>
            <w:tcW w:w="7656" w:type="dxa"/>
          </w:tcPr>
          <w:p w14:paraId="18410FA6" w14:textId="77777777" w:rsidR="004F2A1A" w:rsidRPr="00127AB1" w:rsidRDefault="004F2A1A" w:rsidP="0092482D">
            <w:pPr>
              <w:rPr>
                <w:noProof/>
                <w:szCs w:val="22"/>
              </w:rPr>
            </w:pPr>
            <w:r w:rsidRPr="00127AB1">
              <w:rPr>
                <w:noProof/>
              </w:rPr>
              <w:drawing>
                <wp:inline distT="0" distB="0" distL="0" distR="0" wp14:anchorId="32392359" wp14:editId="550DEC91">
                  <wp:extent cx="4276190" cy="2361905"/>
                  <wp:effectExtent l="0" t="0" r="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76190" cy="2361905"/>
                          </a:xfrm>
                          <a:prstGeom prst="rect">
                            <a:avLst/>
                          </a:prstGeom>
                        </pic:spPr>
                      </pic:pic>
                    </a:graphicData>
                  </a:graphic>
                </wp:inline>
              </w:drawing>
            </w:r>
          </w:p>
        </w:tc>
        <w:tc>
          <w:tcPr>
            <w:tcW w:w="3139" w:type="dxa"/>
          </w:tcPr>
          <w:p w14:paraId="1302007D" w14:textId="77777777" w:rsidR="004F2A1A" w:rsidRPr="00127AB1" w:rsidRDefault="004F2A1A" w:rsidP="0092482D">
            <w:pPr>
              <w:rPr>
                <w:szCs w:val="22"/>
              </w:rPr>
            </w:pPr>
            <w:r w:rsidRPr="00127AB1">
              <w:rPr>
                <w:szCs w:val="22"/>
              </w:rPr>
              <w:t>Here is the System Settings dialog.</w:t>
            </w:r>
          </w:p>
          <w:p w14:paraId="4ED98331" w14:textId="77777777" w:rsidR="004F2A1A" w:rsidRPr="00127AB1" w:rsidRDefault="004F2A1A" w:rsidP="0092482D">
            <w:pPr>
              <w:rPr>
                <w:szCs w:val="22"/>
              </w:rPr>
            </w:pPr>
            <w:r w:rsidRPr="00127AB1">
              <w:rPr>
                <w:szCs w:val="22"/>
              </w:rPr>
              <w:t xml:space="preserve">Select </w:t>
            </w:r>
            <w:r w:rsidRPr="00127AB1">
              <w:rPr>
                <w:b/>
                <w:bCs/>
                <w:szCs w:val="22"/>
              </w:rPr>
              <w:t>Notifications</w:t>
            </w:r>
            <w:r w:rsidRPr="00127AB1">
              <w:rPr>
                <w:szCs w:val="22"/>
              </w:rPr>
              <w:t>.</w:t>
            </w:r>
          </w:p>
        </w:tc>
      </w:tr>
      <w:tr w:rsidR="004F2A1A" w:rsidRPr="00127AB1" w14:paraId="2D166130" w14:textId="77777777" w:rsidTr="007B1D8B">
        <w:trPr>
          <w:cantSplit/>
        </w:trPr>
        <w:tc>
          <w:tcPr>
            <w:tcW w:w="7656" w:type="dxa"/>
          </w:tcPr>
          <w:p w14:paraId="2C514C7A" w14:textId="77777777" w:rsidR="004F2A1A" w:rsidRPr="00127AB1" w:rsidRDefault="004F2A1A" w:rsidP="0092482D">
            <w:pPr>
              <w:rPr>
                <w:noProof/>
                <w:szCs w:val="22"/>
              </w:rPr>
            </w:pPr>
            <w:r w:rsidRPr="00127AB1">
              <w:rPr>
                <w:noProof/>
              </w:rPr>
              <w:drawing>
                <wp:inline distT="0" distB="0" distL="0" distR="0" wp14:anchorId="12394B59" wp14:editId="3B0C528D">
                  <wp:extent cx="4676190" cy="282857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76190" cy="2828571"/>
                          </a:xfrm>
                          <a:prstGeom prst="rect">
                            <a:avLst/>
                          </a:prstGeom>
                        </pic:spPr>
                      </pic:pic>
                    </a:graphicData>
                  </a:graphic>
                </wp:inline>
              </w:drawing>
            </w:r>
          </w:p>
        </w:tc>
        <w:tc>
          <w:tcPr>
            <w:tcW w:w="3139" w:type="dxa"/>
          </w:tcPr>
          <w:p w14:paraId="45EFA4FC" w14:textId="77777777" w:rsidR="004F2A1A" w:rsidRPr="00127AB1" w:rsidRDefault="004F2A1A" w:rsidP="0092482D">
            <w:pPr>
              <w:rPr>
                <w:szCs w:val="22"/>
              </w:rPr>
            </w:pPr>
            <w:r w:rsidRPr="00127AB1">
              <w:rPr>
                <w:szCs w:val="22"/>
              </w:rPr>
              <w:t xml:space="preserve">Let’s take a moment to look through the options available to you in the Notifications tab. </w:t>
            </w:r>
          </w:p>
          <w:p w14:paraId="15992806" w14:textId="77777777" w:rsidR="004F2A1A" w:rsidRPr="00127AB1" w:rsidRDefault="004F2A1A" w:rsidP="0092482D">
            <w:pPr>
              <w:rPr>
                <w:szCs w:val="22"/>
              </w:rPr>
            </w:pPr>
            <w:r w:rsidRPr="00127AB1">
              <w:rPr>
                <w:b/>
                <w:szCs w:val="22"/>
              </w:rPr>
              <w:t xml:space="preserve">Allow Notifications </w:t>
            </w:r>
            <w:r w:rsidRPr="00127AB1">
              <w:rPr>
                <w:szCs w:val="22"/>
              </w:rPr>
              <w:t>is the global switch for enabling or disabling all notifications.</w:t>
            </w:r>
          </w:p>
          <w:p w14:paraId="2FA124CE" w14:textId="77777777" w:rsidR="004F2A1A" w:rsidRPr="00127AB1" w:rsidRDefault="004F2A1A" w:rsidP="0092482D">
            <w:pPr>
              <w:rPr>
                <w:szCs w:val="22"/>
              </w:rPr>
            </w:pPr>
            <w:r w:rsidRPr="00127AB1">
              <w:rPr>
                <w:b/>
                <w:szCs w:val="22"/>
              </w:rPr>
              <w:t xml:space="preserve">Notification Channels </w:t>
            </w:r>
            <w:r w:rsidRPr="00127AB1">
              <w:rPr>
                <w:szCs w:val="22"/>
              </w:rPr>
              <w:t>is a list of your channels for receiving notifications. Options include email and SMS.</w:t>
            </w:r>
          </w:p>
          <w:p w14:paraId="540DB645" w14:textId="77777777" w:rsidR="004F2A1A" w:rsidRPr="00127AB1" w:rsidRDefault="004F2A1A" w:rsidP="0092482D">
            <w:pPr>
              <w:rPr>
                <w:szCs w:val="22"/>
              </w:rPr>
            </w:pPr>
          </w:p>
        </w:tc>
      </w:tr>
      <w:tr w:rsidR="004F2A1A" w:rsidRPr="00127AB1" w14:paraId="081D26F6" w14:textId="77777777" w:rsidTr="007B1D8B">
        <w:trPr>
          <w:cantSplit/>
        </w:trPr>
        <w:tc>
          <w:tcPr>
            <w:tcW w:w="7656" w:type="dxa"/>
          </w:tcPr>
          <w:p w14:paraId="4E9B4C66" w14:textId="77777777" w:rsidR="004F2A1A" w:rsidRPr="00127AB1" w:rsidRDefault="004F2A1A" w:rsidP="0092482D">
            <w:pPr>
              <w:rPr>
                <w:noProof/>
                <w:szCs w:val="22"/>
              </w:rPr>
            </w:pPr>
            <w:r w:rsidRPr="00127AB1">
              <w:rPr>
                <w:noProof/>
              </w:rPr>
              <w:lastRenderedPageBreak/>
              <w:drawing>
                <wp:inline distT="0" distB="0" distL="0" distR="0" wp14:anchorId="62C7AE0F" wp14:editId="216D5031">
                  <wp:extent cx="3778250" cy="5867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778250" cy="586740"/>
                          </a:xfrm>
                          <a:prstGeom prst="rect">
                            <a:avLst/>
                          </a:prstGeom>
                          <a:noFill/>
                          <a:ln>
                            <a:noFill/>
                          </a:ln>
                        </pic:spPr>
                      </pic:pic>
                    </a:graphicData>
                  </a:graphic>
                </wp:inline>
              </w:drawing>
            </w:r>
          </w:p>
          <w:p w14:paraId="36CEB65A" w14:textId="77777777" w:rsidR="004F2A1A" w:rsidRPr="00127AB1" w:rsidRDefault="004F2A1A" w:rsidP="0092482D">
            <w:pPr>
              <w:rPr>
                <w:noProof/>
                <w:szCs w:val="22"/>
              </w:rPr>
            </w:pPr>
          </w:p>
        </w:tc>
        <w:tc>
          <w:tcPr>
            <w:tcW w:w="3139" w:type="dxa"/>
          </w:tcPr>
          <w:p w14:paraId="3336779C" w14:textId="77777777" w:rsidR="004F2A1A" w:rsidRPr="00127AB1" w:rsidRDefault="004F2A1A" w:rsidP="0092482D">
            <w:pPr>
              <w:rPr>
                <w:szCs w:val="22"/>
              </w:rPr>
            </w:pPr>
            <w:r w:rsidRPr="00127AB1">
              <w:rPr>
                <w:szCs w:val="22"/>
              </w:rPr>
              <w:t>To view the email address for your ServiceNow profile select</w:t>
            </w:r>
            <w:r w:rsidRPr="00127AB1">
              <w:rPr>
                <w:b/>
                <w:bCs/>
                <w:szCs w:val="22"/>
              </w:rPr>
              <w:t xml:space="preserve"> Primary email</w:t>
            </w:r>
            <w:r w:rsidRPr="00127AB1">
              <w:rPr>
                <w:szCs w:val="22"/>
              </w:rPr>
              <w:t>.</w:t>
            </w:r>
          </w:p>
          <w:p w14:paraId="4B975823" w14:textId="77777777" w:rsidR="004F2A1A" w:rsidRPr="00127AB1" w:rsidRDefault="004F2A1A" w:rsidP="0092482D">
            <w:pPr>
              <w:rPr>
                <w:szCs w:val="22"/>
              </w:rPr>
            </w:pPr>
          </w:p>
        </w:tc>
      </w:tr>
      <w:tr w:rsidR="004F2A1A" w:rsidRPr="00127AB1" w14:paraId="58537FF5" w14:textId="77777777" w:rsidTr="007B1D8B">
        <w:trPr>
          <w:cantSplit/>
        </w:trPr>
        <w:tc>
          <w:tcPr>
            <w:tcW w:w="7656" w:type="dxa"/>
          </w:tcPr>
          <w:p w14:paraId="616C6296" w14:textId="77777777" w:rsidR="004F2A1A" w:rsidRPr="00127AB1" w:rsidRDefault="004F2A1A" w:rsidP="0092482D">
            <w:pPr>
              <w:rPr>
                <w:noProof/>
                <w:szCs w:val="22"/>
              </w:rPr>
            </w:pPr>
            <w:r w:rsidRPr="00127AB1">
              <w:rPr>
                <w:noProof/>
              </w:rPr>
              <w:drawing>
                <wp:inline distT="0" distB="0" distL="0" distR="0" wp14:anchorId="79AA1A00" wp14:editId="0DB466AB">
                  <wp:extent cx="4805045" cy="254508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805045" cy="2545080"/>
                          </a:xfrm>
                          <a:prstGeom prst="rect">
                            <a:avLst/>
                          </a:prstGeom>
                          <a:noFill/>
                          <a:ln>
                            <a:noFill/>
                          </a:ln>
                        </pic:spPr>
                      </pic:pic>
                    </a:graphicData>
                  </a:graphic>
                </wp:inline>
              </w:drawing>
            </w:r>
          </w:p>
        </w:tc>
        <w:tc>
          <w:tcPr>
            <w:tcW w:w="3139" w:type="dxa"/>
          </w:tcPr>
          <w:p w14:paraId="160F0FAD" w14:textId="77777777" w:rsidR="004F2A1A" w:rsidRPr="00127AB1" w:rsidRDefault="004F2A1A" w:rsidP="0092482D">
            <w:pPr>
              <w:rPr>
                <w:szCs w:val="22"/>
              </w:rPr>
            </w:pPr>
            <w:r w:rsidRPr="00127AB1">
              <w:rPr>
                <w:szCs w:val="22"/>
              </w:rPr>
              <w:t>The email address in this display is where you will receive notifications.</w:t>
            </w:r>
          </w:p>
          <w:p w14:paraId="5AD92B00" w14:textId="77777777" w:rsidR="004F2A1A" w:rsidRPr="00127AB1" w:rsidRDefault="004F2A1A" w:rsidP="0092482D">
            <w:pPr>
              <w:rPr>
                <w:szCs w:val="22"/>
              </w:rPr>
            </w:pPr>
            <w:r w:rsidRPr="00127AB1">
              <w:rPr>
                <w:szCs w:val="22"/>
              </w:rPr>
              <w:t>In the top left corner, click</w:t>
            </w:r>
            <w:r w:rsidRPr="00127AB1">
              <w:rPr>
                <w:b/>
                <w:bCs/>
                <w:szCs w:val="22"/>
              </w:rPr>
              <w:t xml:space="preserve"> Notifications</w:t>
            </w:r>
            <w:r w:rsidRPr="00127AB1">
              <w:rPr>
                <w:szCs w:val="22"/>
              </w:rPr>
              <w:t xml:space="preserve"> to return to the Notifications dialog.</w:t>
            </w:r>
          </w:p>
        </w:tc>
      </w:tr>
      <w:tr w:rsidR="004F2A1A" w:rsidRPr="00127AB1" w14:paraId="76286347" w14:textId="77777777" w:rsidTr="007B1D8B">
        <w:trPr>
          <w:cantSplit/>
        </w:trPr>
        <w:tc>
          <w:tcPr>
            <w:tcW w:w="7656" w:type="dxa"/>
          </w:tcPr>
          <w:p w14:paraId="1660B57F" w14:textId="77777777" w:rsidR="004F2A1A" w:rsidRPr="00127AB1" w:rsidRDefault="004F2A1A" w:rsidP="0092482D">
            <w:pPr>
              <w:rPr>
                <w:noProof/>
                <w:szCs w:val="22"/>
              </w:rPr>
            </w:pPr>
            <w:r w:rsidRPr="00127AB1">
              <w:rPr>
                <w:noProof/>
              </w:rPr>
              <w:drawing>
                <wp:inline distT="0" distB="0" distL="0" distR="0" wp14:anchorId="5CD35A8D" wp14:editId="3345C869">
                  <wp:extent cx="4723809" cy="2819048"/>
                  <wp:effectExtent l="0" t="0" r="635"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23809" cy="2819048"/>
                          </a:xfrm>
                          <a:prstGeom prst="rect">
                            <a:avLst/>
                          </a:prstGeom>
                        </pic:spPr>
                      </pic:pic>
                    </a:graphicData>
                  </a:graphic>
                </wp:inline>
              </w:drawing>
            </w:r>
          </w:p>
        </w:tc>
        <w:tc>
          <w:tcPr>
            <w:tcW w:w="3139" w:type="dxa"/>
          </w:tcPr>
          <w:p w14:paraId="171F744C" w14:textId="77777777" w:rsidR="004F2A1A" w:rsidRPr="00127AB1" w:rsidRDefault="004F2A1A" w:rsidP="0092482D">
            <w:pPr>
              <w:rPr>
                <w:szCs w:val="22"/>
              </w:rPr>
            </w:pPr>
            <w:r w:rsidRPr="00127AB1">
              <w:rPr>
                <w:szCs w:val="22"/>
              </w:rPr>
              <w:t xml:space="preserve">Notifications by Category is a very long list of notification categories you can subscribe to.  </w:t>
            </w:r>
          </w:p>
          <w:p w14:paraId="2CBD5310" w14:textId="77777777" w:rsidR="004F2A1A" w:rsidRPr="00127AB1" w:rsidRDefault="004F2A1A" w:rsidP="0092482D">
            <w:pPr>
              <w:rPr>
                <w:szCs w:val="22"/>
              </w:rPr>
            </w:pPr>
            <w:r w:rsidRPr="00127AB1">
              <w:rPr>
                <w:szCs w:val="22"/>
              </w:rPr>
              <w:t>Scroll</w:t>
            </w:r>
            <w:r w:rsidRPr="00127AB1">
              <w:rPr>
                <w:b/>
                <w:bCs/>
                <w:szCs w:val="22"/>
              </w:rPr>
              <w:t xml:space="preserve"> </w:t>
            </w:r>
            <w:r w:rsidRPr="00127AB1">
              <w:rPr>
                <w:szCs w:val="22"/>
              </w:rPr>
              <w:t xml:space="preserve">down to the </w:t>
            </w:r>
            <w:r w:rsidRPr="00127AB1">
              <w:rPr>
                <w:b/>
                <w:bCs/>
                <w:szCs w:val="22"/>
              </w:rPr>
              <w:t>Customer Service</w:t>
            </w:r>
            <w:r w:rsidRPr="00127AB1">
              <w:rPr>
                <w:szCs w:val="22"/>
              </w:rPr>
              <w:t xml:space="preserve"> category.</w:t>
            </w:r>
          </w:p>
        </w:tc>
      </w:tr>
      <w:tr w:rsidR="004F2A1A" w:rsidRPr="00127AB1" w14:paraId="10677B9C" w14:textId="77777777" w:rsidTr="007B1D8B">
        <w:trPr>
          <w:cantSplit/>
        </w:trPr>
        <w:tc>
          <w:tcPr>
            <w:tcW w:w="7656" w:type="dxa"/>
          </w:tcPr>
          <w:p w14:paraId="06758C2A" w14:textId="77777777" w:rsidR="004F2A1A" w:rsidRPr="00127AB1" w:rsidRDefault="004F2A1A" w:rsidP="0092482D">
            <w:pPr>
              <w:rPr>
                <w:noProof/>
                <w:szCs w:val="22"/>
              </w:rPr>
            </w:pPr>
            <w:r w:rsidRPr="00127AB1">
              <w:rPr>
                <w:noProof/>
              </w:rPr>
              <w:lastRenderedPageBreak/>
              <w:drawing>
                <wp:inline distT="0" distB="0" distL="0" distR="0" wp14:anchorId="17264149" wp14:editId="31A33888">
                  <wp:extent cx="3761905" cy="3085714"/>
                  <wp:effectExtent l="0" t="0" r="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761905" cy="3085714"/>
                          </a:xfrm>
                          <a:prstGeom prst="rect">
                            <a:avLst/>
                          </a:prstGeom>
                        </pic:spPr>
                      </pic:pic>
                    </a:graphicData>
                  </a:graphic>
                </wp:inline>
              </w:drawing>
            </w:r>
          </w:p>
        </w:tc>
        <w:tc>
          <w:tcPr>
            <w:tcW w:w="3139" w:type="dxa"/>
          </w:tcPr>
          <w:p w14:paraId="668ED3FD" w14:textId="77777777" w:rsidR="004F2A1A" w:rsidRPr="00127AB1" w:rsidRDefault="004F2A1A" w:rsidP="0092482D">
            <w:pPr>
              <w:rPr>
                <w:szCs w:val="22"/>
              </w:rPr>
            </w:pPr>
            <w:r w:rsidRPr="00127AB1">
              <w:rPr>
                <w:szCs w:val="22"/>
              </w:rPr>
              <w:t>Click</w:t>
            </w:r>
            <w:r w:rsidRPr="00127AB1">
              <w:rPr>
                <w:b/>
                <w:bCs/>
                <w:szCs w:val="22"/>
              </w:rPr>
              <w:t xml:space="preserve"> </w:t>
            </w:r>
            <w:r w:rsidRPr="00127AB1">
              <w:rPr>
                <w:szCs w:val="22"/>
              </w:rPr>
              <w:t>the</w:t>
            </w:r>
            <w:r w:rsidRPr="00127AB1">
              <w:rPr>
                <w:b/>
                <w:bCs/>
                <w:szCs w:val="22"/>
              </w:rPr>
              <w:t xml:space="preserve"> Customer Service </w:t>
            </w:r>
            <w:r w:rsidRPr="00127AB1">
              <w:rPr>
                <w:szCs w:val="22"/>
              </w:rPr>
              <w:t>category to expand it.</w:t>
            </w:r>
          </w:p>
        </w:tc>
      </w:tr>
      <w:tr w:rsidR="004F2A1A" w:rsidRPr="00127AB1" w14:paraId="55EACF1F" w14:textId="77777777" w:rsidTr="007B1D8B">
        <w:trPr>
          <w:cantSplit/>
        </w:trPr>
        <w:tc>
          <w:tcPr>
            <w:tcW w:w="7656" w:type="dxa"/>
          </w:tcPr>
          <w:p w14:paraId="6CFDDC52" w14:textId="77777777" w:rsidR="004F2A1A" w:rsidRPr="00127AB1" w:rsidRDefault="004F2A1A" w:rsidP="0092482D">
            <w:pPr>
              <w:rPr>
                <w:noProof/>
                <w:szCs w:val="22"/>
              </w:rPr>
            </w:pPr>
            <w:r w:rsidRPr="00127AB1">
              <w:rPr>
                <w:noProof/>
              </w:rPr>
              <w:drawing>
                <wp:inline distT="0" distB="0" distL="0" distR="0" wp14:anchorId="5DBC76EC" wp14:editId="222B1A72">
                  <wp:extent cx="4485714" cy="1980952"/>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485714" cy="1980952"/>
                          </a:xfrm>
                          <a:prstGeom prst="rect">
                            <a:avLst/>
                          </a:prstGeom>
                        </pic:spPr>
                      </pic:pic>
                    </a:graphicData>
                  </a:graphic>
                </wp:inline>
              </w:drawing>
            </w:r>
          </w:p>
        </w:tc>
        <w:tc>
          <w:tcPr>
            <w:tcW w:w="3139" w:type="dxa"/>
          </w:tcPr>
          <w:p w14:paraId="61FA2F05" w14:textId="77777777" w:rsidR="004F2A1A" w:rsidRPr="00127AB1" w:rsidRDefault="004F2A1A" w:rsidP="0092482D">
            <w:pPr>
              <w:rPr>
                <w:szCs w:val="22"/>
              </w:rPr>
            </w:pPr>
            <w:r w:rsidRPr="00127AB1">
              <w:rPr>
                <w:szCs w:val="22"/>
              </w:rPr>
              <w:t>Here are the case-related categories that you can receive notifications for. Several more screens of categories are under this one, which you can see by scrolling down.</w:t>
            </w:r>
          </w:p>
        </w:tc>
      </w:tr>
    </w:tbl>
    <w:p w14:paraId="2C18BF37" w14:textId="77777777" w:rsidR="004F2A1A" w:rsidRDefault="004F2A1A" w:rsidP="004835FF">
      <w:pPr>
        <w:pStyle w:val="Heading3"/>
        <w:keepNext w:val="0"/>
        <w:keepLines w:val="0"/>
        <w:numPr>
          <w:ilvl w:val="2"/>
          <w:numId w:val="2"/>
        </w:numPr>
        <w:spacing w:before="600" w:after="0"/>
      </w:pPr>
      <w:bookmarkStart w:id="119" w:name="_Toc106170250"/>
      <w:r>
        <w:t>Opt o</w:t>
      </w:r>
      <w:r w:rsidRPr="00350B0D">
        <w:t xml:space="preserve">ut of </w:t>
      </w:r>
      <w:r>
        <w:t xml:space="preserve">email </w:t>
      </w:r>
      <w:r w:rsidRPr="00350B0D">
        <w:t>notifications for cases assigned to my group</w:t>
      </w:r>
      <w:bookmarkEnd w:id="119"/>
    </w:p>
    <w:p w14:paraId="4C6C6A7C" w14:textId="77777777" w:rsidR="004F2A1A" w:rsidRDefault="004F2A1A" w:rsidP="007134B9">
      <w:pPr>
        <w:pStyle w:val="TXTbody"/>
      </w:pPr>
      <w:r w:rsidRPr="00350B0D">
        <w:t xml:space="preserve">By default, ServiceNow sends an email to group members when a case is assigned to their group. </w:t>
      </w:r>
    </w:p>
    <w:p w14:paraId="763DF827" w14:textId="77777777" w:rsidR="004F2A1A" w:rsidRDefault="004F2A1A" w:rsidP="007134B9">
      <w:pPr>
        <w:pStyle w:val="TXTbody"/>
      </w:pPr>
      <w:r>
        <w:t>If you are in a group that receives a high volume of cases and need to turn off these notifications, these are the items to disable under the Customer Service category:</w:t>
      </w:r>
    </w:p>
    <w:p w14:paraId="4265D998" w14:textId="77777777" w:rsidR="004F2A1A" w:rsidRPr="00943E2F" w:rsidRDefault="004F2A1A" w:rsidP="007134B9">
      <w:pPr>
        <w:pStyle w:val="Sbullet"/>
        <w:numPr>
          <w:ilvl w:val="0"/>
          <w:numId w:val="21"/>
        </w:numPr>
      </w:pPr>
      <w:r w:rsidRPr="00943E2F">
        <w:t>Case commented for Assignment Group</w:t>
      </w:r>
    </w:p>
    <w:p w14:paraId="58596593" w14:textId="77777777" w:rsidR="004F2A1A" w:rsidRPr="00943E2F" w:rsidRDefault="004F2A1A" w:rsidP="007134B9">
      <w:pPr>
        <w:pStyle w:val="Sbullet"/>
        <w:numPr>
          <w:ilvl w:val="0"/>
          <w:numId w:val="21"/>
        </w:numPr>
      </w:pPr>
      <w:r w:rsidRPr="00943E2F">
        <w:t>Case solution rejected for assignment gr</w:t>
      </w:r>
    </w:p>
    <w:p w14:paraId="789A8B92" w14:textId="77777777" w:rsidR="004F2A1A" w:rsidRPr="00943E2F" w:rsidRDefault="004F2A1A" w:rsidP="007134B9">
      <w:pPr>
        <w:pStyle w:val="Sbullet"/>
        <w:numPr>
          <w:ilvl w:val="0"/>
          <w:numId w:val="21"/>
        </w:numPr>
      </w:pPr>
      <w:r w:rsidRPr="00943E2F">
        <w:t>Case work noted for assignment group</w:t>
      </w:r>
    </w:p>
    <w:p w14:paraId="5BE951B4" w14:textId="77777777" w:rsidR="004F2A1A" w:rsidRDefault="004F2A1A">
      <w:pPr>
        <w:widowControl/>
        <w:spacing w:after="160" w:line="259" w:lineRule="auto"/>
      </w:pPr>
      <w:r>
        <w:br w:type="page"/>
      </w:r>
    </w:p>
    <w:p w14:paraId="20F0555D" w14:textId="77777777" w:rsidR="004F2A1A" w:rsidRDefault="004F2A1A" w:rsidP="004F2A1A">
      <w:pPr>
        <w:pStyle w:val="Heading1"/>
      </w:pPr>
      <w:bookmarkStart w:id="120" w:name="_Toc106170251"/>
      <w:r w:rsidRPr="008F2B8F">
        <w:lastRenderedPageBreak/>
        <w:t>Multi-touch cases</w:t>
      </w:r>
      <w:bookmarkEnd w:id="120"/>
    </w:p>
    <w:p w14:paraId="3F0784A3" w14:textId="77777777" w:rsidR="004F2A1A" w:rsidRDefault="004F2A1A" w:rsidP="000449AB">
      <w:pPr>
        <w:pStyle w:val="Heading2"/>
      </w:pPr>
      <w:bookmarkStart w:id="121" w:name="_Toc106170252"/>
      <w:r>
        <w:t>Case Life Cycle – SLIDE 24</w:t>
      </w:r>
      <w:bookmarkEnd w:id="121"/>
    </w:p>
    <w:p w14:paraId="1E782F5E" w14:textId="77777777" w:rsidR="004F2A1A" w:rsidRDefault="004F2A1A" w:rsidP="00303481">
      <w:pPr>
        <w:pStyle w:val="11ptNormal"/>
      </w:pPr>
      <w:r>
        <w:rPr>
          <w:noProof/>
        </w:rPr>
        <w:drawing>
          <wp:inline distT="0" distB="0" distL="0" distR="0" wp14:anchorId="6AA251AA" wp14:editId="7023E72F">
            <wp:extent cx="6851238" cy="3855449"/>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56">
                      <a:extLst>
                        <a:ext uri="{28A0092B-C50C-407E-A947-70E740481C1C}">
                          <a14:useLocalDpi xmlns:a14="http://schemas.microsoft.com/office/drawing/2010/main" val="0"/>
                        </a:ext>
                      </a:extLst>
                    </a:blip>
                    <a:stretch>
                      <a:fillRect/>
                    </a:stretch>
                  </pic:blipFill>
                  <pic:spPr>
                    <a:xfrm>
                      <a:off x="0" y="0"/>
                      <a:ext cx="6851238" cy="3855449"/>
                    </a:xfrm>
                    <a:prstGeom prst="rect">
                      <a:avLst/>
                    </a:prstGeom>
                  </pic:spPr>
                </pic:pic>
              </a:graphicData>
            </a:graphic>
          </wp:inline>
        </w:drawing>
      </w:r>
    </w:p>
    <w:p w14:paraId="03BDEDF0" w14:textId="77777777" w:rsidR="004F2A1A" w:rsidRDefault="004F2A1A" w:rsidP="001C05AF">
      <w:r>
        <w:t xml:space="preserve">Here is the ServiceNow Case Life Cycle process we looked at earlier. The First Call Resolution cases we’ve been looking at up to now go from the New state directly to the Solution Proposed state. This is because the investigation can be handled by the agent on the first phone call. </w:t>
      </w:r>
    </w:p>
    <w:p w14:paraId="285DB9ED" w14:textId="77777777" w:rsidR="004F2A1A" w:rsidRDefault="004F2A1A" w:rsidP="001C05AF">
      <w:r>
        <w:t>A small percent of cases require more investigation and handling than this. For example, if you need to escalate the case to another help desk or reply to the customer to ask them for more information.</w:t>
      </w:r>
    </w:p>
    <w:p w14:paraId="2EB2733E" w14:textId="77777777" w:rsidR="004F2A1A" w:rsidRPr="008F2B8F" w:rsidRDefault="004F2A1A" w:rsidP="001C05AF">
      <w:r>
        <w:t>In the First Call Resolution, or FCR cases</w:t>
      </w:r>
      <w:r w:rsidRPr="008F2B8F">
        <w:t xml:space="preserve">, </w:t>
      </w:r>
      <w:r>
        <w:t xml:space="preserve">we have looked at, the case workspace is simplified by removing options that aren’t needed for </w:t>
      </w:r>
      <w:r w:rsidRPr="008F2B8F">
        <w:t>cases the agent creates and closes in one edit</w:t>
      </w:r>
      <w:r>
        <w:t>. Once a case has been saved, additional options are populated in the case workspace to help agents work cases that have more requirements.</w:t>
      </w:r>
    </w:p>
    <w:p w14:paraId="0EFBE991" w14:textId="77777777" w:rsidR="004F2A1A" w:rsidRDefault="004F2A1A" w:rsidP="001C05AF">
      <w:r>
        <w:t>Let’s look at the features ServiceNow offers to help you handle more complex cases.</w:t>
      </w:r>
    </w:p>
    <w:p w14:paraId="713C238F" w14:textId="77777777" w:rsidR="004F2A1A" w:rsidRPr="009427E1" w:rsidRDefault="004F2A1A" w:rsidP="001E783D"/>
    <w:tbl>
      <w:tblPr>
        <w:tblStyle w:val="TableGrid"/>
        <w:tblW w:w="0" w:type="auto"/>
        <w:tblLook w:val="04A0" w:firstRow="1" w:lastRow="0" w:firstColumn="1" w:lastColumn="0" w:noHBand="0" w:noVBand="1"/>
      </w:tblPr>
      <w:tblGrid>
        <w:gridCol w:w="5391"/>
        <w:gridCol w:w="5032"/>
      </w:tblGrid>
      <w:tr w:rsidR="004F2A1A" w:rsidRPr="00F321A7" w14:paraId="78534A3C" w14:textId="77777777" w:rsidTr="009427E1">
        <w:trPr>
          <w:cantSplit/>
        </w:trPr>
        <w:tc>
          <w:tcPr>
            <w:tcW w:w="5395" w:type="dxa"/>
          </w:tcPr>
          <w:p w14:paraId="2B2D1485" w14:textId="77777777" w:rsidR="004F2A1A" w:rsidRPr="00F321A7" w:rsidRDefault="004F2A1A" w:rsidP="00A140B6">
            <w:pPr>
              <w:rPr>
                <w:noProof/>
                <w:szCs w:val="22"/>
              </w:rPr>
            </w:pPr>
            <w:r w:rsidRPr="00F321A7">
              <w:rPr>
                <w:noProof/>
              </w:rPr>
              <w:drawing>
                <wp:inline distT="0" distB="0" distL="0" distR="0" wp14:anchorId="2C68DCA7" wp14:editId="4DE5BFC5">
                  <wp:extent cx="3260785" cy="586472"/>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336398" cy="600072"/>
                          </a:xfrm>
                          <a:prstGeom prst="rect">
                            <a:avLst/>
                          </a:prstGeom>
                        </pic:spPr>
                      </pic:pic>
                    </a:graphicData>
                  </a:graphic>
                </wp:inline>
              </w:drawing>
            </w:r>
          </w:p>
        </w:tc>
        <w:tc>
          <w:tcPr>
            <w:tcW w:w="5395" w:type="dxa"/>
          </w:tcPr>
          <w:p w14:paraId="7B78F79F" w14:textId="77777777" w:rsidR="004F2A1A" w:rsidRPr="00F321A7" w:rsidRDefault="004F2A1A" w:rsidP="00A140B6">
            <w:pPr>
              <w:rPr>
                <w:szCs w:val="22"/>
              </w:rPr>
            </w:pPr>
            <w:r w:rsidRPr="00F321A7">
              <w:rPr>
                <w:szCs w:val="22"/>
              </w:rPr>
              <w:t xml:space="preserve">In ServiceNow, let’s view a case that’s in one of the Open statuses. </w:t>
            </w:r>
          </w:p>
          <w:p w14:paraId="6AC08FA3" w14:textId="77777777" w:rsidR="004F2A1A" w:rsidRPr="00F321A7" w:rsidRDefault="004F2A1A" w:rsidP="00A140B6">
            <w:pPr>
              <w:rPr>
                <w:szCs w:val="22"/>
              </w:rPr>
            </w:pPr>
            <w:r w:rsidRPr="00F321A7">
              <w:rPr>
                <w:b/>
                <w:bCs/>
                <w:szCs w:val="22"/>
              </w:rPr>
              <w:t>Open</w:t>
            </w:r>
            <w:r w:rsidRPr="00F321A7">
              <w:rPr>
                <w:szCs w:val="22"/>
              </w:rPr>
              <w:t xml:space="preserve"> status means the case has been saved at least once.</w:t>
            </w:r>
          </w:p>
        </w:tc>
      </w:tr>
    </w:tbl>
    <w:p w14:paraId="2E53E0D3" w14:textId="77777777" w:rsidR="004F2A1A" w:rsidRPr="00BA0942" w:rsidRDefault="004F2A1A" w:rsidP="000449AB">
      <w:pPr>
        <w:pStyle w:val="Heading2"/>
      </w:pPr>
      <w:bookmarkStart w:id="122" w:name="_Toc106170253"/>
      <w:r>
        <w:rPr>
          <w:noProof/>
        </w:rPr>
        <w:lastRenderedPageBreak/>
        <w:t>Pending Statuses and other options for working with multi-touch cases</w:t>
      </w:r>
      <w:bookmarkEnd w:id="122"/>
      <w:r>
        <w:rPr>
          <w:noProof/>
        </w:rPr>
        <w:tab/>
      </w:r>
    </w:p>
    <w:tbl>
      <w:tblPr>
        <w:tblStyle w:val="TableGrid"/>
        <w:tblW w:w="0" w:type="auto"/>
        <w:tblLook w:val="04A0" w:firstRow="1" w:lastRow="0" w:firstColumn="1" w:lastColumn="0" w:noHBand="0" w:noVBand="1"/>
      </w:tblPr>
      <w:tblGrid>
        <w:gridCol w:w="4551"/>
        <w:gridCol w:w="5872"/>
      </w:tblGrid>
      <w:tr w:rsidR="004F2A1A" w:rsidRPr="00A140B6" w14:paraId="5D511ACD" w14:textId="77777777" w:rsidTr="001157D7">
        <w:trPr>
          <w:cantSplit/>
        </w:trPr>
        <w:tc>
          <w:tcPr>
            <w:tcW w:w="4585" w:type="dxa"/>
          </w:tcPr>
          <w:p w14:paraId="62E4D066" w14:textId="77777777" w:rsidR="004F2A1A" w:rsidRPr="00A140B6" w:rsidRDefault="004F2A1A" w:rsidP="00366FD5">
            <w:pPr>
              <w:keepNext/>
              <w:keepLines/>
              <w:rPr>
                <w:szCs w:val="22"/>
              </w:rPr>
            </w:pPr>
            <w:r w:rsidRPr="00A140B6">
              <w:rPr>
                <w:noProof/>
              </w:rPr>
              <w:drawing>
                <wp:inline distT="0" distB="0" distL="0" distR="0" wp14:anchorId="01FABEE3" wp14:editId="0B79C789">
                  <wp:extent cx="2514636" cy="107433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l="29674"/>
                          <a:stretch/>
                        </pic:blipFill>
                        <pic:spPr bwMode="auto">
                          <a:xfrm>
                            <a:off x="0" y="0"/>
                            <a:ext cx="2547471" cy="1088361"/>
                          </a:xfrm>
                          <a:prstGeom prst="rect">
                            <a:avLst/>
                          </a:prstGeom>
                          <a:ln>
                            <a:noFill/>
                          </a:ln>
                          <a:extLst>
                            <a:ext uri="{53640926-AAD7-44D8-BBD7-CCE9431645EC}">
                              <a14:shadowObscured xmlns:a14="http://schemas.microsoft.com/office/drawing/2010/main"/>
                            </a:ext>
                          </a:extLst>
                        </pic:spPr>
                      </pic:pic>
                    </a:graphicData>
                  </a:graphic>
                </wp:inline>
              </w:drawing>
            </w:r>
          </w:p>
        </w:tc>
        <w:tc>
          <w:tcPr>
            <w:tcW w:w="6205" w:type="dxa"/>
          </w:tcPr>
          <w:p w14:paraId="7F1BB969" w14:textId="77777777" w:rsidR="004F2A1A" w:rsidRPr="00A140B6" w:rsidRDefault="004F2A1A" w:rsidP="00366FD5">
            <w:pPr>
              <w:keepNext/>
              <w:keepLines/>
              <w:rPr>
                <w:szCs w:val="22"/>
              </w:rPr>
            </w:pPr>
            <w:r w:rsidRPr="00A140B6">
              <w:rPr>
                <w:szCs w:val="22"/>
              </w:rPr>
              <w:t>At the top right-hand corner of the case workspace, we see some additional options</w:t>
            </w:r>
            <w:r>
              <w:rPr>
                <w:szCs w:val="22"/>
              </w:rPr>
              <w:t>:</w:t>
            </w:r>
            <w:r w:rsidRPr="00A140B6">
              <w:rPr>
                <w:szCs w:val="22"/>
              </w:rPr>
              <w:br/>
            </w:r>
          </w:p>
          <w:p w14:paraId="65A4E19C" w14:textId="77777777" w:rsidR="004F2A1A" w:rsidRPr="00A140B6" w:rsidRDefault="004F2A1A" w:rsidP="004835FF">
            <w:pPr>
              <w:pStyle w:val="ListParagraph"/>
              <w:keepNext/>
              <w:keepLines/>
              <w:numPr>
                <w:ilvl w:val="0"/>
                <w:numId w:val="22"/>
              </w:numPr>
              <w:spacing w:before="240" w:after="0"/>
              <w:rPr>
                <w:szCs w:val="22"/>
              </w:rPr>
            </w:pPr>
            <w:r w:rsidRPr="00A140B6">
              <w:rPr>
                <w:b/>
                <w:bCs/>
                <w:szCs w:val="22"/>
              </w:rPr>
              <w:t>Pending Internal</w:t>
            </w:r>
            <w:r w:rsidRPr="00A140B6">
              <w:rPr>
                <w:szCs w:val="22"/>
              </w:rPr>
              <w:t xml:space="preserve"> – select this status when you need to check with an internal person or group to assist with your investigation.</w:t>
            </w:r>
          </w:p>
          <w:p w14:paraId="0170103E" w14:textId="77777777" w:rsidR="004F2A1A" w:rsidRPr="00A140B6" w:rsidRDefault="004F2A1A" w:rsidP="004835FF">
            <w:pPr>
              <w:pStyle w:val="ListParagraph"/>
              <w:keepNext/>
              <w:keepLines/>
              <w:numPr>
                <w:ilvl w:val="0"/>
                <w:numId w:val="22"/>
              </w:numPr>
              <w:spacing w:before="240" w:after="0"/>
              <w:rPr>
                <w:szCs w:val="22"/>
              </w:rPr>
            </w:pPr>
            <w:r w:rsidRPr="00A140B6">
              <w:rPr>
                <w:b/>
                <w:bCs/>
                <w:szCs w:val="22"/>
              </w:rPr>
              <w:t>Pending Vendor Info</w:t>
            </w:r>
            <w:r w:rsidRPr="00A140B6">
              <w:rPr>
                <w:szCs w:val="22"/>
              </w:rPr>
              <w:t xml:space="preserve"> – select this status when you need to check with a vendor, such as an airline, to assist with the case</w:t>
            </w:r>
          </w:p>
          <w:p w14:paraId="432BC396" w14:textId="77777777" w:rsidR="004F2A1A" w:rsidRPr="00A140B6" w:rsidRDefault="004F2A1A" w:rsidP="004835FF">
            <w:pPr>
              <w:pStyle w:val="ListParagraph"/>
              <w:keepNext/>
              <w:keepLines/>
              <w:numPr>
                <w:ilvl w:val="0"/>
                <w:numId w:val="22"/>
              </w:numPr>
              <w:spacing w:before="240" w:after="0"/>
              <w:rPr>
                <w:szCs w:val="22"/>
              </w:rPr>
            </w:pPr>
            <w:r w:rsidRPr="00A140B6">
              <w:rPr>
                <w:b/>
                <w:bCs/>
                <w:szCs w:val="22"/>
              </w:rPr>
              <w:t>Request Info</w:t>
            </w:r>
            <w:r w:rsidRPr="00A140B6">
              <w:rPr>
                <w:szCs w:val="22"/>
              </w:rPr>
              <w:t xml:space="preserve"> – select this status when you need to request more information from the customer. While the case is in this status, if the customer fails to reply to the request in 10 calendar days, the case will permanently close. </w:t>
            </w:r>
          </w:p>
          <w:p w14:paraId="00FB19A7" w14:textId="77777777" w:rsidR="004F2A1A" w:rsidRPr="00A140B6" w:rsidRDefault="004F2A1A" w:rsidP="004835FF">
            <w:pPr>
              <w:pStyle w:val="ListParagraph"/>
              <w:keepNext/>
              <w:keepLines/>
              <w:numPr>
                <w:ilvl w:val="0"/>
                <w:numId w:val="22"/>
              </w:numPr>
              <w:spacing w:before="240" w:after="0"/>
              <w:rPr>
                <w:szCs w:val="22"/>
              </w:rPr>
            </w:pPr>
            <w:r w:rsidRPr="00A140B6">
              <w:rPr>
                <w:b/>
                <w:bCs/>
                <w:szCs w:val="22"/>
              </w:rPr>
              <w:t>Compose email</w:t>
            </w:r>
            <w:r w:rsidRPr="00A140B6">
              <w:rPr>
                <w:szCs w:val="22"/>
              </w:rPr>
              <w:t xml:space="preserve"> – opens a dialog to send emails for this case. This option includes an option to copy someone on the email. </w:t>
            </w:r>
            <w:r>
              <w:rPr>
                <w:szCs w:val="22"/>
              </w:rPr>
              <w:t>I</w:t>
            </w:r>
            <w:r w:rsidRPr="00A140B6">
              <w:rPr>
                <w:szCs w:val="22"/>
              </w:rPr>
              <w:t xml:space="preserve">f the copied person replies, the customer will be able to see their reply. </w:t>
            </w:r>
          </w:p>
          <w:p w14:paraId="3C13D789" w14:textId="77777777" w:rsidR="004F2A1A" w:rsidRPr="00A140B6" w:rsidRDefault="004F2A1A" w:rsidP="004835FF">
            <w:pPr>
              <w:pStyle w:val="ListParagraph"/>
              <w:keepNext/>
              <w:keepLines/>
              <w:numPr>
                <w:ilvl w:val="0"/>
                <w:numId w:val="22"/>
              </w:numPr>
              <w:spacing w:before="240" w:after="0"/>
              <w:rPr>
                <w:szCs w:val="22"/>
              </w:rPr>
            </w:pPr>
            <w:r w:rsidRPr="00A140B6">
              <w:rPr>
                <w:b/>
                <w:bCs/>
                <w:szCs w:val="22"/>
              </w:rPr>
              <w:t xml:space="preserve">Create Knowledge </w:t>
            </w:r>
            <w:r w:rsidRPr="00A140B6">
              <w:rPr>
                <w:szCs w:val="22"/>
              </w:rPr>
              <w:t>– create a knowledge article</w:t>
            </w:r>
          </w:p>
          <w:p w14:paraId="604081A1" w14:textId="77777777" w:rsidR="004F2A1A" w:rsidRPr="00A140B6" w:rsidRDefault="004F2A1A" w:rsidP="004835FF">
            <w:pPr>
              <w:pStyle w:val="ListParagraph"/>
              <w:keepNext/>
              <w:keepLines/>
              <w:numPr>
                <w:ilvl w:val="0"/>
                <w:numId w:val="22"/>
              </w:numPr>
              <w:spacing w:before="240" w:after="0"/>
              <w:rPr>
                <w:szCs w:val="22"/>
              </w:rPr>
            </w:pPr>
            <w:r w:rsidRPr="00A140B6">
              <w:rPr>
                <w:b/>
                <w:bCs/>
                <w:szCs w:val="22"/>
              </w:rPr>
              <w:t xml:space="preserve">Create Standard Change </w:t>
            </w:r>
            <w:r w:rsidRPr="00A140B6">
              <w:rPr>
                <w:szCs w:val="22"/>
              </w:rPr>
              <w:t>– this option is used for development change management</w:t>
            </w:r>
          </w:p>
          <w:p w14:paraId="25B9E125" w14:textId="77777777" w:rsidR="004F2A1A" w:rsidRPr="00A140B6" w:rsidRDefault="004F2A1A" w:rsidP="004835FF">
            <w:pPr>
              <w:pStyle w:val="ListParagraph"/>
              <w:keepNext/>
              <w:keepLines/>
              <w:numPr>
                <w:ilvl w:val="0"/>
                <w:numId w:val="22"/>
              </w:numPr>
              <w:spacing w:before="240" w:after="0"/>
              <w:rPr>
                <w:szCs w:val="22"/>
              </w:rPr>
            </w:pPr>
            <w:r w:rsidRPr="00A140B6">
              <w:rPr>
                <w:b/>
                <w:bCs/>
                <w:szCs w:val="22"/>
              </w:rPr>
              <w:t xml:space="preserve">Propose Major Case </w:t>
            </w:r>
            <w:r w:rsidRPr="00A140B6">
              <w:rPr>
                <w:szCs w:val="22"/>
              </w:rPr>
              <w:t>– Depending on the permissions for your ServiceNow profile, you may be able to create major cases. Major Case is a way to link cases that are caused by the same issue.</w:t>
            </w:r>
          </w:p>
          <w:p w14:paraId="66FF123E" w14:textId="77777777" w:rsidR="004F2A1A" w:rsidRDefault="004F2A1A" w:rsidP="004835FF">
            <w:pPr>
              <w:pStyle w:val="ListParagraph"/>
              <w:keepNext/>
              <w:keepLines/>
              <w:numPr>
                <w:ilvl w:val="0"/>
                <w:numId w:val="22"/>
              </w:numPr>
              <w:spacing w:before="240" w:after="0"/>
              <w:rPr>
                <w:szCs w:val="22"/>
              </w:rPr>
            </w:pPr>
            <w:r w:rsidRPr="00A140B6">
              <w:rPr>
                <w:b/>
                <w:bCs/>
                <w:szCs w:val="22"/>
              </w:rPr>
              <w:t xml:space="preserve">Report Knowledge Gap </w:t>
            </w:r>
            <w:r w:rsidRPr="00A140B6">
              <w:rPr>
                <w:szCs w:val="22"/>
              </w:rPr>
              <w:t xml:space="preserve">– </w:t>
            </w:r>
            <w:r>
              <w:rPr>
                <w:szCs w:val="22"/>
              </w:rPr>
              <w:t>R</w:t>
            </w:r>
            <w:r w:rsidRPr="00A140B6">
              <w:rPr>
                <w:szCs w:val="22"/>
              </w:rPr>
              <w:t>eport a knowledge article that is missing information.</w:t>
            </w:r>
          </w:p>
          <w:p w14:paraId="626BD181" w14:textId="77777777" w:rsidR="004F2A1A" w:rsidRPr="00A140B6" w:rsidRDefault="004F2A1A" w:rsidP="00366FD5">
            <w:pPr>
              <w:keepNext/>
              <w:keepLines/>
              <w:ind w:left="360"/>
              <w:rPr>
                <w:szCs w:val="22"/>
              </w:rPr>
            </w:pPr>
          </w:p>
        </w:tc>
      </w:tr>
    </w:tbl>
    <w:p w14:paraId="0B7E1B9E" w14:textId="77777777" w:rsidR="004F2A1A" w:rsidRDefault="004F2A1A" w:rsidP="00F321A7">
      <w:bookmarkStart w:id="123" w:name="_Toc8826250"/>
    </w:p>
    <w:p w14:paraId="7FF63A83" w14:textId="77777777" w:rsidR="004F2A1A" w:rsidRDefault="004F2A1A">
      <w:pPr>
        <w:widowControl/>
        <w:spacing w:after="160" w:line="259" w:lineRule="auto"/>
        <w:rPr>
          <w:rFonts w:cstheme="minorHAnsi"/>
          <w:b/>
          <w:sz w:val="28"/>
          <w:szCs w:val="28"/>
        </w:rPr>
      </w:pPr>
      <w:r>
        <w:br w:type="page"/>
      </w:r>
    </w:p>
    <w:p w14:paraId="242FA3AF" w14:textId="77777777" w:rsidR="004F2A1A" w:rsidRPr="00692568" w:rsidRDefault="004F2A1A" w:rsidP="000449AB">
      <w:pPr>
        <w:pStyle w:val="Heading2"/>
      </w:pPr>
      <w:bookmarkStart w:id="124" w:name="_Toc106170254"/>
      <w:r w:rsidRPr="00692568">
        <w:lastRenderedPageBreak/>
        <w:t>Request Info from Customer - DEMO</w:t>
      </w:r>
      <w:bookmarkEnd w:id="123"/>
      <w:bookmarkEnd w:id="124"/>
    </w:p>
    <w:tbl>
      <w:tblPr>
        <w:tblStyle w:val="TableGrid71"/>
        <w:tblW w:w="0" w:type="auto"/>
        <w:tblInd w:w="-5" w:type="dxa"/>
        <w:tblLook w:val="04A0" w:firstRow="1" w:lastRow="0" w:firstColumn="1" w:lastColumn="0" w:noHBand="0" w:noVBand="1"/>
      </w:tblPr>
      <w:tblGrid>
        <w:gridCol w:w="6456"/>
        <w:gridCol w:w="3972"/>
      </w:tblGrid>
      <w:tr w:rsidR="004F2A1A" w:rsidRPr="00F321A7" w14:paraId="3267E42C" w14:textId="77777777" w:rsidTr="00F57E69">
        <w:trPr>
          <w:cantSplit/>
        </w:trPr>
        <w:tc>
          <w:tcPr>
            <w:tcW w:w="6456" w:type="dxa"/>
          </w:tcPr>
          <w:p w14:paraId="52A74039" w14:textId="77777777" w:rsidR="004F2A1A" w:rsidRPr="00F321A7" w:rsidRDefault="004F2A1A" w:rsidP="001157D7">
            <w:pPr>
              <w:keepNext/>
              <w:keepLines/>
              <w:rPr>
                <w:noProof/>
                <w:szCs w:val="22"/>
                <w:lang w:val="en-US" w:eastAsia="en-US"/>
              </w:rPr>
            </w:pPr>
            <w:r w:rsidRPr="00F321A7">
              <w:rPr>
                <w:noProof/>
              </w:rPr>
              <w:drawing>
                <wp:inline distT="0" distB="0" distL="0" distR="0" wp14:anchorId="59E887AC" wp14:editId="48A9A518">
                  <wp:extent cx="942857" cy="695238"/>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942857" cy="695238"/>
                          </a:xfrm>
                          <a:prstGeom prst="rect">
                            <a:avLst/>
                          </a:prstGeom>
                        </pic:spPr>
                      </pic:pic>
                    </a:graphicData>
                  </a:graphic>
                </wp:inline>
              </w:drawing>
            </w:r>
          </w:p>
        </w:tc>
        <w:tc>
          <w:tcPr>
            <w:tcW w:w="0" w:type="auto"/>
          </w:tcPr>
          <w:p w14:paraId="7557A7C4" w14:textId="77777777" w:rsidR="004F2A1A" w:rsidRPr="00F321A7" w:rsidRDefault="004F2A1A" w:rsidP="001157D7">
            <w:pPr>
              <w:keepNext/>
              <w:keepLines/>
              <w:tabs>
                <w:tab w:val="left" w:pos="1725"/>
              </w:tabs>
              <w:rPr>
                <w:szCs w:val="22"/>
              </w:rPr>
            </w:pPr>
            <w:r w:rsidRPr="00F321A7">
              <w:rPr>
                <w:szCs w:val="22"/>
              </w:rPr>
              <w:t>When investigating a case, you will sometimes need to request additional information from the customer.</w:t>
            </w:r>
          </w:p>
          <w:p w14:paraId="3ECBFAF8" w14:textId="77777777" w:rsidR="004F2A1A" w:rsidRPr="00F321A7" w:rsidRDefault="004F2A1A" w:rsidP="001157D7">
            <w:pPr>
              <w:keepNext/>
              <w:keepLines/>
              <w:tabs>
                <w:tab w:val="left" w:pos="1725"/>
              </w:tabs>
              <w:rPr>
                <w:szCs w:val="22"/>
              </w:rPr>
            </w:pPr>
            <w:r w:rsidRPr="00F321A7">
              <w:rPr>
                <w:szCs w:val="22"/>
              </w:rPr>
              <w:t xml:space="preserve">Let’s select an </w:t>
            </w:r>
            <w:r w:rsidRPr="00F321A7">
              <w:rPr>
                <w:b/>
                <w:bCs/>
                <w:szCs w:val="22"/>
              </w:rPr>
              <w:t>Open</w:t>
            </w:r>
            <w:r w:rsidRPr="00F321A7">
              <w:rPr>
                <w:szCs w:val="22"/>
              </w:rPr>
              <w:t xml:space="preserve"> status case from a list so we can see how this process works.</w:t>
            </w:r>
          </w:p>
        </w:tc>
      </w:tr>
      <w:tr w:rsidR="004F2A1A" w:rsidRPr="00F321A7" w14:paraId="6BF7A7CB" w14:textId="77777777" w:rsidTr="00F57E69">
        <w:trPr>
          <w:cantSplit/>
        </w:trPr>
        <w:tc>
          <w:tcPr>
            <w:tcW w:w="6456" w:type="dxa"/>
          </w:tcPr>
          <w:p w14:paraId="56A92AEC" w14:textId="77777777" w:rsidR="004F2A1A" w:rsidRPr="00F321A7" w:rsidRDefault="004F2A1A" w:rsidP="001157D7">
            <w:pPr>
              <w:keepNext/>
              <w:keepLines/>
              <w:rPr>
                <w:noProof/>
                <w:szCs w:val="22"/>
                <w:lang w:val="en-US" w:eastAsia="en-US"/>
              </w:rPr>
            </w:pPr>
            <w:r w:rsidRPr="00F321A7">
              <w:rPr>
                <w:noProof/>
              </w:rPr>
              <w:drawing>
                <wp:inline distT="0" distB="0" distL="0" distR="0" wp14:anchorId="2F2F6F8C" wp14:editId="49D721EE">
                  <wp:extent cx="1514286" cy="69523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514286" cy="695238"/>
                          </a:xfrm>
                          <a:prstGeom prst="rect">
                            <a:avLst/>
                          </a:prstGeom>
                        </pic:spPr>
                      </pic:pic>
                    </a:graphicData>
                  </a:graphic>
                </wp:inline>
              </w:drawing>
            </w:r>
          </w:p>
        </w:tc>
        <w:tc>
          <w:tcPr>
            <w:tcW w:w="0" w:type="auto"/>
          </w:tcPr>
          <w:p w14:paraId="32E08FC1" w14:textId="77777777" w:rsidR="004F2A1A" w:rsidRPr="00F321A7" w:rsidRDefault="004F2A1A" w:rsidP="001157D7">
            <w:pPr>
              <w:keepNext/>
              <w:keepLines/>
              <w:tabs>
                <w:tab w:val="left" w:pos="1725"/>
              </w:tabs>
              <w:rPr>
                <w:szCs w:val="22"/>
              </w:rPr>
            </w:pPr>
            <w:r w:rsidRPr="00F321A7">
              <w:rPr>
                <w:szCs w:val="22"/>
              </w:rPr>
              <w:t>From the 3-dots menu in the top right hand corner, select</w:t>
            </w:r>
            <w:r w:rsidRPr="00F321A7">
              <w:rPr>
                <w:b/>
                <w:bCs/>
                <w:szCs w:val="22"/>
              </w:rPr>
              <w:t xml:space="preserve"> Request Info</w:t>
            </w:r>
            <w:r w:rsidRPr="00F321A7">
              <w:rPr>
                <w:szCs w:val="22"/>
              </w:rPr>
              <w:t>.</w:t>
            </w:r>
          </w:p>
        </w:tc>
      </w:tr>
      <w:tr w:rsidR="004F2A1A" w:rsidRPr="00F321A7" w14:paraId="69E23C4A" w14:textId="77777777" w:rsidTr="00F57E69">
        <w:trPr>
          <w:cantSplit/>
        </w:trPr>
        <w:tc>
          <w:tcPr>
            <w:tcW w:w="6456" w:type="dxa"/>
          </w:tcPr>
          <w:p w14:paraId="16ECF7EE" w14:textId="77777777" w:rsidR="004F2A1A" w:rsidRPr="00F321A7" w:rsidRDefault="004F2A1A" w:rsidP="00316B7F">
            <w:pPr>
              <w:rPr>
                <w:noProof/>
                <w:szCs w:val="22"/>
                <w:lang w:val="en-US" w:eastAsia="en-US"/>
              </w:rPr>
            </w:pPr>
            <w:r w:rsidRPr="00F321A7">
              <w:rPr>
                <w:noProof/>
              </w:rPr>
              <w:drawing>
                <wp:inline distT="0" distB="0" distL="0" distR="0" wp14:anchorId="5D3D79A8" wp14:editId="1A7105D7">
                  <wp:extent cx="2428571" cy="476190"/>
                  <wp:effectExtent l="0" t="0" r="0" b="6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428571" cy="476190"/>
                          </a:xfrm>
                          <a:prstGeom prst="rect">
                            <a:avLst/>
                          </a:prstGeom>
                        </pic:spPr>
                      </pic:pic>
                    </a:graphicData>
                  </a:graphic>
                </wp:inline>
              </w:drawing>
            </w:r>
          </w:p>
        </w:tc>
        <w:tc>
          <w:tcPr>
            <w:tcW w:w="0" w:type="auto"/>
          </w:tcPr>
          <w:p w14:paraId="1BF02F91" w14:textId="77777777" w:rsidR="004F2A1A" w:rsidRPr="00F321A7" w:rsidRDefault="004F2A1A" w:rsidP="00316B7F">
            <w:pPr>
              <w:tabs>
                <w:tab w:val="left" w:pos="1725"/>
              </w:tabs>
              <w:rPr>
                <w:szCs w:val="22"/>
              </w:rPr>
            </w:pPr>
            <w:r w:rsidRPr="00F321A7">
              <w:rPr>
                <w:szCs w:val="22"/>
              </w:rPr>
              <w:t xml:space="preserve">A message advises that we need to include an Additional Comment. </w:t>
            </w:r>
          </w:p>
          <w:p w14:paraId="685D99CD" w14:textId="77777777" w:rsidR="004F2A1A" w:rsidRPr="00F321A7" w:rsidRDefault="004F2A1A" w:rsidP="00316B7F">
            <w:pPr>
              <w:tabs>
                <w:tab w:val="left" w:pos="1725"/>
              </w:tabs>
              <w:rPr>
                <w:szCs w:val="22"/>
              </w:rPr>
            </w:pPr>
            <w:r w:rsidRPr="00F321A7">
              <w:rPr>
                <w:szCs w:val="22"/>
              </w:rPr>
              <w:t>The Additional comment is where you will enter the message to the customer about what you are asking them.</w:t>
            </w:r>
          </w:p>
        </w:tc>
      </w:tr>
      <w:tr w:rsidR="004F2A1A" w:rsidRPr="00F321A7" w14:paraId="58B638F0" w14:textId="77777777" w:rsidTr="00F57E69">
        <w:trPr>
          <w:cantSplit/>
        </w:trPr>
        <w:tc>
          <w:tcPr>
            <w:tcW w:w="6456" w:type="dxa"/>
          </w:tcPr>
          <w:p w14:paraId="272FD586" w14:textId="77777777" w:rsidR="004F2A1A" w:rsidRPr="00F321A7" w:rsidRDefault="004F2A1A" w:rsidP="00316B7F">
            <w:pPr>
              <w:rPr>
                <w:noProof/>
                <w:szCs w:val="22"/>
                <w:lang w:val="en-US" w:eastAsia="en-US"/>
              </w:rPr>
            </w:pPr>
            <w:r w:rsidRPr="00F321A7">
              <w:rPr>
                <w:noProof/>
              </w:rPr>
              <w:drawing>
                <wp:inline distT="0" distB="0" distL="0" distR="0" wp14:anchorId="7CF9BA7B" wp14:editId="1373F56D">
                  <wp:extent cx="3961905" cy="419048"/>
                  <wp:effectExtent l="0" t="0" r="635"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961905" cy="419048"/>
                          </a:xfrm>
                          <a:prstGeom prst="rect">
                            <a:avLst/>
                          </a:prstGeom>
                        </pic:spPr>
                      </pic:pic>
                    </a:graphicData>
                  </a:graphic>
                </wp:inline>
              </w:drawing>
            </w:r>
          </w:p>
        </w:tc>
        <w:tc>
          <w:tcPr>
            <w:tcW w:w="0" w:type="auto"/>
          </w:tcPr>
          <w:p w14:paraId="711F4C12" w14:textId="77777777" w:rsidR="004F2A1A" w:rsidRPr="00F321A7" w:rsidRDefault="004F2A1A" w:rsidP="00316B7F">
            <w:pPr>
              <w:tabs>
                <w:tab w:val="left" w:pos="1725"/>
              </w:tabs>
              <w:rPr>
                <w:b/>
                <w:bCs/>
                <w:szCs w:val="22"/>
              </w:rPr>
            </w:pPr>
            <w:r w:rsidRPr="00F321A7">
              <w:rPr>
                <w:szCs w:val="22"/>
              </w:rPr>
              <w:t>Add</w:t>
            </w:r>
            <w:r w:rsidRPr="00F321A7">
              <w:rPr>
                <w:b/>
                <w:bCs/>
                <w:szCs w:val="22"/>
              </w:rPr>
              <w:t xml:space="preserve"> </w:t>
            </w:r>
            <w:r w:rsidRPr="00F321A7">
              <w:rPr>
                <w:szCs w:val="22"/>
              </w:rPr>
              <w:t>an</w:t>
            </w:r>
            <w:r w:rsidRPr="00F321A7">
              <w:rPr>
                <w:b/>
                <w:bCs/>
                <w:szCs w:val="22"/>
              </w:rPr>
              <w:t xml:space="preserve"> Additional comment </w:t>
            </w:r>
            <w:r w:rsidRPr="00F321A7">
              <w:rPr>
                <w:szCs w:val="22"/>
              </w:rPr>
              <w:t>with details of what we want to ask the customer.</w:t>
            </w:r>
            <w:r w:rsidRPr="00F321A7">
              <w:rPr>
                <w:b/>
                <w:bCs/>
                <w:szCs w:val="22"/>
              </w:rPr>
              <w:t xml:space="preserve"> </w:t>
            </w:r>
          </w:p>
        </w:tc>
      </w:tr>
      <w:tr w:rsidR="004F2A1A" w:rsidRPr="00F321A7" w14:paraId="0E1C0A4F" w14:textId="77777777" w:rsidTr="00F57E69">
        <w:trPr>
          <w:cantSplit/>
        </w:trPr>
        <w:tc>
          <w:tcPr>
            <w:tcW w:w="6456" w:type="dxa"/>
          </w:tcPr>
          <w:p w14:paraId="61B32654" w14:textId="77777777" w:rsidR="004F2A1A" w:rsidRPr="00F321A7" w:rsidRDefault="004F2A1A" w:rsidP="00316B7F">
            <w:pPr>
              <w:rPr>
                <w:noProof/>
                <w:szCs w:val="22"/>
                <w:lang w:val="en-US" w:eastAsia="en-US"/>
              </w:rPr>
            </w:pPr>
            <w:r w:rsidRPr="00F321A7">
              <w:rPr>
                <w:noProof/>
              </w:rPr>
              <w:drawing>
                <wp:inline distT="0" distB="0" distL="0" distR="0" wp14:anchorId="629B0A12" wp14:editId="70DE4C92">
                  <wp:extent cx="1514286" cy="69523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514286" cy="695238"/>
                          </a:xfrm>
                          <a:prstGeom prst="rect">
                            <a:avLst/>
                          </a:prstGeom>
                        </pic:spPr>
                      </pic:pic>
                    </a:graphicData>
                  </a:graphic>
                </wp:inline>
              </w:drawing>
            </w:r>
          </w:p>
        </w:tc>
        <w:tc>
          <w:tcPr>
            <w:tcW w:w="0" w:type="auto"/>
          </w:tcPr>
          <w:p w14:paraId="30D247DF" w14:textId="77777777" w:rsidR="004F2A1A" w:rsidRPr="00F321A7" w:rsidRDefault="004F2A1A" w:rsidP="00316B7F">
            <w:pPr>
              <w:tabs>
                <w:tab w:val="left" w:pos="1725"/>
              </w:tabs>
              <w:rPr>
                <w:szCs w:val="22"/>
              </w:rPr>
            </w:pPr>
            <w:r w:rsidRPr="00F321A7">
              <w:rPr>
                <w:szCs w:val="22"/>
              </w:rPr>
              <w:t>Click</w:t>
            </w:r>
            <w:r w:rsidRPr="00F321A7">
              <w:rPr>
                <w:b/>
                <w:bCs/>
                <w:szCs w:val="22"/>
              </w:rPr>
              <w:t xml:space="preserve"> Request Info</w:t>
            </w:r>
            <w:r w:rsidRPr="00F321A7">
              <w:rPr>
                <w:szCs w:val="22"/>
              </w:rPr>
              <w:t xml:space="preserve"> again.</w:t>
            </w:r>
          </w:p>
        </w:tc>
      </w:tr>
      <w:tr w:rsidR="004F2A1A" w:rsidRPr="00F321A7" w14:paraId="5D5FB45E" w14:textId="77777777" w:rsidTr="00F57E69">
        <w:trPr>
          <w:cantSplit/>
        </w:trPr>
        <w:tc>
          <w:tcPr>
            <w:tcW w:w="6456" w:type="dxa"/>
          </w:tcPr>
          <w:p w14:paraId="64C4396F" w14:textId="77777777" w:rsidR="004F2A1A" w:rsidRPr="00F321A7" w:rsidRDefault="004F2A1A" w:rsidP="00316B7F">
            <w:pPr>
              <w:rPr>
                <w:noProof/>
                <w:szCs w:val="22"/>
                <w:lang w:val="en-US" w:eastAsia="en-US"/>
              </w:rPr>
            </w:pPr>
            <w:r w:rsidRPr="00F321A7">
              <w:rPr>
                <w:noProof/>
              </w:rPr>
              <w:drawing>
                <wp:inline distT="0" distB="0" distL="0" distR="0" wp14:anchorId="1B2C7CCB" wp14:editId="14BC460D">
                  <wp:extent cx="2980952" cy="8095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80952" cy="809524"/>
                          </a:xfrm>
                          <a:prstGeom prst="rect">
                            <a:avLst/>
                          </a:prstGeom>
                        </pic:spPr>
                      </pic:pic>
                    </a:graphicData>
                  </a:graphic>
                </wp:inline>
              </w:drawing>
            </w:r>
          </w:p>
        </w:tc>
        <w:tc>
          <w:tcPr>
            <w:tcW w:w="0" w:type="auto"/>
          </w:tcPr>
          <w:p w14:paraId="56DC5521" w14:textId="77777777" w:rsidR="004F2A1A" w:rsidRPr="00F321A7" w:rsidRDefault="004F2A1A" w:rsidP="00316B7F">
            <w:pPr>
              <w:tabs>
                <w:tab w:val="left" w:pos="1725"/>
              </w:tabs>
              <w:rPr>
                <w:szCs w:val="22"/>
              </w:rPr>
            </w:pPr>
            <w:r w:rsidRPr="00F321A7">
              <w:rPr>
                <w:szCs w:val="22"/>
              </w:rPr>
              <w:t xml:space="preserve">Our case is now in Awaiting Info status. </w:t>
            </w:r>
          </w:p>
          <w:p w14:paraId="5DBAABDA" w14:textId="77777777" w:rsidR="004F2A1A" w:rsidRPr="00F321A7" w:rsidRDefault="004F2A1A" w:rsidP="00316B7F">
            <w:pPr>
              <w:tabs>
                <w:tab w:val="left" w:pos="1725"/>
              </w:tabs>
              <w:rPr>
                <w:szCs w:val="22"/>
              </w:rPr>
            </w:pPr>
          </w:p>
        </w:tc>
      </w:tr>
      <w:tr w:rsidR="004F2A1A" w:rsidRPr="00F321A7" w14:paraId="799066F0" w14:textId="77777777" w:rsidTr="00F57E69">
        <w:trPr>
          <w:cantSplit/>
        </w:trPr>
        <w:tc>
          <w:tcPr>
            <w:tcW w:w="6456" w:type="dxa"/>
          </w:tcPr>
          <w:p w14:paraId="3B9762C0" w14:textId="77777777" w:rsidR="004F2A1A" w:rsidRPr="00F321A7" w:rsidRDefault="004F2A1A" w:rsidP="00316B7F">
            <w:pPr>
              <w:rPr>
                <w:noProof/>
                <w:szCs w:val="22"/>
                <w:lang w:val="en-US" w:eastAsia="en-US"/>
              </w:rPr>
            </w:pPr>
            <w:r w:rsidRPr="00F321A7">
              <w:rPr>
                <w:noProof/>
              </w:rPr>
              <w:drawing>
                <wp:inline distT="0" distB="0" distL="0" distR="0" wp14:anchorId="15D80D15" wp14:editId="1C7AA67D">
                  <wp:extent cx="971429" cy="419048"/>
                  <wp:effectExtent l="0" t="0" r="635"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71429" cy="419048"/>
                          </a:xfrm>
                          <a:prstGeom prst="rect">
                            <a:avLst/>
                          </a:prstGeom>
                        </pic:spPr>
                      </pic:pic>
                    </a:graphicData>
                  </a:graphic>
                </wp:inline>
              </w:drawing>
            </w:r>
          </w:p>
        </w:tc>
        <w:tc>
          <w:tcPr>
            <w:tcW w:w="0" w:type="auto"/>
          </w:tcPr>
          <w:p w14:paraId="39B4291B" w14:textId="77777777" w:rsidR="004F2A1A" w:rsidRPr="00F321A7" w:rsidRDefault="004F2A1A" w:rsidP="00316B7F">
            <w:pPr>
              <w:tabs>
                <w:tab w:val="left" w:pos="1725"/>
              </w:tabs>
              <w:rPr>
                <w:szCs w:val="22"/>
              </w:rPr>
            </w:pPr>
            <w:r w:rsidRPr="00F321A7">
              <w:rPr>
                <w:szCs w:val="22"/>
              </w:rPr>
              <w:t>If the customer calls to answer your question, you would click</w:t>
            </w:r>
            <w:r w:rsidRPr="00F321A7">
              <w:rPr>
                <w:b/>
                <w:bCs/>
                <w:szCs w:val="22"/>
              </w:rPr>
              <w:t xml:space="preserve"> Open Case</w:t>
            </w:r>
            <w:r w:rsidRPr="00F321A7">
              <w:rPr>
                <w:szCs w:val="22"/>
              </w:rPr>
              <w:t xml:space="preserve"> to put the case back in Open status, then update the case with their reply.</w:t>
            </w:r>
          </w:p>
          <w:p w14:paraId="4F99C3FA" w14:textId="77777777" w:rsidR="004F2A1A" w:rsidRPr="00F321A7" w:rsidRDefault="004F2A1A" w:rsidP="00445C26">
            <w:pPr>
              <w:tabs>
                <w:tab w:val="left" w:pos="1725"/>
              </w:tabs>
              <w:rPr>
                <w:szCs w:val="22"/>
              </w:rPr>
            </w:pPr>
            <w:r w:rsidRPr="00F321A7">
              <w:rPr>
                <w:szCs w:val="22"/>
              </w:rPr>
              <w:t>If the customer replies from MyTravelport, the case will change to Open status and their case short description will have a blue highlight, when viewed in a cases list.</w:t>
            </w:r>
          </w:p>
          <w:p w14:paraId="59003F7C" w14:textId="77777777" w:rsidR="004F2A1A" w:rsidRPr="00F321A7" w:rsidRDefault="004F2A1A" w:rsidP="00445C26">
            <w:pPr>
              <w:tabs>
                <w:tab w:val="left" w:pos="1725"/>
              </w:tabs>
              <w:rPr>
                <w:szCs w:val="22"/>
              </w:rPr>
            </w:pPr>
            <w:r w:rsidRPr="00F321A7">
              <w:rPr>
                <w:szCs w:val="22"/>
              </w:rPr>
              <w:t>If the customer does not respond, the case will auto-close from Awaiting Info in 10 calendar days. (Weekends are included in this 10 day countdown.)</w:t>
            </w:r>
          </w:p>
        </w:tc>
      </w:tr>
      <w:tr w:rsidR="004F2A1A" w:rsidRPr="00F321A7" w14:paraId="55270453" w14:textId="77777777" w:rsidTr="00F57E69">
        <w:tc>
          <w:tcPr>
            <w:tcW w:w="6456" w:type="dxa"/>
          </w:tcPr>
          <w:p w14:paraId="33C9FECC" w14:textId="77777777" w:rsidR="004F2A1A" w:rsidRPr="00F321A7" w:rsidRDefault="004F2A1A" w:rsidP="008F460D">
            <w:pPr>
              <w:rPr>
                <w:noProof/>
                <w:szCs w:val="22"/>
                <w:lang w:val="en-US" w:eastAsia="en-US"/>
              </w:rPr>
            </w:pPr>
            <w:bookmarkStart w:id="125" w:name="_Toc8826251"/>
            <w:r w:rsidRPr="00F321A7">
              <w:rPr>
                <w:noProof/>
              </w:rPr>
              <w:lastRenderedPageBreak/>
              <w:drawing>
                <wp:inline distT="0" distB="0" distL="0" distR="0" wp14:anchorId="2851C44E" wp14:editId="63E4B555">
                  <wp:extent cx="2703444" cy="580970"/>
                  <wp:effectExtent l="0" t="0" r="1905"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65"/>
                          <a:stretch>
                            <a:fillRect/>
                          </a:stretch>
                        </pic:blipFill>
                        <pic:spPr>
                          <a:xfrm>
                            <a:off x="0" y="0"/>
                            <a:ext cx="2783412" cy="598155"/>
                          </a:xfrm>
                          <a:prstGeom prst="rect">
                            <a:avLst/>
                          </a:prstGeom>
                        </pic:spPr>
                      </pic:pic>
                    </a:graphicData>
                  </a:graphic>
                </wp:inline>
              </w:drawing>
            </w:r>
          </w:p>
        </w:tc>
        <w:tc>
          <w:tcPr>
            <w:tcW w:w="4339" w:type="dxa"/>
          </w:tcPr>
          <w:p w14:paraId="6740AA74" w14:textId="77777777" w:rsidR="004F2A1A" w:rsidRPr="00F321A7" w:rsidRDefault="004F2A1A" w:rsidP="008F460D">
            <w:pPr>
              <w:pStyle w:val="11ptNormal"/>
              <w:rPr>
                <w:szCs w:val="22"/>
              </w:rPr>
            </w:pPr>
          </w:p>
          <w:p w14:paraId="36D815E2" w14:textId="77777777" w:rsidR="004F2A1A" w:rsidRPr="00F321A7" w:rsidRDefault="004F2A1A" w:rsidP="008F460D">
            <w:pPr>
              <w:pStyle w:val="11ptNormal"/>
              <w:rPr>
                <w:szCs w:val="22"/>
              </w:rPr>
            </w:pPr>
            <w:r w:rsidRPr="00F321A7">
              <w:rPr>
                <w:szCs w:val="22"/>
              </w:rPr>
              <w:t xml:space="preserve">Sometimes, you will have a case in Pending Internal or Pending Vendor Info and you want to change it to another status. To do this, you must select </w:t>
            </w:r>
            <w:r w:rsidRPr="00467EE2">
              <w:rPr>
                <w:b/>
                <w:bCs/>
                <w:szCs w:val="22"/>
              </w:rPr>
              <w:t>Open Case</w:t>
            </w:r>
            <w:r w:rsidRPr="00F321A7">
              <w:rPr>
                <w:szCs w:val="22"/>
              </w:rPr>
              <w:t xml:space="preserve">, to put the case back in Open status. </w:t>
            </w:r>
          </w:p>
          <w:p w14:paraId="1ACC4E9A" w14:textId="77777777" w:rsidR="004F2A1A" w:rsidRPr="00F321A7" w:rsidRDefault="004F2A1A" w:rsidP="008F460D">
            <w:pPr>
              <w:pStyle w:val="11ptNormal"/>
              <w:rPr>
                <w:szCs w:val="22"/>
              </w:rPr>
            </w:pPr>
          </w:p>
          <w:p w14:paraId="2AF03912" w14:textId="77777777" w:rsidR="004F2A1A" w:rsidRPr="00F321A7" w:rsidRDefault="004F2A1A" w:rsidP="008F460D">
            <w:pPr>
              <w:pStyle w:val="11ptNormal"/>
              <w:rPr>
                <w:szCs w:val="22"/>
              </w:rPr>
            </w:pPr>
            <w:r w:rsidRPr="00F321A7">
              <w:rPr>
                <w:szCs w:val="22"/>
              </w:rPr>
              <w:t xml:space="preserve">Once the case is in </w:t>
            </w:r>
            <w:r w:rsidRPr="00467EE2">
              <w:rPr>
                <w:b/>
                <w:bCs/>
                <w:szCs w:val="22"/>
              </w:rPr>
              <w:t>Open</w:t>
            </w:r>
            <w:r w:rsidRPr="00F321A7">
              <w:rPr>
                <w:szCs w:val="22"/>
              </w:rPr>
              <w:t xml:space="preserve"> status, you will then be able to select the other status.</w:t>
            </w:r>
          </w:p>
          <w:p w14:paraId="5CCA3A2F" w14:textId="77777777" w:rsidR="004F2A1A" w:rsidRPr="00F321A7" w:rsidRDefault="004F2A1A" w:rsidP="008F460D">
            <w:pPr>
              <w:pStyle w:val="11ptNormal"/>
              <w:rPr>
                <w:b/>
                <w:szCs w:val="22"/>
              </w:rPr>
            </w:pPr>
          </w:p>
        </w:tc>
      </w:tr>
    </w:tbl>
    <w:p w14:paraId="54DDC988" w14:textId="77777777" w:rsidR="004F2A1A" w:rsidRDefault="004F2A1A" w:rsidP="000449AB">
      <w:pPr>
        <w:pStyle w:val="Heading2"/>
      </w:pPr>
      <w:bookmarkStart w:id="126" w:name="_Toc106170255"/>
      <w:r>
        <w:t>Notes about case emails and attachments</w:t>
      </w:r>
      <w:bookmarkEnd w:id="126"/>
    </w:p>
    <w:tbl>
      <w:tblPr>
        <w:tblStyle w:val="TableGrid"/>
        <w:tblW w:w="0" w:type="auto"/>
        <w:tblLook w:val="04A0" w:firstRow="1" w:lastRow="0" w:firstColumn="1" w:lastColumn="0" w:noHBand="0" w:noVBand="1"/>
      </w:tblPr>
      <w:tblGrid>
        <w:gridCol w:w="4653"/>
        <w:gridCol w:w="5770"/>
      </w:tblGrid>
      <w:tr w:rsidR="004F2A1A" w14:paraId="3732A0CA" w14:textId="77777777" w:rsidTr="00767161">
        <w:tc>
          <w:tcPr>
            <w:tcW w:w="4675" w:type="dxa"/>
          </w:tcPr>
          <w:p w14:paraId="5B893707" w14:textId="77777777" w:rsidR="004F2A1A" w:rsidRDefault="004F2A1A" w:rsidP="00E00C41">
            <w:r>
              <w:rPr>
                <w:noProof/>
              </w:rPr>
              <w:drawing>
                <wp:inline distT="0" distB="0" distL="0" distR="0" wp14:anchorId="580D6547" wp14:editId="14F3481C">
                  <wp:extent cx="1495238" cy="8285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495238" cy="828571"/>
                          </a:xfrm>
                          <a:prstGeom prst="rect">
                            <a:avLst/>
                          </a:prstGeom>
                        </pic:spPr>
                      </pic:pic>
                    </a:graphicData>
                  </a:graphic>
                </wp:inline>
              </w:drawing>
            </w:r>
          </w:p>
        </w:tc>
        <w:tc>
          <w:tcPr>
            <w:tcW w:w="6115" w:type="dxa"/>
          </w:tcPr>
          <w:p w14:paraId="3A10F277" w14:textId="77777777" w:rsidR="004F2A1A" w:rsidRPr="00E00C41" w:rsidRDefault="004F2A1A" w:rsidP="00E00C41">
            <w:pPr>
              <w:rPr>
                <w:szCs w:val="22"/>
              </w:rPr>
            </w:pPr>
            <w:r>
              <w:rPr>
                <w:szCs w:val="22"/>
              </w:rPr>
              <w:t>When</w:t>
            </w:r>
            <w:r w:rsidRPr="00D13D53">
              <w:rPr>
                <w:szCs w:val="22"/>
              </w:rPr>
              <w:t xml:space="preserve"> using the </w:t>
            </w:r>
            <w:r w:rsidRPr="00E00C41">
              <w:rPr>
                <w:b/>
                <w:bCs/>
                <w:szCs w:val="22"/>
              </w:rPr>
              <w:t>Compose Email</w:t>
            </w:r>
            <w:r>
              <w:rPr>
                <w:szCs w:val="22"/>
              </w:rPr>
              <w:t xml:space="preserve"> option under the 3-dots menu, be mindful that </w:t>
            </w:r>
            <w:r w:rsidRPr="00D13D53">
              <w:rPr>
                <w:szCs w:val="22"/>
              </w:rPr>
              <w:t>the customer will be able to see any replies to emails sent from this option.</w:t>
            </w:r>
          </w:p>
        </w:tc>
      </w:tr>
      <w:tr w:rsidR="004F2A1A" w14:paraId="12302B7A" w14:textId="77777777" w:rsidTr="00767161">
        <w:tc>
          <w:tcPr>
            <w:tcW w:w="4675" w:type="dxa"/>
          </w:tcPr>
          <w:p w14:paraId="2C4F2BE4" w14:textId="77777777" w:rsidR="004F2A1A" w:rsidRPr="00D13D53" w:rsidRDefault="004F2A1A" w:rsidP="00E00C41">
            <w:pPr>
              <w:rPr>
                <w:b/>
              </w:rPr>
            </w:pPr>
            <w:r>
              <w:rPr>
                <w:noProof/>
              </w:rPr>
              <w:drawing>
                <wp:inline distT="0" distB="0" distL="0" distR="0" wp14:anchorId="5422228D" wp14:editId="3C9466E5">
                  <wp:extent cx="2638095" cy="16476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638095" cy="1647619"/>
                          </a:xfrm>
                          <a:prstGeom prst="rect">
                            <a:avLst/>
                          </a:prstGeom>
                        </pic:spPr>
                      </pic:pic>
                    </a:graphicData>
                  </a:graphic>
                </wp:inline>
              </w:drawing>
            </w:r>
          </w:p>
        </w:tc>
        <w:tc>
          <w:tcPr>
            <w:tcW w:w="6115" w:type="dxa"/>
          </w:tcPr>
          <w:p w14:paraId="7453A0BE" w14:textId="77777777" w:rsidR="004F2A1A" w:rsidRDefault="004F2A1A" w:rsidP="00E00C41">
            <w:pPr>
              <w:rPr>
                <w:szCs w:val="22"/>
              </w:rPr>
            </w:pPr>
            <w:r w:rsidRPr="00D13D53">
              <w:rPr>
                <w:szCs w:val="22"/>
              </w:rPr>
              <w:t xml:space="preserve">For example, if </w:t>
            </w:r>
            <w:r>
              <w:rPr>
                <w:szCs w:val="22"/>
              </w:rPr>
              <w:t>I copy a vendor with this option</w:t>
            </w:r>
            <w:r w:rsidRPr="00D13D53">
              <w:rPr>
                <w:szCs w:val="22"/>
              </w:rPr>
              <w:t xml:space="preserve"> </w:t>
            </w:r>
            <w:r>
              <w:rPr>
                <w:szCs w:val="22"/>
              </w:rPr>
              <w:t xml:space="preserve">they might </w:t>
            </w:r>
            <w:r w:rsidRPr="00D13D53">
              <w:rPr>
                <w:szCs w:val="22"/>
              </w:rPr>
              <w:t>reply with information that is only meant to be seen by the help desk</w:t>
            </w:r>
            <w:r>
              <w:rPr>
                <w:szCs w:val="22"/>
              </w:rPr>
              <w:t xml:space="preserve">. </w:t>
            </w:r>
          </w:p>
          <w:p w14:paraId="474A8DD6" w14:textId="77777777" w:rsidR="004F2A1A" w:rsidRPr="00767161" w:rsidRDefault="004F2A1A" w:rsidP="00E00C41">
            <w:pPr>
              <w:rPr>
                <w:szCs w:val="22"/>
              </w:rPr>
            </w:pPr>
            <w:r>
              <w:rPr>
                <w:szCs w:val="22"/>
              </w:rPr>
              <w:t>However, t</w:t>
            </w:r>
            <w:r w:rsidRPr="00D13D53">
              <w:rPr>
                <w:szCs w:val="22"/>
              </w:rPr>
              <w:t xml:space="preserve">he customer will be able to see </w:t>
            </w:r>
            <w:r>
              <w:rPr>
                <w:szCs w:val="22"/>
              </w:rPr>
              <w:t>their reply.</w:t>
            </w:r>
          </w:p>
        </w:tc>
      </w:tr>
      <w:tr w:rsidR="004F2A1A" w14:paraId="0F47854B" w14:textId="77777777" w:rsidTr="00767161">
        <w:tc>
          <w:tcPr>
            <w:tcW w:w="4675" w:type="dxa"/>
          </w:tcPr>
          <w:p w14:paraId="5D00ADE7" w14:textId="77777777" w:rsidR="004F2A1A" w:rsidRDefault="004F2A1A" w:rsidP="00E00C41">
            <w:pPr>
              <w:rPr>
                <w:noProof/>
              </w:rPr>
            </w:pPr>
            <w:r>
              <w:rPr>
                <w:noProof/>
              </w:rPr>
              <w:drawing>
                <wp:inline distT="0" distB="0" distL="0" distR="0" wp14:anchorId="243C39B5" wp14:editId="357E986A">
                  <wp:extent cx="447619" cy="82857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47619" cy="828571"/>
                          </a:xfrm>
                          <a:prstGeom prst="rect">
                            <a:avLst/>
                          </a:prstGeom>
                        </pic:spPr>
                      </pic:pic>
                    </a:graphicData>
                  </a:graphic>
                </wp:inline>
              </w:drawing>
            </w:r>
          </w:p>
        </w:tc>
        <w:tc>
          <w:tcPr>
            <w:tcW w:w="6115" w:type="dxa"/>
          </w:tcPr>
          <w:p w14:paraId="7E1C54CD" w14:textId="77777777" w:rsidR="004F2A1A" w:rsidRDefault="004F2A1A" w:rsidP="00767161">
            <w:pPr>
              <w:rPr>
                <w:szCs w:val="22"/>
              </w:rPr>
            </w:pPr>
            <w:r>
              <w:rPr>
                <w:szCs w:val="22"/>
              </w:rPr>
              <w:t xml:space="preserve">In the right toolbar, notice we have an attachments option. Customers can see any attachments from this option. </w:t>
            </w:r>
          </w:p>
          <w:p w14:paraId="1FEE2D2B" w14:textId="77777777" w:rsidR="004F2A1A" w:rsidRPr="00D13D53" w:rsidRDefault="004F2A1A" w:rsidP="00767161">
            <w:pPr>
              <w:rPr>
                <w:szCs w:val="22"/>
              </w:rPr>
            </w:pPr>
            <w:r>
              <w:rPr>
                <w:szCs w:val="22"/>
              </w:rPr>
              <w:t>Later in this training, we will cover how to send emails and attach items so they are not visible to customers.</w:t>
            </w:r>
          </w:p>
        </w:tc>
      </w:tr>
    </w:tbl>
    <w:p w14:paraId="45D14A57" w14:textId="77777777" w:rsidR="004F2A1A" w:rsidRDefault="004F2A1A" w:rsidP="00D13D53">
      <w:pPr>
        <w:pStyle w:val="11ptNormal"/>
      </w:pPr>
    </w:p>
    <w:p w14:paraId="091DB903" w14:textId="77777777" w:rsidR="004F2A1A" w:rsidRPr="00692568" w:rsidRDefault="004F2A1A" w:rsidP="000449AB">
      <w:pPr>
        <w:pStyle w:val="Heading2"/>
      </w:pPr>
      <w:bookmarkStart w:id="127" w:name="_Toc106170256"/>
      <w:r w:rsidRPr="00692568">
        <w:lastRenderedPageBreak/>
        <w:t>Tags – DEMO</w:t>
      </w:r>
      <w:bookmarkEnd w:id="125"/>
      <w:bookmarkEnd w:id="127"/>
    </w:p>
    <w:p w14:paraId="544F4D8E" w14:textId="77777777" w:rsidR="004F2A1A" w:rsidRPr="00692568" w:rsidRDefault="004F2A1A" w:rsidP="006674C0">
      <w:pPr>
        <w:keepNext/>
        <w:keepLines/>
      </w:pPr>
      <w:r>
        <w:t xml:space="preserve">Tags let you </w:t>
      </w:r>
      <w:r w:rsidRPr="00692568">
        <w:t xml:space="preserve">categorize cases </w:t>
      </w:r>
      <w:r>
        <w:t>so you can</w:t>
      </w:r>
      <w:r w:rsidRPr="00692568">
        <w:t xml:space="preserve"> find them later. </w:t>
      </w:r>
    </w:p>
    <w:tbl>
      <w:tblPr>
        <w:tblStyle w:val="TableGrid11"/>
        <w:tblW w:w="0" w:type="auto"/>
        <w:tblLook w:val="04A0" w:firstRow="1" w:lastRow="0" w:firstColumn="1" w:lastColumn="0" w:noHBand="0" w:noVBand="1"/>
      </w:tblPr>
      <w:tblGrid>
        <w:gridCol w:w="5525"/>
        <w:gridCol w:w="4898"/>
      </w:tblGrid>
      <w:tr w:rsidR="004F2A1A" w:rsidRPr="00B40E58" w14:paraId="5707B784" w14:textId="77777777" w:rsidTr="005D7031">
        <w:trPr>
          <w:cantSplit/>
        </w:trPr>
        <w:tc>
          <w:tcPr>
            <w:tcW w:w="5540" w:type="dxa"/>
          </w:tcPr>
          <w:p w14:paraId="015F1389" w14:textId="77777777" w:rsidR="004F2A1A" w:rsidRPr="00B40E58" w:rsidRDefault="004F2A1A" w:rsidP="006674C0">
            <w:pPr>
              <w:keepNext/>
              <w:keepLines/>
              <w:rPr>
                <w:szCs w:val="22"/>
              </w:rPr>
            </w:pPr>
            <w:r w:rsidRPr="00B40E58">
              <w:rPr>
                <w:noProof/>
              </w:rPr>
              <w:drawing>
                <wp:inline distT="0" distB="0" distL="0" distR="0" wp14:anchorId="54A9F52C" wp14:editId="172F6A96">
                  <wp:extent cx="2596551" cy="57326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637401" cy="582283"/>
                          </a:xfrm>
                          <a:prstGeom prst="rect">
                            <a:avLst/>
                          </a:prstGeom>
                        </pic:spPr>
                      </pic:pic>
                    </a:graphicData>
                  </a:graphic>
                </wp:inline>
              </w:drawing>
            </w:r>
          </w:p>
        </w:tc>
        <w:tc>
          <w:tcPr>
            <w:tcW w:w="5250" w:type="dxa"/>
          </w:tcPr>
          <w:p w14:paraId="377D252B" w14:textId="77777777" w:rsidR="004F2A1A" w:rsidRPr="00B40E58" w:rsidRDefault="004F2A1A" w:rsidP="006674C0">
            <w:pPr>
              <w:keepNext/>
              <w:keepLines/>
              <w:rPr>
                <w:szCs w:val="22"/>
                <w:lang w:val="en-US"/>
              </w:rPr>
            </w:pPr>
            <w:r w:rsidRPr="00B40E58">
              <w:rPr>
                <w:szCs w:val="22"/>
                <w:lang w:val="en-US"/>
              </w:rPr>
              <w:t xml:space="preserve">Once a case is saved, a </w:t>
            </w:r>
            <w:r w:rsidRPr="00B40E58">
              <w:rPr>
                <w:b/>
                <w:bCs/>
                <w:szCs w:val="22"/>
                <w:lang w:val="en-US"/>
              </w:rPr>
              <w:t>Tag</w:t>
            </w:r>
            <w:r w:rsidRPr="00B40E58">
              <w:rPr>
                <w:szCs w:val="22"/>
                <w:lang w:val="en-US"/>
              </w:rPr>
              <w:t xml:space="preserve"> icon appears to the right of the case short description. </w:t>
            </w:r>
          </w:p>
        </w:tc>
      </w:tr>
      <w:tr w:rsidR="004F2A1A" w:rsidRPr="00B40E58" w14:paraId="003AB5CC" w14:textId="77777777" w:rsidTr="005D7031">
        <w:trPr>
          <w:cantSplit/>
        </w:trPr>
        <w:tc>
          <w:tcPr>
            <w:tcW w:w="5540" w:type="dxa"/>
          </w:tcPr>
          <w:p w14:paraId="5E182089" w14:textId="77777777" w:rsidR="004F2A1A" w:rsidRPr="00B40E58" w:rsidRDefault="004F2A1A" w:rsidP="00316B7F">
            <w:pPr>
              <w:rPr>
                <w:szCs w:val="22"/>
              </w:rPr>
            </w:pPr>
            <w:r w:rsidRPr="00B40E58">
              <w:rPr>
                <w:noProof/>
              </w:rPr>
              <w:drawing>
                <wp:inline distT="0" distB="0" distL="0" distR="0" wp14:anchorId="1118A88E" wp14:editId="7A06FB91">
                  <wp:extent cx="1238095" cy="1190476"/>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238095" cy="1190476"/>
                          </a:xfrm>
                          <a:prstGeom prst="rect">
                            <a:avLst/>
                          </a:prstGeom>
                        </pic:spPr>
                      </pic:pic>
                    </a:graphicData>
                  </a:graphic>
                </wp:inline>
              </w:drawing>
            </w:r>
          </w:p>
        </w:tc>
        <w:tc>
          <w:tcPr>
            <w:tcW w:w="5250" w:type="dxa"/>
          </w:tcPr>
          <w:p w14:paraId="5EA522F3" w14:textId="77777777" w:rsidR="004F2A1A" w:rsidRPr="00B40E58" w:rsidRDefault="004F2A1A" w:rsidP="00316B7F">
            <w:pPr>
              <w:rPr>
                <w:szCs w:val="22"/>
              </w:rPr>
            </w:pPr>
            <w:r w:rsidRPr="00B40E58">
              <w:rPr>
                <w:szCs w:val="22"/>
              </w:rPr>
              <w:t>When we select</w:t>
            </w:r>
            <w:r w:rsidRPr="00B40E58">
              <w:rPr>
                <w:b/>
                <w:bCs/>
                <w:szCs w:val="22"/>
              </w:rPr>
              <w:t xml:space="preserve"> </w:t>
            </w:r>
            <w:r w:rsidRPr="00B40E58">
              <w:rPr>
                <w:szCs w:val="22"/>
              </w:rPr>
              <w:t>the</w:t>
            </w:r>
            <w:r w:rsidRPr="00B40E58">
              <w:rPr>
                <w:b/>
                <w:bCs/>
                <w:szCs w:val="22"/>
              </w:rPr>
              <w:t xml:space="preserve"> tag </w:t>
            </w:r>
            <w:r w:rsidRPr="00B40E58">
              <w:rPr>
                <w:szCs w:val="22"/>
              </w:rPr>
              <w:t>icon, a text field opens for us to enter</w:t>
            </w:r>
            <w:r w:rsidRPr="00B40E58">
              <w:rPr>
                <w:b/>
                <w:bCs/>
                <w:szCs w:val="22"/>
              </w:rPr>
              <w:t xml:space="preserve"> </w:t>
            </w:r>
            <w:r w:rsidRPr="00B40E58">
              <w:rPr>
                <w:szCs w:val="22"/>
              </w:rPr>
              <w:t>the desired text of the tag.</w:t>
            </w:r>
          </w:p>
        </w:tc>
      </w:tr>
      <w:tr w:rsidR="004F2A1A" w:rsidRPr="00B40E58" w14:paraId="492C604C" w14:textId="77777777" w:rsidTr="005D7031">
        <w:trPr>
          <w:cantSplit/>
        </w:trPr>
        <w:tc>
          <w:tcPr>
            <w:tcW w:w="5540" w:type="dxa"/>
          </w:tcPr>
          <w:p w14:paraId="675D0DB4" w14:textId="77777777" w:rsidR="004F2A1A" w:rsidRPr="00B40E58" w:rsidRDefault="004F2A1A" w:rsidP="00316B7F">
            <w:pPr>
              <w:rPr>
                <w:noProof/>
                <w:szCs w:val="22"/>
                <w:lang w:val="en-US" w:eastAsia="en-US"/>
              </w:rPr>
            </w:pPr>
            <w:r w:rsidRPr="00B40E58">
              <w:rPr>
                <w:noProof/>
              </w:rPr>
              <w:drawing>
                <wp:inline distT="0" distB="0" distL="0" distR="0" wp14:anchorId="78EDDB6A" wp14:editId="58076785">
                  <wp:extent cx="1219048" cy="1657143"/>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219048" cy="1657143"/>
                          </a:xfrm>
                          <a:prstGeom prst="rect">
                            <a:avLst/>
                          </a:prstGeom>
                        </pic:spPr>
                      </pic:pic>
                    </a:graphicData>
                  </a:graphic>
                </wp:inline>
              </w:drawing>
            </w:r>
          </w:p>
        </w:tc>
        <w:tc>
          <w:tcPr>
            <w:tcW w:w="5250" w:type="dxa"/>
          </w:tcPr>
          <w:p w14:paraId="77E38DE0" w14:textId="77777777" w:rsidR="004F2A1A" w:rsidRPr="00B40E58" w:rsidRDefault="004F2A1A" w:rsidP="00316B7F">
            <w:pPr>
              <w:rPr>
                <w:szCs w:val="22"/>
              </w:rPr>
            </w:pPr>
            <w:r w:rsidRPr="00B40E58">
              <w:rPr>
                <w:szCs w:val="22"/>
              </w:rPr>
              <w:t>The tag icon changes color, to confirm the tag was added.</w:t>
            </w:r>
          </w:p>
          <w:p w14:paraId="6FC6D0A5" w14:textId="77777777" w:rsidR="004F2A1A" w:rsidRPr="00B40E58" w:rsidRDefault="004F2A1A" w:rsidP="00316B7F">
            <w:pPr>
              <w:rPr>
                <w:szCs w:val="22"/>
              </w:rPr>
            </w:pPr>
            <w:r w:rsidRPr="00B40E58">
              <w:rPr>
                <w:szCs w:val="22"/>
              </w:rPr>
              <w:t>If we click</w:t>
            </w:r>
            <w:r w:rsidRPr="00B40E58">
              <w:rPr>
                <w:b/>
                <w:bCs/>
                <w:szCs w:val="22"/>
              </w:rPr>
              <w:t xml:space="preserve"> </w:t>
            </w:r>
            <w:r w:rsidRPr="00B40E58">
              <w:rPr>
                <w:szCs w:val="22"/>
              </w:rPr>
              <w:t xml:space="preserve">the </w:t>
            </w:r>
            <w:r w:rsidRPr="00B40E58">
              <w:rPr>
                <w:b/>
                <w:bCs/>
                <w:szCs w:val="22"/>
              </w:rPr>
              <w:t>tag</w:t>
            </w:r>
            <w:r w:rsidRPr="00B40E58">
              <w:rPr>
                <w:szCs w:val="22"/>
              </w:rPr>
              <w:t xml:space="preserve"> icon, we can see the tag we added.</w:t>
            </w:r>
          </w:p>
          <w:p w14:paraId="393F36F6" w14:textId="77777777" w:rsidR="004F2A1A" w:rsidRPr="00B40E58" w:rsidRDefault="004F2A1A" w:rsidP="00316B7F">
            <w:pPr>
              <w:rPr>
                <w:szCs w:val="22"/>
              </w:rPr>
            </w:pPr>
            <w:r w:rsidRPr="00B40E58">
              <w:rPr>
                <w:szCs w:val="22"/>
              </w:rPr>
              <w:t xml:space="preserve">“Me” means that I’m the only one who can see this tag. </w:t>
            </w:r>
          </w:p>
        </w:tc>
      </w:tr>
      <w:tr w:rsidR="004F2A1A" w:rsidRPr="00B40E58" w14:paraId="0569ABA6" w14:textId="77777777" w:rsidTr="005D7031">
        <w:trPr>
          <w:cantSplit/>
        </w:trPr>
        <w:tc>
          <w:tcPr>
            <w:tcW w:w="5540" w:type="dxa"/>
          </w:tcPr>
          <w:p w14:paraId="467710C9" w14:textId="77777777" w:rsidR="004F2A1A" w:rsidRPr="00B40E58" w:rsidRDefault="004F2A1A" w:rsidP="00316B7F">
            <w:pPr>
              <w:rPr>
                <w:noProof/>
                <w:szCs w:val="22"/>
                <w:lang w:val="en-US" w:eastAsia="en-US"/>
              </w:rPr>
            </w:pPr>
            <w:r w:rsidRPr="00B40E58">
              <w:rPr>
                <w:noProof/>
              </w:rPr>
              <w:drawing>
                <wp:inline distT="0" distB="0" distL="0" distR="0" wp14:anchorId="2F1B3674" wp14:editId="4204D183">
                  <wp:extent cx="1038095" cy="61904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38095" cy="619048"/>
                          </a:xfrm>
                          <a:prstGeom prst="rect">
                            <a:avLst/>
                          </a:prstGeom>
                        </pic:spPr>
                      </pic:pic>
                    </a:graphicData>
                  </a:graphic>
                </wp:inline>
              </w:drawing>
            </w:r>
          </w:p>
        </w:tc>
        <w:tc>
          <w:tcPr>
            <w:tcW w:w="5250" w:type="dxa"/>
          </w:tcPr>
          <w:p w14:paraId="60CBCC4E" w14:textId="77777777" w:rsidR="004F2A1A" w:rsidRPr="00B40E58" w:rsidRDefault="004F2A1A" w:rsidP="00316B7F">
            <w:pPr>
              <w:rPr>
                <w:szCs w:val="22"/>
              </w:rPr>
            </w:pPr>
            <w:r w:rsidRPr="00B40E58">
              <w:rPr>
                <w:szCs w:val="22"/>
              </w:rPr>
              <w:t>Let’s view</w:t>
            </w:r>
            <w:r w:rsidRPr="00B40E58">
              <w:rPr>
                <w:b/>
                <w:bCs/>
                <w:szCs w:val="22"/>
              </w:rPr>
              <w:t xml:space="preserve"> </w:t>
            </w:r>
            <w:r w:rsidRPr="00B40E58">
              <w:rPr>
                <w:szCs w:val="22"/>
              </w:rPr>
              <w:t>another case, so we can see how to apply our new tag.</w:t>
            </w:r>
          </w:p>
        </w:tc>
      </w:tr>
      <w:tr w:rsidR="004F2A1A" w:rsidRPr="00B40E58" w14:paraId="7AF2ECD5" w14:textId="77777777" w:rsidTr="005D7031">
        <w:trPr>
          <w:cantSplit/>
        </w:trPr>
        <w:tc>
          <w:tcPr>
            <w:tcW w:w="5540" w:type="dxa"/>
          </w:tcPr>
          <w:p w14:paraId="41EAB494" w14:textId="77777777" w:rsidR="004F2A1A" w:rsidRPr="00B40E58" w:rsidRDefault="004F2A1A" w:rsidP="00316B7F">
            <w:pPr>
              <w:rPr>
                <w:noProof/>
                <w:szCs w:val="22"/>
                <w:lang w:val="en-US" w:eastAsia="en-US"/>
              </w:rPr>
            </w:pPr>
            <w:r w:rsidRPr="00B40E58">
              <w:rPr>
                <w:noProof/>
              </w:rPr>
              <w:drawing>
                <wp:inline distT="0" distB="0" distL="0" distR="0" wp14:anchorId="4DE67278" wp14:editId="1CC2444E">
                  <wp:extent cx="1971429" cy="1371429"/>
                  <wp:effectExtent l="0" t="0" r="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971429" cy="1371429"/>
                          </a:xfrm>
                          <a:prstGeom prst="rect">
                            <a:avLst/>
                          </a:prstGeom>
                        </pic:spPr>
                      </pic:pic>
                    </a:graphicData>
                  </a:graphic>
                </wp:inline>
              </w:drawing>
            </w:r>
          </w:p>
        </w:tc>
        <w:tc>
          <w:tcPr>
            <w:tcW w:w="5250" w:type="dxa"/>
          </w:tcPr>
          <w:p w14:paraId="641E7139" w14:textId="77777777" w:rsidR="004F2A1A" w:rsidRPr="00B40E58" w:rsidRDefault="004F2A1A" w:rsidP="00112BB7">
            <w:pPr>
              <w:rPr>
                <w:b/>
                <w:bCs/>
                <w:szCs w:val="22"/>
              </w:rPr>
            </w:pPr>
            <w:r w:rsidRPr="00B40E58">
              <w:rPr>
                <w:szCs w:val="22"/>
              </w:rPr>
              <w:t>Select</w:t>
            </w:r>
            <w:r w:rsidRPr="00B40E58">
              <w:rPr>
                <w:b/>
                <w:bCs/>
                <w:szCs w:val="22"/>
              </w:rPr>
              <w:t xml:space="preserve"> </w:t>
            </w:r>
            <w:r w:rsidRPr="00B40E58">
              <w:rPr>
                <w:szCs w:val="22"/>
              </w:rPr>
              <w:t>the</w:t>
            </w:r>
            <w:r w:rsidRPr="00B40E58">
              <w:rPr>
                <w:b/>
                <w:bCs/>
                <w:szCs w:val="22"/>
              </w:rPr>
              <w:t xml:space="preserve"> tag </w:t>
            </w:r>
            <w:r w:rsidRPr="00B40E58">
              <w:rPr>
                <w:szCs w:val="22"/>
              </w:rPr>
              <w:t>icon and begin</w:t>
            </w:r>
            <w:r w:rsidRPr="00B40E58">
              <w:rPr>
                <w:b/>
                <w:bCs/>
                <w:szCs w:val="22"/>
              </w:rPr>
              <w:t xml:space="preserve"> typing </w:t>
            </w:r>
            <w:r w:rsidRPr="00B40E58">
              <w:rPr>
                <w:szCs w:val="22"/>
              </w:rPr>
              <w:t xml:space="preserve">the tag: </w:t>
            </w:r>
            <w:r w:rsidRPr="00B40E58">
              <w:rPr>
                <w:b/>
                <w:bCs/>
                <w:szCs w:val="22"/>
              </w:rPr>
              <w:t>pnr</w:t>
            </w:r>
          </w:p>
          <w:p w14:paraId="7EEA8147" w14:textId="77777777" w:rsidR="004F2A1A" w:rsidRPr="00B40E58" w:rsidRDefault="004F2A1A" w:rsidP="00112BB7">
            <w:pPr>
              <w:rPr>
                <w:szCs w:val="22"/>
              </w:rPr>
            </w:pPr>
            <w:r w:rsidRPr="00B40E58">
              <w:rPr>
                <w:szCs w:val="22"/>
              </w:rPr>
              <w:t>A similar names list appears for me to select the tag I want to apply.</w:t>
            </w:r>
          </w:p>
          <w:p w14:paraId="056E7E60" w14:textId="77777777" w:rsidR="004F2A1A" w:rsidRPr="00B40E58" w:rsidRDefault="004F2A1A" w:rsidP="00112BB7">
            <w:pPr>
              <w:rPr>
                <w:szCs w:val="22"/>
              </w:rPr>
            </w:pPr>
            <w:r w:rsidRPr="00B40E58">
              <w:rPr>
                <w:szCs w:val="22"/>
              </w:rPr>
              <w:t xml:space="preserve">From the similar names list, select the </w:t>
            </w:r>
            <w:r w:rsidRPr="00B40E58">
              <w:rPr>
                <w:b/>
                <w:bCs/>
                <w:szCs w:val="22"/>
              </w:rPr>
              <w:t>PNR</w:t>
            </w:r>
            <w:r w:rsidRPr="00B40E58">
              <w:rPr>
                <w:szCs w:val="22"/>
              </w:rPr>
              <w:t xml:space="preserve"> tag.</w:t>
            </w:r>
          </w:p>
        </w:tc>
      </w:tr>
      <w:tr w:rsidR="004F2A1A" w:rsidRPr="00B40E58" w14:paraId="6E485322" w14:textId="77777777" w:rsidTr="005D7031">
        <w:trPr>
          <w:cantSplit/>
        </w:trPr>
        <w:tc>
          <w:tcPr>
            <w:tcW w:w="5540" w:type="dxa"/>
          </w:tcPr>
          <w:p w14:paraId="54749DEA" w14:textId="77777777" w:rsidR="004F2A1A" w:rsidRPr="00B40E58" w:rsidRDefault="004F2A1A" w:rsidP="00316B7F">
            <w:pPr>
              <w:rPr>
                <w:noProof/>
                <w:szCs w:val="22"/>
                <w:lang w:val="en-US" w:eastAsia="en-US"/>
              </w:rPr>
            </w:pPr>
            <w:r w:rsidRPr="00B40E58">
              <w:rPr>
                <w:noProof/>
              </w:rPr>
              <w:drawing>
                <wp:inline distT="0" distB="0" distL="0" distR="0" wp14:anchorId="63C32E97" wp14:editId="51DF30EB">
                  <wp:extent cx="3096883" cy="26894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13562" cy="279073"/>
                          </a:xfrm>
                          <a:prstGeom prst="rect">
                            <a:avLst/>
                          </a:prstGeom>
                        </pic:spPr>
                      </pic:pic>
                    </a:graphicData>
                  </a:graphic>
                </wp:inline>
              </w:drawing>
            </w:r>
          </w:p>
        </w:tc>
        <w:tc>
          <w:tcPr>
            <w:tcW w:w="5250" w:type="dxa"/>
          </w:tcPr>
          <w:p w14:paraId="18DB01A3" w14:textId="77777777" w:rsidR="004F2A1A" w:rsidRPr="00B40E58" w:rsidRDefault="004F2A1A" w:rsidP="00316B7F">
            <w:pPr>
              <w:rPr>
                <w:szCs w:val="22"/>
              </w:rPr>
            </w:pPr>
            <w:r w:rsidRPr="00B40E58">
              <w:rPr>
                <w:szCs w:val="22"/>
              </w:rPr>
              <w:t xml:space="preserve">To see cases I’ve tagged, I need to switch to the </w:t>
            </w:r>
            <w:r w:rsidRPr="00B40E58">
              <w:rPr>
                <w:b/>
                <w:bCs/>
                <w:szCs w:val="22"/>
              </w:rPr>
              <w:t>Platform UI</w:t>
            </w:r>
            <w:r w:rsidRPr="00B40E58">
              <w:rPr>
                <w:szCs w:val="22"/>
              </w:rPr>
              <w:t xml:space="preserve"> tag.</w:t>
            </w:r>
          </w:p>
          <w:p w14:paraId="24DA85B6" w14:textId="77777777" w:rsidR="004F2A1A" w:rsidRPr="00B40E58" w:rsidRDefault="004F2A1A" w:rsidP="00316B7F">
            <w:pPr>
              <w:rPr>
                <w:szCs w:val="22"/>
              </w:rPr>
            </w:pPr>
          </w:p>
        </w:tc>
      </w:tr>
      <w:tr w:rsidR="004F2A1A" w:rsidRPr="00B40E58" w14:paraId="11FC44DC" w14:textId="77777777" w:rsidTr="005D7031">
        <w:trPr>
          <w:cantSplit/>
        </w:trPr>
        <w:tc>
          <w:tcPr>
            <w:tcW w:w="5540" w:type="dxa"/>
          </w:tcPr>
          <w:p w14:paraId="67AA2C25" w14:textId="77777777" w:rsidR="004F2A1A" w:rsidRPr="00B40E58" w:rsidRDefault="004F2A1A" w:rsidP="00316B7F">
            <w:pPr>
              <w:rPr>
                <w:noProof/>
                <w:szCs w:val="22"/>
                <w:lang w:val="en-US" w:eastAsia="en-US"/>
              </w:rPr>
            </w:pPr>
            <w:r w:rsidRPr="00B40E58">
              <w:rPr>
                <w:noProof/>
              </w:rPr>
              <w:lastRenderedPageBreak/>
              <w:drawing>
                <wp:inline distT="0" distB="0" distL="0" distR="0" wp14:anchorId="7A648DF2" wp14:editId="7EA6704D">
                  <wp:extent cx="2057143" cy="1866667"/>
                  <wp:effectExtent l="0" t="0" r="635"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57143" cy="1866667"/>
                          </a:xfrm>
                          <a:prstGeom prst="rect">
                            <a:avLst/>
                          </a:prstGeom>
                        </pic:spPr>
                      </pic:pic>
                    </a:graphicData>
                  </a:graphic>
                </wp:inline>
              </w:drawing>
            </w:r>
          </w:p>
        </w:tc>
        <w:tc>
          <w:tcPr>
            <w:tcW w:w="5250" w:type="dxa"/>
          </w:tcPr>
          <w:p w14:paraId="066C7DC2" w14:textId="77777777" w:rsidR="004F2A1A" w:rsidRPr="00B40E58" w:rsidRDefault="004F2A1A" w:rsidP="00316B7F">
            <w:pPr>
              <w:rPr>
                <w:szCs w:val="22"/>
              </w:rPr>
            </w:pPr>
            <w:r w:rsidRPr="00B40E58">
              <w:rPr>
                <w:szCs w:val="22"/>
              </w:rPr>
              <w:t>Let’s search</w:t>
            </w:r>
            <w:r w:rsidRPr="00B40E58">
              <w:rPr>
                <w:b/>
                <w:bCs/>
                <w:szCs w:val="22"/>
              </w:rPr>
              <w:t xml:space="preserve"> </w:t>
            </w:r>
            <w:r w:rsidRPr="00B40E58">
              <w:rPr>
                <w:szCs w:val="22"/>
              </w:rPr>
              <w:t xml:space="preserve">for </w:t>
            </w:r>
            <w:r w:rsidRPr="00B40E58">
              <w:rPr>
                <w:b/>
                <w:bCs/>
                <w:szCs w:val="22"/>
              </w:rPr>
              <w:t>tag</w:t>
            </w:r>
            <w:r w:rsidRPr="00B40E58">
              <w:rPr>
                <w:szCs w:val="22"/>
              </w:rPr>
              <w:t>.</w:t>
            </w:r>
          </w:p>
          <w:p w14:paraId="0B2127B0" w14:textId="77777777" w:rsidR="004F2A1A" w:rsidRPr="00B40E58" w:rsidRDefault="004F2A1A" w:rsidP="00316B7F">
            <w:pPr>
              <w:rPr>
                <w:szCs w:val="22"/>
              </w:rPr>
            </w:pPr>
            <w:r w:rsidRPr="00B40E58">
              <w:rPr>
                <w:szCs w:val="22"/>
              </w:rPr>
              <w:t>Next, we will select</w:t>
            </w:r>
            <w:r w:rsidRPr="00B40E58">
              <w:rPr>
                <w:b/>
                <w:bCs/>
                <w:szCs w:val="22"/>
              </w:rPr>
              <w:t xml:space="preserve"> </w:t>
            </w:r>
            <w:r w:rsidRPr="00B40E58">
              <w:rPr>
                <w:szCs w:val="22"/>
              </w:rPr>
              <w:t>the</w:t>
            </w:r>
            <w:r w:rsidRPr="00B40E58">
              <w:rPr>
                <w:b/>
                <w:bCs/>
                <w:szCs w:val="22"/>
              </w:rPr>
              <w:t xml:space="preserve"> My Tagged Documents </w:t>
            </w:r>
            <w:r w:rsidRPr="00B40E58">
              <w:rPr>
                <w:szCs w:val="22"/>
              </w:rPr>
              <w:t>list.</w:t>
            </w:r>
          </w:p>
        </w:tc>
      </w:tr>
      <w:tr w:rsidR="004F2A1A" w:rsidRPr="00B40E58" w14:paraId="78A842F8" w14:textId="77777777" w:rsidTr="005D7031">
        <w:trPr>
          <w:cantSplit/>
        </w:trPr>
        <w:tc>
          <w:tcPr>
            <w:tcW w:w="5540" w:type="dxa"/>
          </w:tcPr>
          <w:p w14:paraId="15EA6F0F" w14:textId="77777777" w:rsidR="004F2A1A" w:rsidRPr="00B40E58" w:rsidRDefault="004F2A1A" w:rsidP="00316B7F">
            <w:pPr>
              <w:rPr>
                <w:noProof/>
                <w:szCs w:val="22"/>
                <w:lang w:val="en-US" w:eastAsia="en-US"/>
              </w:rPr>
            </w:pPr>
            <w:r w:rsidRPr="00B40E58">
              <w:rPr>
                <w:noProof/>
              </w:rPr>
              <w:drawing>
                <wp:inline distT="0" distB="0" distL="0" distR="0" wp14:anchorId="522F2FAF" wp14:editId="77453432">
                  <wp:extent cx="3278038" cy="1232171"/>
                  <wp:effectExtent l="0" t="0" r="0" b="635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89251" cy="1236386"/>
                          </a:xfrm>
                          <a:prstGeom prst="rect">
                            <a:avLst/>
                          </a:prstGeom>
                        </pic:spPr>
                      </pic:pic>
                    </a:graphicData>
                  </a:graphic>
                </wp:inline>
              </w:drawing>
            </w:r>
          </w:p>
        </w:tc>
        <w:tc>
          <w:tcPr>
            <w:tcW w:w="5250" w:type="dxa"/>
          </w:tcPr>
          <w:p w14:paraId="5DB362B2" w14:textId="77777777" w:rsidR="004F2A1A" w:rsidRPr="00B40E58" w:rsidRDefault="004F2A1A" w:rsidP="00316B7F">
            <w:pPr>
              <w:rPr>
                <w:szCs w:val="22"/>
              </w:rPr>
            </w:pPr>
            <w:r w:rsidRPr="00B40E58">
              <w:rPr>
                <w:szCs w:val="22"/>
              </w:rPr>
              <w:t xml:space="preserve">If I </w:t>
            </w:r>
            <w:r w:rsidRPr="00B40E58">
              <w:rPr>
                <w:b/>
                <w:bCs/>
                <w:szCs w:val="22"/>
              </w:rPr>
              <w:t xml:space="preserve">select </w:t>
            </w:r>
            <w:r w:rsidRPr="00B40E58">
              <w:rPr>
                <w:szCs w:val="22"/>
              </w:rPr>
              <w:t>the</w:t>
            </w:r>
            <w:r w:rsidRPr="00B40E58">
              <w:rPr>
                <w:b/>
                <w:bCs/>
                <w:szCs w:val="22"/>
              </w:rPr>
              <w:t xml:space="preserve"> </w:t>
            </w:r>
            <w:r w:rsidRPr="00B40E58">
              <w:rPr>
                <w:szCs w:val="22"/>
              </w:rPr>
              <w:t>PNR</w:t>
            </w:r>
            <w:r w:rsidRPr="00B40E58">
              <w:rPr>
                <w:b/>
                <w:bCs/>
                <w:szCs w:val="22"/>
              </w:rPr>
              <w:t xml:space="preserve"> </w:t>
            </w:r>
            <w:r w:rsidRPr="00B40E58">
              <w:rPr>
                <w:szCs w:val="22"/>
              </w:rPr>
              <w:t xml:space="preserve">tag, here is the case I was just working on. </w:t>
            </w:r>
          </w:p>
          <w:p w14:paraId="45DE351C" w14:textId="77777777" w:rsidR="004F2A1A" w:rsidRPr="00B40E58" w:rsidRDefault="004F2A1A" w:rsidP="00316B7F">
            <w:pPr>
              <w:rPr>
                <w:szCs w:val="22"/>
              </w:rPr>
            </w:pPr>
            <w:r w:rsidRPr="00B40E58">
              <w:rPr>
                <w:szCs w:val="22"/>
              </w:rPr>
              <w:t>I can open the case from here by clicking the case number.</w:t>
            </w:r>
          </w:p>
        </w:tc>
      </w:tr>
    </w:tbl>
    <w:p w14:paraId="6A1E0F17" w14:textId="77777777" w:rsidR="004F2A1A" w:rsidRDefault="004F2A1A" w:rsidP="000449AB">
      <w:pPr>
        <w:pStyle w:val="Heading2"/>
      </w:pPr>
      <w:bookmarkStart w:id="128" w:name="_Toc106170257"/>
      <w:bookmarkStart w:id="129" w:name="_Toc8826255"/>
      <w:r>
        <w:t>Related Lists</w:t>
      </w:r>
      <w:bookmarkEnd w:id="128"/>
    </w:p>
    <w:p w14:paraId="1E35CDE2" w14:textId="77777777" w:rsidR="004F2A1A" w:rsidRPr="00112BB7" w:rsidRDefault="004F2A1A" w:rsidP="00112BB7">
      <w:r w:rsidRPr="00112BB7">
        <w:t>Related lists display records in another table that have a relationship to the current case.</w:t>
      </w:r>
    </w:p>
    <w:p w14:paraId="1128197E" w14:textId="77777777" w:rsidR="004F2A1A" w:rsidRPr="00C1184D" w:rsidRDefault="004F2A1A" w:rsidP="00961F16">
      <w:r w:rsidRPr="00112BB7">
        <w:t xml:space="preserve">Note that the related lists do not appear until the </w:t>
      </w:r>
      <w:r>
        <w:t>case</w:t>
      </w:r>
      <w:r w:rsidRPr="00112BB7">
        <w:t xml:space="preserve"> has been saved, and may appear as tabs or sections depending on your settings</w:t>
      </w:r>
    </w:p>
    <w:p w14:paraId="4A66A7B4" w14:textId="77777777" w:rsidR="004F2A1A" w:rsidRPr="00C1184D" w:rsidRDefault="004F2A1A" w:rsidP="000449AB">
      <w:pPr>
        <w:pStyle w:val="Heading2"/>
      </w:pPr>
      <w:bookmarkStart w:id="130" w:name="_Toc8826254"/>
      <w:bookmarkStart w:id="131" w:name="_Toc106170258"/>
      <w:r w:rsidRPr="00C1184D">
        <w:t>Related Lists – DEMO</w:t>
      </w:r>
      <w:bookmarkEnd w:id="130"/>
      <w:bookmarkEnd w:id="131"/>
    </w:p>
    <w:p w14:paraId="5F3C6F51" w14:textId="77777777" w:rsidR="004F2A1A" w:rsidRPr="00B40E58" w:rsidRDefault="004F2A1A" w:rsidP="004835FF">
      <w:pPr>
        <w:pStyle w:val="ListParagraph"/>
        <w:numPr>
          <w:ilvl w:val="0"/>
          <w:numId w:val="29"/>
        </w:numPr>
        <w:spacing w:before="240" w:after="0"/>
        <w:rPr>
          <w:bCs/>
        </w:rPr>
      </w:pPr>
      <w:r w:rsidRPr="00B40E58">
        <w:rPr>
          <w:bCs/>
        </w:rPr>
        <w:t>Create an interaction, then create a new case. Apply a template to fill-in required fields. Save the case.</w:t>
      </w:r>
    </w:p>
    <w:p w14:paraId="2C8768D8" w14:textId="77777777" w:rsidR="004F2A1A" w:rsidRPr="00EC5C13" w:rsidRDefault="004F2A1A" w:rsidP="004835FF">
      <w:pPr>
        <w:pStyle w:val="ListParagraph"/>
        <w:numPr>
          <w:ilvl w:val="0"/>
          <w:numId w:val="29"/>
        </w:numPr>
        <w:spacing w:before="240" w:after="0"/>
        <w:rPr>
          <w:bCs/>
        </w:rPr>
      </w:pPr>
      <w:r w:rsidRPr="00B40E58">
        <w:rPr>
          <w:bCs/>
        </w:rPr>
        <w:t>Scroll</w:t>
      </w:r>
      <w:r w:rsidRPr="00B40E58">
        <w:rPr>
          <w:b/>
        </w:rPr>
        <w:t xml:space="preserve"> </w:t>
      </w:r>
      <w:r w:rsidRPr="00B40E58">
        <w:rPr>
          <w:bCs/>
        </w:rPr>
        <w:t xml:space="preserve">down in the case workspace to locate the related list tabs. </w:t>
      </w:r>
    </w:p>
    <w:p w14:paraId="61CDE7F4" w14:textId="77777777" w:rsidR="004F2A1A" w:rsidRPr="00112BB7" w:rsidRDefault="004F2A1A" w:rsidP="00112BB7">
      <w:r>
        <w:rPr>
          <w:noProof/>
        </w:rPr>
        <w:drawing>
          <wp:inline distT="0" distB="0" distL="0" distR="0" wp14:anchorId="34F06A62" wp14:editId="062E1423">
            <wp:extent cx="6366681" cy="1585186"/>
            <wp:effectExtent l="0" t="0" r="0" b="0"/>
            <wp:docPr id="229" name="Picture 2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 chat or text message&#10;&#10;Description automatically generated"/>
                    <pic:cNvPicPr/>
                  </pic:nvPicPr>
                  <pic:blipFill>
                    <a:blip r:embed="rId377"/>
                    <a:stretch>
                      <a:fillRect/>
                    </a:stretch>
                  </pic:blipFill>
                  <pic:spPr>
                    <a:xfrm>
                      <a:off x="0" y="0"/>
                      <a:ext cx="6386701" cy="1590171"/>
                    </a:xfrm>
                    <a:prstGeom prst="rect">
                      <a:avLst/>
                    </a:prstGeom>
                  </pic:spPr>
                </pic:pic>
              </a:graphicData>
            </a:graphic>
          </wp:inline>
        </w:drawing>
      </w:r>
    </w:p>
    <w:tbl>
      <w:tblPr>
        <w:tblStyle w:val="TableGrid12"/>
        <w:tblW w:w="0" w:type="auto"/>
        <w:tblLook w:val="04A0" w:firstRow="1" w:lastRow="0" w:firstColumn="1" w:lastColumn="0" w:noHBand="0" w:noVBand="1"/>
      </w:tblPr>
      <w:tblGrid>
        <w:gridCol w:w="10070"/>
      </w:tblGrid>
      <w:tr w:rsidR="004F2A1A" w:rsidRPr="00112BB7" w14:paraId="2ABDC8EF" w14:textId="77777777" w:rsidTr="00316B7F">
        <w:tc>
          <w:tcPr>
            <w:tcW w:w="10070" w:type="dxa"/>
          </w:tcPr>
          <w:p w14:paraId="33487267" w14:textId="77777777" w:rsidR="004F2A1A" w:rsidRPr="00112BB7" w:rsidRDefault="004F2A1A" w:rsidP="00112BB7">
            <w:pPr>
              <w:rPr>
                <w:szCs w:val="22"/>
              </w:rPr>
            </w:pPr>
            <w:r w:rsidRPr="00112BB7">
              <w:rPr>
                <w:szCs w:val="22"/>
              </w:rPr>
              <w:t>Let’s walk through each of the tabs.</w:t>
            </w:r>
          </w:p>
          <w:p w14:paraId="7D59AF6F" w14:textId="77777777" w:rsidR="004F2A1A" w:rsidRPr="00112BB7" w:rsidRDefault="004F2A1A" w:rsidP="004835FF">
            <w:pPr>
              <w:numPr>
                <w:ilvl w:val="0"/>
                <w:numId w:val="13"/>
              </w:numPr>
              <w:spacing w:before="240" w:after="120"/>
              <w:rPr>
                <w:szCs w:val="22"/>
                <w:lang w:val="en-US"/>
              </w:rPr>
            </w:pPr>
            <w:r w:rsidRPr="00112BB7">
              <w:rPr>
                <w:b/>
                <w:bCs/>
                <w:szCs w:val="22"/>
                <w:lang w:val="en-US"/>
              </w:rPr>
              <w:t xml:space="preserve">SLAs: </w:t>
            </w:r>
            <w:r w:rsidRPr="00112BB7">
              <w:rPr>
                <w:szCs w:val="22"/>
                <w:lang w:val="en-US"/>
              </w:rPr>
              <w:t>The service level agreements associated with this case</w:t>
            </w:r>
            <w:r>
              <w:rPr>
                <w:szCs w:val="22"/>
                <w:lang w:val="en-US"/>
              </w:rPr>
              <w:t xml:space="preserve">. </w:t>
            </w:r>
          </w:p>
          <w:p w14:paraId="74AC233E" w14:textId="77777777" w:rsidR="004F2A1A" w:rsidRPr="00112BB7" w:rsidRDefault="004F2A1A" w:rsidP="004835FF">
            <w:pPr>
              <w:numPr>
                <w:ilvl w:val="0"/>
                <w:numId w:val="13"/>
              </w:numPr>
              <w:spacing w:before="240" w:after="120"/>
              <w:rPr>
                <w:szCs w:val="22"/>
                <w:lang w:val="en-US"/>
              </w:rPr>
            </w:pPr>
            <w:r w:rsidRPr="00112BB7">
              <w:rPr>
                <w:b/>
                <w:bCs/>
                <w:szCs w:val="22"/>
                <w:lang w:val="en-US"/>
              </w:rPr>
              <w:t xml:space="preserve">Tasks: </w:t>
            </w:r>
            <w:r w:rsidRPr="00112BB7">
              <w:rPr>
                <w:szCs w:val="22"/>
                <w:lang w:val="en-US"/>
              </w:rPr>
              <w:t>Tasks that have been created for this case. We will learn more about tasks shortly.</w:t>
            </w:r>
          </w:p>
          <w:p w14:paraId="0AD0ED59" w14:textId="77777777" w:rsidR="004F2A1A" w:rsidRPr="00112BB7" w:rsidRDefault="004F2A1A" w:rsidP="004835FF">
            <w:pPr>
              <w:numPr>
                <w:ilvl w:val="0"/>
                <w:numId w:val="13"/>
              </w:numPr>
              <w:spacing w:before="240" w:after="120"/>
              <w:rPr>
                <w:szCs w:val="22"/>
                <w:lang w:val="en-US"/>
              </w:rPr>
            </w:pPr>
            <w:r w:rsidRPr="00112BB7">
              <w:rPr>
                <w:b/>
                <w:bCs/>
                <w:szCs w:val="22"/>
                <w:lang w:val="en-US"/>
              </w:rPr>
              <w:t xml:space="preserve">Phone: </w:t>
            </w:r>
            <w:r w:rsidRPr="00112BB7">
              <w:rPr>
                <w:szCs w:val="22"/>
                <w:lang w:val="en-US"/>
              </w:rPr>
              <w:t>A list of incoming or outgoing phone calls associated with this case</w:t>
            </w:r>
          </w:p>
          <w:p w14:paraId="0C2E317F" w14:textId="77777777" w:rsidR="004F2A1A" w:rsidRPr="00112BB7" w:rsidRDefault="004F2A1A" w:rsidP="004835FF">
            <w:pPr>
              <w:numPr>
                <w:ilvl w:val="0"/>
                <w:numId w:val="13"/>
              </w:numPr>
              <w:spacing w:before="240" w:after="120"/>
              <w:rPr>
                <w:szCs w:val="22"/>
                <w:lang w:val="en-US"/>
              </w:rPr>
            </w:pPr>
            <w:r w:rsidRPr="00112BB7">
              <w:rPr>
                <w:b/>
                <w:bCs/>
                <w:szCs w:val="22"/>
                <w:lang w:val="en-US"/>
              </w:rPr>
              <w:lastRenderedPageBreak/>
              <w:t xml:space="preserve">Appointments: </w:t>
            </w:r>
            <w:r w:rsidRPr="00112BB7">
              <w:rPr>
                <w:szCs w:val="22"/>
                <w:lang w:val="en-US"/>
              </w:rPr>
              <w:t>A list of appointments that the Agent makes with the customer or others as part of resolving this case</w:t>
            </w:r>
            <w:r>
              <w:rPr>
                <w:szCs w:val="22"/>
                <w:lang w:val="en-US"/>
              </w:rPr>
              <w:t>. T</w:t>
            </w:r>
            <w:r w:rsidRPr="00112BB7">
              <w:rPr>
                <w:szCs w:val="22"/>
                <w:lang w:val="en-US"/>
              </w:rPr>
              <w:t>hese appointments are not linked to Outlook or any other calendar program</w:t>
            </w:r>
          </w:p>
          <w:p w14:paraId="632D9785" w14:textId="77777777" w:rsidR="004F2A1A" w:rsidRPr="00112BB7" w:rsidRDefault="004F2A1A" w:rsidP="004835FF">
            <w:pPr>
              <w:numPr>
                <w:ilvl w:val="0"/>
                <w:numId w:val="13"/>
              </w:numPr>
              <w:spacing w:before="240" w:after="120"/>
              <w:rPr>
                <w:szCs w:val="22"/>
                <w:lang w:val="en-US"/>
              </w:rPr>
            </w:pPr>
            <w:r w:rsidRPr="00112BB7">
              <w:rPr>
                <w:b/>
                <w:bCs/>
                <w:szCs w:val="22"/>
                <w:lang w:val="en-US"/>
              </w:rPr>
              <w:t xml:space="preserve">Emails: </w:t>
            </w:r>
            <w:r w:rsidRPr="00112BB7">
              <w:rPr>
                <w:szCs w:val="22"/>
                <w:lang w:val="en-US"/>
              </w:rPr>
              <w:t xml:space="preserve">A list of the emails that </w:t>
            </w:r>
            <w:r>
              <w:rPr>
                <w:szCs w:val="22"/>
                <w:lang w:val="en-US"/>
              </w:rPr>
              <w:t>a</w:t>
            </w:r>
            <w:r w:rsidRPr="00112BB7">
              <w:rPr>
                <w:szCs w:val="22"/>
                <w:lang w:val="en-US"/>
              </w:rPr>
              <w:t>re sent or received as part of resolving this case</w:t>
            </w:r>
            <w:r>
              <w:rPr>
                <w:szCs w:val="22"/>
                <w:lang w:val="en-US"/>
              </w:rPr>
              <w:t xml:space="preserve">. </w:t>
            </w:r>
          </w:p>
          <w:p w14:paraId="671AC6F8" w14:textId="77777777" w:rsidR="004F2A1A" w:rsidRPr="00112BB7" w:rsidRDefault="004F2A1A" w:rsidP="004835FF">
            <w:pPr>
              <w:numPr>
                <w:ilvl w:val="0"/>
                <w:numId w:val="13"/>
              </w:numPr>
              <w:spacing w:before="240" w:after="120"/>
              <w:rPr>
                <w:szCs w:val="22"/>
                <w:lang w:val="en-US"/>
              </w:rPr>
            </w:pPr>
            <w:r w:rsidRPr="00112BB7">
              <w:rPr>
                <w:b/>
                <w:bCs/>
                <w:szCs w:val="22"/>
                <w:lang w:val="en-US"/>
              </w:rPr>
              <w:t xml:space="preserve">Related Cases: </w:t>
            </w:r>
            <w:r w:rsidRPr="00112BB7">
              <w:rPr>
                <w:szCs w:val="22"/>
                <w:lang w:val="en-US"/>
              </w:rPr>
              <w:t>A list of cases created for the same Account or Contact</w:t>
            </w:r>
            <w:r>
              <w:rPr>
                <w:szCs w:val="22"/>
                <w:lang w:val="en-US"/>
              </w:rPr>
              <w:t>. These are an easy way to check if the issue the customer is reported has happened previously for their account or contact.</w:t>
            </w:r>
          </w:p>
          <w:p w14:paraId="09500964" w14:textId="77777777" w:rsidR="004F2A1A" w:rsidRPr="00112BB7" w:rsidRDefault="004F2A1A" w:rsidP="004835FF">
            <w:pPr>
              <w:numPr>
                <w:ilvl w:val="0"/>
                <w:numId w:val="13"/>
              </w:numPr>
              <w:spacing w:before="240" w:after="120"/>
              <w:rPr>
                <w:szCs w:val="22"/>
                <w:lang w:val="en-US"/>
              </w:rPr>
            </w:pPr>
            <w:r w:rsidRPr="00112BB7">
              <w:rPr>
                <w:b/>
                <w:bCs/>
                <w:szCs w:val="22"/>
                <w:lang w:val="en-US"/>
              </w:rPr>
              <w:t xml:space="preserve">Child Cases: </w:t>
            </w:r>
            <w:r w:rsidRPr="00112BB7">
              <w:rPr>
                <w:szCs w:val="22"/>
                <w:lang w:val="en-US"/>
              </w:rPr>
              <w:t xml:space="preserve">A list of child cases related to the current case. </w:t>
            </w:r>
            <w:r>
              <w:rPr>
                <w:szCs w:val="22"/>
                <w:lang w:val="en-US"/>
              </w:rPr>
              <w:t>This functionality is now replaced by Major Case. We will learn about Major Case shortly.</w:t>
            </w:r>
          </w:p>
          <w:p w14:paraId="5E84E704" w14:textId="77777777" w:rsidR="004F2A1A" w:rsidRPr="00112BB7" w:rsidRDefault="004F2A1A" w:rsidP="004835FF">
            <w:pPr>
              <w:numPr>
                <w:ilvl w:val="0"/>
                <w:numId w:val="13"/>
              </w:numPr>
              <w:spacing w:before="240" w:after="120"/>
              <w:rPr>
                <w:szCs w:val="22"/>
                <w:lang w:val="en-US"/>
              </w:rPr>
            </w:pPr>
            <w:r w:rsidRPr="00112BB7">
              <w:rPr>
                <w:b/>
                <w:bCs/>
                <w:szCs w:val="22"/>
                <w:lang w:val="en-US"/>
              </w:rPr>
              <w:t xml:space="preserve">Attached Knowledge: </w:t>
            </w:r>
            <w:r w:rsidRPr="00112BB7">
              <w:rPr>
                <w:szCs w:val="22"/>
                <w:lang w:val="en-US"/>
              </w:rPr>
              <w:t xml:space="preserve">A list of </w:t>
            </w:r>
            <w:r>
              <w:rPr>
                <w:szCs w:val="22"/>
                <w:lang w:val="en-US"/>
              </w:rPr>
              <w:t xml:space="preserve">any knowledge articles agents have </w:t>
            </w:r>
            <w:r w:rsidRPr="00112BB7">
              <w:rPr>
                <w:szCs w:val="22"/>
                <w:lang w:val="en-US"/>
              </w:rPr>
              <w:t xml:space="preserve">attached as relevant to the case investigation </w:t>
            </w:r>
          </w:p>
          <w:p w14:paraId="2B9F6C4E" w14:textId="77777777" w:rsidR="004F2A1A" w:rsidRPr="00112BB7" w:rsidRDefault="004F2A1A" w:rsidP="004835FF">
            <w:pPr>
              <w:numPr>
                <w:ilvl w:val="0"/>
                <w:numId w:val="13"/>
              </w:numPr>
              <w:spacing w:before="240" w:after="120"/>
              <w:rPr>
                <w:szCs w:val="22"/>
                <w:lang w:val="en-US"/>
              </w:rPr>
            </w:pPr>
            <w:r w:rsidRPr="00112BB7">
              <w:rPr>
                <w:b/>
                <w:bCs/>
                <w:szCs w:val="22"/>
                <w:lang w:val="en-US"/>
              </w:rPr>
              <w:t xml:space="preserve">Task Assessments: </w:t>
            </w:r>
            <w:r>
              <w:rPr>
                <w:szCs w:val="22"/>
                <w:lang w:val="en-US"/>
              </w:rPr>
              <w:t>This option was previously used for cases escalated to some groups. It is no longer used, but you may find it filled-in for older cases.</w:t>
            </w:r>
          </w:p>
          <w:p w14:paraId="1E0ABCBD" w14:textId="77777777" w:rsidR="004F2A1A" w:rsidRDefault="004F2A1A" w:rsidP="004835FF">
            <w:pPr>
              <w:numPr>
                <w:ilvl w:val="0"/>
                <w:numId w:val="13"/>
              </w:numPr>
              <w:spacing w:before="240" w:after="120"/>
              <w:rPr>
                <w:szCs w:val="22"/>
                <w:lang w:val="en-US"/>
              </w:rPr>
            </w:pPr>
            <w:r w:rsidRPr="00112BB7">
              <w:rPr>
                <w:b/>
                <w:bCs/>
                <w:szCs w:val="22"/>
                <w:lang w:val="en-US"/>
              </w:rPr>
              <w:t xml:space="preserve">Metrics: </w:t>
            </w:r>
            <w:r w:rsidRPr="00112BB7">
              <w:rPr>
                <w:szCs w:val="22"/>
                <w:lang w:val="en-US"/>
              </w:rPr>
              <w:t>A list of time cards documenting time worked on this case. It is used mainly for reporting.</w:t>
            </w:r>
          </w:p>
          <w:p w14:paraId="1CF74E51" w14:textId="77777777" w:rsidR="004F2A1A" w:rsidRDefault="004F2A1A" w:rsidP="004835FF">
            <w:pPr>
              <w:numPr>
                <w:ilvl w:val="0"/>
                <w:numId w:val="13"/>
              </w:numPr>
              <w:spacing w:before="240" w:after="120"/>
              <w:rPr>
                <w:szCs w:val="22"/>
                <w:lang w:val="en-US"/>
              </w:rPr>
            </w:pPr>
            <w:r>
              <w:rPr>
                <w:b/>
                <w:bCs/>
                <w:szCs w:val="22"/>
                <w:lang w:val="en-US"/>
              </w:rPr>
              <w:t>Interactions:</w:t>
            </w:r>
            <w:r>
              <w:rPr>
                <w:szCs w:val="22"/>
                <w:lang w:val="en-US"/>
              </w:rPr>
              <w:t xml:space="preserve"> A list of interactions linked to the case.</w:t>
            </w:r>
          </w:p>
          <w:p w14:paraId="568440FB" w14:textId="77777777" w:rsidR="004F2A1A" w:rsidRPr="00112BB7" w:rsidRDefault="004F2A1A" w:rsidP="004835FF">
            <w:pPr>
              <w:numPr>
                <w:ilvl w:val="0"/>
                <w:numId w:val="13"/>
              </w:numPr>
              <w:spacing w:before="240" w:after="120"/>
              <w:rPr>
                <w:szCs w:val="22"/>
                <w:lang w:val="en-US"/>
              </w:rPr>
            </w:pPr>
            <w:r>
              <w:rPr>
                <w:b/>
                <w:bCs/>
                <w:szCs w:val="22"/>
                <w:lang w:val="en-US"/>
              </w:rPr>
              <w:t>ScreenMeet Sessions:</w:t>
            </w:r>
            <w:r>
              <w:rPr>
                <w:szCs w:val="22"/>
                <w:lang w:val="en-US"/>
              </w:rPr>
              <w:t xml:space="preserve"> The Help Desk uses ScreenMeet to view the customer’s screen, to assist with troubleshooting. ScreenMeet sessions for a case appear on this tab.</w:t>
            </w:r>
          </w:p>
        </w:tc>
      </w:tr>
    </w:tbl>
    <w:p w14:paraId="4DD233F1" w14:textId="77777777" w:rsidR="004F2A1A" w:rsidRDefault="004F2A1A">
      <w:pPr>
        <w:widowControl/>
        <w:spacing w:after="160" w:line="259" w:lineRule="auto"/>
        <w:rPr>
          <w:rFonts w:ascii="Arial" w:hAnsi="Arial" w:cs="Arial"/>
          <w:b/>
          <w:sz w:val="24"/>
          <w:szCs w:val="24"/>
        </w:rPr>
      </w:pPr>
    </w:p>
    <w:p w14:paraId="141F8A75" w14:textId="77777777" w:rsidR="004F2A1A" w:rsidRDefault="004F2A1A" w:rsidP="002729D4">
      <w:pPr>
        <w:pStyle w:val="11ptNormal"/>
        <w:rPr>
          <w:lang w:val="en-US"/>
        </w:rPr>
      </w:pPr>
      <w:r>
        <w:rPr>
          <w:lang w:val="en-US"/>
        </w:rPr>
        <w:t>We will take a closer look at the Task and Child Cases options next.</w:t>
      </w:r>
    </w:p>
    <w:p w14:paraId="190F5F2E" w14:textId="77777777" w:rsidR="004F2A1A" w:rsidRDefault="004F2A1A" w:rsidP="000449AB">
      <w:pPr>
        <w:pStyle w:val="Heading2"/>
      </w:pPr>
      <w:bookmarkStart w:id="132" w:name="_Toc106170259"/>
      <w:r w:rsidRPr="00692568">
        <w:t>Tasks – DEMO</w:t>
      </w:r>
      <w:bookmarkEnd w:id="129"/>
      <w:bookmarkEnd w:id="132"/>
    </w:p>
    <w:p w14:paraId="7DC335C8" w14:textId="77777777" w:rsidR="004F2A1A" w:rsidRPr="00404B4C" w:rsidRDefault="004F2A1A" w:rsidP="00404B4C">
      <w:pPr>
        <w:rPr>
          <w:b/>
          <w:bCs/>
        </w:rPr>
      </w:pPr>
      <w:r w:rsidRPr="00404B4C">
        <w:rPr>
          <w:b/>
          <w:bCs/>
        </w:rPr>
        <w:t>Instructor: it might be necessary to demo on prod, so the email will actually send.</w:t>
      </w:r>
    </w:p>
    <w:p w14:paraId="44F34433" w14:textId="77777777" w:rsidR="004F2A1A" w:rsidRDefault="004F2A1A" w:rsidP="00F32763">
      <w:r>
        <w:t xml:space="preserve">As noted previously, the attachment and email options that appear in the case workspace are both visible to customers. </w:t>
      </w:r>
    </w:p>
    <w:p w14:paraId="438C2CD2" w14:textId="77777777" w:rsidR="004F2A1A" w:rsidRDefault="004F2A1A" w:rsidP="00F32763">
      <w:r w:rsidRPr="008F69D4">
        <w:t>For attachments and emails that cannot be seen by customers, we need to use Tasks.</w:t>
      </w:r>
    </w:p>
    <w:p w14:paraId="73A05B63" w14:textId="77777777" w:rsidR="004F2A1A" w:rsidRPr="008F69D4" w:rsidRDefault="004F2A1A" w:rsidP="00F32763">
      <w:r>
        <w:t>Let’s begin by creating and saving a new case.</w:t>
      </w:r>
    </w:p>
    <w:p w14:paraId="69DEE2C4" w14:textId="77777777" w:rsidR="004F2A1A" w:rsidRPr="00B40E58" w:rsidRDefault="004F2A1A" w:rsidP="004835FF">
      <w:pPr>
        <w:pStyle w:val="ListParagraph"/>
        <w:numPr>
          <w:ilvl w:val="0"/>
          <w:numId w:val="30"/>
        </w:numPr>
        <w:spacing w:before="240" w:after="0"/>
      </w:pPr>
      <w:r w:rsidRPr="00B40E58">
        <w:t xml:space="preserve">Create an interaction. </w:t>
      </w:r>
    </w:p>
    <w:p w14:paraId="26AE7882" w14:textId="77777777" w:rsidR="004F2A1A" w:rsidRPr="00B40E58" w:rsidRDefault="004F2A1A" w:rsidP="004835FF">
      <w:pPr>
        <w:pStyle w:val="ListParagraph"/>
        <w:numPr>
          <w:ilvl w:val="0"/>
          <w:numId w:val="30"/>
        </w:numPr>
        <w:spacing w:before="240" w:after="0"/>
      </w:pPr>
      <w:r w:rsidRPr="00B40E58">
        <w:t xml:space="preserve">Create a new case. </w:t>
      </w:r>
    </w:p>
    <w:p w14:paraId="0E51DE02" w14:textId="77777777" w:rsidR="004F2A1A" w:rsidRPr="00B40E58" w:rsidRDefault="004F2A1A" w:rsidP="004835FF">
      <w:pPr>
        <w:pStyle w:val="ListParagraph"/>
        <w:numPr>
          <w:ilvl w:val="0"/>
          <w:numId w:val="30"/>
        </w:numPr>
        <w:spacing w:before="240" w:after="0"/>
      </w:pPr>
      <w:r w:rsidRPr="00B40E58">
        <w:t>Apply one or more templates to fill-in required fields.</w:t>
      </w:r>
    </w:p>
    <w:p w14:paraId="75BEB0D7" w14:textId="77777777" w:rsidR="004F2A1A" w:rsidRPr="008F69D4" w:rsidRDefault="004F2A1A" w:rsidP="004835FF">
      <w:pPr>
        <w:pStyle w:val="ListParagraph"/>
        <w:numPr>
          <w:ilvl w:val="0"/>
          <w:numId w:val="30"/>
        </w:numPr>
        <w:spacing w:before="240" w:after="0"/>
      </w:pPr>
      <w:r w:rsidRPr="00B40E58">
        <w:t>Save the case.</w:t>
      </w:r>
    </w:p>
    <w:p w14:paraId="2F931833" w14:textId="77777777" w:rsidR="004F2A1A" w:rsidRPr="008F69D4" w:rsidRDefault="004F2A1A" w:rsidP="008F69D4"/>
    <w:tbl>
      <w:tblPr>
        <w:tblStyle w:val="TableGrid11"/>
        <w:tblW w:w="0" w:type="auto"/>
        <w:tblLook w:val="04A0" w:firstRow="1" w:lastRow="0" w:firstColumn="1" w:lastColumn="0" w:noHBand="0" w:noVBand="1"/>
      </w:tblPr>
      <w:tblGrid>
        <w:gridCol w:w="5436"/>
        <w:gridCol w:w="4987"/>
      </w:tblGrid>
      <w:tr w:rsidR="004F2A1A" w:rsidRPr="00B40E58" w14:paraId="34FB1FDC" w14:textId="77777777" w:rsidTr="00316B7F">
        <w:trPr>
          <w:cantSplit/>
        </w:trPr>
        <w:tc>
          <w:tcPr>
            <w:tcW w:w="0" w:type="auto"/>
          </w:tcPr>
          <w:p w14:paraId="39142C2D" w14:textId="77777777" w:rsidR="004F2A1A" w:rsidRPr="00B40E58" w:rsidRDefault="004F2A1A" w:rsidP="00316B7F">
            <w:pPr>
              <w:rPr>
                <w:noProof/>
                <w:szCs w:val="22"/>
                <w:lang w:val="en-US" w:eastAsia="en-US"/>
              </w:rPr>
            </w:pPr>
            <w:r w:rsidRPr="00B40E58">
              <w:rPr>
                <w:noProof/>
              </w:rPr>
              <w:lastRenderedPageBreak/>
              <w:drawing>
                <wp:inline distT="0" distB="0" distL="0" distR="0" wp14:anchorId="30C730B9" wp14:editId="64A4F0E9">
                  <wp:extent cx="371429" cy="1314286"/>
                  <wp:effectExtent l="0" t="0" r="0" b="63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71429" cy="1314286"/>
                          </a:xfrm>
                          <a:prstGeom prst="rect">
                            <a:avLst/>
                          </a:prstGeom>
                        </pic:spPr>
                      </pic:pic>
                    </a:graphicData>
                  </a:graphic>
                </wp:inline>
              </w:drawing>
            </w:r>
          </w:p>
        </w:tc>
        <w:tc>
          <w:tcPr>
            <w:tcW w:w="0" w:type="auto"/>
          </w:tcPr>
          <w:p w14:paraId="55EF9768" w14:textId="77777777" w:rsidR="004F2A1A" w:rsidRPr="00B40E58" w:rsidRDefault="004F2A1A" w:rsidP="00316B7F">
            <w:pPr>
              <w:rPr>
                <w:szCs w:val="22"/>
              </w:rPr>
            </w:pPr>
            <w:r w:rsidRPr="00B40E58">
              <w:rPr>
                <w:szCs w:val="22"/>
              </w:rPr>
              <w:t xml:space="preserve">You may recall that if we add an attachment from the paperclip in the right toolbar for a case, the attachment will be visible to the customer. </w:t>
            </w:r>
          </w:p>
          <w:p w14:paraId="6390618C" w14:textId="77777777" w:rsidR="004F2A1A" w:rsidRPr="00B40E58" w:rsidRDefault="004F2A1A" w:rsidP="00316B7F">
            <w:pPr>
              <w:rPr>
                <w:szCs w:val="22"/>
              </w:rPr>
            </w:pPr>
            <w:r w:rsidRPr="00B40E58">
              <w:rPr>
                <w:szCs w:val="22"/>
              </w:rPr>
              <w:t xml:space="preserve">If we want to add an attachment that only the help desk can see, we </w:t>
            </w:r>
            <w:r w:rsidRPr="00B40E58">
              <w:rPr>
                <w:b/>
                <w:bCs/>
                <w:szCs w:val="22"/>
              </w:rPr>
              <w:t>cannot</w:t>
            </w:r>
            <w:r w:rsidRPr="00B40E58">
              <w:rPr>
                <w:szCs w:val="22"/>
              </w:rPr>
              <w:t xml:space="preserve"> add it here.</w:t>
            </w:r>
          </w:p>
        </w:tc>
      </w:tr>
      <w:tr w:rsidR="004F2A1A" w:rsidRPr="00B40E58" w14:paraId="220BC794" w14:textId="77777777" w:rsidTr="00316B7F">
        <w:trPr>
          <w:cantSplit/>
        </w:trPr>
        <w:tc>
          <w:tcPr>
            <w:tcW w:w="0" w:type="auto"/>
          </w:tcPr>
          <w:p w14:paraId="21021942" w14:textId="77777777" w:rsidR="004F2A1A" w:rsidRPr="00B40E58" w:rsidRDefault="004F2A1A" w:rsidP="00316B7F">
            <w:pPr>
              <w:rPr>
                <w:noProof/>
                <w:szCs w:val="22"/>
                <w:lang w:val="en-US" w:eastAsia="en-US"/>
              </w:rPr>
            </w:pPr>
            <w:r w:rsidRPr="00B40E58">
              <w:rPr>
                <w:noProof/>
              </w:rPr>
              <w:drawing>
                <wp:inline distT="0" distB="0" distL="0" distR="0" wp14:anchorId="26BB1454" wp14:editId="7207B3C1">
                  <wp:extent cx="1409524" cy="685714"/>
                  <wp:effectExtent l="0" t="0" r="635"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409524" cy="685714"/>
                          </a:xfrm>
                          <a:prstGeom prst="rect">
                            <a:avLst/>
                          </a:prstGeom>
                        </pic:spPr>
                      </pic:pic>
                    </a:graphicData>
                  </a:graphic>
                </wp:inline>
              </w:drawing>
            </w:r>
          </w:p>
        </w:tc>
        <w:tc>
          <w:tcPr>
            <w:tcW w:w="0" w:type="auto"/>
          </w:tcPr>
          <w:p w14:paraId="688FC6C0" w14:textId="77777777" w:rsidR="004F2A1A" w:rsidRPr="00B40E58" w:rsidRDefault="004F2A1A" w:rsidP="00316B7F">
            <w:pPr>
              <w:rPr>
                <w:szCs w:val="22"/>
              </w:rPr>
            </w:pPr>
            <w:r w:rsidRPr="00B40E58">
              <w:rPr>
                <w:szCs w:val="22"/>
              </w:rPr>
              <w:t xml:space="preserve">Likewise, if we send an email from the Compose Email option under the 3 dots menu in the case ribbon, the customer will be able to see replies to the email. </w:t>
            </w:r>
          </w:p>
          <w:p w14:paraId="6EC8A26B" w14:textId="77777777" w:rsidR="004F2A1A" w:rsidRPr="00B40E58" w:rsidRDefault="004F2A1A" w:rsidP="00316B7F">
            <w:pPr>
              <w:rPr>
                <w:szCs w:val="22"/>
              </w:rPr>
            </w:pPr>
            <w:r w:rsidRPr="00B40E58">
              <w:rPr>
                <w:szCs w:val="22"/>
              </w:rPr>
              <w:t xml:space="preserve">If we want to send an email for this case that the customer </w:t>
            </w:r>
            <w:r w:rsidRPr="00B40E58">
              <w:rPr>
                <w:b/>
                <w:bCs/>
                <w:szCs w:val="22"/>
              </w:rPr>
              <w:t>can’t</w:t>
            </w:r>
            <w:r w:rsidRPr="00B40E58">
              <w:rPr>
                <w:szCs w:val="22"/>
              </w:rPr>
              <w:t xml:space="preserve"> see, such as an email to an airline, we </w:t>
            </w:r>
            <w:r w:rsidRPr="00B40E58">
              <w:rPr>
                <w:b/>
                <w:bCs/>
                <w:szCs w:val="22"/>
              </w:rPr>
              <w:t>cannot</w:t>
            </w:r>
            <w:r w:rsidRPr="00B40E58">
              <w:rPr>
                <w:szCs w:val="22"/>
              </w:rPr>
              <w:t xml:space="preserve"> do that from this email option.</w:t>
            </w:r>
          </w:p>
        </w:tc>
      </w:tr>
      <w:tr w:rsidR="004F2A1A" w:rsidRPr="00B40E58" w14:paraId="7C6F36ED" w14:textId="77777777" w:rsidTr="00316B7F">
        <w:trPr>
          <w:cantSplit/>
        </w:trPr>
        <w:tc>
          <w:tcPr>
            <w:tcW w:w="0" w:type="auto"/>
          </w:tcPr>
          <w:p w14:paraId="38F4310A" w14:textId="77777777" w:rsidR="004F2A1A" w:rsidRPr="00B40E58" w:rsidRDefault="004F2A1A" w:rsidP="00316B7F">
            <w:pPr>
              <w:rPr>
                <w:noProof/>
                <w:szCs w:val="22"/>
                <w:lang w:val="en-US" w:eastAsia="en-US"/>
              </w:rPr>
            </w:pPr>
            <w:r w:rsidRPr="00B40E58">
              <w:rPr>
                <w:noProof/>
              </w:rPr>
              <w:drawing>
                <wp:inline distT="0" distB="0" distL="0" distR="0" wp14:anchorId="2C87D9C4" wp14:editId="72BA0858">
                  <wp:extent cx="1657143" cy="352381"/>
                  <wp:effectExtent l="0" t="0" r="63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57143" cy="352381"/>
                          </a:xfrm>
                          <a:prstGeom prst="rect">
                            <a:avLst/>
                          </a:prstGeom>
                        </pic:spPr>
                      </pic:pic>
                    </a:graphicData>
                  </a:graphic>
                </wp:inline>
              </w:drawing>
            </w:r>
          </w:p>
        </w:tc>
        <w:tc>
          <w:tcPr>
            <w:tcW w:w="0" w:type="auto"/>
          </w:tcPr>
          <w:p w14:paraId="0B0A0FEC" w14:textId="77777777" w:rsidR="004F2A1A" w:rsidRPr="00B40E58" w:rsidRDefault="004F2A1A" w:rsidP="00316B7F">
            <w:pPr>
              <w:rPr>
                <w:szCs w:val="22"/>
              </w:rPr>
            </w:pPr>
            <w:r w:rsidRPr="00B40E58">
              <w:rPr>
                <w:szCs w:val="22"/>
              </w:rPr>
              <w:t xml:space="preserve">The place that we can add a private attachment to a case or send an email that the customer can’t see is from a </w:t>
            </w:r>
            <w:r w:rsidRPr="00B40E58">
              <w:rPr>
                <w:b/>
                <w:bCs/>
                <w:szCs w:val="22"/>
              </w:rPr>
              <w:t>Task</w:t>
            </w:r>
            <w:r w:rsidRPr="00B40E58">
              <w:rPr>
                <w:szCs w:val="22"/>
              </w:rPr>
              <w:t>.</w:t>
            </w:r>
          </w:p>
          <w:p w14:paraId="1C11888F" w14:textId="77777777" w:rsidR="004F2A1A" w:rsidRPr="00B40E58" w:rsidRDefault="004F2A1A" w:rsidP="00316B7F">
            <w:pPr>
              <w:rPr>
                <w:b/>
                <w:bCs/>
                <w:szCs w:val="22"/>
              </w:rPr>
            </w:pPr>
            <w:r w:rsidRPr="00B40E58">
              <w:rPr>
                <w:szCs w:val="22"/>
              </w:rPr>
              <w:t>Select</w:t>
            </w:r>
            <w:r w:rsidRPr="00B40E58">
              <w:rPr>
                <w:b/>
                <w:bCs/>
                <w:szCs w:val="22"/>
              </w:rPr>
              <w:t xml:space="preserve"> </w:t>
            </w:r>
            <w:r w:rsidRPr="00B40E58">
              <w:rPr>
                <w:szCs w:val="22"/>
              </w:rPr>
              <w:t>the</w:t>
            </w:r>
            <w:r w:rsidRPr="00B40E58">
              <w:rPr>
                <w:b/>
                <w:bCs/>
                <w:szCs w:val="22"/>
              </w:rPr>
              <w:t xml:space="preserve"> Tasks </w:t>
            </w:r>
            <w:r w:rsidRPr="00B40E58">
              <w:rPr>
                <w:szCs w:val="22"/>
              </w:rPr>
              <w:t>tab</w:t>
            </w:r>
            <w:r w:rsidRPr="00B40E58">
              <w:rPr>
                <w:b/>
                <w:bCs/>
                <w:szCs w:val="22"/>
              </w:rPr>
              <w:t>.</w:t>
            </w:r>
          </w:p>
          <w:p w14:paraId="67B095C9" w14:textId="77777777" w:rsidR="004F2A1A" w:rsidRPr="00B40E58" w:rsidRDefault="004F2A1A" w:rsidP="00316B7F">
            <w:pPr>
              <w:rPr>
                <w:szCs w:val="22"/>
              </w:rPr>
            </w:pPr>
            <w:r w:rsidRPr="00B40E58">
              <w:rPr>
                <w:szCs w:val="22"/>
              </w:rPr>
              <w:t xml:space="preserve">Once we have saved a case, Tasks are available on the </w:t>
            </w:r>
            <w:r w:rsidRPr="00B40E58">
              <w:rPr>
                <w:b/>
                <w:bCs/>
                <w:szCs w:val="22"/>
              </w:rPr>
              <w:t>Tasks</w:t>
            </w:r>
            <w:r w:rsidRPr="00B40E58">
              <w:rPr>
                <w:szCs w:val="22"/>
              </w:rPr>
              <w:t xml:space="preserve"> tab.</w:t>
            </w:r>
          </w:p>
        </w:tc>
      </w:tr>
      <w:tr w:rsidR="004F2A1A" w:rsidRPr="00B40E58" w14:paraId="308FEB50" w14:textId="77777777" w:rsidTr="00316B7F">
        <w:trPr>
          <w:cantSplit/>
        </w:trPr>
        <w:tc>
          <w:tcPr>
            <w:tcW w:w="0" w:type="auto"/>
          </w:tcPr>
          <w:p w14:paraId="519B2C6A" w14:textId="77777777" w:rsidR="004F2A1A" w:rsidRPr="00B40E58" w:rsidRDefault="004F2A1A" w:rsidP="00316B7F">
            <w:pPr>
              <w:rPr>
                <w:noProof/>
                <w:szCs w:val="22"/>
                <w:lang w:val="en-US" w:eastAsia="en-US"/>
              </w:rPr>
            </w:pPr>
            <w:r w:rsidRPr="00B40E58">
              <w:rPr>
                <w:noProof/>
              </w:rPr>
              <w:drawing>
                <wp:inline distT="0" distB="0" distL="0" distR="0" wp14:anchorId="65DF177F" wp14:editId="3A9542F8">
                  <wp:extent cx="3314286" cy="790476"/>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314286" cy="790476"/>
                          </a:xfrm>
                          <a:prstGeom prst="rect">
                            <a:avLst/>
                          </a:prstGeom>
                        </pic:spPr>
                      </pic:pic>
                    </a:graphicData>
                  </a:graphic>
                </wp:inline>
              </w:drawing>
            </w:r>
          </w:p>
        </w:tc>
        <w:tc>
          <w:tcPr>
            <w:tcW w:w="0" w:type="auto"/>
          </w:tcPr>
          <w:p w14:paraId="4903C456" w14:textId="77777777" w:rsidR="004F2A1A" w:rsidRPr="00B40E58" w:rsidRDefault="004F2A1A" w:rsidP="00316B7F">
            <w:pPr>
              <w:rPr>
                <w:szCs w:val="22"/>
              </w:rPr>
            </w:pPr>
            <w:r w:rsidRPr="00B40E58">
              <w:rPr>
                <w:szCs w:val="22"/>
              </w:rPr>
              <w:t xml:space="preserve">To create a new task, select </w:t>
            </w:r>
            <w:r w:rsidRPr="00B40E58">
              <w:rPr>
                <w:b/>
                <w:bCs/>
                <w:szCs w:val="22"/>
              </w:rPr>
              <w:t>New.</w:t>
            </w:r>
          </w:p>
        </w:tc>
      </w:tr>
      <w:tr w:rsidR="004F2A1A" w:rsidRPr="00B40E58" w14:paraId="717A3FFA" w14:textId="77777777" w:rsidTr="00316B7F">
        <w:trPr>
          <w:cantSplit/>
        </w:trPr>
        <w:tc>
          <w:tcPr>
            <w:tcW w:w="0" w:type="auto"/>
          </w:tcPr>
          <w:p w14:paraId="1C432E43" w14:textId="77777777" w:rsidR="004F2A1A" w:rsidRPr="00B40E58" w:rsidRDefault="004F2A1A" w:rsidP="00316B7F">
            <w:pPr>
              <w:rPr>
                <w:noProof/>
                <w:szCs w:val="22"/>
                <w:lang w:val="en-US" w:eastAsia="en-US"/>
              </w:rPr>
            </w:pPr>
            <w:r w:rsidRPr="00B40E58">
              <w:rPr>
                <w:noProof/>
              </w:rPr>
              <w:drawing>
                <wp:inline distT="0" distB="0" distL="0" distR="0" wp14:anchorId="0B370A26" wp14:editId="598D166A">
                  <wp:extent cx="2076190" cy="914286"/>
                  <wp:effectExtent l="0" t="0" r="635"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76190" cy="914286"/>
                          </a:xfrm>
                          <a:prstGeom prst="rect">
                            <a:avLst/>
                          </a:prstGeom>
                        </pic:spPr>
                      </pic:pic>
                    </a:graphicData>
                  </a:graphic>
                </wp:inline>
              </w:drawing>
            </w:r>
          </w:p>
          <w:p w14:paraId="58527DC8" w14:textId="77777777" w:rsidR="004F2A1A" w:rsidRPr="00B40E58" w:rsidRDefault="004F2A1A" w:rsidP="00316B7F">
            <w:pPr>
              <w:rPr>
                <w:noProof/>
                <w:szCs w:val="22"/>
                <w:lang w:val="en-US" w:eastAsia="en-US"/>
              </w:rPr>
            </w:pPr>
          </w:p>
          <w:p w14:paraId="6FB03965" w14:textId="77777777" w:rsidR="004F2A1A" w:rsidRPr="00B40E58" w:rsidRDefault="004F2A1A" w:rsidP="00316B7F">
            <w:pPr>
              <w:rPr>
                <w:noProof/>
                <w:szCs w:val="22"/>
                <w:lang w:val="en-US" w:eastAsia="en-US"/>
              </w:rPr>
            </w:pPr>
            <w:r w:rsidRPr="00B40E58">
              <w:rPr>
                <w:noProof/>
              </w:rPr>
              <w:drawing>
                <wp:inline distT="0" distB="0" distL="0" distR="0" wp14:anchorId="14A1CCB5" wp14:editId="1E36FA52">
                  <wp:extent cx="371429" cy="742857"/>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1429" cy="742857"/>
                          </a:xfrm>
                          <a:prstGeom prst="rect">
                            <a:avLst/>
                          </a:prstGeom>
                        </pic:spPr>
                      </pic:pic>
                    </a:graphicData>
                  </a:graphic>
                </wp:inline>
              </w:drawing>
            </w:r>
          </w:p>
        </w:tc>
        <w:tc>
          <w:tcPr>
            <w:tcW w:w="0" w:type="auto"/>
          </w:tcPr>
          <w:p w14:paraId="5696CC6E" w14:textId="77777777" w:rsidR="004F2A1A" w:rsidRPr="00B40E58" w:rsidRDefault="004F2A1A" w:rsidP="00316B7F">
            <w:pPr>
              <w:rPr>
                <w:szCs w:val="22"/>
              </w:rPr>
            </w:pPr>
            <w:r w:rsidRPr="00B40E58">
              <w:rPr>
                <w:szCs w:val="22"/>
              </w:rPr>
              <w:t>The Task workspace opens. Notice we have a paperclip in the right toolbar.</w:t>
            </w:r>
          </w:p>
          <w:p w14:paraId="722D71CC" w14:textId="77777777" w:rsidR="004F2A1A" w:rsidRPr="00B40E58" w:rsidRDefault="004F2A1A" w:rsidP="00316B7F">
            <w:pPr>
              <w:rPr>
                <w:szCs w:val="22"/>
              </w:rPr>
            </w:pPr>
            <w:r w:rsidRPr="00B40E58">
              <w:rPr>
                <w:szCs w:val="22"/>
              </w:rPr>
              <w:t xml:space="preserve">Attachments you add here are </w:t>
            </w:r>
            <w:r w:rsidRPr="00B40E58">
              <w:rPr>
                <w:b/>
                <w:bCs/>
                <w:szCs w:val="22"/>
                <w:u w:val="single"/>
              </w:rPr>
              <w:t>not</w:t>
            </w:r>
            <w:r w:rsidRPr="00B40E58">
              <w:rPr>
                <w:szCs w:val="22"/>
              </w:rPr>
              <w:t xml:space="preserve"> visible to the customer. Only the help desk can see attachments that are added in a task.</w:t>
            </w:r>
          </w:p>
          <w:p w14:paraId="54739725" w14:textId="77777777" w:rsidR="004F2A1A" w:rsidRPr="00B40E58" w:rsidRDefault="004F2A1A" w:rsidP="00316B7F">
            <w:pPr>
              <w:rPr>
                <w:szCs w:val="22"/>
              </w:rPr>
            </w:pPr>
            <w:r w:rsidRPr="00B40E58">
              <w:rPr>
                <w:szCs w:val="22"/>
              </w:rPr>
              <w:t>If you need to add an attachment that only the help desk can see, it should be added in the Task.</w:t>
            </w:r>
          </w:p>
        </w:tc>
      </w:tr>
    </w:tbl>
    <w:p w14:paraId="79F55C58" w14:textId="77777777" w:rsidR="004F2A1A" w:rsidRDefault="004F2A1A" w:rsidP="00316B7F">
      <w:r>
        <w:t xml:space="preserve">The other use of Tasks is to send emails related to the case without the customer being able to see these emails. For example, you might use a Task to send emails to the sales manager for the customer’s account or to an airline or other vendor. </w:t>
      </w:r>
    </w:p>
    <w:p w14:paraId="54E485FE" w14:textId="77777777" w:rsidR="004F2A1A" w:rsidRPr="00F60DA0" w:rsidRDefault="004F2A1A" w:rsidP="006703A3">
      <w:pPr>
        <w:tabs>
          <w:tab w:val="left" w:pos="6133"/>
        </w:tabs>
      </w:pPr>
      <w:r>
        <w:t>Let’s look at how Tasks are used to send emails.</w:t>
      </w:r>
    </w:p>
    <w:tbl>
      <w:tblPr>
        <w:tblStyle w:val="TableGrid11"/>
        <w:tblW w:w="0" w:type="auto"/>
        <w:tblLook w:val="04A0" w:firstRow="1" w:lastRow="0" w:firstColumn="1" w:lastColumn="0" w:noHBand="0" w:noVBand="1"/>
      </w:tblPr>
      <w:tblGrid>
        <w:gridCol w:w="6013"/>
        <w:gridCol w:w="4410"/>
      </w:tblGrid>
      <w:tr w:rsidR="004F2A1A" w:rsidRPr="00490F39" w14:paraId="7EF45654" w14:textId="77777777" w:rsidTr="00316B7F">
        <w:trPr>
          <w:cantSplit/>
        </w:trPr>
        <w:tc>
          <w:tcPr>
            <w:tcW w:w="0" w:type="auto"/>
          </w:tcPr>
          <w:p w14:paraId="5DF53C03" w14:textId="77777777" w:rsidR="004F2A1A" w:rsidRPr="00490F39" w:rsidRDefault="004F2A1A" w:rsidP="00316B7F">
            <w:pPr>
              <w:rPr>
                <w:noProof/>
                <w:szCs w:val="22"/>
              </w:rPr>
            </w:pPr>
            <w:r w:rsidRPr="00490F39">
              <w:rPr>
                <w:noProof/>
              </w:rPr>
              <w:lastRenderedPageBreak/>
              <w:drawing>
                <wp:inline distT="0" distB="0" distL="0" distR="0" wp14:anchorId="3E2DE8F7" wp14:editId="024F2905">
                  <wp:extent cx="914286" cy="971429"/>
                  <wp:effectExtent l="0" t="0" r="635"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14286" cy="971429"/>
                          </a:xfrm>
                          <a:prstGeom prst="rect">
                            <a:avLst/>
                          </a:prstGeom>
                        </pic:spPr>
                      </pic:pic>
                    </a:graphicData>
                  </a:graphic>
                </wp:inline>
              </w:drawing>
            </w:r>
          </w:p>
        </w:tc>
        <w:tc>
          <w:tcPr>
            <w:tcW w:w="0" w:type="auto"/>
          </w:tcPr>
          <w:p w14:paraId="240C17A8" w14:textId="77777777" w:rsidR="004F2A1A" w:rsidRPr="00B40E58" w:rsidRDefault="004F2A1A" w:rsidP="00F60DA0">
            <w:pPr>
              <w:rPr>
                <w:szCs w:val="22"/>
              </w:rPr>
            </w:pPr>
            <w:r w:rsidRPr="00B40E58">
              <w:rPr>
                <w:szCs w:val="22"/>
              </w:rPr>
              <w:t>To enable the email option, we need to save the task.</w:t>
            </w:r>
          </w:p>
        </w:tc>
      </w:tr>
      <w:tr w:rsidR="004F2A1A" w:rsidRPr="00490F39" w14:paraId="2FDA3FE1" w14:textId="77777777" w:rsidTr="00316B7F">
        <w:trPr>
          <w:cantSplit/>
        </w:trPr>
        <w:tc>
          <w:tcPr>
            <w:tcW w:w="0" w:type="auto"/>
          </w:tcPr>
          <w:p w14:paraId="7EA0CD99" w14:textId="77777777" w:rsidR="004F2A1A" w:rsidRPr="00490F39" w:rsidRDefault="004F2A1A" w:rsidP="00316B7F">
            <w:pPr>
              <w:rPr>
                <w:noProof/>
                <w:szCs w:val="22"/>
              </w:rPr>
            </w:pPr>
            <w:r w:rsidRPr="00490F39">
              <w:rPr>
                <w:noProof/>
              </w:rPr>
              <w:drawing>
                <wp:inline distT="0" distB="0" distL="0" distR="0" wp14:anchorId="31E55DC3" wp14:editId="474ADD7B">
                  <wp:extent cx="1085714" cy="800000"/>
                  <wp:effectExtent l="0" t="0" r="63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085714" cy="800000"/>
                          </a:xfrm>
                          <a:prstGeom prst="rect">
                            <a:avLst/>
                          </a:prstGeom>
                        </pic:spPr>
                      </pic:pic>
                    </a:graphicData>
                  </a:graphic>
                </wp:inline>
              </w:drawing>
            </w:r>
          </w:p>
        </w:tc>
        <w:tc>
          <w:tcPr>
            <w:tcW w:w="0" w:type="auto"/>
          </w:tcPr>
          <w:p w14:paraId="79FC54CC" w14:textId="77777777" w:rsidR="004F2A1A" w:rsidRPr="00B40E58" w:rsidRDefault="004F2A1A" w:rsidP="00F60DA0">
            <w:pPr>
              <w:rPr>
                <w:szCs w:val="22"/>
              </w:rPr>
            </w:pPr>
            <w:r w:rsidRPr="00B40E58">
              <w:rPr>
                <w:szCs w:val="22"/>
              </w:rPr>
              <w:t>Once the task is saved, a 3-dots menu appears in the top right-hand corner of the task.</w:t>
            </w:r>
          </w:p>
          <w:p w14:paraId="604E1DCE" w14:textId="77777777" w:rsidR="004F2A1A" w:rsidRPr="00B40E58" w:rsidRDefault="004F2A1A" w:rsidP="00F60DA0">
            <w:pPr>
              <w:rPr>
                <w:szCs w:val="22"/>
              </w:rPr>
            </w:pPr>
            <w:r w:rsidRPr="00B40E58">
              <w:rPr>
                <w:szCs w:val="22"/>
              </w:rPr>
              <w:t xml:space="preserve">From the 3-dots menu, select </w:t>
            </w:r>
            <w:r w:rsidRPr="00B40E58">
              <w:rPr>
                <w:b/>
                <w:bCs/>
                <w:szCs w:val="22"/>
              </w:rPr>
              <w:t>Compose Email</w:t>
            </w:r>
            <w:r w:rsidRPr="00B40E58">
              <w:rPr>
                <w:szCs w:val="22"/>
              </w:rPr>
              <w:t>.</w:t>
            </w:r>
          </w:p>
        </w:tc>
      </w:tr>
      <w:tr w:rsidR="004F2A1A" w:rsidRPr="00490F39" w14:paraId="39A58869" w14:textId="77777777" w:rsidTr="00316B7F">
        <w:trPr>
          <w:cantSplit/>
        </w:trPr>
        <w:tc>
          <w:tcPr>
            <w:tcW w:w="0" w:type="auto"/>
          </w:tcPr>
          <w:p w14:paraId="62D15E9F" w14:textId="77777777" w:rsidR="004F2A1A" w:rsidRPr="00490F39" w:rsidRDefault="004F2A1A" w:rsidP="00316B7F">
            <w:pPr>
              <w:rPr>
                <w:noProof/>
                <w:szCs w:val="22"/>
                <w:lang w:val="en-US" w:eastAsia="en-US"/>
              </w:rPr>
            </w:pPr>
            <w:r w:rsidRPr="00490F39">
              <w:rPr>
                <w:noProof/>
              </w:rPr>
              <w:drawing>
                <wp:inline distT="0" distB="0" distL="0" distR="0" wp14:anchorId="1E1F87C9" wp14:editId="3AA8E42A">
                  <wp:extent cx="3369908" cy="2059388"/>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402580" cy="2079354"/>
                          </a:xfrm>
                          <a:prstGeom prst="rect">
                            <a:avLst/>
                          </a:prstGeom>
                        </pic:spPr>
                      </pic:pic>
                    </a:graphicData>
                  </a:graphic>
                </wp:inline>
              </w:drawing>
            </w:r>
          </w:p>
        </w:tc>
        <w:tc>
          <w:tcPr>
            <w:tcW w:w="0" w:type="auto"/>
          </w:tcPr>
          <w:p w14:paraId="1527E955" w14:textId="77777777" w:rsidR="004F2A1A" w:rsidRPr="00B40E58" w:rsidRDefault="004F2A1A" w:rsidP="00F60DA0">
            <w:pPr>
              <w:rPr>
                <w:szCs w:val="22"/>
              </w:rPr>
            </w:pPr>
            <w:r w:rsidRPr="00B40E58">
              <w:rPr>
                <w:szCs w:val="22"/>
              </w:rPr>
              <w:t xml:space="preserve">A </w:t>
            </w:r>
            <w:r w:rsidRPr="00B40E58">
              <w:rPr>
                <w:b/>
                <w:bCs/>
                <w:szCs w:val="22"/>
              </w:rPr>
              <w:t>New Email Draft</w:t>
            </w:r>
            <w:r w:rsidRPr="00B40E58">
              <w:rPr>
                <w:szCs w:val="22"/>
              </w:rPr>
              <w:t xml:space="preserve"> tab opens for us to fill-in the email.</w:t>
            </w:r>
          </w:p>
          <w:p w14:paraId="372F271D" w14:textId="77777777" w:rsidR="004F2A1A" w:rsidRPr="00B40E58" w:rsidRDefault="004F2A1A" w:rsidP="00F60DA0">
            <w:pPr>
              <w:rPr>
                <w:szCs w:val="22"/>
              </w:rPr>
            </w:pPr>
            <w:r w:rsidRPr="00B40E58">
              <w:rPr>
                <w:b/>
                <w:bCs/>
                <w:szCs w:val="22"/>
              </w:rPr>
              <w:t>Cc</w:t>
            </w:r>
            <w:r w:rsidRPr="00B40E58">
              <w:rPr>
                <w:szCs w:val="22"/>
              </w:rPr>
              <w:t>: is pre-filled with the help desk agent’s email.</w:t>
            </w:r>
          </w:p>
          <w:p w14:paraId="26FC5715" w14:textId="77777777" w:rsidR="004F2A1A" w:rsidRPr="00B40E58" w:rsidRDefault="004F2A1A" w:rsidP="00F60DA0">
            <w:pPr>
              <w:rPr>
                <w:szCs w:val="22"/>
              </w:rPr>
            </w:pPr>
            <w:r w:rsidRPr="00B40E58">
              <w:rPr>
                <w:b/>
                <w:bCs/>
                <w:szCs w:val="22"/>
              </w:rPr>
              <w:t>Subject</w:t>
            </w:r>
            <w:r w:rsidRPr="00B40E58">
              <w:rPr>
                <w:szCs w:val="22"/>
              </w:rPr>
              <w:t xml:space="preserve"> is pre-filled with the subject of the task.</w:t>
            </w:r>
          </w:p>
        </w:tc>
      </w:tr>
      <w:tr w:rsidR="004F2A1A" w:rsidRPr="00490F39" w14:paraId="5C4FB8BD" w14:textId="77777777" w:rsidTr="00316B7F">
        <w:trPr>
          <w:cantSplit/>
        </w:trPr>
        <w:tc>
          <w:tcPr>
            <w:tcW w:w="0" w:type="auto"/>
          </w:tcPr>
          <w:p w14:paraId="1E6EFE6F" w14:textId="77777777" w:rsidR="004F2A1A" w:rsidRPr="00490F39" w:rsidRDefault="004F2A1A" w:rsidP="00316B7F">
            <w:pPr>
              <w:rPr>
                <w:noProof/>
                <w:szCs w:val="22"/>
              </w:rPr>
            </w:pPr>
            <w:r w:rsidRPr="00490F39">
              <w:rPr>
                <w:noProof/>
              </w:rPr>
              <w:drawing>
                <wp:inline distT="0" distB="0" distL="0" distR="0" wp14:anchorId="7C45F74C" wp14:editId="232D08DC">
                  <wp:extent cx="1200000" cy="542857"/>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200000" cy="542857"/>
                          </a:xfrm>
                          <a:prstGeom prst="rect">
                            <a:avLst/>
                          </a:prstGeom>
                        </pic:spPr>
                      </pic:pic>
                    </a:graphicData>
                  </a:graphic>
                </wp:inline>
              </w:drawing>
            </w:r>
          </w:p>
          <w:p w14:paraId="2323BD72" w14:textId="77777777" w:rsidR="004F2A1A" w:rsidRPr="00490F39" w:rsidRDefault="004F2A1A" w:rsidP="00316B7F">
            <w:pPr>
              <w:rPr>
                <w:noProof/>
                <w:szCs w:val="22"/>
              </w:rPr>
            </w:pPr>
            <w:r w:rsidRPr="00490F39">
              <w:rPr>
                <w:noProof/>
              </w:rPr>
              <w:drawing>
                <wp:inline distT="0" distB="0" distL="0" distR="0" wp14:anchorId="11B9A948" wp14:editId="1A9FDBF7">
                  <wp:extent cx="2676190" cy="71428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676190" cy="714286"/>
                          </a:xfrm>
                          <a:prstGeom prst="rect">
                            <a:avLst/>
                          </a:prstGeom>
                        </pic:spPr>
                      </pic:pic>
                    </a:graphicData>
                  </a:graphic>
                </wp:inline>
              </w:drawing>
            </w:r>
          </w:p>
        </w:tc>
        <w:tc>
          <w:tcPr>
            <w:tcW w:w="0" w:type="auto"/>
          </w:tcPr>
          <w:p w14:paraId="2D277F14" w14:textId="77777777" w:rsidR="004F2A1A" w:rsidRPr="00B40E58" w:rsidRDefault="004F2A1A" w:rsidP="00F60DA0">
            <w:pPr>
              <w:rPr>
                <w:szCs w:val="22"/>
              </w:rPr>
            </w:pPr>
            <w:r w:rsidRPr="00B40E58">
              <w:rPr>
                <w:szCs w:val="22"/>
              </w:rPr>
              <w:t xml:space="preserve">In the </w:t>
            </w:r>
            <w:r w:rsidRPr="00B40E58">
              <w:rPr>
                <w:b/>
                <w:bCs/>
                <w:szCs w:val="22"/>
              </w:rPr>
              <w:t>To:</w:t>
            </w:r>
            <w:r w:rsidRPr="00B40E58">
              <w:rPr>
                <w:szCs w:val="22"/>
              </w:rPr>
              <w:t xml:space="preserve"> field, we need to fill</w:t>
            </w:r>
            <w:r w:rsidRPr="00B40E58">
              <w:rPr>
                <w:b/>
                <w:bCs/>
                <w:szCs w:val="22"/>
              </w:rPr>
              <w:t>-</w:t>
            </w:r>
            <w:r w:rsidRPr="00B40E58">
              <w:rPr>
                <w:szCs w:val="22"/>
              </w:rPr>
              <w:t>in who the email should go to.</w:t>
            </w:r>
          </w:p>
          <w:p w14:paraId="5F42F2BD" w14:textId="77777777" w:rsidR="004F2A1A" w:rsidRPr="00B40E58" w:rsidRDefault="004F2A1A" w:rsidP="004835FF">
            <w:pPr>
              <w:pStyle w:val="ListParagraph"/>
              <w:numPr>
                <w:ilvl w:val="0"/>
                <w:numId w:val="23"/>
              </w:numPr>
              <w:spacing w:before="240" w:after="0"/>
              <w:rPr>
                <w:szCs w:val="22"/>
              </w:rPr>
            </w:pPr>
            <w:r w:rsidRPr="00B40E58">
              <w:rPr>
                <w:szCs w:val="22"/>
              </w:rPr>
              <w:t>If you need to send an email to the customer’s Account Manager, you can get that in ServiceNow &gt; Accounts.</w:t>
            </w:r>
          </w:p>
          <w:p w14:paraId="266719A6" w14:textId="77777777" w:rsidR="004F2A1A" w:rsidRPr="00B40E58" w:rsidRDefault="004F2A1A" w:rsidP="004835FF">
            <w:pPr>
              <w:pStyle w:val="ListParagraph"/>
              <w:numPr>
                <w:ilvl w:val="0"/>
                <w:numId w:val="23"/>
              </w:numPr>
              <w:spacing w:before="240" w:after="0"/>
              <w:rPr>
                <w:szCs w:val="22"/>
              </w:rPr>
            </w:pPr>
            <w:r w:rsidRPr="00B40E58">
              <w:rPr>
                <w:szCs w:val="22"/>
              </w:rPr>
              <w:t>For airline email addresses, search MyTravelport for</w:t>
            </w:r>
            <w:r w:rsidRPr="00B40E58">
              <w:rPr>
                <w:b/>
                <w:bCs/>
                <w:szCs w:val="22"/>
              </w:rPr>
              <w:t>: Airline Contact and the airline code.</w:t>
            </w:r>
            <w:r w:rsidRPr="00B40E58">
              <w:rPr>
                <w:szCs w:val="22"/>
              </w:rPr>
              <w:t xml:space="preserve"> </w:t>
            </w:r>
            <w:r w:rsidRPr="00B40E58">
              <w:rPr>
                <w:szCs w:val="22"/>
              </w:rPr>
              <w:br/>
            </w:r>
            <w:r w:rsidRPr="00B40E58">
              <w:rPr>
                <w:szCs w:val="22"/>
              </w:rPr>
              <w:br/>
              <w:t xml:space="preserve">For example: </w:t>
            </w:r>
            <w:r w:rsidRPr="00B40E58">
              <w:rPr>
                <w:b/>
                <w:bCs/>
                <w:szCs w:val="22"/>
              </w:rPr>
              <w:t>airline contact DL</w:t>
            </w:r>
            <w:r w:rsidRPr="00B40E58">
              <w:rPr>
                <w:b/>
                <w:bCs/>
                <w:szCs w:val="22"/>
              </w:rPr>
              <w:br/>
            </w:r>
          </w:p>
        </w:tc>
      </w:tr>
      <w:tr w:rsidR="004F2A1A" w:rsidRPr="00490F39" w14:paraId="4B1E8351" w14:textId="77777777" w:rsidTr="00316B7F">
        <w:trPr>
          <w:cantSplit/>
        </w:trPr>
        <w:tc>
          <w:tcPr>
            <w:tcW w:w="0" w:type="auto"/>
          </w:tcPr>
          <w:p w14:paraId="796F16C7" w14:textId="77777777" w:rsidR="004F2A1A" w:rsidRPr="00490F39" w:rsidRDefault="004F2A1A" w:rsidP="00316B7F">
            <w:pPr>
              <w:rPr>
                <w:noProof/>
                <w:szCs w:val="22"/>
              </w:rPr>
            </w:pPr>
            <w:r w:rsidRPr="00490F39">
              <w:rPr>
                <w:noProof/>
              </w:rPr>
              <w:drawing>
                <wp:inline distT="0" distB="0" distL="0" distR="0" wp14:anchorId="01C65E0A" wp14:editId="321247CD">
                  <wp:extent cx="1571429" cy="36190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571429" cy="361905"/>
                          </a:xfrm>
                          <a:prstGeom prst="rect">
                            <a:avLst/>
                          </a:prstGeom>
                        </pic:spPr>
                      </pic:pic>
                    </a:graphicData>
                  </a:graphic>
                </wp:inline>
              </w:drawing>
            </w:r>
          </w:p>
        </w:tc>
        <w:tc>
          <w:tcPr>
            <w:tcW w:w="0" w:type="auto"/>
          </w:tcPr>
          <w:p w14:paraId="35C9D49E" w14:textId="77777777" w:rsidR="004F2A1A" w:rsidRPr="00B40E58" w:rsidRDefault="004F2A1A" w:rsidP="00316B7F">
            <w:pPr>
              <w:rPr>
                <w:szCs w:val="22"/>
              </w:rPr>
            </w:pPr>
            <w:r w:rsidRPr="00B40E58">
              <w:rPr>
                <w:szCs w:val="22"/>
              </w:rPr>
              <w:t>For this example, I’ll fill-in</w:t>
            </w:r>
            <w:r w:rsidRPr="00B40E58">
              <w:rPr>
                <w:b/>
                <w:bCs/>
                <w:szCs w:val="22"/>
              </w:rPr>
              <w:t xml:space="preserve"> </w:t>
            </w:r>
            <w:r w:rsidRPr="00B40E58">
              <w:rPr>
                <w:szCs w:val="22"/>
              </w:rPr>
              <w:t>the</w:t>
            </w:r>
            <w:r w:rsidRPr="00B40E58">
              <w:rPr>
                <w:b/>
                <w:bCs/>
                <w:szCs w:val="22"/>
              </w:rPr>
              <w:t xml:space="preserve"> To</w:t>
            </w:r>
            <w:r w:rsidRPr="00B40E58">
              <w:rPr>
                <w:szCs w:val="22"/>
              </w:rPr>
              <w:t xml:space="preserve">: field with my personal email account. </w:t>
            </w:r>
          </w:p>
          <w:p w14:paraId="1AEE82D9" w14:textId="77777777" w:rsidR="004F2A1A" w:rsidRPr="00B40E58" w:rsidRDefault="004F2A1A" w:rsidP="00316B7F">
            <w:pPr>
              <w:rPr>
                <w:szCs w:val="22"/>
              </w:rPr>
            </w:pPr>
            <w:r w:rsidRPr="00B40E58">
              <w:rPr>
                <w:szCs w:val="22"/>
              </w:rPr>
              <w:t>I’m doing this so we can see the reply process that occurs when a vendor replies to the emails we send them.</w:t>
            </w:r>
          </w:p>
        </w:tc>
      </w:tr>
      <w:tr w:rsidR="004F2A1A" w:rsidRPr="00490F39" w14:paraId="6E2C62F4" w14:textId="77777777" w:rsidTr="00316B7F">
        <w:trPr>
          <w:cantSplit/>
        </w:trPr>
        <w:tc>
          <w:tcPr>
            <w:tcW w:w="0" w:type="auto"/>
          </w:tcPr>
          <w:p w14:paraId="6CA09503" w14:textId="77777777" w:rsidR="004F2A1A" w:rsidRPr="00490F39" w:rsidRDefault="004F2A1A" w:rsidP="00316B7F">
            <w:pPr>
              <w:rPr>
                <w:noProof/>
                <w:szCs w:val="22"/>
              </w:rPr>
            </w:pPr>
            <w:r w:rsidRPr="00490F39">
              <w:rPr>
                <w:noProof/>
              </w:rPr>
              <w:lastRenderedPageBreak/>
              <w:drawing>
                <wp:inline distT="0" distB="0" distL="0" distR="0" wp14:anchorId="025956B9" wp14:editId="3860BA1E">
                  <wp:extent cx="3681454" cy="243964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714531" cy="2461564"/>
                          </a:xfrm>
                          <a:prstGeom prst="rect">
                            <a:avLst/>
                          </a:prstGeom>
                        </pic:spPr>
                      </pic:pic>
                    </a:graphicData>
                  </a:graphic>
                </wp:inline>
              </w:drawing>
            </w:r>
          </w:p>
        </w:tc>
        <w:tc>
          <w:tcPr>
            <w:tcW w:w="0" w:type="auto"/>
          </w:tcPr>
          <w:p w14:paraId="67818514" w14:textId="77777777" w:rsidR="004F2A1A" w:rsidRPr="00B40E58" w:rsidRDefault="004F2A1A" w:rsidP="00316B7F">
            <w:pPr>
              <w:rPr>
                <w:szCs w:val="22"/>
              </w:rPr>
            </w:pPr>
            <w:r w:rsidRPr="00B40E58">
              <w:rPr>
                <w:szCs w:val="22"/>
              </w:rPr>
              <w:t>Once I fill-in the verbiage of the email, I am ready to send it.</w:t>
            </w:r>
          </w:p>
          <w:p w14:paraId="6EDB4D2B" w14:textId="77777777" w:rsidR="004F2A1A" w:rsidRPr="00B40E58" w:rsidRDefault="004F2A1A" w:rsidP="00316B7F">
            <w:pPr>
              <w:rPr>
                <w:szCs w:val="22"/>
              </w:rPr>
            </w:pPr>
            <w:r w:rsidRPr="00B40E58">
              <w:rPr>
                <w:szCs w:val="22"/>
              </w:rPr>
              <w:t>Click</w:t>
            </w:r>
            <w:r w:rsidRPr="00B40E58">
              <w:rPr>
                <w:b/>
                <w:bCs/>
                <w:szCs w:val="22"/>
              </w:rPr>
              <w:t xml:space="preserve"> Send</w:t>
            </w:r>
            <w:r w:rsidRPr="00B40E58">
              <w:rPr>
                <w:szCs w:val="22"/>
              </w:rPr>
              <w:t xml:space="preserve"> to send the email.</w:t>
            </w:r>
          </w:p>
        </w:tc>
      </w:tr>
      <w:tr w:rsidR="004F2A1A" w:rsidRPr="00490F39" w14:paraId="07F45C1D" w14:textId="77777777" w:rsidTr="00316B7F">
        <w:trPr>
          <w:cantSplit/>
        </w:trPr>
        <w:tc>
          <w:tcPr>
            <w:tcW w:w="0" w:type="auto"/>
          </w:tcPr>
          <w:p w14:paraId="37DD200E" w14:textId="77777777" w:rsidR="004F2A1A" w:rsidRPr="00490F39" w:rsidRDefault="004F2A1A" w:rsidP="00316B7F">
            <w:pPr>
              <w:rPr>
                <w:noProof/>
                <w:szCs w:val="22"/>
                <w:lang w:val="en-US" w:eastAsia="en-US"/>
              </w:rPr>
            </w:pPr>
            <w:r w:rsidRPr="00490F39">
              <w:rPr>
                <w:noProof/>
              </w:rPr>
              <w:drawing>
                <wp:inline distT="0" distB="0" distL="0" distR="0" wp14:anchorId="71D0F29B" wp14:editId="77F80FC1">
                  <wp:extent cx="3681095" cy="53568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807412" cy="554064"/>
                          </a:xfrm>
                          <a:prstGeom prst="rect">
                            <a:avLst/>
                          </a:prstGeom>
                        </pic:spPr>
                      </pic:pic>
                    </a:graphicData>
                  </a:graphic>
                </wp:inline>
              </w:drawing>
            </w:r>
          </w:p>
        </w:tc>
        <w:tc>
          <w:tcPr>
            <w:tcW w:w="0" w:type="auto"/>
          </w:tcPr>
          <w:p w14:paraId="392384D7" w14:textId="77777777" w:rsidR="004F2A1A" w:rsidRPr="00B40E58" w:rsidRDefault="004F2A1A" w:rsidP="00316B7F">
            <w:pPr>
              <w:rPr>
                <w:szCs w:val="22"/>
              </w:rPr>
            </w:pPr>
            <w:r w:rsidRPr="00B40E58">
              <w:rPr>
                <w:szCs w:val="22"/>
              </w:rPr>
              <w:t>In another browser tab, display your email account.</w:t>
            </w:r>
          </w:p>
          <w:p w14:paraId="22ABF816" w14:textId="77777777" w:rsidR="004F2A1A" w:rsidRPr="00B40E58" w:rsidRDefault="004F2A1A" w:rsidP="00316B7F">
            <w:pPr>
              <w:rPr>
                <w:szCs w:val="22"/>
              </w:rPr>
            </w:pPr>
            <w:r w:rsidRPr="00B40E58">
              <w:rPr>
                <w:szCs w:val="22"/>
              </w:rPr>
              <w:t>I will check</w:t>
            </w:r>
            <w:r w:rsidRPr="00B40E58">
              <w:rPr>
                <w:b/>
                <w:bCs/>
                <w:szCs w:val="22"/>
              </w:rPr>
              <w:t xml:space="preserve"> </w:t>
            </w:r>
            <w:r w:rsidRPr="00B40E58">
              <w:rPr>
                <w:szCs w:val="22"/>
              </w:rPr>
              <w:t>my email</w:t>
            </w:r>
            <w:r w:rsidRPr="00B40E58">
              <w:rPr>
                <w:b/>
                <w:bCs/>
                <w:szCs w:val="22"/>
              </w:rPr>
              <w:t xml:space="preserve"> </w:t>
            </w:r>
            <w:r w:rsidRPr="00B40E58">
              <w:rPr>
                <w:szCs w:val="22"/>
              </w:rPr>
              <w:t>so we can see the email that ServiceNow sent from the Task.</w:t>
            </w:r>
          </w:p>
          <w:p w14:paraId="3A591E83" w14:textId="77777777" w:rsidR="004F2A1A" w:rsidRPr="00B40E58" w:rsidRDefault="004F2A1A" w:rsidP="00316B7F">
            <w:pPr>
              <w:rPr>
                <w:szCs w:val="22"/>
              </w:rPr>
            </w:pPr>
            <w:r w:rsidRPr="00B40E58">
              <w:rPr>
                <w:szCs w:val="22"/>
              </w:rPr>
              <w:t>This is an example of the email the Account Manager or vendor would receive.</w:t>
            </w:r>
          </w:p>
        </w:tc>
      </w:tr>
      <w:tr w:rsidR="004F2A1A" w:rsidRPr="00490F39" w14:paraId="502F604E" w14:textId="77777777" w:rsidTr="00316B7F">
        <w:trPr>
          <w:cantSplit/>
        </w:trPr>
        <w:tc>
          <w:tcPr>
            <w:tcW w:w="0" w:type="auto"/>
          </w:tcPr>
          <w:p w14:paraId="447E73D1" w14:textId="77777777" w:rsidR="004F2A1A" w:rsidRPr="00490F39" w:rsidRDefault="004F2A1A" w:rsidP="00316B7F">
            <w:pPr>
              <w:rPr>
                <w:noProof/>
                <w:szCs w:val="22"/>
                <w:lang w:val="en-US" w:eastAsia="en-US"/>
              </w:rPr>
            </w:pPr>
            <w:r w:rsidRPr="00490F39">
              <w:rPr>
                <w:noProof/>
              </w:rPr>
              <w:drawing>
                <wp:inline distT="0" distB="0" distL="0" distR="0" wp14:anchorId="02814B3D" wp14:editId="35301AD5">
                  <wp:extent cx="2329733" cy="139940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343226" cy="1407509"/>
                          </a:xfrm>
                          <a:prstGeom prst="rect">
                            <a:avLst/>
                          </a:prstGeom>
                        </pic:spPr>
                      </pic:pic>
                    </a:graphicData>
                  </a:graphic>
                </wp:inline>
              </w:drawing>
            </w:r>
          </w:p>
        </w:tc>
        <w:tc>
          <w:tcPr>
            <w:tcW w:w="0" w:type="auto"/>
          </w:tcPr>
          <w:p w14:paraId="422DE401" w14:textId="77777777" w:rsidR="004F2A1A" w:rsidRPr="00B40E58" w:rsidRDefault="004F2A1A" w:rsidP="00505FE0">
            <w:pPr>
              <w:rPr>
                <w:szCs w:val="22"/>
              </w:rPr>
            </w:pPr>
            <w:r w:rsidRPr="00B40E58">
              <w:rPr>
                <w:szCs w:val="22"/>
              </w:rPr>
              <w:t>When I open</w:t>
            </w:r>
            <w:r w:rsidRPr="00B40E58">
              <w:rPr>
                <w:b/>
                <w:bCs/>
                <w:szCs w:val="22"/>
              </w:rPr>
              <w:t xml:space="preserve"> </w:t>
            </w:r>
            <w:r w:rsidRPr="00B40E58">
              <w:rPr>
                <w:szCs w:val="22"/>
              </w:rPr>
              <w:t>the email, I can see the text that I sent from ServiceNow.</w:t>
            </w:r>
            <w:r>
              <w:rPr>
                <w:szCs w:val="22"/>
              </w:rPr>
              <w:t xml:space="preserve"> This is an example of what the vendor would see.</w:t>
            </w:r>
          </w:p>
          <w:p w14:paraId="7590D459" w14:textId="77777777" w:rsidR="004F2A1A" w:rsidRPr="00B40E58" w:rsidRDefault="004F2A1A" w:rsidP="00316B7F">
            <w:pPr>
              <w:rPr>
                <w:szCs w:val="22"/>
              </w:rPr>
            </w:pPr>
          </w:p>
        </w:tc>
      </w:tr>
      <w:tr w:rsidR="004F2A1A" w:rsidRPr="00490F39" w14:paraId="106B1EF6" w14:textId="77777777" w:rsidTr="00316B7F">
        <w:trPr>
          <w:cantSplit/>
        </w:trPr>
        <w:tc>
          <w:tcPr>
            <w:tcW w:w="0" w:type="auto"/>
          </w:tcPr>
          <w:p w14:paraId="448E617C" w14:textId="77777777" w:rsidR="004F2A1A" w:rsidRPr="00490F39" w:rsidRDefault="004F2A1A" w:rsidP="00316B7F">
            <w:pPr>
              <w:rPr>
                <w:noProof/>
                <w:szCs w:val="22"/>
                <w:lang w:val="en-US" w:eastAsia="en-US"/>
              </w:rPr>
            </w:pPr>
            <w:r w:rsidRPr="00490F39">
              <w:rPr>
                <w:noProof/>
              </w:rPr>
              <w:drawing>
                <wp:inline distT="0" distB="0" distL="0" distR="0" wp14:anchorId="118235A6" wp14:editId="4B50EABC">
                  <wp:extent cx="3257143" cy="1723810"/>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257143" cy="1723810"/>
                          </a:xfrm>
                          <a:prstGeom prst="rect">
                            <a:avLst/>
                          </a:prstGeom>
                        </pic:spPr>
                      </pic:pic>
                    </a:graphicData>
                  </a:graphic>
                </wp:inline>
              </w:drawing>
            </w:r>
          </w:p>
        </w:tc>
        <w:tc>
          <w:tcPr>
            <w:tcW w:w="0" w:type="auto"/>
          </w:tcPr>
          <w:p w14:paraId="253EA106" w14:textId="77777777" w:rsidR="004F2A1A" w:rsidRPr="00B40E58" w:rsidRDefault="004F2A1A" w:rsidP="00316B7F">
            <w:pPr>
              <w:rPr>
                <w:szCs w:val="22"/>
              </w:rPr>
            </w:pPr>
            <w:r w:rsidRPr="00B40E58">
              <w:rPr>
                <w:szCs w:val="22"/>
              </w:rPr>
              <w:t>I’m replying</w:t>
            </w:r>
            <w:r w:rsidRPr="00B40E58">
              <w:rPr>
                <w:b/>
                <w:bCs/>
                <w:szCs w:val="22"/>
              </w:rPr>
              <w:t xml:space="preserve"> </w:t>
            </w:r>
            <w:r w:rsidRPr="00B40E58">
              <w:rPr>
                <w:szCs w:val="22"/>
              </w:rPr>
              <w:t>to the email, as the vendor or account manager would do.</w:t>
            </w:r>
          </w:p>
          <w:p w14:paraId="6EB427E3" w14:textId="77777777" w:rsidR="004F2A1A" w:rsidRPr="00B40E58" w:rsidRDefault="004F2A1A" w:rsidP="00316B7F">
            <w:pPr>
              <w:rPr>
                <w:szCs w:val="22"/>
              </w:rPr>
            </w:pPr>
            <w:r w:rsidRPr="00B40E58">
              <w:rPr>
                <w:szCs w:val="22"/>
              </w:rPr>
              <w:t>Then, I will send</w:t>
            </w:r>
            <w:r w:rsidRPr="00B40E58">
              <w:rPr>
                <w:b/>
                <w:bCs/>
                <w:szCs w:val="22"/>
              </w:rPr>
              <w:t xml:space="preserve"> </w:t>
            </w:r>
            <w:r w:rsidRPr="00B40E58">
              <w:rPr>
                <w:szCs w:val="22"/>
              </w:rPr>
              <w:t>the email.</w:t>
            </w:r>
          </w:p>
        </w:tc>
      </w:tr>
      <w:tr w:rsidR="004F2A1A" w:rsidRPr="00490F39" w14:paraId="3461DDE8" w14:textId="77777777" w:rsidTr="00316B7F">
        <w:trPr>
          <w:cantSplit/>
        </w:trPr>
        <w:tc>
          <w:tcPr>
            <w:tcW w:w="0" w:type="auto"/>
          </w:tcPr>
          <w:p w14:paraId="788F81A1" w14:textId="77777777" w:rsidR="004F2A1A" w:rsidRPr="00490F39" w:rsidRDefault="004F2A1A" w:rsidP="00316B7F">
            <w:pPr>
              <w:rPr>
                <w:noProof/>
                <w:szCs w:val="22"/>
                <w:lang w:val="en-US" w:eastAsia="en-US"/>
              </w:rPr>
            </w:pPr>
            <w:r w:rsidRPr="00490F39">
              <w:rPr>
                <w:noProof/>
              </w:rPr>
              <w:lastRenderedPageBreak/>
              <w:drawing>
                <wp:inline distT="0" distB="0" distL="0" distR="0" wp14:anchorId="7A4A086F" wp14:editId="053277E0">
                  <wp:extent cx="3600000" cy="2028571"/>
                  <wp:effectExtent l="0" t="0" r="63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600000" cy="2028571"/>
                          </a:xfrm>
                          <a:prstGeom prst="rect">
                            <a:avLst/>
                          </a:prstGeom>
                        </pic:spPr>
                      </pic:pic>
                    </a:graphicData>
                  </a:graphic>
                </wp:inline>
              </w:drawing>
            </w:r>
          </w:p>
        </w:tc>
        <w:tc>
          <w:tcPr>
            <w:tcW w:w="0" w:type="auto"/>
          </w:tcPr>
          <w:p w14:paraId="346CFB85" w14:textId="77777777" w:rsidR="004F2A1A" w:rsidRPr="00B40E58" w:rsidRDefault="004F2A1A" w:rsidP="00316B7F">
            <w:pPr>
              <w:rPr>
                <w:szCs w:val="22"/>
              </w:rPr>
            </w:pPr>
            <w:r w:rsidRPr="00B40E58">
              <w:rPr>
                <w:szCs w:val="22"/>
              </w:rPr>
              <w:t>Let’s switch</w:t>
            </w:r>
            <w:r w:rsidRPr="00B40E58">
              <w:rPr>
                <w:b/>
                <w:bCs/>
                <w:szCs w:val="22"/>
              </w:rPr>
              <w:t xml:space="preserve"> </w:t>
            </w:r>
            <w:r w:rsidRPr="00B40E58">
              <w:rPr>
                <w:szCs w:val="22"/>
              </w:rPr>
              <w:t>back</w:t>
            </w:r>
            <w:r w:rsidRPr="00B40E58">
              <w:rPr>
                <w:b/>
                <w:bCs/>
                <w:szCs w:val="22"/>
              </w:rPr>
              <w:t xml:space="preserve"> </w:t>
            </w:r>
            <w:r w:rsidRPr="00B40E58">
              <w:rPr>
                <w:szCs w:val="22"/>
              </w:rPr>
              <w:t>to ServiceNow and</w:t>
            </w:r>
            <w:r w:rsidRPr="00B40E58">
              <w:rPr>
                <w:b/>
                <w:bCs/>
                <w:szCs w:val="22"/>
              </w:rPr>
              <w:t xml:space="preserve"> </w:t>
            </w:r>
            <w:r w:rsidRPr="00B40E58">
              <w:rPr>
                <w:szCs w:val="22"/>
              </w:rPr>
              <w:t>view</w:t>
            </w:r>
            <w:r w:rsidRPr="00B40E58">
              <w:rPr>
                <w:b/>
                <w:bCs/>
                <w:szCs w:val="22"/>
              </w:rPr>
              <w:t xml:space="preserve"> </w:t>
            </w:r>
            <w:r w:rsidRPr="00B40E58">
              <w:rPr>
                <w:szCs w:val="22"/>
              </w:rPr>
              <w:t>our task.</w:t>
            </w:r>
          </w:p>
          <w:p w14:paraId="53F9E4DF" w14:textId="77777777" w:rsidR="004F2A1A" w:rsidRPr="00B40E58" w:rsidRDefault="004F2A1A" w:rsidP="00316B7F">
            <w:pPr>
              <w:rPr>
                <w:szCs w:val="22"/>
              </w:rPr>
            </w:pPr>
            <w:r w:rsidRPr="00B40E58">
              <w:rPr>
                <w:szCs w:val="22"/>
              </w:rPr>
              <w:t>In the Task &gt; Activity area, I can see the vendor’s reply.</w:t>
            </w:r>
          </w:p>
          <w:p w14:paraId="34CE2AC2" w14:textId="77777777" w:rsidR="004F2A1A" w:rsidRPr="00B40E58" w:rsidRDefault="004F2A1A" w:rsidP="00316B7F">
            <w:pPr>
              <w:rPr>
                <w:szCs w:val="22"/>
              </w:rPr>
            </w:pPr>
            <w:r w:rsidRPr="00B40E58">
              <w:rPr>
                <w:szCs w:val="22"/>
              </w:rPr>
              <w:t>Because I sent my email from a task, the customer cannot see the email I sent or the vendor’s reply.</w:t>
            </w:r>
          </w:p>
          <w:p w14:paraId="644B35F5" w14:textId="77777777" w:rsidR="004F2A1A" w:rsidRPr="00B40E58" w:rsidRDefault="004F2A1A" w:rsidP="00316B7F">
            <w:pPr>
              <w:rPr>
                <w:szCs w:val="22"/>
              </w:rPr>
            </w:pPr>
          </w:p>
        </w:tc>
      </w:tr>
    </w:tbl>
    <w:p w14:paraId="298AE852" w14:textId="77777777" w:rsidR="004F2A1A" w:rsidRDefault="004F2A1A" w:rsidP="004835FF">
      <w:pPr>
        <w:pStyle w:val="Heading3"/>
        <w:keepNext w:val="0"/>
        <w:keepLines w:val="0"/>
        <w:numPr>
          <w:ilvl w:val="2"/>
          <w:numId w:val="2"/>
        </w:numPr>
        <w:spacing w:before="600" w:after="0"/>
      </w:pPr>
      <w:r>
        <w:br/>
      </w:r>
      <w:bookmarkStart w:id="133" w:name="_Toc106170260"/>
      <w:r>
        <w:t>Reply to a vendor from a task</w:t>
      </w:r>
      <w:bookmarkEnd w:id="133"/>
    </w:p>
    <w:p w14:paraId="50FF5FDD" w14:textId="77777777" w:rsidR="004F2A1A" w:rsidRDefault="004F2A1A" w:rsidP="00256E25">
      <w:pPr>
        <w:widowControl/>
        <w:spacing w:before="80" w:after="80" w:line="259" w:lineRule="auto"/>
      </w:pPr>
      <w:r>
        <w:t>Occasionally, you will need to reply to a vendor’s email. The process for replying to a vendor’s email is a little different than the initial email.</w:t>
      </w:r>
    </w:p>
    <w:tbl>
      <w:tblPr>
        <w:tblStyle w:val="TableGrid"/>
        <w:tblW w:w="0" w:type="auto"/>
        <w:tblLook w:val="04A0" w:firstRow="1" w:lastRow="0" w:firstColumn="1" w:lastColumn="0" w:noHBand="0" w:noVBand="1"/>
      </w:tblPr>
      <w:tblGrid>
        <w:gridCol w:w="4930"/>
        <w:gridCol w:w="5493"/>
      </w:tblGrid>
      <w:tr w:rsidR="004F2A1A" w14:paraId="572282B8" w14:textId="77777777" w:rsidTr="00256E25">
        <w:tc>
          <w:tcPr>
            <w:tcW w:w="4945" w:type="dxa"/>
          </w:tcPr>
          <w:p w14:paraId="700D8576" w14:textId="77777777" w:rsidR="004F2A1A" w:rsidRDefault="004F2A1A" w:rsidP="0067634A">
            <w:pPr>
              <w:widowControl/>
              <w:spacing w:before="80" w:after="80" w:line="259" w:lineRule="auto"/>
            </w:pPr>
            <w:r>
              <w:rPr>
                <w:noProof/>
              </w:rPr>
              <w:drawing>
                <wp:inline distT="0" distB="0" distL="0" distR="0" wp14:anchorId="7C2D6F10" wp14:editId="760ABCD5">
                  <wp:extent cx="2883651" cy="1401096"/>
                  <wp:effectExtent l="0" t="0" r="0" b="889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395"/>
                          <a:stretch>
                            <a:fillRect/>
                          </a:stretch>
                        </pic:blipFill>
                        <pic:spPr>
                          <a:xfrm>
                            <a:off x="0" y="0"/>
                            <a:ext cx="2899695" cy="1408892"/>
                          </a:xfrm>
                          <a:prstGeom prst="rect">
                            <a:avLst/>
                          </a:prstGeom>
                        </pic:spPr>
                      </pic:pic>
                    </a:graphicData>
                  </a:graphic>
                </wp:inline>
              </w:drawing>
            </w:r>
          </w:p>
        </w:tc>
        <w:tc>
          <w:tcPr>
            <w:tcW w:w="5845" w:type="dxa"/>
          </w:tcPr>
          <w:p w14:paraId="51C5FA73" w14:textId="77777777" w:rsidR="004F2A1A" w:rsidRPr="00AD1C8A" w:rsidRDefault="004F2A1A" w:rsidP="0067634A">
            <w:pPr>
              <w:widowControl/>
              <w:spacing w:before="80" w:after="80" w:line="259" w:lineRule="auto"/>
              <w:rPr>
                <w:rFonts w:ascii="Arial" w:hAnsi="Arial" w:cs="Arial"/>
              </w:rPr>
            </w:pPr>
            <w:r w:rsidRPr="00AD1C8A">
              <w:rPr>
                <w:rFonts w:ascii="Arial" w:hAnsi="Arial" w:cs="Arial"/>
              </w:rPr>
              <w:t xml:space="preserve">Once you have emailed a vendor from a Task, ServiceNow automatically adds the vendor’s email to the </w:t>
            </w:r>
            <w:r w:rsidRPr="00AD1C8A">
              <w:rPr>
                <w:rFonts w:ascii="Arial" w:hAnsi="Arial" w:cs="Arial"/>
                <w:b/>
                <w:bCs/>
              </w:rPr>
              <w:t>Work notes list</w:t>
            </w:r>
            <w:r w:rsidRPr="00AD1C8A">
              <w:rPr>
                <w:rFonts w:ascii="Arial" w:hAnsi="Arial" w:cs="Arial"/>
              </w:rPr>
              <w:t xml:space="preserve"> field for the Task.</w:t>
            </w:r>
          </w:p>
          <w:p w14:paraId="3325EDE9" w14:textId="77777777" w:rsidR="004F2A1A" w:rsidRPr="00AD1C8A" w:rsidRDefault="004F2A1A" w:rsidP="0067634A">
            <w:pPr>
              <w:widowControl/>
              <w:spacing w:before="80" w:after="80" w:line="259" w:lineRule="auto"/>
              <w:rPr>
                <w:rFonts w:ascii="Arial" w:hAnsi="Arial" w:cs="Arial"/>
              </w:rPr>
            </w:pPr>
            <w:r w:rsidRPr="00AD1C8A">
              <w:rPr>
                <w:rFonts w:ascii="Arial" w:hAnsi="Arial" w:cs="Arial"/>
              </w:rPr>
              <w:t xml:space="preserve">If you need to send another email to the vendor for this task, all you need to do is add a </w:t>
            </w:r>
            <w:r w:rsidRPr="00AD1C8A">
              <w:rPr>
                <w:rFonts w:ascii="Arial" w:hAnsi="Arial" w:cs="Arial"/>
                <w:b/>
                <w:bCs/>
              </w:rPr>
              <w:t>Work Note</w:t>
            </w:r>
            <w:r w:rsidRPr="00AD1C8A">
              <w:rPr>
                <w:rFonts w:ascii="Arial" w:hAnsi="Arial" w:cs="Arial"/>
              </w:rPr>
              <w:t xml:space="preserve"> to the Task and </w:t>
            </w:r>
            <w:r w:rsidRPr="00AD1C8A">
              <w:rPr>
                <w:rFonts w:ascii="Arial" w:hAnsi="Arial" w:cs="Arial"/>
                <w:b/>
                <w:bCs/>
              </w:rPr>
              <w:t>save</w:t>
            </w:r>
            <w:r w:rsidRPr="00AD1C8A">
              <w:rPr>
                <w:rFonts w:ascii="Arial" w:hAnsi="Arial" w:cs="Arial"/>
              </w:rPr>
              <w:t xml:space="preserve"> the Task.</w:t>
            </w:r>
          </w:p>
          <w:p w14:paraId="5124DF35" w14:textId="77777777" w:rsidR="004F2A1A" w:rsidRPr="00AD1C8A" w:rsidRDefault="004F2A1A" w:rsidP="0067634A">
            <w:pPr>
              <w:widowControl/>
              <w:spacing w:before="80" w:after="80" w:line="259" w:lineRule="auto"/>
              <w:rPr>
                <w:rFonts w:ascii="Arial" w:hAnsi="Arial" w:cs="Arial"/>
              </w:rPr>
            </w:pPr>
            <w:r w:rsidRPr="00AD1C8A">
              <w:rPr>
                <w:rFonts w:ascii="Arial" w:hAnsi="Arial" w:cs="Arial"/>
              </w:rPr>
              <w:t xml:space="preserve">Because the vendor’s email is in the </w:t>
            </w:r>
            <w:r w:rsidRPr="00AD1C8A">
              <w:rPr>
                <w:rFonts w:ascii="Arial" w:hAnsi="Arial" w:cs="Arial"/>
                <w:b/>
                <w:bCs/>
              </w:rPr>
              <w:t>Work notes list</w:t>
            </w:r>
            <w:r w:rsidRPr="00AD1C8A">
              <w:rPr>
                <w:rFonts w:ascii="Arial" w:hAnsi="Arial" w:cs="Arial"/>
              </w:rPr>
              <w:t>, ServiceNow sends them an email anytime a work note is added to the Task.</w:t>
            </w:r>
          </w:p>
          <w:p w14:paraId="0E93CCBF" w14:textId="77777777" w:rsidR="004F2A1A" w:rsidRDefault="004F2A1A" w:rsidP="0067634A">
            <w:pPr>
              <w:widowControl/>
              <w:spacing w:before="80" w:after="80" w:line="259" w:lineRule="auto"/>
            </w:pPr>
            <w:r w:rsidRPr="00AD1C8A">
              <w:rPr>
                <w:rFonts w:ascii="Arial" w:hAnsi="Arial" w:cs="Arial"/>
              </w:rPr>
              <w:t xml:space="preserve">Please do not use the </w:t>
            </w:r>
            <w:r w:rsidRPr="00AD1C8A">
              <w:rPr>
                <w:rFonts w:ascii="Arial" w:hAnsi="Arial" w:cs="Arial"/>
                <w:b/>
                <w:bCs/>
              </w:rPr>
              <w:t>Compose email</w:t>
            </w:r>
            <w:r w:rsidRPr="00AD1C8A">
              <w:rPr>
                <w:rFonts w:ascii="Arial" w:hAnsi="Arial" w:cs="Arial"/>
              </w:rPr>
              <w:t xml:space="preserve"> option to reply to the vendor because it can cause them to receive duplicate emails. Compose email should only be used for the </w:t>
            </w:r>
            <w:r w:rsidRPr="00AD1C8A">
              <w:rPr>
                <w:rFonts w:ascii="Arial" w:hAnsi="Arial" w:cs="Arial"/>
                <w:b/>
                <w:bCs/>
                <w:u w:val="single"/>
              </w:rPr>
              <w:t>first</w:t>
            </w:r>
            <w:r w:rsidRPr="00AD1C8A">
              <w:rPr>
                <w:rFonts w:ascii="Arial" w:hAnsi="Arial" w:cs="Arial"/>
              </w:rPr>
              <w:t xml:space="preserve"> email sent from a Task.</w:t>
            </w:r>
          </w:p>
        </w:tc>
      </w:tr>
    </w:tbl>
    <w:p w14:paraId="61FDA3AF" w14:textId="77777777" w:rsidR="004F2A1A" w:rsidRDefault="004F2A1A" w:rsidP="004F2A1A"/>
    <w:p w14:paraId="5A7D5E6B" w14:textId="77777777" w:rsidR="004F2A1A" w:rsidRDefault="004F2A1A">
      <w:pPr>
        <w:widowControl/>
        <w:spacing w:after="160" w:line="259" w:lineRule="auto"/>
        <w:rPr>
          <w:rFonts w:ascii="Arial" w:hAnsi="Arial"/>
          <w:b/>
        </w:rPr>
      </w:pPr>
      <w:r>
        <w:br w:type="page"/>
      </w:r>
    </w:p>
    <w:p w14:paraId="169C13A7" w14:textId="77777777" w:rsidR="004F2A1A" w:rsidRDefault="004F2A1A" w:rsidP="004835FF">
      <w:pPr>
        <w:pStyle w:val="Heading3"/>
        <w:keepNext w:val="0"/>
        <w:keepLines w:val="0"/>
        <w:numPr>
          <w:ilvl w:val="2"/>
          <w:numId w:val="2"/>
        </w:numPr>
        <w:spacing w:before="600" w:after="0"/>
      </w:pPr>
      <w:bookmarkStart w:id="134" w:name="_Contact_multiple_vendors"/>
      <w:bookmarkStart w:id="135" w:name="_Toc106170261"/>
      <w:bookmarkStart w:id="136" w:name="_Hlk100903877"/>
      <w:bookmarkEnd w:id="134"/>
      <w:r>
        <w:lastRenderedPageBreak/>
        <w:t>Contact multiple vendors from a Task</w:t>
      </w:r>
      <w:bookmarkEnd w:id="135"/>
    </w:p>
    <w:tbl>
      <w:tblPr>
        <w:tblStyle w:val="TableGrid"/>
        <w:tblW w:w="0" w:type="auto"/>
        <w:tblLook w:val="04A0" w:firstRow="1" w:lastRow="0" w:firstColumn="1" w:lastColumn="0" w:noHBand="0" w:noVBand="1"/>
      </w:tblPr>
      <w:tblGrid>
        <w:gridCol w:w="5394"/>
        <w:gridCol w:w="5029"/>
      </w:tblGrid>
      <w:tr w:rsidR="004F2A1A" w14:paraId="3A3EE2FB" w14:textId="77777777" w:rsidTr="00432D7B">
        <w:tc>
          <w:tcPr>
            <w:tcW w:w="5395" w:type="dxa"/>
          </w:tcPr>
          <w:p w14:paraId="7CAAACE7" w14:textId="52CD8E7F" w:rsidR="004F2A1A" w:rsidRPr="003E2E6F" w:rsidRDefault="007134B9" w:rsidP="007134B9">
            <w:pPr>
              <w:pStyle w:val="TXTbody"/>
            </w:pPr>
            <w:r>
              <w:rPr>
                <w:b/>
                <w:bCs/>
                <w:color w:val="00B050"/>
              </w:rPr>
              <w:t>DO</w:t>
            </w:r>
            <w:r w:rsidR="004F2A1A" w:rsidRPr="007134B9">
              <w:t>:</w:t>
            </w:r>
          </w:p>
          <w:p w14:paraId="3AB825CF" w14:textId="0FBF68CD" w:rsidR="004F2A1A" w:rsidRDefault="00393145" w:rsidP="007134B9">
            <w:pPr>
              <w:pStyle w:val="TXTbody"/>
            </w:pPr>
            <w:r>
              <w:drawing>
                <wp:inline distT="0" distB="0" distL="0" distR="0" wp14:anchorId="3D2437C5" wp14:editId="0DF5150C">
                  <wp:extent cx="3209349" cy="1781092"/>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235099" cy="1795382"/>
                          </a:xfrm>
                          <a:prstGeom prst="rect">
                            <a:avLst/>
                          </a:prstGeom>
                        </pic:spPr>
                      </pic:pic>
                    </a:graphicData>
                  </a:graphic>
                </wp:inline>
              </w:drawing>
            </w:r>
          </w:p>
          <w:p w14:paraId="458F54D5" w14:textId="77777777" w:rsidR="004F2A1A" w:rsidRDefault="004F2A1A" w:rsidP="007134B9">
            <w:pPr>
              <w:pStyle w:val="TXTbody"/>
            </w:pPr>
          </w:p>
          <w:p w14:paraId="26B65908" w14:textId="0BCBBF7A" w:rsidR="004F2A1A" w:rsidRDefault="007134B9" w:rsidP="007134B9">
            <w:pPr>
              <w:pStyle w:val="TXTbody"/>
            </w:pPr>
            <w:r w:rsidRPr="007134B9">
              <w:rPr>
                <w:b/>
                <w:bCs/>
                <w:color w:val="FF0000"/>
              </w:rPr>
              <w:t>DON’T</w:t>
            </w:r>
            <w:r w:rsidR="004F2A1A">
              <w:t>:</w:t>
            </w:r>
          </w:p>
          <w:p w14:paraId="3C823FBA" w14:textId="77777777" w:rsidR="004F2A1A" w:rsidRPr="003E2E6F" w:rsidRDefault="004F2A1A" w:rsidP="007134B9">
            <w:pPr>
              <w:pStyle w:val="TXTbody"/>
            </w:pPr>
            <w:r>
              <w:drawing>
                <wp:inline distT="0" distB="0" distL="0" distR="0" wp14:anchorId="37FDA6AC" wp14:editId="18EFE915">
                  <wp:extent cx="3282215" cy="176222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289055" cy="1765894"/>
                          </a:xfrm>
                          <a:prstGeom prst="rect">
                            <a:avLst/>
                          </a:prstGeom>
                        </pic:spPr>
                      </pic:pic>
                    </a:graphicData>
                  </a:graphic>
                </wp:inline>
              </w:drawing>
            </w:r>
          </w:p>
        </w:tc>
        <w:tc>
          <w:tcPr>
            <w:tcW w:w="5395" w:type="dxa"/>
          </w:tcPr>
          <w:p w14:paraId="6BD3A8C5" w14:textId="77777777" w:rsidR="004F2A1A" w:rsidRDefault="004F2A1A" w:rsidP="007134B9">
            <w:pPr>
              <w:pStyle w:val="TXTbody"/>
            </w:pPr>
            <w:r w:rsidRPr="00432D7B">
              <w:t>If you need to contact more than one airline</w:t>
            </w:r>
            <w:r>
              <w:t xml:space="preserve"> for a case, create</w:t>
            </w:r>
            <w:r w:rsidRPr="00432D7B">
              <w:t xml:space="preserve"> a </w:t>
            </w:r>
            <w:r w:rsidRPr="00432D7B">
              <w:rPr>
                <w:b/>
                <w:bCs/>
              </w:rPr>
              <w:t>separate</w:t>
            </w:r>
            <w:r w:rsidRPr="00432D7B">
              <w:t xml:space="preserve"> </w:t>
            </w:r>
            <w:r w:rsidRPr="00941169">
              <w:rPr>
                <w:b/>
                <w:bCs/>
              </w:rPr>
              <w:t>task</w:t>
            </w:r>
            <w:r w:rsidRPr="00432D7B">
              <w:t xml:space="preserve"> for each airline. </w:t>
            </w:r>
          </w:p>
          <w:p w14:paraId="31FE847B" w14:textId="77777777" w:rsidR="004F2A1A" w:rsidRDefault="004F2A1A" w:rsidP="007134B9">
            <w:pPr>
              <w:pStyle w:val="TXTbody"/>
            </w:pPr>
            <w:r>
              <w:t>It’s fine to have multiple tasks linked to a case.</w:t>
            </w:r>
          </w:p>
          <w:p w14:paraId="0C2D205A" w14:textId="77777777" w:rsidR="004F2A1A" w:rsidRPr="00432D7B" w:rsidRDefault="004F2A1A" w:rsidP="007134B9">
            <w:pPr>
              <w:pStyle w:val="TXTbody"/>
            </w:pPr>
            <w:r w:rsidRPr="00432D7B">
              <w:t xml:space="preserve">Do </w:t>
            </w:r>
            <w:r w:rsidRPr="00432D7B">
              <w:rPr>
                <w:b/>
                <w:bCs/>
                <w:u w:val="single"/>
              </w:rPr>
              <w:t>not</w:t>
            </w:r>
            <w:r w:rsidRPr="00432D7B">
              <w:t xml:space="preserve"> contact multiple airlines from the </w:t>
            </w:r>
            <w:r w:rsidRPr="007134B9">
              <w:rPr>
                <w:b/>
                <w:bCs/>
              </w:rPr>
              <w:t>same</w:t>
            </w:r>
            <w:r w:rsidRPr="00432D7B">
              <w:t xml:space="preserve"> task</w:t>
            </w:r>
            <w:r>
              <w:t xml:space="preserve"> because it can cause the airlines to receive duplicate emails or emails meant for other airlines.</w:t>
            </w:r>
          </w:p>
        </w:tc>
      </w:tr>
      <w:bookmarkEnd w:id="136"/>
    </w:tbl>
    <w:p w14:paraId="19967933" w14:textId="77777777" w:rsidR="004F2A1A" w:rsidRPr="00432D7B" w:rsidRDefault="004F2A1A" w:rsidP="007134B9">
      <w:pPr>
        <w:pStyle w:val="TXTbody"/>
      </w:pPr>
    </w:p>
    <w:p w14:paraId="3CB44DFA" w14:textId="77777777" w:rsidR="004F2A1A" w:rsidRPr="00AD1C8A" w:rsidRDefault="004F2A1A" w:rsidP="007134B9">
      <w:pPr>
        <w:pStyle w:val="TXTbody"/>
      </w:pPr>
    </w:p>
    <w:p w14:paraId="6C204F5A" w14:textId="77777777" w:rsidR="004F2A1A" w:rsidRDefault="004F2A1A">
      <w:pPr>
        <w:widowControl/>
        <w:spacing w:after="160" w:line="259" w:lineRule="auto"/>
        <w:rPr>
          <w:rFonts w:cstheme="minorHAnsi"/>
          <w:b/>
          <w:sz w:val="28"/>
          <w:szCs w:val="28"/>
        </w:rPr>
      </w:pPr>
      <w:r>
        <w:br w:type="page"/>
      </w:r>
    </w:p>
    <w:p w14:paraId="2E91203D" w14:textId="77777777" w:rsidR="004F2A1A" w:rsidRDefault="004F2A1A" w:rsidP="000449AB">
      <w:pPr>
        <w:pStyle w:val="Heading2"/>
      </w:pPr>
      <w:bookmarkStart w:id="137" w:name="_Toc106170262"/>
      <w:r>
        <w:lastRenderedPageBreak/>
        <w:t>Review: Tasks - SLIDE 25</w:t>
      </w:r>
      <w:bookmarkEnd w:id="137"/>
    </w:p>
    <w:p w14:paraId="108E9769" w14:textId="77777777" w:rsidR="004F2A1A" w:rsidRPr="00404B4C" w:rsidRDefault="004F2A1A" w:rsidP="00404B4C">
      <w:pPr>
        <w:rPr>
          <w:b/>
          <w:bCs/>
        </w:rPr>
      </w:pPr>
      <w:r w:rsidRPr="00404B4C">
        <w:rPr>
          <w:b/>
          <w:bCs/>
        </w:rPr>
        <w:t>Instructor: it might be necessary to demo on prod, so the email will actually send.</w:t>
      </w:r>
      <w:r>
        <w:rPr>
          <w:b/>
          <w:bCs/>
        </w:rPr>
        <w:t xml:space="preserve"> If it’s necessary to demo on production, be sure to use an internal CIDB and a test contact.</w:t>
      </w:r>
    </w:p>
    <w:p w14:paraId="4953430D" w14:textId="77777777" w:rsidR="004F2A1A" w:rsidRDefault="004F2A1A" w:rsidP="00961A99">
      <w:r>
        <w:rPr>
          <w:noProof/>
        </w:rPr>
        <w:drawing>
          <wp:inline distT="0" distB="0" distL="0" distR="0" wp14:anchorId="46CD80E0" wp14:editId="54D5FEB2">
            <wp:extent cx="6798144" cy="383794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398">
                      <a:extLst>
                        <a:ext uri="{28A0092B-C50C-407E-A947-70E740481C1C}">
                          <a14:useLocalDpi xmlns:a14="http://schemas.microsoft.com/office/drawing/2010/main" val="0"/>
                        </a:ext>
                      </a:extLst>
                    </a:blip>
                    <a:stretch>
                      <a:fillRect/>
                    </a:stretch>
                  </pic:blipFill>
                  <pic:spPr>
                    <a:xfrm>
                      <a:off x="0" y="0"/>
                      <a:ext cx="6798144" cy="3837940"/>
                    </a:xfrm>
                    <a:prstGeom prst="rect">
                      <a:avLst/>
                    </a:prstGeom>
                  </pic:spPr>
                </pic:pic>
              </a:graphicData>
            </a:graphic>
          </wp:inline>
        </w:drawing>
      </w:r>
    </w:p>
    <w:p w14:paraId="1A403480" w14:textId="77777777" w:rsidR="004F2A1A" w:rsidRDefault="004F2A1A">
      <w:pPr>
        <w:widowControl/>
        <w:spacing w:after="160" w:line="259" w:lineRule="auto"/>
        <w:rPr>
          <w:rFonts w:ascii="Arial" w:hAnsi="Arial" w:cs="Arial"/>
          <w:b/>
          <w:sz w:val="24"/>
          <w:szCs w:val="24"/>
        </w:rPr>
      </w:pPr>
      <w:r>
        <w:br w:type="page"/>
      </w:r>
    </w:p>
    <w:p w14:paraId="2C2ABFC2" w14:textId="77777777" w:rsidR="004F2A1A" w:rsidRDefault="004F2A1A" w:rsidP="000449AB">
      <w:pPr>
        <w:pStyle w:val="Heading2"/>
      </w:pPr>
      <w:bookmarkStart w:id="138" w:name="_Toc106170263"/>
      <w:r>
        <w:lastRenderedPageBreak/>
        <w:t>Major cases – SLIDE 26</w:t>
      </w:r>
      <w:bookmarkEnd w:id="138"/>
    </w:p>
    <w:p w14:paraId="7F0B4439" w14:textId="77777777" w:rsidR="004F2A1A" w:rsidRDefault="004F2A1A" w:rsidP="00C917E4">
      <w:pPr>
        <w:widowControl/>
        <w:spacing w:after="160" w:line="259" w:lineRule="auto"/>
      </w:pPr>
      <w:r>
        <w:rPr>
          <w:noProof/>
        </w:rPr>
        <w:drawing>
          <wp:inline distT="0" distB="0" distL="0" distR="0" wp14:anchorId="3098CD07" wp14:editId="70FE61A1">
            <wp:extent cx="6663487" cy="3760831"/>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99">
                      <a:extLst>
                        <a:ext uri="{28A0092B-C50C-407E-A947-70E740481C1C}">
                          <a14:useLocalDpi xmlns:a14="http://schemas.microsoft.com/office/drawing/2010/main" val="0"/>
                        </a:ext>
                      </a:extLst>
                    </a:blip>
                    <a:stretch>
                      <a:fillRect/>
                    </a:stretch>
                  </pic:blipFill>
                  <pic:spPr>
                    <a:xfrm>
                      <a:off x="0" y="0"/>
                      <a:ext cx="6663487" cy="3760831"/>
                    </a:xfrm>
                    <a:prstGeom prst="rect">
                      <a:avLst/>
                    </a:prstGeom>
                  </pic:spPr>
                </pic:pic>
              </a:graphicData>
            </a:graphic>
          </wp:inline>
        </w:drawing>
      </w:r>
    </w:p>
    <w:p w14:paraId="6E453B3C" w14:textId="77777777" w:rsidR="004F2A1A" w:rsidRDefault="004F2A1A" w:rsidP="000449AB">
      <w:pPr>
        <w:pStyle w:val="Heading2"/>
        <w:numPr>
          <w:ilvl w:val="0"/>
          <w:numId w:val="0"/>
        </w:numPr>
        <w:rPr>
          <w:noProof/>
        </w:rPr>
      </w:pPr>
      <w:bookmarkStart w:id="139" w:name="_Toc106170264"/>
      <w:r>
        <w:rPr>
          <w:noProof/>
        </w:rPr>
        <w:t>Major case</w:t>
      </w:r>
      <w:r w:rsidRPr="004070B3">
        <w:rPr>
          <w:noProof/>
        </w:rPr>
        <w:t xml:space="preserve"> </w:t>
      </w:r>
      <w:r>
        <w:rPr>
          <w:noProof/>
        </w:rPr>
        <w:t>–</w:t>
      </w:r>
      <w:r w:rsidRPr="004070B3">
        <w:rPr>
          <w:noProof/>
        </w:rPr>
        <w:t xml:space="preserve"> DEMO</w:t>
      </w:r>
      <w:bookmarkEnd w:id="139"/>
    </w:p>
    <w:tbl>
      <w:tblPr>
        <w:tblStyle w:val="TableGrid13"/>
        <w:tblW w:w="0" w:type="auto"/>
        <w:tblLook w:val="04A0" w:firstRow="1" w:lastRow="0" w:firstColumn="1" w:lastColumn="0" w:noHBand="0" w:noVBand="1"/>
      </w:tblPr>
      <w:tblGrid>
        <w:gridCol w:w="5286"/>
        <w:gridCol w:w="5035"/>
      </w:tblGrid>
      <w:tr w:rsidR="004F2A1A" w:rsidRPr="00404B4C" w14:paraId="08C7CCB6" w14:textId="77777777" w:rsidTr="00ED3BC1">
        <w:trPr>
          <w:cantSplit/>
        </w:trPr>
        <w:tc>
          <w:tcPr>
            <w:tcW w:w="5286" w:type="dxa"/>
          </w:tcPr>
          <w:p w14:paraId="70FE68CD" w14:textId="77777777" w:rsidR="004F2A1A" w:rsidRPr="00404B4C" w:rsidRDefault="004F2A1A" w:rsidP="00404B4C">
            <w:pPr>
              <w:rPr>
                <w:noProof/>
                <w:szCs w:val="22"/>
              </w:rPr>
            </w:pPr>
          </w:p>
        </w:tc>
        <w:tc>
          <w:tcPr>
            <w:tcW w:w="5035" w:type="dxa"/>
          </w:tcPr>
          <w:p w14:paraId="6B0771FD" w14:textId="77777777" w:rsidR="004F2A1A" w:rsidRPr="009B0F4B" w:rsidRDefault="004F2A1A" w:rsidP="00404B4C">
            <w:pPr>
              <w:rPr>
                <w:bCs/>
                <w:noProof/>
                <w:szCs w:val="22"/>
                <w:lang w:val="en-US" w:eastAsia="en-US"/>
              </w:rPr>
            </w:pPr>
            <w:r w:rsidRPr="009B0F4B">
              <w:rPr>
                <w:bCs/>
                <w:noProof/>
                <w:szCs w:val="22"/>
                <w:lang w:val="en-US" w:eastAsia="en-US"/>
              </w:rPr>
              <w:t>Let’s begin by creating and saving a new case:</w:t>
            </w:r>
          </w:p>
          <w:p w14:paraId="17ACD7F2" w14:textId="77777777" w:rsidR="004F2A1A" w:rsidRPr="009B0F4B" w:rsidRDefault="004F2A1A" w:rsidP="004835FF">
            <w:pPr>
              <w:pStyle w:val="ListParagraph"/>
              <w:numPr>
                <w:ilvl w:val="0"/>
                <w:numId w:val="31"/>
              </w:numPr>
              <w:spacing w:before="240" w:after="0"/>
              <w:rPr>
                <w:bCs/>
                <w:noProof/>
                <w:szCs w:val="22"/>
                <w:lang w:val="en-US" w:eastAsia="en-US"/>
              </w:rPr>
            </w:pPr>
            <w:r w:rsidRPr="009B0F4B">
              <w:rPr>
                <w:bCs/>
                <w:noProof/>
                <w:szCs w:val="22"/>
                <w:lang w:val="en-US" w:eastAsia="en-US"/>
              </w:rPr>
              <w:t xml:space="preserve">Create an interaction. </w:t>
            </w:r>
          </w:p>
          <w:p w14:paraId="5CE51B14" w14:textId="77777777" w:rsidR="004F2A1A" w:rsidRPr="009B0F4B" w:rsidRDefault="004F2A1A" w:rsidP="004835FF">
            <w:pPr>
              <w:pStyle w:val="ListParagraph"/>
              <w:numPr>
                <w:ilvl w:val="0"/>
                <w:numId w:val="31"/>
              </w:numPr>
              <w:spacing w:before="240" w:after="0"/>
              <w:rPr>
                <w:bCs/>
                <w:noProof/>
                <w:szCs w:val="22"/>
                <w:lang w:val="en-US" w:eastAsia="en-US"/>
              </w:rPr>
            </w:pPr>
            <w:r w:rsidRPr="009B0F4B">
              <w:rPr>
                <w:bCs/>
                <w:noProof/>
                <w:szCs w:val="22"/>
                <w:lang w:val="en-US" w:eastAsia="en-US"/>
              </w:rPr>
              <w:t>Create a new case. Apply templates to fill-in required fields.</w:t>
            </w:r>
          </w:p>
          <w:p w14:paraId="5C4CC8FF" w14:textId="36B6970D" w:rsidR="004F2A1A" w:rsidRPr="009B0F4B" w:rsidRDefault="004F2A1A" w:rsidP="004835FF">
            <w:pPr>
              <w:pStyle w:val="ListParagraph"/>
              <w:numPr>
                <w:ilvl w:val="0"/>
                <w:numId w:val="31"/>
              </w:numPr>
              <w:spacing w:before="240" w:after="0"/>
              <w:rPr>
                <w:szCs w:val="22"/>
              </w:rPr>
            </w:pPr>
            <w:r w:rsidRPr="009B0F4B">
              <w:rPr>
                <w:bCs/>
                <w:noProof/>
                <w:szCs w:val="22"/>
                <w:lang w:val="en-US" w:eastAsia="en-US"/>
              </w:rPr>
              <w:t>Save the case.</w:t>
            </w:r>
            <w:r w:rsidR="00491EFB">
              <w:rPr>
                <w:bCs/>
                <w:noProof/>
                <w:szCs w:val="22"/>
                <w:lang w:val="en-US" w:eastAsia="en-US"/>
              </w:rPr>
              <w:br/>
            </w:r>
          </w:p>
        </w:tc>
      </w:tr>
      <w:tr w:rsidR="004F2A1A" w:rsidRPr="00404B4C" w14:paraId="608105CC" w14:textId="77777777" w:rsidTr="00ED3BC1">
        <w:trPr>
          <w:cantSplit/>
        </w:trPr>
        <w:tc>
          <w:tcPr>
            <w:tcW w:w="5286" w:type="dxa"/>
          </w:tcPr>
          <w:p w14:paraId="74050F12" w14:textId="77777777" w:rsidR="004F2A1A" w:rsidRPr="00404B4C" w:rsidRDefault="004F2A1A" w:rsidP="00404B4C">
            <w:pPr>
              <w:rPr>
                <w:szCs w:val="22"/>
              </w:rPr>
            </w:pPr>
            <w:r w:rsidRPr="00404B4C">
              <w:rPr>
                <w:noProof/>
              </w:rPr>
              <w:drawing>
                <wp:inline distT="0" distB="0" distL="0" distR="0" wp14:anchorId="69F44064" wp14:editId="5A57338A">
                  <wp:extent cx="1771429" cy="980952"/>
                  <wp:effectExtent l="0" t="0" r="635"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71429" cy="980952"/>
                          </a:xfrm>
                          <a:prstGeom prst="rect">
                            <a:avLst/>
                          </a:prstGeom>
                        </pic:spPr>
                      </pic:pic>
                    </a:graphicData>
                  </a:graphic>
                </wp:inline>
              </w:drawing>
            </w:r>
          </w:p>
        </w:tc>
        <w:tc>
          <w:tcPr>
            <w:tcW w:w="5035" w:type="dxa"/>
          </w:tcPr>
          <w:p w14:paraId="01202525" w14:textId="77777777" w:rsidR="004F2A1A" w:rsidRPr="009B0F4B" w:rsidRDefault="004F2A1A" w:rsidP="00404B4C">
            <w:pPr>
              <w:rPr>
                <w:szCs w:val="22"/>
              </w:rPr>
            </w:pPr>
            <w:r w:rsidRPr="009B0F4B">
              <w:rPr>
                <w:szCs w:val="22"/>
              </w:rPr>
              <w:t>Let’s assume the issue in our case is related to an existing major case.</w:t>
            </w:r>
          </w:p>
          <w:p w14:paraId="493DBCCE" w14:textId="77777777" w:rsidR="004F2A1A" w:rsidRPr="009B0F4B" w:rsidRDefault="004F2A1A" w:rsidP="00404B4C">
            <w:pPr>
              <w:rPr>
                <w:szCs w:val="22"/>
              </w:rPr>
            </w:pPr>
            <w:r w:rsidRPr="009B0F4B">
              <w:rPr>
                <w:szCs w:val="22"/>
              </w:rPr>
              <w:t>To view</w:t>
            </w:r>
            <w:r w:rsidRPr="009B0F4B">
              <w:rPr>
                <w:b/>
                <w:bCs/>
                <w:szCs w:val="22"/>
              </w:rPr>
              <w:t xml:space="preserve"> </w:t>
            </w:r>
            <w:r w:rsidRPr="009B0F4B">
              <w:rPr>
                <w:szCs w:val="22"/>
              </w:rPr>
              <w:t xml:space="preserve">major cases that are Open status, select </w:t>
            </w:r>
            <w:r w:rsidRPr="009B0F4B">
              <w:rPr>
                <w:b/>
                <w:bCs/>
                <w:szCs w:val="22"/>
              </w:rPr>
              <w:t>Lists</w:t>
            </w:r>
            <w:r w:rsidRPr="009B0F4B">
              <w:rPr>
                <w:szCs w:val="22"/>
              </w:rPr>
              <w:t xml:space="preserve"> &gt; </w:t>
            </w:r>
            <w:r w:rsidRPr="009B0F4B">
              <w:rPr>
                <w:b/>
                <w:bCs/>
                <w:szCs w:val="22"/>
              </w:rPr>
              <w:t xml:space="preserve">Major Issue Management </w:t>
            </w:r>
            <w:r w:rsidRPr="009B0F4B">
              <w:rPr>
                <w:szCs w:val="22"/>
              </w:rPr>
              <w:t xml:space="preserve">&gt; </w:t>
            </w:r>
            <w:r w:rsidRPr="009B0F4B">
              <w:rPr>
                <w:b/>
                <w:bCs/>
                <w:szCs w:val="22"/>
              </w:rPr>
              <w:t>Open</w:t>
            </w:r>
          </w:p>
        </w:tc>
      </w:tr>
      <w:tr w:rsidR="004F2A1A" w:rsidRPr="00404B4C" w14:paraId="147E774C" w14:textId="77777777" w:rsidTr="00ED3BC1">
        <w:trPr>
          <w:cantSplit/>
        </w:trPr>
        <w:tc>
          <w:tcPr>
            <w:tcW w:w="5286" w:type="dxa"/>
          </w:tcPr>
          <w:p w14:paraId="50C85C0B" w14:textId="77777777" w:rsidR="004F2A1A" w:rsidRPr="00404B4C" w:rsidRDefault="004F2A1A" w:rsidP="00404B4C">
            <w:pPr>
              <w:rPr>
                <w:szCs w:val="22"/>
              </w:rPr>
            </w:pPr>
            <w:r w:rsidRPr="00404B4C">
              <w:rPr>
                <w:noProof/>
              </w:rPr>
              <w:drawing>
                <wp:inline distT="0" distB="0" distL="0" distR="0" wp14:anchorId="5E610E98" wp14:editId="4C79D8C6">
                  <wp:extent cx="1514286" cy="1314286"/>
                  <wp:effectExtent l="0" t="0" r="0" b="63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514286" cy="1314286"/>
                          </a:xfrm>
                          <a:prstGeom prst="rect">
                            <a:avLst/>
                          </a:prstGeom>
                        </pic:spPr>
                      </pic:pic>
                    </a:graphicData>
                  </a:graphic>
                </wp:inline>
              </w:drawing>
            </w:r>
          </w:p>
        </w:tc>
        <w:tc>
          <w:tcPr>
            <w:tcW w:w="5035" w:type="dxa"/>
          </w:tcPr>
          <w:p w14:paraId="317FF248" w14:textId="77777777" w:rsidR="004F2A1A" w:rsidRPr="009B0F4B" w:rsidRDefault="004F2A1A" w:rsidP="00404B4C">
            <w:pPr>
              <w:rPr>
                <w:szCs w:val="22"/>
              </w:rPr>
            </w:pPr>
            <w:r w:rsidRPr="009B0F4B">
              <w:rPr>
                <w:szCs w:val="22"/>
              </w:rPr>
              <w:t>From the list of Major cases in Open status, we can preview</w:t>
            </w:r>
            <w:r w:rsidRPr="009B0F4B">
              <w:rPr>
                <w:b/>
                <w:bCs/>
                <w:szCs w:val="22"/>
              </w:rPr>
              <w:t xml:space="preserve"> </w:t>
            </w:r>
            <w:r w:rsidRPr="009B0F4B">
              <w:rPr>
                <w:szCs w:val="22"/>
              </w:rPr>
              <w:t>a case to make sure it’s the one we want to link to.</w:t>
            </w:r>
          </w:p>
        </w:tc>
      </w:tr>
      <w:tr w:rsidR="004F2A1A" w:rsidRPr="00404B4C" w14:paraId="316F4C25" w14:textId="77777777" w:rsidTr="00ED3BC1">
        <w:trPr>
          <w:cantSplit/>
        </w:trPr>
        <w:tc>
          <w:tcPr>
            <w:tcW w:w="5286" w:type="dxa"/>
          </w:tcPr>
          <w:p w14:paraId="52B3487E" w14:textId="77777777" w:rsidR="004F2A1A" w:rsidRPr="00404B4C" w:rsidRDefault="004F2A1A" w:rsidP="00404B4C">
            <w:pPr>
              <w:rPr>
                <w:noProof/>
                <w:szCs w:val="22"/>
                <w:lang w:val="en-US" w:eastAsia="en-US"/>
              </w:rPr>
            </w:pPr>
            <w:r w:rsidRPr="00404B4C">
              <w:rPr>
                <w:noProof/>
              </w:rPr>
              <w:lastRenderedPageBreak/>
              <w:drawing>
                <wp:inline distT="0" distB="0" distL="0" distR="0" wp14:anchorId="797E11EC" wp14:editId="74827D72">
                  <wp:extent cx="1066667" cy="971429"/>
                  <wp:effectExtent l="0" t="0" r="635" b="63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066667" cy="971429"/>
                          </a:xfrm>
                          <a:prstGeom prst="rect">
                            <a:avLst/>
                          </a:prstGeom>
                        </pic:spPr>
                      </pic:pic>
                    </a:graphicData>
                  </a:graphic>
                </wp:inline>
              </w:drawing>
            </w:r>
          </w:p>
        </w:tc>
        <w:tc>
          <w:tcPr>
            <w:tcW w:w="5035" w:type="dxa"/>
          </w:tcPr>
          <w:p w14:paraId="42F0F838" w14:textId="77777777" w:rsidR="004F2A1A" w:rsidRPr="009B0F4B" w:rsidRDefault="004F2A1A" w:rsidP="00404B4C">
            <w:pPr>
              <w:rPr>
                <w:szCs w:val="22"/>
              </w:rPr>
            </w:pPr>
            <w:r w:rsidRPr="009B0F4B">
              <w:rPr>
                <w:szCs w:val="22"/>
              </w:rPr>
              <w:t>Copy</w:t>
            </w:r>
            <w:r w:rsidRPr="009B0F4B">
              <w:rPr>
                <w:b/>
                <w:bCs/>
                <w:szCs w:val="22"/>
              </w:rPr>
              <w:t xml:space="preserve"> </w:t>
            </w:r>
            <w:r w:rsidRPr="009B0F4B">
              <w:rPr>
                <w:szCs w:val="22"/>
              </w:rPr>
              <w:t>the major case number from the preview.</w:t>
            </w:r>
          </w:p>
        </w:tc>
      </w:tr>
      <w:tr w:rsidR="004F2A1A" w:rsidRPr="00404B4C" w14:paraId="1515D8A0" w14:textId="77777777" w:rsidTr="00ED3BC1">
        <w:trPr>
          <w:cantSplit/>
        </w:trPr>
        <w:tc>
          <w:tcPr>
            <w:tcW w:w="5286" w:type="dxa"/>
          </w:tcPr>
          <w:p w14:paraId="15C8EC14" w14:textId="77777777" w:rsidR="004F2A1A" w:rsidRPr="00404B4C" w:rsidRDefault="004F2A1A" w:rsidP="00404B4C">
            <w:pPr>
              <w:rPr>
                <w:noProof/>
                <w:szCs w:val="22"/>
                <w:lang w:val="en-US" w:eastAsia="en-US"/>
              </w:rPr>
            </w:pPr>
            <w:r w:rsidRPr="00404B4C">
              <w:rPr>
                <w:noProof/>
              </w:rPr>
              <w:drawing>
                <wp:inline distT="0" distB="0" distL="0" distR="0" wp14:anchorId="4D138236" wp14:editId="00773EF1">
                  <wp:extent cx="1085714" cy="476190"/>
                  <wp:effectExtent l="0" t="0" r="635" b="63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085714" cy="476190"/>
                          </a:xfrm>
                          <a:prstGeom prst="rect">
                            <a:avLst/>
                          </a:prstGeom>
                        </pic:spPr>
                      </pic:pic>
                    </a:graphicData>
                  </a:graphic>
                </wp:inline>
              </w:drawing>
            </w:r>
          </w:p>
        </w:tc>
        <w:tc>
          <w:tcPr>
            <w:tcW w:w="5035" w:type="dxa"/>
          </w:tcPr>
          <w:p w14:paraId="58157D6D" w14:textId="77777777" w:rsidR="004F2A1A" w:rsidRPr="009B0F4B" w:rsidRDefault="004F2A1A" w:rsidP="00404B4C">
            <w:pPr>
              <w:rPr>
                <w:szCs w:val="22"/>
              </w:rPr>
            </w:pPr>
            <w:r w:rsidRPr="009B0F4B">
              <w:rPr>
                <w:szCs w:val="22"/>
              </w:rPr>
              <w:t>Paste</w:t>
            </w:r>
            <w:r w:rsidRPr="009B0F4B">
              <w:rPr>
                <w:b/>
                <w:bCs/>
                <w:szCs w:val="22"/>
              </w:rPr>
              <w:t xml:space="preserve"> </w:t>
            </w:r>
            <w:r w:rsidRPr="009B0F4B">
              <w:rPr>
                <w:szCs w:val="22"/>
              </w:rPr>
              <w:t xml:space="preserve">the major case number in the Parent field for your child case. </w:t>
            </w:r>
          </w:p>
          <w:p w14:paraId="4B79A759" w14:textId="77777777" w:rsidR="004F2A1A" w:rsidRPr="009B0F4B" w:rsidRDefault="004F2A1A" w:rsidP="00404B4C">
            <w:pPr>
              <w:rPr>
                <w:szCs w:val="22"/>
              </w:rPr>
            </w:pPr>
            <w:r w:rsidRPr="009B0F4B">
              <w:rPr>
                <w:szCs w:val="22"/>
              </w:rPr>
              <w:t>Save your child case.</w:t>
            </w:r>
          </w:p>
        </w:tc>
      </w:tr>
      <w:tr w:rsidR="004F2A1A" w:rsidRPr="00404B4C" w14:paraId="17F63C92" w14:textId="77777777" w:rsidTr="00ED3BC1">
        <w:trPr>
          <w:cantSplit/>
        </w:trPr>
        <w:tc>
          <w:tcPr>
            <w:tcW w:w="5286" w:type="dxa"/>
          </w:tcPr>
          <w:p w14:paraId="02243D0F" w14:textId="77777777" w:rsidR="004F2A1A" w:rsidRPr="00404B4C" w:rsidRDefault="004F2A1A" w:rsidP="00404B4C">
            <w:pPr>
              <w:rPr>
                <w:noProof/>
                <w:szCs w:val="22"/>
                <w:lang w:val="en-US" w:eastAsia="en-US"/>
              </w:rPr>
            </w:pPr>
            <w:r w:rsidRPr="00404B4C">
              <w:rPr>
                <w:noProof/>
              </w:rPr>
              <w:drawing>
                <wp:inline distT="0" distB="0" distL="0" distR="0" wp14:anchorId="79B6578C" wp14:editId="6349984F">
                  <wp:extent cx="3217653" cy="759036"/>
                  <wp:effectExtent l="0" t="0" r="1905" b="317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279201" cy="773555"/>
                          </a:xfrm>
                          <a:prstGeom prst="rect">
                            <a:avLst/>
                          </a:prstGeom>
                        </pic:spPr>
                      </pic:pic>
                    </a:graphicData>
                  </a:graphic>
                </wp:inline>
              </w:drawing>
            </w:r>
          </w:p>
        </w:tc>
        <w:tc>
          <w:tcPr>
            <w:tcW w:w="5035" w:type="dxa"/>
          </w:tcPr>
          <w:p w14:paraId="43470E23" w14:textId="77777777" w:rsidR="004F2A1A" w:rsidRPr="009B0F4B" w:rsidRDefault="004F2A1A" w:rsidP="00404B4C">
            <w:pPr>
              <w:rPr>
                <w:szCs w:val="22"/>
              </w:rPr>
            </w:pPr>
            <w:r w:rsidRPr="009B0F4B">
              <w:rPr>
                <w:szCs w:val="22"/>
              </w:rPr>
              <w:t>A pop-up confirms our case is now linked to the major case.</w:t>
            </w:r>
          </w:p>
        </w:tc>
      </w:tr>
    </w:tbl>
    <w:p w14:paraId="5C7E6E13" w14:textId="77777777" w:rsidR="004F2A1A" w:rsidRDefault="004F2A1A" w:rsidP="00692568">
      <w:pPr>
        <w:widowControl/>
        <w:spacing w:after="160" w:line="259" w:lineRule="auto"/>
      </w:pPr>
    </w:p>
    <w:p w14:paraId="7951C237" w14:textId="77777777" w:rsidR="004F2A1A" w:rsidRDefault="004F2A1A" w:rsidP="00692568">
      <w:pPr>
        <w:widowControl/>
        <w:spacing w:after="160" w:line="259" w:lineRule="auto"/>
      </w:pPr>
      <w:r w:rsidRPr="00ED3BC1">
        <w:t xml:space="preserve">When the Crisis Escalation Team </w:t>
      </w:r>
      <w:r>
        <w:t xml:space="preserve">updates the major case, the update is cascaded </w:t>
      </w:r>
      <w:r w:rsidRPr="00ED3BC1">
        <w:t>to the linked child cases</w:t>
      </w:r>
      <w:r>
        <w:t xml:space="preserve">. </w:t>
      </w:r>
    </w:p>
    <w:p w14:paraId="5094A6B9" w14:textId="77777777" w:rsidR="004F2A1A" w:rsidRDefault="004F2A1A" w:rsidP="00692568">
      <w:pPr>
        <w:widowControl/>
        <w:spacing w:after="160" w:line="259" w:lineRule="auto"/>
      </w:pPr>
      <w:r w:rsidRPr="00ED3BC1">
        <w:t>When the Crisis Escalation Team propose</w:t>
      </w:r>
      <w:r>
        <w:t>s</w:t>
      </w:r>
      <w:r w:rsidRPr="00ED3BC1">
        <w:t xml:space="preserve"> solution on the parent, the linked child cases will also go to Solution Proposed status.</w:t>
      </w:r>
    </w:p>
    <w:tbl>
      <w:tblPr>
        <w:tblStyle w:val="TableGrid13"/>
        <w:tblW w:w="0" w:type="auto"/>
        <w:tblLook w:val="04A0" w:firstRow="1" w:lastRow="0" w:firstColumn="1" w:lastColumn="0" w:noHBand="0" w:noVBand="1"/>
      </w:tblPr>
      <w:tblGrid>
        <w:gridCol w:w="5286"/>
        <w:gridCol w:w="5035"/>
      </w:tblGrid>
      <w:tr w:rsidR="004F2A1A" w:rsidRPr="007A447D" w14:paraId="15F236CF" w14:textId="77777777" w:rsidTr="00961A99">
        <w:trPr>
          <w:cantSplit/>
        </w:trPr>
        <w:tc>
          <w:tcPr>
            <w:tcW w:w="5286" w:type="dxa"/>
          </w:tcPr>
          <w:p w14:paraId="71CCF307" w14:textId="77777777" w:rsidR="004F2A1A" w:rsidRPr="007A447D" w:rsidRDefault="004F2A1A" w:rsidP="00961A99">
            <w:pPr>
              <w:rPr>
                <w:noProof/>
                <w:szCs w:val="22"/>
                <w:lang w:val="en-US" w:eastAsia="en-US"/>
              </w:rPr>
            </w:pPr>
            <w:r w:rsidRPr="007A447D">
              <w:rPr>
                <w:noProof/>
              </w:rPr>
              <w:drawing>
                <wp:inline distT="0" distB="0" distL="0" distR="0" wp14:anchorId="1964FD39" wp14:editId="5253241C">
                  <wp:extent cx="1714286" cy="761905"/>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714286" cy="761905"/>
                          </a:xfrm>
                          <a:prstGeom prst="rect">
                            <a:avLst/>
                          </a:prstGeom>
                        </pic:spPr>
                      </pic:pic>
                    </a:graphicData>
                  </a:graphic>
                </wp:inline>
              </w:drawing>
            </w:r>
          </w:p>
          <w:p w14:paraId="5E943BFE" w14:textId="77777777" w:rsidR="004F2A1A" w:rsidRPr="007A447D" w:rsidRDefault="004F2A1A" w:rsidP="00961A99">
            <w:pPr>
              <w:rPr>
                <w:noProof/>
                <w:szCs w:val="22"/>
                <w:lang w:val="en-US" w:eastAsia="en-US"/>
              </w:rPr>
            </w:pPr>
            <w:r w:rsidRPr="007A447D">
              <w:rPr>
                <w:noProof/>
              </w:rPr>
              <w:drawing>
                <wp:inline distT="0" distB="0" distL="0" distR="0" wp14:anchorId="5A9D2D0C" wp14:editId="5AD60E42">
                  <wp:extent cx="1485714" cy="50476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485714" cy="504762"/>
                          </a:xfrm>
                          <a:prstGeom prst="rect">
                            <a:avLst/>
                          </a:prstGeom>
                        </pic:spPr>
                      </pic:pic>
                    </a:graphicData>
                  </a:graphic>
                </wp:inline>
              </w:drawing>
            </w:r>
          </w:p>
        </w:tc>
        <w:tc>
          <w:tcPr>
            <w:tcW w:w="5035" w:type="dxa"/>
          </w:tcPr>
          <w:p w14:paraId="77CE6134" w14:textId="77777777" w:rsidR="004F2A1A" w:rsidRPr="007A447D" w:rsidRDefault="004F2A1A" w:rsidP="00961A99">
            <w:pPr>
              <w:rPr>
                <w:szCs w:val="22"/>
              </w:rPr>
            </w:pPr>
            <w:r w:rsidRPr="007A447D">
              <w:rPr>
                <w:szCs w:val="22"/>
              </w:rPr>
              <w:t>On the major case Details tab &gt; Notes area, notice the notification options:</w:t>
            </w:r>
          </w:p>
          <w:p w14:paraId="4373F13D" w14:textId="77777777" w:rsidR="004F2A1A" w:rsidRPr="007A447D" w:rsidRDefault="004F2A1A" w:rsidP="004835FF">
            <w:pPr>
              <w:pStyle w:val="ListParagraph"/>
              <w:numPr>
                <w:ilvl w:val="0"/>
                <w:numId w:val="24"/>
              </w:numPr>
              <w:spacing w:before="240" w:after="0"/>
              <w:rPr>
                <w:szCs w:val="22"/>
              </w:rPr>
            </w:pPr>
            <w:r w:rsidRPr="007A447D">
              <w:rPr>
                <w:szCs w:val="22"/>
              </w:rPr>
              <w:t xml:space="preserve">To receive a notification email when a </w:t>
            </w:r>
            <w:r w:rsidRPr="007A447D">
              <w:rPr>
                <w:b/>
                <w:bCs/>
                <w:szCs w:val="22"/>
              </w:rPr>
              <w:t>comment</w:t>
            </w:r>
            <w:r w:rsidRPr="007A447D">
              <w:rPr>
                <w:szCs w:val="22"/>
              </w:rPr>
              <w:t xml:space="preserve"> is added to the major case, add your email to </w:t>
            </w:r>
            <w:r w:rsidRPr="007A447D">
              <w:rPr>
                <w:b/>
                <w:bCs/>
                <w:szCs w:val="22"/>
              </w:rPr>
              <w:t>Watch list</w:t>
            </w:r>
            <w:r w:rsidRPr="007A447D">
              <w:rPr>
                <w:szCs w:val="22"/>
              </w:rPr>
              <w:t>.</w:t>
            </w:r>
          </w:p>
          <w:p w14:paraId="51FA99FC" w14:textId="77777777" w:rsidR="004F2A1A" w:rsidRPr="007A447D" w:rsidRDefault="004F2A1A" w:rsidP="004835FF">
            <w:pPr>
              <w:pStyle w:val="ListParagraph"/>
              <w:numPr>
                <w:ilvl w:val="0"/>
                <w:numId w:val="24"/>
              </w:numPr>
              <w:spacing w:before="240" w:after="0"/>
              <w:rPr>
                <w:szCs w:val="22"/>
              </w:rPr>
            </w:pPr>
            <w:r w:rsidRPr="007A447D">
              <w:rPr>
                <w:szCs w:val="22"/>
              </w:rPr>
              <w:t xml:space="preserve">To receive a notification email when a </w:t>
            </w:r>
            <w:r w:rsidRPr="007A447D">
              <w:rPr>
                <w:b/>
                <w:bCs/>
                <w:szCs w:val="22"/>
              </w:rPr>
              <w:t>work note</w:t>
            </w:r>
            <w:r w:rsidRPr="007A447D">
              <w:rPr>
                <w:szCs w:val="22"/>
              </w:rPr>
              <w:t xml:space="preserve"> is added to the major case, add your email to the </w:t>
            </w:r>
            <w:r w:rsidRPr="007A447D">
              <w:rPr>
                <w:b/>
                <w:bCs/>
                <w:szCs w:val="22"/>
              </w:rPr>
              <w:t>Work notes</w:t>
            </w:r>
            <w:r w:rsidRPr="007A447D">
              <w:rPr>
                <w:szCs w:val="22"/>
              </w:rPr>
              <w:t xml:space="preserve"> list.</w:t>
            </w:r>
          </w:p>
        </w:tc>
      </w:tr>
    </w:tbl>
    <w:p w14:paraId="082D6A03" w14:textId="77777777" w:rsidR="004F2A1A" w:rsidRDefault="004F2A1A" w:rsidP="00692568">
      <w:pPr>
        <w:widowControl/>
        <w:spacing w:after="160" w:line="259" w:lineRule="auto"/>
      </w:pPr>
    </w:p>
    <w:p w14:paraId="51489B27" w14:textId="77777777" w:rsidR="004F2A1A" w:rsidRDefault="004F2A1A" w:rsidP="000449AB">
      <w:pPr>
        <w:pStyle w:val="Heading2"/>
      </w:pPr>
      <w:bookmarkStart w:id="140" w:name="_Toc106170265"/>
      <w:r>
        <w:t>Major Case - eLearning</w:t>
      </w:r>
      <w:bookmarkEnd w:id="140"/>
    </w:p>
    <w:p w14:paraId="69750B7F" w14:textId="77777777" w:rsidR="004F2A1A" w:rsidRDefault="004F2A1A" w:rsidP="009B0F4B">
      <w:pPr>
        <w:keepNext/>
        <w:keepLines/>
        <w:widowControl/>
        <w:spacing w:after="160" w:line="259" w:lineRule="auto"/>
        <w:rPr>
          <w:b/>
          <w:bCs/>
        </w:rPr>
      </w:pPr>
      <w:r>
        <w:t xml:space="preserve">Let’s take the major case eLearning: </w:t>
      </w:r>
      <w:r w:rsidRPr="00C917E4">
        <w:rPr>
          <w:b/>
          <w:bCs/>
        </w:rPr>
        <w:t>ServiceNow Module 6 - ServiceNow Major Case for Help Desk</w:t>
      </w:r>
      <w:r>
        <w:rPr>
          <w:b/>
          <w:bCs/>
        </w:rPr>
        <w:br/>
      </w:r>
      <w:r>
        <w:rPr>
          <w:noProof/>
        </w:rPr>
        <w:drawing>
          <wp:inline distT="0" distB="0" distL="0" distR="0" wp14:anchorId="60EDDF34" wp14:editId="2098B6F1">
            <wp:extent cx="6304762" cy="1400000"/>
            <wp:effectExtent l="0" t="0" r="1270" b="0"/>
            <wp:docPr id="669" name="Picture 6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descr="Graphical user interface, text, application&#10;&#10;Description automatically generated"/>
                    <pic:cNvPicPr/>
                  </pic:nvPicPr>
                  <pic:blipFill>
                    <a:blip r:embed="rId407"/>
                    <a:stretch>
                      <a:fillRect/>
                    </a:stretch>
                  </pic:blipFill>
                  <pic:spPr>
                    <a:xfrm>
                      <a:off x="0" y="0"/>
                      <a:ext cx="6304762" cy="1400000"/>
                    </a:xfrm>
                    <a:prstGeom prst="rect">
                      <a:avLst/>
                    </a:prstGeom>
                  </pic:spPr>
                </pic:pic>
              </a:graphicData>
            </a:graphic>
          </wp:inline>
        </w:drawing>
      </w:r>
    </w:p>
    <w:p w14:paraId="4A46E94B" w14:textId="77777777" w:rsidR="004F2A1A" w:rsidRPr="00692568" w:rsidRDefault="004F2A1A" w:rsidP="00692568">
      <w:pPr>
        <w:widowControl/>
        <w:spacing w:after="160" w:line="259" w:lineRule="auto"/>
      </w:pPr>
      <w:r>
        <w:t>Time estimate to complete this eLearning: 6 minutes</w:t>
      </w:r>
      <w:r w:rsidRPr="00692568">
        <w:br w:type="page"/>
      </w:r>
    </w:p>
    <w:p w14:paraId="1D70BA24" w14:textId="77777777" w:rsidR="004F2A1A" w:rsidRPr="00692568" w:rsidRDefault="004F2A1A" w:rsidP="00692568">
      <w:pPr>
        <w:widowControl/>
        <w:spacing w:after="160" w:line="259" w:lineRule="auto"/>
      </w:pPr>
    </w:p>
    <w:p w14:paraId="08A1AD08" w14:textId="77777777" w:rsidR="004F2A1A" w:rsidRPr="00692568" w:rsidRDefault="004F2A1A" w:rsidP="000449AB">
      <w:pPr>
        <w:pStyle w:val="Heading2"/>
      </w:pPr>
      <w:bookmarkStart w:id="141" w:name="_Toc8826262"/>
      <w:bookmarkStart w:id="142" w:name="_Toc106170266"/>
      <w:r w:rsidRPr="00692568">
        <w:t xml:space="preserve">Case Life Cycle: Resolution and Closure – SLIDE </w:t>
      </w:r>
      <w:bookmarkEnd w:id="141"/>
      <w:r>
        <w:t>27</w:t>
      </w:r>
      <w:bookmarkEnd w:id="142"/>
    </w:p>
    <w:p w14:paraId="3D77B6FE" w14:textId="77777777" w:rsidR="004F2A1A" w:rsidRPr="00692568" w:rsidRDefault="004F2A1A" w:rsidP="00692568">
      <w:r w:rsidRPr="00692568">
        <w:rPr>
          <w:noProof/>
        </w:rPr>
        <w:drawing>
          <wp:inline distT="0" distB="0" distL="0" distR="0" wp14:anchorId="1DAF085B" wp14:editId="5EE04580">
            <wp:extent cx="6340290" cy="3589899"/>
            <wp:effectExtent l="0" t="0" r="381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408">
                      <a:extLst>
                        <a:ext uri="{28A0092B-C50C-407E-A947-70E740481C1C}">
                          <a14:useLocalDpi xmlns:a14="http://schemas.microsoft.com/office/drawing/2010/main" val="0"/>
                        </a:ext>
                      </a:extLst>
                    </a:blip>
                    <a:stretch>
                      <a:fillRect/>
                    </a:stretch>
                  </pic:blipFill>
                  <pic:spPr bwMode="auto">
                    <a:xfrm>
                      <a:off x="0" y="0"/>
                      <a:ext cx="6340290" cy="3589899"/>
                    </a:xfrm>
                    <a:prstGeom prst="rect">
                      <a:avLst/>
                    </a:prstGeom>
                    <a:noFill/>
                    <a:ln>
                      <a:noFill/>
                    </a:ln>
                  </pic:spPr>
                </pic:pic>
              </a:graphicData>
            </a:graphic>
          </wp:inline>
        </w:drawing>
      </w:r>
    </w:p>
    <w:p w14:paraId="34B3F2C2" w14:textId="77777777" w:rsidR="004F2A1A" w:rsidRPr="00692568" w:rsidRDefault="004F2A1A" w:rsidP="00692568">
      <w:r w:rsidRPr="00692568">
        <w:t>During Resolution and Closure, the case is in a Solution Proposed state.</w:t>
      </w:r>
    </w:p>
    <w:p w14:paraId="7674D710" w14:textId="77777777" w:rsidR="004F2A1A" w:rsidRPr="00692568" w:rsidRDefault="004F2A1A" w:rsidP="00692568">
      <w:r>
        <w:t>The s</w:t>
      </w:r>
      <w:r w:rsidRPr="00692568">
        <w:t xml:space="preserve">tate becomes </w:t>
      </w:r>
      <w:r w:rsidRPr="00692568">
        <w:rPr>
          <w:b/>
          <w:bCs/>
        </w:rPr>
        <w:t xml:space="preserve">Closed </w:t>
      </w:r>
      <w:r w:rsidRPr="00692568">
        <w:t>after the customer confirms the solution or after 10 calendar days</w:t>
      </w:r>
    </w:p>
    <w:p w14:paraId="7B6B71CD" w14:textId="77777777" w:rsidR="004F2A1A" w:rsidRPr="00692568" w:rsidRDefault="004F2A1A" w:rsidP="00692568">
      <w:pPr>
        <w:widowControl/>
        <w:spacing w:after="160" w:line="259" w:lineRule="auto"/>
      </w:pPr>
      <w:r w:rsidRPr="00692568">
        <w:br w:type="page"/>
      </w:r>
    </w:p>
    <w:p w14:paraId="63F9C260" w14:textId="77777777" w:rsidR="004F2A1A" w:rsidRPr="00692568" w:rsidRDefault="004F2A1A" w:rsidP="000449AB">
      <w:pPr>
        <w:pStyle w:val="Heading2"/>
      </w:pPr>
      <w:bookmarkStart w:id="143" w:name="_Toc8826263"/>
      <w:bookmarkStart w:id="144" w:name="_Toc106170267"/>
      <w:r w:rsidRPr="00692568">
        <w:lastRenderedPageBreak/>
        <w:t xml:space="preserve">Propose a Solution – SLIDE </w:t>
      </w:r>
      <w:bookmarkEnd w:id="143"/>
      <w:r>
        <w:t>28</w:t>
      </w:r>
      <w:bookmarkEnd w:id="144"/>
    </w:p>
    <w:p w14:paraId="7FA2D548" w14:textId="77777777" w:rsidR="004F2A1A" w:rsidRPr="00692568" w:rsidRDefault="004F2A1A" w:rsidP="00692568">
      <w:r>
        <w:rPr>
          <w:noProof/>
        </w:rPr>
        <w:drawing>
          <wp:inline distT="0" distB="0" distL="0" distR="0" wp14:anchorId="5CD7336A" wp14:editId="46DC4346">
            <wp:extent cx="6792382" cy="3845560"/>
            <wp:effectExtent l="0" t="0" r="889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9">
                      <a:extLst>
                        <a:ext uri="{28A0092B-C50C-407E-A947-70E740481C1C}">
                          <a14:useLocalDpi xmlns:a14="http://schemas.microsoft.com/office/drawing/2010/main" val="0"/>
                        </a:ext>
                      </a:extLst>
                    </a:blip>
                    <a:stretch>
                      <a:fillRect/>
                    </a:stretch>
                  </pic:blipFill>
                  <pic:spPr>
                    <a:xfrm>
                      <a:off x="0" y="0"/>
                      <a:ext cx="6792382" cy="3845560"/>
                    </a:xfrm>
                    <a:prstGeom prst="rect">
                      <a:avLst/>
                    </a:prstGeom>
                  </pic:spPr>
                </pic:pic>
              </a:graphicData>
            </a:graphic>
          </wp:inline>
        </w:drawing>
      </w:r>
    </w:p>
    <w:p w14:paraId="24DD2764" w14:textId="77777777" w:rsidR="004F2A1A" w:rsidRDefault="004F2A1A" w:rsidP="00692568">
      <w:pPr>
        <w:widowControl/>
        <w:spacing w:after="160" w:line="259" w:lineRule="auto"/>
      </w:pPr>
      <w:r w:rsidRPr="00692568">
        <w:t xml:space="preserve">When you have resolved </w:t>
      </w:r>
      <w:r>
        <w:t>a</w:t>
      </w:r>
      <w:r w:rsidRPr="00692568">
        <w:t xml:space="preserve"> customer’s issue, </w:t>
      </w:r>
      <w:r>
        <w:t>select the</w:t>
      </w:r>
      <w:r w:rsidRPr="00692568">
        <w:t xml:space="preserve"> </w:t>
      </w:r>
      <w:r w:rsidRPr="00692568">
        <w:rPr>
          <w:b/>
          <w:bCs/>
        </w:rPr>
        <w:t>Propose Solution</w:t>
      </w:r>
      <w:r>
        <w:t xml:space="preserve">. </w:t>
      </w:r>
      <w:r w:rsidRPr="00692568">
        <w:t xml:space="preserve">At this point, the </w:t>
      </w:r>
      <w:r w:rsidRPr="00692568">
        <w:rPr>
          <w:b/>
          <w:bCs/>
        </w:rPr>
        <w:t xml:space="preserve">Resolution Code and Resolution Text </w:t>
      </w:r>
      <w:r w:rsidRPr="00692568">
        <w:t>that document the resolution, are required</w:t>
      </w:r>
      <w:r>
        <w:t xml:space="preserve">. The Resolution Code defaults to </w:t>
      </w:r>
      <w:r w:rsidRPr="00C311FE">
        <w:rPr>
          <w:b/>
          <w:bCs/>
        </w:rPr>
        <w:t>Assisted Customer</w:t>
      </w:r>
      <w:r>
        <w:t xml:space="preserve">, but can be changed by the help desk agent. </w:t>
      </w:r>
    </w:p>
    <w:p w14:paraId="533CE119" w14:textId="77777777" w:rsidR="004F2A1A" w:rsidRPr="00692568" w:rsidRDefault="004F2A1A" w:rsidP="00692568">
      <w:pPr>
        <w:widowControl/>
        <w:spacing w:after="160" w:line="259" w:lineRule="auto"/>
      </w:pPr>
      <w:r>
        <w:t xml:space="preserve">If you used a template, the </w:t>
      </w:r>
      <w:r w:rsidRPr="00C311FE">
        <w:rPr>
          <w:b/>
          <w:bCs/>
        </w:rPr>
        <w:t>Resolution Text</w:t>
      </w:r>
      <w:r>
        <w:t xml:space="preserve"> is filled-in for you. Please do not make changes to Resolution Text filled-in by a template.</w:t>
      </w:r>
    </w:p>
    <w:p w14:paraId="619457A5" w14:textId="77777777" w:rsidR="004F2A1A" w:rsidRPr="00692568" w:rsidRDefault="004F2A1A" w:rsidP="00692568">
      <w:pPr>
        <w:widowControl/>
        <w:spacing w:after="160" w:line="259" w:lineRule="auto"/>
      </w:pPr>
      <w:r>
        <w:t>T</w:t>
      </w:r>
      <w:r w:rsidRPr="00692568">
        <w:t xml:space="preserve">he Resolution Text field is not visible to the customer, </w:t>
      </w:r>
      <w:r>
        <w:t>so make sure to update</w:t>
      </w:r>
      <w:r w:rsidRPr="00692568">
        <w:t xml:space="preserve"> </w:t>
      </w:r>
      <w:r w:rsidRPr="00692568">
        <w:rPr>
          <w:b/>
          <w:bCs/>
        </w:rPr>
        <w:t xml:space="preserve">Additional Comments </w:t>
      </w:r>
      <w:r>
        <w:t xml:space="preserve">when you Propose Solution on a case, so the customer will know what the solution was. </w:t>
      </w:r>
      <w:r w:rsidRPr="00692568">
        <w:t xml:space="preserve"> </w:t>
      </w:r>
    </w:p>
    <w:p w14:paraId="12F32D6F" w14:textId="77777777" w:rsidR="004F2A1A" w:rsidRPr="00692568" w:rsidRDefault="004F2A1A" w:rsidP="00692568">
      <w:pPr>
        <w:widowControl/>
        <w:spacing w:after="160" w:line="259" w:lineRule="auto"/>
      </w:pPr>
      <w:r w:rsidRPr="00692568">
        <w:t xml:space="preserve">The customer is notified by an email </w:t>
      </w:r>
      <w:r>
        <w:t xml:space="preserve">when solution is proposed on a case. They select the </w:t>
      </w:r>
      <w:r w:rsidRPr="00C311FE">
        <w:rPr>
          <w:b/>
          <w:bCs/>
        </w:rPr>
        <w:t>click here</w:t>
      </w:r>
      <w:r>
        <w:t xml:space="preserve"> link in the email to view the case in MyTravelport.</w:t>
      </w:r>
    </w:p>
    <w:p w14:paraId="1622C2A9" w14:textId="77777777" w:rsidR="004F2A1A" w:rsidRPr="00692568" w:rsidRDefault="004F2A1A" w:rsidP="00692568">
      <w:pPr>
        <w:widowControl/>
        <w:spacing w:after="160" w:line="259" w:lineRule="auto"/>
      </w:pPr>
      <w:r>
        <w:t xml:space="preserve"> </w:t>
      </w:r>
    </w:p>
    <w:p w14:paraId="4E927DDF" w14:textId="77777777" w:rsidR="004F2A1A" w:rsidRPr="00692568" w:rsidRDefault="004F2A1A" w:rsidP="00692568">
      <w:pPr>
        <w:widowControl/>
        <w:spacing w:after="160" w:line="259" w:lineRule="auto"/>
      </w:pPr>
      <w:r w:rsidRPr="00692568">
        <w:br w:type="page"/>
      </w:r>
    </w:p>
    <w:p w14:paraId="64F3C1DB" w14:textId="77777777" w:rsidR="004F2A1A" w:rsidRPr="00692568" w:rsidRDefault="004F2A1A" w:rsidP="000449AB">
      <w:pPr>
        <w:pStyle w:val="Heading2"/>
      </w:pPr>
      <w:bookmarkStart w:id="145" w:name="_Toc8826264"/>
      <w:bookmarkStart w:id="146" w:name="_Toc106170268"/>
      <w:r w:rsidRPr="00692568">
        <w:lastRenderedPageBreak/>
        <w:t xml:space="preserve">Closure – SLIDE </w:t>
      </w:r>
      <w:bookmarkEnd w:id="145"/>
      <w:r>
        <w:t>29</w:t>
      </w:r>
      <w:bookmarkEnd w:id="146"/>
    </w:p>
    <w:p w14:paraId="7660D356" w14:textId="77777777" w:rsidR="004F2A1A" w:rsidRPr="00692568" w:rsidRDefault="004F2A1A" w:rsidP="00692568">
      <w:r w:rsidRPr="00692568">
        <w:rPr>
          <w:noProof/>
        </w:rPr>
        <w:drawing>
          <wp:inline distT="0" distB="0" distL="0" distR="0" wp14:anchorId="0B0D9F23" wp14:editId="249EB8DD">
            <wp:extent cx="6341702" cy="3606541"/>
            <wp:effectExtent l="0" t="0" r="254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410">
                      <a:extLst>
                        <a:ext uri="{28A0092B-C50C-407E-A947-70E740481C1C}">
                          <a14:useLocalDpi xmlns:a14="http://schemas.microsoft.com/office/drawing/2010/main" val="0"/>
                        </a:ext>
                      </a:extLst>
                    </a:blip>
                    <a:stretch>
                      <a:fillRect/>
                    </a:stretch>
                  </pic:blipFill>
                  <pic:spPr>
                    <a:xfrm>
                      <a:off x="0" y="0"/>
                      <a:ext cx="6341702" cy="3606541"/>
                    </a:xfrm>
                    <a:prstGeom prst="rect">
                      <a:avLst/>
                    </a:prstGeom>
                  </pic:spPr>
                </pic:pic>
              </a:graphicData>
            </a:graphic>
          </wp:inline>
        </w:drawing>
      </w:r>
    </w:p>
    <w:p w14:paraId="7B986FD7" w14:textId="77777777" w:rsidR="004F2A1A" w:rsidRPr="00692568" w:rsidRDefault="004F2A1A" w:rsidP="00692568"/>
    <w:p w14:paraId="22079700" w14:textId="77777777" w:rsidR="004F2A1A" w:rsidRPr="00692568" w:rsidRDefault="004F2A1A" w:rsidP="00692568">
      <w:r w:rsidRPr="00692568">
        <w:t>If the customer views their case in MyTravelport while it is Solution Proposed, they will see a screen similar to this.</w:t>
      </w:r>
    </w:p>
    <w:p w14:paraId="18389346" w14:textId="77777777" w:rsidR="004F2A1A" w:rsidRPr="00692568" w:rsidRDefault="004F2A1A" w:rsidP="00692568">
      <w:r w:rsidRPr="00692568">
        <w:t xml:space="preserve">At this point, the customer can do one of three things: </w:t>
      </w:r>
    </w:p>
    <w:p w14:paraId="4D76A7B7" w14:textId="77777777" w:rsidR="004F2A1A" w:rsidRPr="00692568" w:rsidRDefault="004F2A1A" w:rsidP="00692568">
      <w:r w:rsidRPr="00692568">
        <w:rPr>
          <w:b/>
          <w:bCs/>
        </w:rPr>
        <w:t xml:space="preserve">Accept Solution: </w:t>
      </w:r>
      <w:r w:rsidRPr="00692568">
        <w:t xml:space="preserve">The case is closed and cannot be reopened. </w:t>
      </w:r>
    </w:p>
    <w:p w14:paraId="5C0CF5AA" w14:textId="77777777" w:rsidR="004F2A1A" w:rsidRPr="00692568" w:rsidRDefault="004F2A1A" w:rsidP="00692568">
      <w:r w:rsidRPr="00692568">
        <w:rPr>
          <w:b/>
          <w:bCs/>
        </w:rPr>
        <w:t xml:space="preserve">Reject Solution: </w:t>
      </w:r>
      <w:r w:rsidRPr="00692568">
        <w:t xml:space="preserve">The case is set back to an </w:t>
      </w:r>
      <w:r w:rsidRPr="00692568">
        <w:rPr>
          <w:b/>
          <w:bCs/>
        </w:rPr>
        <w:t xml:space="preserve">Open </w:t>
      </w:r>
      <w:r w:rsidRPr="00692568">
        <w:t xml:space="preserve">State and assigned to the group and agent that closed it. The Customer can also enter comments, if needed. </w:t>
      </w:r>
    </w:p>
    <w:p w14:paraId="783960F5" w14:textId="77777777" w:rsidR="004F2A1A" w:rsidRDefault="004F2A1A" w:rsidP="00692568">
      <w:r w:rsidRPr="00692568">
        <w:rPr>
          <w:b/>
          <w:bCs/>
        </w:rPr>
        <w:t xml:space="preserve">Do Nothing: </w:t>
      </w:r>
      <w:r w:rsidRPr="00692568">
        <w:t xml:space="preserve">The case is automatically closed 10 calendar days after a solution is proposed. </w:t>
      </w:r>
    </w:p>
    <w:p w14:paraId="4C498DEA" w14:textId="77777777" w:rsidR="004F2A1A" w:rsidRDefault="004F2A1A" w:rsidP="004F2A1A">
      <w:pPr>
        <w:pStyle w:val="Heading1"/>
      </w:pPr>
      <w:bookmarkStart w:id="147" w:name="_Toc106170269"/>
      <w:r>
        <w:t>Call Handling Best Practices</w:t>
      </w:r>
      <w:bookmarkEnd w:id="147"/>
    </w:p>
    <w:p w14:paraId="3CD62E0A" w14:textId="77777777" w:rsidR="004F2A1A" w:rsidRPr="00855C32" w:rsidRDefault="004F2A1A" w:rsidP="008A1E68">
      <w:pPr>
        <w:pStyle w:val="11ptNormal"/>
        <w:rPr>
          <w:b/>
          <w:bCs/>
        </w:rPr>
      </w:pPr>
      <w:r w:rsidRPr="00855C32">
        <w:rPr>
          <w:b/>
          <w:bCs/>
        </w:rPr>
        <w:t xml:space="preserve">Instructor: Walk through the steps in Call Handling Best Practices attachment at KB0013339 with students. </w:t>
      </w:r>
    </w:p>
    <w:p w14:paraId="7FB0FBE9" w14:textId="77777777" w:rsidR="004F2A1A" w:rsidRDefault="004F2A1A" w:rsidP="008A1E68">
      <w:pPr>
        <w:pStyle w:val="11ptNormal"/>
      </w:pPr>
    </w:p>
    <w:p w14:paraId="43BD2862" w14:textId="77777777" w:rsidR="004F2A1A" w:rsidRPr="00692568" w:rsidRDefault="004F2A1A" w:rsidP="008A1E68">
      <w:pPr>
        <w:pStyle w:val="11ptNormal"/>
      </w:pPr>
      <w:r>
        <w:t>These are processes Travelport has setup that will help you work calls quicker and more accurately. You may wish to print out a copy of these best practices for call handling to refer to as you begin working calls.</w:t>
      </w:r>
    </w:p>
    <w:p w14:paraId="4AC3127D" w14:textId="77777777" w:rsidR="004F2A1A" w:rsidRPr="00692568" w:rsidRDefault="004F2A1A" w:rsidP="00692568"/>
    <w:p w14:paraId="38A92BEA" w14:textId="77777777" w:rsidR="004F2A1A" w:rsidRDefault="004F2A1A" w:rsidP="004835FF">
      <w:pPr>
        <w:pStyle w:val="Heading1"/>
        <w:keepNext w:val="0"/>
        <w:keepLines w:val="0"/>
        <w:numPr>
          <w:ilvl w:val="0"/>
          <w:numId w:val="2"/>
        </w:numPr>
        <w:pBdr>
          <w:bottom w:val="single" w:sz="12" w:space="1" w:color="auto"/>
        </w:pBdr>
        <w:spacing w:before="0"/>
      </w:pPr>
      <w:r w:rsidRPr="00692568">
        <w:br w:type="page"/>
      </w:r>
    </w:p>
    <w:p w14:paraId="4D067611" w14:textId="77777777" w:rsidR="004F2A1A" w:rsidRDefault="004F2A1A" w:rsidP="004F2A1A">
      <w:pPr>
        <w:pStyle w:val="Heading1"/>
      </w:pPr>
      <w:bookmarkStart w:id="148" w:name="_Toc106170270"/>
      <w:r>
        <w:lastRenderedPageBreak/>
        <w:t>References – SLIDE 30</w:t>
      </w:r>
      <w:bookmarkEnd w:id="148"/>
    </w:p>
    <w:p w14:paraId="0BEC3DA6" w14:textId="77777777" w:rsidR="004F2A1A" w:rsidRDefault="004F2A1A" w:rsidP="00CD3C6D">
      <w:pPr>
        <w:pStyle w:val="11ptNormal"/>
      </w:pPr>
      <w:r>
        <w:t>Let’s look at some knowledge base references that can assist you when working in ServiceNow.</w:t>
      </w:r>
    </w:p>
    <w:p w14:paraId="0105CA1F" w14:textId="77777777" w:rsidR="004F2A1A" w:rsidRDefault="004F2A1A" w:rsidP="00D12AA4">
      <w:r>
        <w:rPr>
          <w:noProof/>
        </w:rPr>
        <w:drawing>
          <wp:inline distT="0" distB="0" distL="0" distR="0" wp14:anchorId="7826C422" wp14:editId="023F41FE">
            <wp:extent cx="6777801" cy="3818963"/>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411">
                      <a:extLst>
                        <a:ext uri="{28A0092B-C50C-407E-A947-70E740481C1C}">
                          <a14:useLocalDpi xmlns:a14="http://schemas.microsoft.com/office/drawing/2010/main" val="0"/>
                        </a:ext>
                      </a:extLst>
                    </a:blip>
                    <a:stretch>
                      <a:fillRect/>
                    </a:stretch>
                  </pic:blipFill>
                  <pic:spPr>
                    <a:xfrm>
                      <a:off x="0" y="0"/>
                      <a:ext cx="6777801" cy="3818963"/>
                    </a:xfrm>
                    <a:prstGeom prst="rect">
                      <a:avLst/>
                    </a:prstGeom>
                  </pic:spPr>
                </pic:pic>
              </a:graphicData>
            </a:graphic>
          </wp:inline>
        </w:drawing>
      </w:r>
    </w:p>
    <w:bookmarkEnd w:id="6"/>
    <w:p w14:paraId="5627BF4F" w14:textId="77777777" w:rsidR="004F2A1A" w:rsidRPr="00692568" w:rsidRDefault="004F2A1A" w:rsidP="00D12AA4"/>
    <w:p w14:paraId="4DE30E72" w14:textId="77777777" w:rsidR="004F2A1A" w:rsidRPr="00692568" w:rsidRDefault="004F2A1A"/>
    <w:p w14:paraId="3965ACFA" w14:textId="3B390EF1" w:rsidR="00392BAB" w:rsidRPr="004F2A1A" w:rsidRDefault="00392BAB" w:rsidP="004F2A1A"/>
    <w:sectPr w:rsidR="00392BAB" w:rsidRPr="004F2A1A" w:rsidSect="00B87797">
      <w:headerReference w:type="default" r:id="rId412"/>
      <w:footerReference w:type="default" r:id="rId413"/>
      <w:headerReference w:type="first" r:id="rId414"/>
      <w:footerReference w:type="first" r:id="rId415"/>
      <w:pgSz w:w="11907" w:h="16839" w:code="9"/>
      <w:pgMar w:top="1599" w:right="737" w:bottom="1168" w:left="737" w:header="573" w:footer="391"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137C2" w14:textId="77777777" w:rsidR="009755DA" w:rsidRDefault="009755DA" w:rsidP="00D14783">
      <w:r>
        <w:separator/>
      </w:r>
    </w:p>
  </w:endnote>
  <w:endnote w:type="continuationSeparator" w:id="0">
    <w:p w14:paraId="2C142DC0" w14:textId="77777777" w:rsidR="009755DA" w:rsidRDefault="009755DA" w:rsidP="00D147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mpact">
    <w:altName w:val="Impact"/>
    <w:panose1 w:val="020B0806030902050204"/>
    <w:charset w:val="00"/>
    <w:family w:val="swiss"/>
    <w:pitch w:val="variable"/>
    <w:sig w:usb0="00000287" w:usb1="00000000" w:usb2="00000000" w:usb3="00000000" w:csb0="0000009F" w:csb1="00000000"/>
  </w:font>
  <w:font w:name="Times New Roman (Headings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Albertus Extra Bol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22C88" w14:textId="1F3C287D" w:rsidR="00554C23" w:rsidRPr="00D14783" w:rsidRDefault="00D14783" w:rsidP="00A547A3">
    <w:pPr>
      <w:pStyle w:val="Footer"/>
      <w:tabs>
        <w:tab w:val="clear" w:pos="9990"/>
        <w:tab w:val="right" w:pos="10348"/>
      </w:tabs>
    </w:pPr>
    <w:r>
      <w:rPr>
        <w:b/>
        <w:sz w:val="20"/>
      </w:rPr>
      <w:br/>
    </w:r>
    <w:r w:rsidR="00A547A3" w:rsidRPr="00A547A3">
      <w:t>ServiceNow for Help Desk – Instructor Outline</w:t>
    </w:r>
    <w:r w:rsidR="0094094A">
      <w:tab/>
      <w:t xml:space="preserve">Page </w:t>
    </w:r>
    <w:r w:rsidR="0094094A">
      <w:fldChar w:fldCharType="begin"/>
    </w:r>
    <w:r w:rsidR="0094094A">
      <w:instrText xml:space="preserve"> PAGE   \* MERGEFORMAT </w:instrText>
    </w:r>
    <w:r w:rsidR="0094094A">
      <w:fldChar w:fldCharType="separate"/>
    </w:r>
    <w:r w:rsidR="0094094A">
      <w:t>1</w:t>
    </w:r>
    <w:r w:rsidR="0094094A">
      <w:fldChar w:fldCharType="end"/>
    </w:r>
  </w:p>
  <w:p w14:paraId="22130798" w14:textId="77777777" w:rsidR="00D93363" w:rsidRPr="00E61C5C" w:rsidRDefault="00D93363" w:rsidP="00D147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43B2A" w14:textId="040431AF" w:rsidR="00FB5386" w:rsidRDefault="00FB5386" w:rsidP="00FB5386">
    <w:pPr>
      <w:pStyle w:val="Footer"/>
      <w:tabs>
        <w:tab w:val="clear" w:pos="9990"/>
        <w:tab w:val="right" w:pos="10348"/>
      </w:tabs>
    </w:pPr>
    <w:r>
      <w:rPr>
        <w:b/>
        <w:sz w:val="20"/>
      </w:rPr>
      <w:br/>
    </w:r>
    <w:r w:rsidR="00A547A3">
      <w:t>ServiceNow for Help Desk – Instructor Outline</w:t>
    </w:r>
    <w:r w:rsidR="0094094A">
      <w:tab/>
      <w:t xml:space="preserve">Page </w:t>
    </w:r>
    <w:r w:rsidR="0094094A">
      <w:fldChar w:fldCharType="begin"/>
    </w:r>
    <w:r w:rsidR="0094094A">
      <w:instrText xml:space="preserve"> PAGE   \* MERGEFORMAT </w:instrText>
    </w:r>
    <w:r w:rsidR="0094094A">
      <w:fldChar w:fldCharType="separate"/>
    </w:r>
    <w:r w:rsidR="0094094A">
      <w:t>1</w:t>
    </w:r>
    <w:r w:rsidR="0094094A">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C95E2" w14:textId="77777777" w:rsidR="009755DA" w:rsidRDefault="009755DA" w:rsidP="00D14783">
      <w:r>
        <w:separator/>
      </w:r>
    </w:p>
  </w:footnote>
  <w:footnote w:type="continuationSeparator" w:id="0">
    <w:p w14:paraId="798FC26F" w14:textId="77777777" w:rsidR="009755DA" w:rsidRDefault="009755DA" w:rsidP="00D147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F9A62" w14:textId="77777777" w:rsidR="00D93363" w:rsidRPr="00D14783" w:rsidRDefault="00874C98" w:rsidP="00D14783">
    <w:pPr>
      <w:pStyle w:val="Header"/>
    </w:pPr>
    <w:r>
      <w:rPr>
        <w:noProof/>
      </w:rPr>
      <w:drawing>
        <wp:inline distT="0" distB="0" distL="0" distR="0" wp14:anchorId="7A32B813" wp14:editId="06CCA0C6">
          <wp:extent cx="358253" cy="358253"/>
          <wp:effectExtent l="0" t="0" r="0" b="0"/>
          <wp:docPr id="3" name="Picture 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391051" cy="391051"/>
                  </a:xfrm>
                  <a:prstGeom prst="rect">
                    <a:avLst/>
                  </a:prstGeom>
                </pic:spPr>
              </pic:pic>
            </a:graphicData>
          </a:graphic>
        </wp:inline>
      </w:drawing>
    </w:r>
    <w:r w:rsidRPr="00D14783">
      <w:t xml:space="preserve"> </w:t>
    </w:r>
    <w:r w:rsidR="00D14783" w:rsidRPr="00D14783">
      <w:b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65DE1" w14:textId="77777777" w:rsidR="00F51878" w:rsidRPr="002E509F" w:rsidRDefault="00285B34" w:rsidP="002E509F">
    <w:r w:rsidRPr="002E509F">
      <w:rPr>
        <w:noProof/>
      </w:rPr>
      <w:drawing>
        <wp:inline distT="0" distB="0" distL="0" distR="0" wp14:anchorId="734086BF" wp14:editId="0D7E3DC8">
          <wp:extent cx="1987826" cy="23858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2779442" cy="333590"/>
                  </a:xfrm>
                  <a:prstGeom prst="rect">
                    <a:avLst/>
                  </a:prstGeom>
                </pic:spPr>
              </pic:pic>
            </a:graphicData>
          </a:graphic>
        </wp:inline>
      </w:drawing>
    </w:r>
  </w:p>
  <w:p w14:paraId="4F0C46DF" w14:textId="77777777" w:rsidR="003E4259" w:rsidRPr="002E509F" w:rsidRDefault="003E4259" w:rsidP="002E509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90CEA8C"/>
    <w:lvl w:ilvl="0">
      <w:start w:val="1"/>
      <w:numFmt w:val="decimal"/>
      <w:suff w:val="nothing"/>
      <w:lvlText w:val="Module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pStyle w:val="Heading2"/>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15:restartNumberingAfterBreak="0">
    <w:nsid w:val="02D01721"/>
    <w:multiLevelType w:val="hybridMultilevel"/>
    <w:tmpl w:val="5A90C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8A7FF5"/>
    <w:multiLevelType w:val="hybridMultilevel"/>
    <w:tmpl w:val="CA3A8A9C"/>
    <w:lvl w:ilvl="0" w:tplc="0296AEEA">
      <w:start w:val="1"/>
      <w:numFmt w:val="none"/>
      <w:pStyle w:val="Hint"/>
      <w:lvlText w:val="Hint:"/>
      <w:lvlJc w:val="left"/>
      <w:pPr>
        <w:ind w:left="0" w:firstLine="0"/>
      </w:pPr>
      <w:rPr>
        <w:rFonts w:asciiTheme="minorHAnsi" w:hAnsiTheme="minorHAnsi" w:cs="Times New Roman" w:hint="default"/>
        <w:b/>
        <w:i w:val="0"/>
        <w:color w:val="FF000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5D27320"/>
    <w:multiLevelType w:val="hybridMultilevel"/>
    <w:tmpl w:val="B7A00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EE34AD"/>
    <w:multiLevelType w:val="hybridMultilevel"/>
    <w:tmpl w:val="0A50FB98"/>
    <w:lvl w:ilvl="0" w:tplc="A61CFF50">
      <w:start w:val="1"/>
      <w:numFmt w:val="bullet"/>
      <w:lvlText w:val="•"/>
      <w:lvlJc w:val="left"/>
      <w:pPr>
        <w:tabs>
          <w:tab w:val="num" w:pos="720"/>
        </w:tabs>
        <w:ind w:left="720" w:hanging="360"/>
      </w:pPr>
      <w:rPr>
        <w:rFonts w:ascii="Arial" w:hAnsi="Arial" w:hint="default"/>
      </w:rPr>
    </w:lvl>
    <w:lvl w:ilvl="1" w:tplc="3A2E7C08" w:tentative="1">
      <w:start w:val="1"/>
      <w:numFmt w:val="bullet"/>
      <w:lvlText w:val="•"/>
      <w:lvlJc w:val="left"/>
      <w:pPr>
        <w:tabs>
          <w:tab w:val="num" w:pos="1440"/>
        </w:tabs>
        <w:ind w:left="1440" w:hanging="360"/>
      </w:pPr>
      <w:rPr>
        <w:rFonts w:ascii="Arial" w:hAnsi="Arial" w:hint="default"/>
      </w:rPr>
    </w:lvl>
    <w:lvl w:ilvl="2" w:tplc="D5FE0E10" w:tentative="1">
      <w:start w:val="1"/>
      <w:numFmt w:val="bullet"/>
      <w:lvlText w:val="•"/>
      <w:lvlJc w:val="left"/>
      <w:pPr>
        <w:tabs>
          <w:tab w:val="num" w:pos="2160"/>
        </w:tabs>
        <w:ind w:left="2160" w:hanging="360"/>
      </w:pPr>
      <w:rPr>
        <w:rFonts w:ascii="Arial" w:hAnsi="Arial" w:hint="default"/>
      </w:rPr>
    </w:lvl>
    <w:lvl w:ilvl="3" w:tplc="F8A21E42" w:tentative="1">
      <w:start w:val="1"/>
      <w:numFmt w:val="bullet"/>
      <w:lvlText w:val="•"/>
      <w:lvlJc w:val="left"/>
      <w:pPr>
        <w:tabs>
          <w:tab w:val="num" w:pos="2880"/>
        </w:tabs>
        <w:ind w:left="2880" w:hanging="360"/>
      </w:pPr>
      <w:rPr>
        <w:rFonts w:ascii="Arial" w:hAnsi="Arial" w:hint="default"/>
      </w:rPr>
    </w:lvl>
    <w:lvl w:ilvl="4" w:tplc="2B62B642" w:tentative="1">
      <w:start w:val="1"/>
      <w:numFmt w:val="bullet"/>
      <w:lvlText w:val="•"/>
      <w:lvlJc w:val="left"/>
      <w:pPr>
        <w:tabs>
          <w:tab w:val="num" w:pos="3600"/>
        </w:tabs>
        <w:ind w:left="3600" w:hanging="360"/>
      </w:pPr>
      <w:rPr>
        <w:rFonts w:ascii="Arial" w:hAnsi="Arial" w:hint="default"/>
      </w:rPr>
    </w:lvl>
    <w:lvl w:ilvl="5" w:tplc="75E8E39C" w:tentative="1">
      <w:start w:val="1"/>
      <w:numFmt w:val="bullet"/>
      <w:lvlText w:val="•"/>
      <w:lvlJc w:val="left"/>
      <w:pPr>
        <w:tabs>
          <w:tab w:val="num" w:pos="4320"/>
        </w:tabs>
        <w:ind w:left="4320" w:hanging="360"/>
      </w:pPr>
      <w:rPr>
        <w:rFonts w:ascii="Arial" w:hAnsi="Arial" w:hint="default"/>
      </w:rPr>
    </w:lvl>
    <w:lvl w:ilvl="6" w:tplc="59D01862" w:tentative="1">
      <w:start w:val="1"/>
      <w:numFmt w:val="bullet"/>
      <w:lvlText w:val="•"/>
      <w:lvlJc w:val="left"/>
      <w:pPr>
        <w:tabs>
          <w:tab w:val="num" w:pos="5040"/>
        </w:tabs>
        <w:ind w:left="5040" w:hanging="360"/>
      </w:pPr>
      <w:rPr>
        <w:rFonts w:ascii="Arial" w:hAnsi="Arial" w:hint="default"/>
      </w:rPr>
    </w:lvl>
    <w:lvl w:ilvl="7" w:tplc="B4E89EEE" w:tentative="1">
      <w:start w:val="1"/>
      <w:numFmt w:val="bullet"/>
      <w:lvlText w:val="•"/>
      <w:lvlJc w:val="left"/>
      <w:pPr>
        <w:tabs>
          <w:tab w:val="num" w:pos="5760"/>
        </w:tabs>
        <w:ind w:left="5760" w:hanging="360"/>
      </w:pPr>
      <w:rPr>
        <w:rFonts w:ascii="Arial" w:hAnsi="Arial" w:hint="default"/>
      </w:rPr>
    </w:lvl>
    <w:lvl w:ilvl="8" w:tplc="996406D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9D605F7"/>
    <w:multiLevelType w:val="singleLevel"/>
    <w:tmpl w:val="732241C6"/>
    <w:lvl w:ilvl="0">
      <w:start w:val="1"/>
      <w:numFmt w:val="decimal"/>
      <w:pStyle w:val="Numbering"/>
      <w:lvlText w:val="%1."/>
      <w:lvlJc w:val="left"/>
      <w:pPr>
        <w:ind w:left="720" w:hanging="360"/>
      </w:pPr>
    </w:lvl>
  </w:abstractNum>
  <w:abstractNum w:abstractNumId="6" w15:restartNumberingAfterBreak="0">
    <w:nsid w:val="09F70B9E"/>
    <w:multiLevelType w:val="hybridMultilevel"/>
    <w:tmpl w:val="C7326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B6996"/>
    <w:multiLevelType w:val="multilevel"/>
    <w:tmpl w:val="9EF46EBE"/>
    <w:styleLink w:val="FTNumberingListStyles"/>
    <w:lvl w:ilvl="0">
      <w:start w:val="1"/>
      <w:numFmt w:val="upperLetter"/>
      <w:pStyle w:val="HeadingExerciseSection"/>
      <w:lvlText w:val="%1."/>
      <w:lvlJc w:val="left"/>
      <w:pPr>
        <w:tabs>
          <w:tab w:val="num" w:pos="390"/>
        </w:tabs>
        <w:ind w:left="0" w:firstLine="0"/>
      </w:pPr>
      <w:rPr>
        <w:rFonts w:ascii="Calibri" w:hAnsi="Calibri" w:hint="default"/>
        <w:b/>
        <w:i w:val="0"/>
        <w:color w:val="auto"/>
        <w:sz w:val="28"/>
      </w:rPr>
    </w:lvl>
    <w:lvl w:ilvl="1">
      <w:start w:val="1"/>
      <w:numFmt w:val="decimal"/>
      <w:pStyle w:val="HeadingExerciseSubsection"/>
      <w:lvlText w:val="%1%2."/>
      <w:lvlJc w:val="left"/>
      <w:pPr>
        <w:tabs>
          <w:tab w:val="num" w:pos="420"/>
        </w:tabs>
        <w:ind w:left="0" w:firstLine="0"/>
      </w:pPr>
      <w:rPr>
        <w:rFonts w:ascii="Calibri" w:hAnsi="Calibri" w:hint="default"/>
        <w:b/>
        <w:i w:val="0"/>
        <w:color w:val="auto"/>
        <w:sz w:val="28"/>
      </w:rPr>
    </w:lvl>
    <w:lvl w:ilvl="2">
      <w:start w:val="1"/>
      <w:numFmt w:val="decimal"/>
      <w:lvlText w:val="%3."/>
      <w:lvlJc w:val="left"/>
      <w:pPr>
        <w:tabs>
          <w:tab w:val="num" w:pos="525"/>
        </w:tabs>
        <w:ind w:left="432" w:hanging="432"/>
      </w:pPr>
      <w:rPr>
        <w:rFonts w:ascii="Calibri" w:hAnsi="Calibri" w:hint="default"/>
        <w:b w:val="0"/>
        <w:i w:val="0"/>
        <w:sz w:val="24"/>
      </w:rPr>
    </w:lvl>
    <w:lvl w:ilvl="3">
      <w:start w:val="1"/>
      <w:numFmt w:val="lowerLetter"/>
      <w:lvlText w:val="%4."/>
      <w:lvlJc w:val="left"/>
      <w:pPr>
        <w:tabs>
          <w:tab w:val="num" w:pos="750"/>
        </w:tabs>
        <w:ind w:left="720" w:hanging="288"/>
      </w:pPr>
    </w:lvl>
    <w:lvl w:ilvl="4">
      <w:start w:val="1"/>
      <w:numFmt w:val="lowerRoman"/>
      <w:lvlText w:val="%5."/>
      <w:lvlJc w:val="left"/>
      <w:pPr>
        <w:tabs>
          <w:tab w:val="num" w:pos="975"/>
        </w:tabs>
        <w:ind w:left="1008" w:hanging="288"/>
      </w:pPr>
      <w:rPr>
        <w:rFonts w:ascii="Calibri" w:hAnsi="Calibri" w:hint="default"/>
        <w:b w:val="0"/>
        <w:i w:val="0"/>
        <w:color w:val="auto"/>
        <w:sz w:val="24"/>
      </w:rPr>
    </w:lvl>
    <w:lvl w:ilvl="5">
      <w:start w:val="1"/>
      <w:numFmt w:val="none"/>
      <w:lvlRestart w:val="0"/>
      <w:suff w:val="space"/>
      <w:lvlText w:val="&lt;&lt;Alternative Step %3&gt;&gt;"/>
      <w:lvlJc w:val="left"/>
      <w:pPr>
        <w:ind w:left="432" w:hanging="432"/>
      </w:pPr>
      <w:rPr>
        <w:rFonts w:ascii="Calibri" w:hAnsi="Calibri" w:hint="default"/>
        <w:b w:val="0"/>
        <w:i w:val="0"/>
        <w:color w:val="3A4C42" w:themeColor="accent3" w:themeShade="BF"/>
        <w:sz w:val="24"/>
      </w:rPr>
    </w:lvl>
    <w:lvl w:ilvl="6">
      <w:start w:val="1"/>
      <w:numFmt w:val="none"/>
      <w:lvlRestart w:val="0"/>
      <w:suff w:val="space"/>
      <w:lvlText w:val="&lt;&lt;Impersonation Begin&gt;"/>
      <w:lvlJc w:val="left"/>
      <w:pPr>
        <w:ind w:left="0" w:firstLine="0"/>
      </w:pPr>
      <w:rPr>
        <w:rFonts w:ascii="Calibri" w:hAnsi="Calibri" w:hint="default"/>
        <w:b w:val="0"/>
        <w:i w:val="0"/>
        <w:color w:val="3A4C42" w:themeColor="accent3" w:themeShade="BF"/>
        <w:sz w:val="24"/>
      </w:rPr>
    </w:lvl>
    <w:lvl w:ilvl="7">
      <w:start w:val="1"/>
      <w:numFmt w:val="none"/>
      <w:suff w:val="space"/>
      <w:lvlText w:val="&lt;&lt;Impersonation End&gt;&gt;"/>
      <w:lvlJc w:val="left"/>
      <w:pPr>
        <w:ind w:left="0" w:firstLine="0"/>
      </w:pPr>
      <w:rPr>
        <w:rFonts w:ascii="Calibri" w:hAnsi="Calibri" w:hint="default"/>
        <w:b w:val="0"/>
        <w:i w:val="0"/>
        <w:color w:val="3A4C42" w:themeColor="accent3" w:themeShade="BF"/>
        <w:sz w:val="24"/>
      </w:rPr>
    </w:lvl>
    <w:lvl w:ilvl="8">
      <w:start w:val="1"/>
      <w:numFmt w:val="none"/>
      <w:lvlText w:val="%9Don't use me"/>
      <w:lvlJc w:val="left"/>
      <w:pPr>
        <w:ind w:left="126" w:hanging="14"/>
      </w:pPr>
    </w:lvl>
  </w:abstractNum>
  <w:abstractNum w:abstractNumId="8" w15:restartNumberingAfterBreak="0">
    <w:nsid w:val="104A28AC"/>
    <w:multiLevelType w:val="hybridMultilevel"/>
    <w:tmpl w:val="0810C5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4163F3"/>
    <w:multiLevelType w:val="hybridMultilevel"/>
    <w:tmpl w:val="58A2A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0E54"/>
    <w:multiLevelType w:val="hybridMultilevel"/>
    <w:tmpl w:val="B0AEA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312477"/>
    <w:multiLevelType w:val="hybridMultilevel"/>
    <w:tmpl w:val="2A88E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301E9E"/>
    <w:multiLevelType w:val="hybridMultilevel"/>
    <w:tmpl w:val="A14C8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EC386F"/>
    <w:multiLevelType w:val="hybridMultilevel"/>
    <w:tmpl w:val="6D12A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1A54F0"/>
    <w:multiLevelType w:val="hybridMultilevel"/>
    <w:tmpl w:val="75CED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657904"/>
    <w:multiLevelType w:val="hybridMultilevel"/>
    <w:tmpl w:val="8C6A2D7C"/>
    <w:lvl w:ilvl="0" w:tplc="3F46D094">
      <w:start w:val="1"/>
      <w:numFmt w:val="bullet"/>
      <w:pStyle w:val="ListParagraph"/>
      <w:lvlText w:val=""/>
      <w:lvlJc w:val="left"/>
      <w:pPr>
        <w:ind w:left="1440" w:hanging="360"/>
      </w:pPr>
      <w:rPr>
        <w:rFonts w:ascii="Symbol" w:hAnsi="Symbol"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B9A5C9F"/>
    <w:multiLevelType w:val="hybridMultilevel"/>
    <w:tmpl w:val="F00C9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981AE4"/>
    <w:multiLevelType w:val="hybridMultilevel"/>
    <w:tmpl w:val="BEC4D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452089"/>
    <w:multiLevelType w:val="hybridMultilevel"/>
    <w:tmpl w:val="BE8C8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270F25"/>
    <w:multiLevelType w:val="hybridMultilevel"/>
    <w:tmpl w:val="4FDE5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32786B"/>
    <w:multiLevelType w:val="hybridMultilevel"/>
    <w:tmpl w:val="079E7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0167CC"/>
    <w:multiLevelType w:val="hybridMultilevel"/>
    <w:tmpl w:val="8D707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7548E4"/>
    <w:multiLevelType w:val="singleLevel"/>
    <w:tmpl w:val="7FDE06DC"/>
    <w:lvl w:ilvl="0">
      <w:start w:val="1"/>
      <w:numFmt w:val="bullet"/>
      <w:pStyle w:val="TXTsublist"/>
      <w:lvlText w:val=""/>
      <w:lvlJc w:val="left"/>
      <w:pPr>
        <w:tabs>
          <w:tab w:val="num" w:pos="3240"/>
        </w:tabs>
        <w:ind w:left="3240" w:hanging="360"/>
      </w:pPr>
      <w:rPr>
        <w:rFonts w:ascii="Symbol" w:hAnsi="Symbol" w:hint="default"/>
        <w:sz w:val="20"/>
      </w:rPr>
    </w:lvl>
  </w:abstractNum>
  <w:abstractNum w:abstractNumId="23" w15:restartNumberingAfterBreak="0">
    <w:nsid w:val="469B6509"/>
    <w:multiLevelType w:val="hybridMultilevel"/>
    <w:tmpl w:val="B8AC3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AB0195"/>
    <w:multiLevelType w:val="hybridMultilevel"/>
    <w:tmpl w:val="B1A6A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101C21"/>
    <w:multiLevelType w:val="hybridMultilevel"/>
    <w:tmpl w:val="892E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822AFC"/>
    <w:multiLevelType w:val="hybridMultilevel"/>
    <w:tmpl w:val="9BB63B2A"/>
    <w:lvl w:ilvl="0" w:tplc="13DE809A">
      <w:start w:val="1"/>
      <w:numFmt w:val="bullet"/>
      <w:lvlText w:val="•"/>
      <w:lvlJc w:val="left"/>
      <w:pPr>
        <w:tabs>
          <w:tab w:val="num" w:pos="720"/>
        </w:tabs>
        <w:ind w:left="720" w:hanging="360"/>
      </w:pPr>
      <w:rPr>
        <w:rFonts w:ascii="Arial" w:hAnsi="Arial" w:hint="default"/>
      </w:rPr>
    </w:lvl>
    <w:lvl w:ilvl="1" w:tplc="0520F580" w:tentative="1">
      <w:start w:val="1"/>
      <w:numFmt w:val="bullet"/>
      <w:lvlText w:val="•"/>
      <w:lvlJc w:val="left"/>
      <w:pPr>
        <w:tabs>
          <w:tab w:val="num" w:pos="1440"/>
        </w:tabs>
        <w:ind w:left="1440" w:hanging="360"/>
      </w:pPr>
      <w:rPr>
        <w:rFonts w:ascii="Arial" w:hAnsi="Arial" w:hint="default"/>
      </w:rPr>
    </w:lvl>
    <w:lvl w:ilvl="2" w:tplc="BA4A3952" w:tentative="1">
      <w:start w:val="1"/>
      <w:numFmt w:val="bullet"/>
      <w:lvlText w:val="•"/>
      <w:lvlJc w:val="left"/>
      <w:pPr>
        <w:tabs>
          <w:tab w:val="num" w:pos="2160"/>
        </w:tabs>
        <w:ind w:left="2160" w:hanging="360"/>
      </w:pPr>
      <w:rPr>
        <w:rFonts w:ascii="Arial" w:hAnsi="Arial" w:hint="default"/>
      </w:rPr>
    </w:lvl>
    <w:lvl w:ilvl="3" w:tplc="78802F16" w:tentative="1">
      <w:start w:val="1"/>
      <w:numFmt w:val="bullet"/>
      <w:lvlText w:val="•"/>
      <w:lvlJc w:val="left"/>
      <w:pPr>
        <w:tabs>
          <w:tab w:val="num" w:pos="2880"/>
        </w:tabs>
        <w:ind w:left="2880" w:hanging="360"/>
      </w:pPr>
      <w:rPr>
        <w:rFonts w:ascii="Arial" w:hAnsi="Arial" w:hint="default"/>
      </w:rPr>
    </w:lvl>
    <w:lvl w:ilvl="4" w:tplc="C240A494" w:tentative="1">
      <w:start w:val="1"/>
      <w:numFmt w:val="bullet"/>
      <w:lvlText w:val="•"/>
      <w:lvlJc w:val="left"/>
      <w:pPr>
        <w:tabs>
          <w:tab w:val="num" w:pos="3600"/>
        </w:tabs>
        <w:ind w:left="3600" w:hanging="360"/>
      </w:pPr>
      <w:rPr>
        <w:rFonts w:ascii="Arial" w:hAnsi="Arial" w:hint="default"/>
      </w:rPr>
    </w:lvl>
    <w:lvl w:ilvl="5" w:tplc="3BF8F7C0" w:tentative="1">
      <w:start w:val="1"/>
      <w:numFmt w:val="bullet"/>
      <w:lvlText w:val="•"/>
      <w:lvlJc w:val="left"/>
      <w:pPr>
        <w:tabs>
          <w:tab w:val="num" w:pos="4320"/>
        </w:tabs>
        <w:ind w:left="4320" w:hanging="360"/>
      </w:pPr>
      <w:rPr>
        <w:rFonts w:ascii="Arial" w:hAnsi="Arial" w:hint="default"/>
      </w:rPr>
    </w:lvl>
    <w:lvl w:ilvl="6" w:tplc="2FA07D16" w:tentative="1">
      <w:start w:val="1"/>
      <w:numFmt w:val="bullet"/>
      <w:lvlText w:val="•"/>
      <w:lvlJc w:val="left"/>
      <w:pPr>
        <w:tabs>
          <w:tab w:val="num" w:pos="5040"/>
        </w:tabs>
        <w:ind w:left="5040" w:hanging="360"/>
      </w:pPr>
      <w:rPr>
        <w:rFonts w:ascii="Arial" w:hAnsi="Arial" w:hint="default"/>
      </w:rPr>
    </w:lvl>
    <w:lvl w:ilvl="7" w:tplc="4CEC64D4" w:tentative="1">
      <w:start w:val="1"/>
      <w:numFmt w:val="bullet"/>
      <w:lvlText w:val="•"/>
      <w:lvlJc w:val="left"/>
      <w:pPr>
        <w:tabs>
          <w:tab w:val="num" w:pos="5760"/>
        </w:tabs>
        <w:ind w:left="5760" w:hanging="360"/>
      </w:pPr>
      <w:rPr>
        <w:rFonts w:ascii="Arial" w:hAnsi="Arial" w:hint="default"/>
      </w:rPr>
    </w:lvl>
    <w:lvl w:ilvl="8" w:tplc="A5FC360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32D21DF"/>
    <w:multiLevelType w:val="hybridMultilevel"/>
    <w:tmpl w:val="568C8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731BFF"/>
    <w:multiLevelType w:val="singleLevel"/>
    <w:tmpl w:val="DC74C734"/>
    <w:lvl w:ilvl="0">
      <w:start w:val="1"/>
      <w:numFmt w:val="bullet"/>
      <w:pStyle w:val="TXTindwbullet"/>
      <w:lvlText w:val=""/>
      <w:lvlJc w:val="left"/>
      <w:pPr>
        <w:tabs>
          <w:tab w:val="num" w:pos="2880"/>
        </w:tabs>
        <w:ind w:left="2880" w:hanging="360"/>
      </w:pPr>
      <w:rPr>
        <w:rFonts w:ascii="Symbol" w:hAnsi="Symbol" w:hint="default"/>
        <w:sz w:val="20"/>
      </w:rPr>
    </w:lvl>
  </w:abstractNum>
  <w:abstractNum w:abstractNumId="29" w15:restartNumberingAfterBreak="0">
    <w:nsid w:val="5EAF3D29"/>
    <w:multiLevelType w:val="hybridMultilevel"/>
    <w:tmpl w:val="FEA0D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483C77"/>
    <w:multiLevelType w:val="hybridMultilevel"/>
    <w:tmpl w:val="BC020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F971ED"/>
    <w:multiLevelType w:val="hybridMultilevel"/>
    <w:tmpl w:val="D7849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940DE0"/>
    <w:multiLevelType w:val="multilevel"/>
    <w:tmpl w:val="BC4E7076"/>
    <w:lvl w:ilvl="0">
      <w:start w:val="1"/>
      <w:numFmt w:val="none"/>
      <w:lvlText w:val="&lt;&lt;Alternative Step&gt;&gt;"/>
      <w:lvlJc w:val="left"/>
      <w:pPr>
        <w:ind w:left="0" w:firstLine="0"/>
      </w:pPr>
      <w:rPr>
        <w:rFonts w:ascii="Calibri" w:hAnsi="Calibri" w:hint="default"/>
        <w:b w:val="0"/>
        <w:i w:val="0"/>
        <w:color w:val="4E6659" w:themeColor="accent3"/>
        <w:sz w:val="24"/>
      </w:rPr>
    </w:lvl>
    <w:lvl w:ilvl="1">
      <w:start w:val="1"/>
      <w:numFmt w:val="upperLetter"/>
      <w:lvlRestart w:val="0"/>
      <w:pStyle w:val="HeadingLabSection"/>
      <w:lvlText w:val="%2."/>
      <w:lvlJc w:val="left"/>
      <w:pPr>
        <w:ind w:left="360" w:hanging="360"/>
      </w:pPr>
      <w:rPr>
        <w:rFonts w:ascii="Calibri" w:hAnsi="Calibri" w:hint="default"/>
        <w:b/>
        <w:i w:val="0"/>
        <w:color w:val="auto"/>
        <w:sz w:val="28"/>
      </w:rPr>
    </w:lvl>
    <w:lvl w:ilvl="2">
      <w:start w:val="1"/>
      <w:numFmt w:val="decimal"/>
      <w:lvlText w:val="%3."/>
      <w:lvlJc w:val="left"/>
      <w:pPr>
        <w:ind w:left="360" w:hanging="360"/>
      </w:pPr>
    </w:lvl>
    <w:lvl w:ilvl="3">
      <w:start w:val="1"/>
      <w:numFmt w:val="lowerLetter"/>
      <w:lvlText w:val="%4."/>
      <w:lvlJc w:val="left"/>
      <w:pPr>
        <w:ind w:left="720" w:hanging="360"/>
      </w:pPr>
    </w:lvl>
    <w:lvl w:ilvl="4">
      <w:start w:val="1"/>
      <w:numFmt w:val="lowerRoman"/>
      <w:lvlText w:val="%5"/>
      <w:lvlJc w:val="left"/>
      <w:pPr>
        <w:ind w:left="1080" w:hanging="360"/>
      </w:pPr>
    </w:lvl>
    <w:lvl w:ilvl="5">
      <w:start w:val="1"/>
      <w:numFmt w:val="none"/>
      <w:lvlRestart w:val="1"/>
      <w:pStyle w:val="Note"/>
      <w:lvlText w:val="Note:"/>
      <w:lvlJc w:val="left"/>
      <w:pPr>
        <w:ind w:left="72" w:hanging="72"/>
      </w:pPr>
      <w:rPr>
        <w:rFonts w:ascii="Calibri" w:hAnsi="Calibri" w:hint="default"/>
        <w:b/>
        <w:i w:val="0"/>
        <w:color w:val="FF0000"/>
        <w:sz w:val="24"/>
      </w:rPr>
    </w:lvl>
    <w:lvl w:ilvl="6">
      <w:start w:val="1"/>
      <w:numFmt w:val="none"/>
      <w:lvlRestart w:val="0"/>
      <w:pStyle w:val="Question"/>
      <w:lvlText w:val="Question:"/>
      <w:lvlJc w:val="left"/>
      <w:pPr>
        <w:ind w:left="0" w:firstLine="0"/>
      </w:pPr>
      <w:rPr>
        <w:rFonts w:ascii="Calibri" w:hAnsi="Calibri" w:hint="default"/>
        <w:b/>
        <w:i w:val="0"/>
        <w:color w:val="FF0000"/>
        <w:sz w:val="24"/>
      </w:rPr>
    </w:lvl>
    <w:lvl w:ilvl="7">
      <w:start w:val="1"/>
      <w:numFmt w:val="none"/>
      <w:pStyle w:val="ImpersonationBegin"/>
      <w:lvlText w:val="&lt;&lt;IMPERSONATION BEGIN&gt;"/>
      <w:lvlJc w:val="left"/>
      <w:pPr>
        <w:ind w:left="0" w:firstLine="0"/>
      </w:pPr>
    </w:lvl>
    <w:lvl w:ilvl="8">
      <w:start w:val="1"/>
      <w:numFmt w:val="none"/>
      <w:pStyle w:val="ImpersonationEnd"/>
      <w:lvlText w:val="%9&lt;&lt;IMPERSONATION END&gt;&gt;"/>
      <w:lvlJc w:val="left"/>
      <w:pPr>
        <w:ind w:left="3240" w:hanging="3240"/>
      </w:pPr>
    </w:lvl>
  </w:abstractNum>
  <w:abstractNum w:abstractNumId="33" w15:restartNumberingAfterBreak="0">
    <w:nsid w:val="6E3651EC"/>
    <w:multiLevelType w:val="multilevel"/>
    <w:tmpl w:val="E6782CDA"/>
    <w:styleLink w:val="FTLABLISTSTYLES"/>
    <w:lvl w:ilvl="0">
      <w:start w:val="1"/>
      <w:numFmt w:val="upperLetter"/>
      <w:lvlText w:val="%1."/>
      <w:lvlJc w:val="left"/>
      <w:pPr>
        <w:ind w:left="360" w:hanging="360"/>
      </w:pPr>
      <w:rPr>
        <w:rFonts w:ascii="Calibri" w:hAnsi="Calibri" w:hint="default"/>
        <w:b/>
        <w:i w:val="0"/>
        <w:color w:val="auto"/>
        <w:sz w:val="28"/>
      </w:rPr>
    </w:lvl>
    <w:lvl w:ilvl="1">
      <w:start w:val="1"/>
      <w:numFmt w:val="decimal"/>
      <w:pStyle w:val="Step"/>
      <w:lvlText w:val="%2."/>
      <w:lvlJc w:val="left"/>
      <w:pPr>
        <w:ind w:left="360" w:hanging="360"/>
      </w:pPr>
      <w:rPr>
        <w:rFonts w:ascii="Calibri" w:hAnsi="Calibri" w:hint="default"/>
        <w:b w:val="0"/>
        <w:i w:val="0"/>
        <w:color w:val="auto"/>
        <w:sz w:val="24"/>
      </w:rPr>
    </w:lvl>
    <w:lvl w:ilvl="2">
      <w:start w:val="1"/>
      <w:numFmt w:val="lowerLetter"/>
      <w:pStyle w:val="Substep"/>
      <w:lvlText w:val="%3."/>
      <w:lvlJc w:val="left"/>
      <w:pPr>
        <w:ind w:left="720" w:hanging="360"/>
      </w:pPr>
    </w:lvl>
    <w:lvl w:ilvl="3">
      <w:start w:val="1"/>
      <w:numFmt w:val="lowerRoman"/>
      <w:pStyle w:val="SubSubstep"/>
      <w:lvlText w:val="%4."/>
      <w:lvlJc w:val="left"/>
      <w:pPr>
        <w:ind w:left="1080" w:hanging="360"/>
      </w:pPr>
    </w:lvl>
    <w:lvl w:ilvl="4">
      <w:start w:val="1"/>
      <w:numFmt w:val="none"/>
      <w:pStyle w:val="AlternativeStep"/>
      <w:lvlText w:val="&lt;&lt;Alternative Step&gt;&gt;"/>
      <w:lvlJc w:val="left"/>
      <w:pPr>
        <w:ind w:left="0" w:firstLine="0"/>
      </w:pPr>
      <w:rPr>
        <w:rFonts w:ascii="Calibri" w:hAnsi="Calibri" w:hint="default"/>
        <w:b w:val="0"/>
        <w:i w:val="0"/>
        <w:color w:val="4E6659" w:themeColor="accent3"/>
        <w:sz w:val="24"/>
      </w:rPr>
    </w:lvl>
    <w:lvl w:ilvl="5">
      <w:start w:val="1"/>
      <w:numFmt w:val="none"/>
      <w:lvlRestart w:val="0"/>
      <w:suff w:val="space"/>
      <w:lvlText w:val="Note:"/>
      <w:lvlJc w:val="left"/>
      <w:pPr>
        <w:ind w:left="0" w:firstLine="0"/>
      </w:pPr>
      <w:rPr>
        <w:rFonts w:ascii="Calibri" w:hAnsi="Calibri" w:hint="default"/>
        <w:b/>
        <w:i w:val="0"/>
        <w:color w:val="FF0000"/>
        <w:sz w:val="24"/>
      </w:rPr>
    </w:lvl>
    <w:lvl w:ilvl="6">
      <w:start w:val="1"/>
      <w:numFmt w:val="none"/>
      <w:lvlRestart w:val="0"/>
      <w:suff w:val="space"/>
      <w:lvlText w:val="Question:"/>
      <w:lvlJc w:val="left"/>
      <w:pPr>
        <w:ind w:left="0" w:firstLine="0"/>
      </w:pPr>
      <w:rPr>
        <w:rFonts w:ascii="Calibri" w:hAnsi="Calibri" w:hint="default"/>
        <w:b/>
        <w:i w:val="0"/>
        <w:color w:val="FF0000"/>
        <w:sz w:val="24"/>
      </w:rPr>
    </w:lvl>
    <w:lvl w:ilvl="7">
      <w:start w:val="1"/>
      <w:numFmt w:val="none"/>
      <w:lvlText w:val="&lt;&lt;IMPERSONATION BEGIN&gt;"/>
      <w:lvlJc w:val="left"/>
      <w:pPr>
        <w:ind w:left="0" w:firstLine="0"/>
      </w:pPr>
    </w:lvl>
    <w:lvl w:ilvl="8">
      <w:start w:val="1"/>
      <w:numFmt w:val="none"/>
      <w:lvlText w:val="%9&lt;&lt;IMPERSONATION END&gt;&gt;"/>
      <w:lvlJc w:val="left"/>
      <w:pPr>
        <w:ind w:left="3240" w:hanging="3240"/>
      </w:pPr>
    </w:lvl>
  </w:abstractNum>
  <w:abstractNum w:abstractNumId="34" w15:restartNumberingAfterBreak="0">
    <w:nsid w:val="6E446DDD"/>
    <w:multiLevelType w:val="hybridMultilevel"/>
    <w:tmpl w:val="2836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747C05"/>
    <w:multiLevelType w:val="hybridMultilevel"/>
    <w:tmpl w:val="30D8315C"/>
    <w:lvl w:ilvl="0" w:tplc="FCC4B2C8">
      <w:start w:val="1"/>
      <w:numFmt w:val="decimal"/>
      <w:lvlText w:val="%1."/>
      <w:lvlJc w:val="left"/>
      <w:pPr>
        <w:tabs>
          <w:tab w:val="num" w:pos="720"/>
        </w:tabs>
        <w:ind w:left="720" w:hanging="360"/>
      </w:pPr>
    </w:lvl>
    <w:lvl w:ilvl="1" w:tplc="478C2AEA" w:tentative="1">
      <w:start w:val="1"/>
      <w:numFmt w:val="decimal"/>
      <w:lvlText w:val="%2."/>
      <w:lvlJc w:val="left"/>
      <w:pPr>
        <w:tabs>
          <w:tab w:val="num" w:pos="1440"/>
        </w:tabs>
        <w:ind w:left="1440" w:hanging="360"/>
      </w:pPr>
    </w:lvl>
    <w:lvl w:ilvl="2" w:tplc="D34A4764" w:tentative="1">
      <w:start w:val="1"/>
      <w:numFmt w:val="decimal"/>
      <w:lvlText w:val="%3."/>
      <w:lvlJc w:val="left"/>
      <w:pPr>
        <w:tabs>
          <w:tab w:val="num" w:pos="2160"/>
        </w:tabs>
        <w:ind w:left="2160" w:hanging="360"/>
      </w:pPr>
    </w:lvl>
    <w:lvl w:ilvl="3" w:tplc="4352F89C" w:tentative="1">
      <w:start w:val="1"/>
      <w:numFmt w:val="decimal"/>
      <w:lvlText w:val="%4."/>
      <w:lvlJc w:val="left"/>
      <w:pPr>
        <w:tabs>
          <w:tab w:val="num" w:pos="2880"/>
        </w:tabs>
        <w:ind w:left="2880" w:hanging="360"/>
      </w:pPr>
    </w:lvl>
    <w:lvl w:ilvl="4" w:tplc="165AEB40" w:tentative="1">
      <w:start w:val="1"/>
      <w:numFmt w:val="decimal"/>
      <w:lvlText w:val="%5."/>
      <w:lvlJc w:val="left"/>
      <w:pPr>
        <w:tabs>
          <w:tab w:val="num" w:pos="3600"/>
        </w:tabs>
        <w:ind w:left="3600" w:hanging="360"/>
      </w:pPr>
    </w:lvl>
    <w:lvl w:ilvl="5" w:tplc="7D12BD0A" w:tentative="1">
      <w:start w:val="1"/>
      <w:numFmt w:val="decimal"/>
      <w:lvlText w:val="%6."/>
      <w:lvlJc w:val="left"/>
      <w:pPr>
        <w:tabs>
          <w:tab w:val="num" w:pos="4320"/>
        </w:tabs>
        <w:ind w:left="4320" w:hanging="360"/>
      </w:pPr>
    </w:lvl>
    <w:lvl w:ilvl="6" w:tplc="C570DFF0" w:tentative="1">
      <w:start w:val="1"/>
      <w:numFmt w:val="decimal"/>
      <w:lvlText w:val="%7."/>
      <w:lvlJc w:val="left"/>
      <w:pPr>
        <w:tabs>
          <w:tab w:val="num" w:pos="5040"/>
        </w:tabs>
        <w:ind w:left="5040" w:hanging="360"/>
      </w:pPr>
    </w:lvl>
    <w:lvl w:ilvl="7" w:tplc="A364A5D8" w:tentative="1">
      <w:start w:val="1"/>
      <w:numFmt w:val="decimal"/>
      <w:lvlText w:val="%8."/>
      <w:lvlJc w:val="left"/>
      <w:pPr>
        <w:tabs>
          <w:tab w:val="num" w:pos="5760"/>
        </w:tabs>
        <w:ind w:left="5760" w:hanging="360"/>
      </w:pPr>
    </w:lvl>
    <w:lvl w:ilvl="8" w:tplc="FBB02B5E" w:tentative="1">
      <w:start w:val="1"/>
      <w:numFmt w:val="decimal"/>
      <w:lvlText w:val="%9."/>
      <w:lvlJc w:val="left"/>
      <w:pPr>
        <w:tabs>
          <w:tab w:val="num" w:pos="6480"/>
        </w:tabs>
        <w:ind w:left="6480" w:hanging="360"/>
      </w:pPr>
    </w:lvl>
  </w:abstractNum>
  <w:abstractNum w:abstractNumId="36" w15:restartNumberingAfterBreak="0">
    <w:nsid w:val="76660832"/>
    <w:multiLevelType w:val="hybridMultilevel"/>
    <w:tmpl w:val="228EF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5553026">
    <w:abstractNumId w:val="15"/>
  </w:num>
  <w:num w:numId="2" w16cid:durableId="838471665">
    <w:abstractNumId w:val="0"/>
  </w:num>
  <w:num w:numId="3" w16cid:durableId="920062526">
    <w:abstractNumId w:val="28"/>
  </w:num>
  <w:num w:numId="4" w16cid:durableId="719521093">
    <w:abstractNumId w:val="22"/>
  </w:num>
  <w:num w:numId="5" w16cid:durableId="1693336072">
    <w:abstractNumId w:val="5"/>
  </w:num>
  <w:num w:numId="6" w16cid:durableId="1292974001">
    <w:abstractNumId w:val="35"/>
  </w:num>
  <w:num w:numId="7" w16cid:durableId="783309702">
    <w:abstractNumId w:val="11"/>
  </w:num>
  <w:num w:numId="8" w16cid:durableId="1938631057">
    <w:abstractNumId w:val="7"/>
  </w:num>
  <w:num w:numId="9" w16cid:durableId="1777600404">
    <w:abstractNumId w:val="33"/>
  </w:num>
  <w:num w:numId="10" w16cid:durableId="47376623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793044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05596290">
    <w:abstractNumId w:val="26"/>
  </w:num>
  <w:num w:numId="13" w16cid:durableId="1397512092">
    <w:abstractNumId w:val="4"/>
  </w:num>
  <w:num w:numId="14" w16cid:durableId="1288045746">
    <w:abstractNumId w:val="29"/>
  </w:num>
  <w:num w:numId="15" w16cid:durableId="1081488252">
    <w:abstractNumId w:val="3"/>
  </w:num>
  <w:num w:numId="16" w16cid:durableId="1589384248">
    <w:abstractNumId w:val="8"/>
  </w:num>
  <w:num w:numId="17" w16cid:durableId="1333099171">
    <w:abstractNumId w:val="36"/>
  </w:num>
  <w:num w:numId="18" w16cid:durableId="4602468">
    <w:abstractNumId w:val="25"/>
  </w:num>
  <w:num w:numId="19" w16cid:durableId="1195078490">
    <w:abstractNumId w:val="9"/>
  </w:num>
  <w:num w:numId="20" w16cid:durableId="127433285">
    <w:abstractNumId w:val="13"/>
  </w:num>
  <w:num w:numId="21" w16cid:durableId="1370304444">
    <w:abstractNumId w:val="23"/>
  </w:num>
  <w:num w:numId="22" w16cid:durableId="319119707">
    <w:abstractNumId w:val="20"/>
  </w:num>
  <w:num w:numId="23" w16cid:durableId="197666380">
    <w:abstractNumId w:val="14"/>
  </w:num>
  <w:num w:numId="24" w16cid:durableId="1629505571">
    <w:abstractNumId w:val="6"/>
  </w:num>
  <w:num w:numId="25" w16cid:durableId="501316047">
    <w:abstractNumId w:val="17"/>
  </w:num>
  <w:num w:numId="26" w16cid:durableId="1176338161">
    <w:abstractNumId w:val="1"/>
  </w:num>
  <w:num w:numId="27" w16cid:durableId="984897653">
    <w:abstractNumId w:val="12"/>
  </w:num>
  <w:num w:numId="28" w16cid:durableId="1153181224">
    <w:abstractNumId w:val="31"/>
  </w:num>
  <w:num w:numId="29" w16cid:durableId="149715679">
    <w:abstractNumId w:val="18"/>
  </w:num>
  <w:num w:numId="30" w16cid:durableId="259335888">
    <w:abstractNumId w:val="21"/>
  </w:num>
  <w:num w:numId="31" w16cid:durableId="775293437">
    <w:abstractNumId w:val="24"/>
  </w:num>
  <w:num w:numId="32" w16cid:durableId="1428383161">
    <w:abstractNumId w:val="19"/>
  </w:num>
  <w:num w:numId="33" w16cid:durableId="720517573">
    <w:abstractNumId w:val="30"/>
  </w:num>
  <w:num w:numId="34" w16cid:durableId="73403482">
    <w:abstractNumId w:val="34"/>
  </w:num>
  <w:num w:numId="35" w16cid:durableId="2028746745">
    <w:abstractNumId w:val="16"/>
  </w:num>
  <w:num w:numId="36" w16cid:durableId="2061437048">
    <w:abstractNumId w:val="10"/>
  </w:num>
  <w:num w:numId="37" w16cid:durableId="23218051">
    <w:abstractNumId w:val="2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A1A"/>
    <w:rsid w:val="00034CA8"/>
    <w:rsid w:val="000449AB"/>
    <w:rsid w:val="000765F6"/>
    <w:rsid w:val="00077595"/>
    <w:rsid w:val="000927C2"/>
    <w:rsid w:val="0009563E"/>
    <w:rsid w:val="000A023D"/>
    <w:rsid w:val="000A6CA5"/>
    <w:rsid w:val="000C38E9"/>
    <w:rsid w:val="000E149B"/>
    <w:rsid w:val="000F34D8"/>
    <w:rsid w:val="000F6528"/>
    <w:rsid w:val="00114560"/>
    <w:rsid w:val="001205D2"/>
    <w:rsid w:val="00121568"/>
    <w:rsid w:val="00122324"/>
    <w:rsid w:val="00125248"/>
    <w:rsid w:val="0012682B"/>
    <w:rsid w:val="001317B3"/>
    <w:rsid w:val="0015457C"/>
    <w:rsid w:val="00156383"/>
    <w:rsid w:val="00192B4B"/>
    <w:rsid w:val="00194C68"/>
    <w:rsid w:val="001B38E2"/>
    <w:rsid w:val="001B5237"/>
    <w:rsid w:val="001D7C06"/>
    <w:rsid w:val="00214C23"/>
    <w:rsid w:val="00244820"/>
    <w:rsid w:val="00280799"/>
    <w:rsid w:val="00285B34"/>
    <w:rsid w:val="002934EE"/>
    <w:rsid w:val="002A7E7F"/>
    <w:rsid w:val="002B1FE7"/>
    <w:rsid w:val="002B6956"/>
    <w:rsid w:val="002C3A24"/>
    <w:rsid w:val="002E509F"/>
    <w:rsid w:val="00323052"/>
    <w:rsid w:val="003408EF"/>
    <w:rsid w:val="003472A8"/>
    <w:rsid w:val="00355A54"/>
    <w:rsid w:val="0037170E"/>
    <w:rsid w:val="00384E89"/>
    <w:rsid w:val="00386469"/>
    <w:rsid w:val="00387303"/>
    <w:rsid w:val="00392BAB"/>
    <w:rsid w:val="00393145"/>
    <w:rsid w:val="003A3787"/>
    <w:rsid w:val="003B4C5A"/>
    <w:rsid w:val="003C6A32"/>
    <w:rsid w:val="003E4259"/>
    <w:rsid w:val="004048BA"/>
    <w:rsid w:val="004323A4"/>
    <w:rsid w:val="0045471D"/>
    <w:rsid w:val="0046081E"/>
    <w:rsid w:val="00467140"/>
    <w:rsid w:val="004676F2"/>
    <w:rsid w:val="004835FF"/>
    <w:rsid w:val="00491EFB"/>
    <w:rsid w:val="004964E3"/>
    <w:rsid w:val="004B2CB2"/>
    <w:rsid w:val="004E0D26"/>
    <w:rsid w:val="004F2A1A"/>
    <w:rsid w:val="004F6920"/>
    <w:rsid w:val="00503BDF"/>
    <w:rsid w:val="00506F9A"/>
    <w:rsid w:val="005204AF"/>
    <w:rsid w:val="005413F2"/>
    <w:rsid w:val="00552C3D"/>
    <w:rsid w:val="00554C23"/>
    <w:rsid w:val="005610D7"/>
    <w:rsid w:val="00590855"/>
    <w:rsid w:val="005B0067"/>
    <w:rsid w:val="005B67AD"/>
    <w:rsid w:val="005B7881"/>
    <w:rsid w:val="005D2ACB"/>
    <w:rsid w:val="005E4FB5"/>
    <w:rsid w:val="005E5615"/>
    <w:rsid w:val="005E7E37"/>
    <w:rsid w:val="006123BF"/>
    <w:rsid w:val="00622EDF"/>
    <w:rsid w:val="006233C1"/>
    <w:rsid w:val="00635299"/>
    <w:rsid w:val="006448DC"/>
    <w:rsid w:val="00650396"/>
    <w:rsid w:val="00691D8A"/>
    <w:rsid w:val="00697756"/>
    <w:rsid w:val="006A0CCF"/>
    <w:rsid w:val="006A0F55"/>
    <w:rsid w:val="006D0C13"/>
    <w:rsid w:val="006D1775"/>
    <w:rsid w:val="006D5EEB"/>
    <w:rsid w:val="006E06D3"/>
    <w:rsid w:val="006E658D"/>
    <w:rsid w:val="00701EA6"/>
    <w:rsid w:val="007134B9"/>
    <w:rsid w:val="00720871"/>
    <w:rsid w:val="00723B90"/>
    <w:rsid w:val="007257CF"/>
    <w:rsid w:val="00733C2B"/>
    <w:rsid w:val="00741E9B"/>
    <w:rsid w:val="00750006"/>
    <w:rsid w:val="00753DE4"/>
    <w:rsid w:val="0077585A"/>
    <w:rsid w:val="00787660"/>
    <w:rsid w:val="00790FA3"/>
    <w:rsid w:val="00791512"/>
    <w:rsid w:val="007B60F7"/>
    <w:rsid w:val="007B72A9"/>
    <w:rsid w:val="007D3658"/>
    <w:rsid w:val="007E1330"/>
    <w:rsid w:val="007E3F9F"/>
    <w:rsid w:val="007E7F5A"/>
    <w:rsid w:val="008001D5"/>
    <w:rsid w:val="00843905"/>
    <w:rsid w:val="008458D1"/>
    <w:rsid w:val="00861441"/>
    <w:rsid w:val="00861FBC"/>
    <w:rsid w:val="00874C98"/>
    <w:rsid w:val="0089681C"/>
    <w:rsid w:val="00897D1C"/>
    <w:rsid w:val="008A233E"/>
    <w:rsid w:val="008B41D5"/>
    <w:rsid w:val="008B6EDB"/>
    <w:rsid w:val="008F5F77"/>
    <w:rsid w:val="00912FB9"/>
    <w:rsid w:val="00914336"/>
    <w:rsid w:val="00917459"/>
    <w:rsid w:val="009239F5"/>
    <w:rsid w:val="00926315"/>
    <w:rsid w:val="0094094A"/>
    <w:rsid w:val="0095356C"/>
    <w:rsid w:val="00966F1B"/>
    <w:rsid w:val="00970709"/>
    <w:rsid w:val="00973675"/>
    <w:rsid w:val="009755DA"/>
    <w:rsid w:val="00982DE0"/>
    <w:rsid w:val="009909D8"/>
    <w:rsid w:val="00996085"/>
    <w:rsid w:val="009A0767"/>
    <w:rsid w:val="009C5601"/>
    <w:rsid w:val="00A076D0"/>
    <w:rsid w:val="00A107F5"/>
    <w:rsid w:val="00A27258"/>
    <w:rsid w:val="00A52DDF"/>
    <w:rsid w:val="00A547A3"/>
    <w:rsid w:val="00A55063"/>
    <w:rsid w:val="00A55966"/>
    <w:rsid w:val="00A569BE"/>
    <w:rsid w:val="00A56F66"/>
    <w:rsid w:val="00A64B75"/>
    <w:rsid w:val="00A937ED"/>
    <w:rsid w:val="00AA0F88"/>
    <w:rsid w:val="00AD3B15"/>
    <w:rsid w:val="00AE16E1"/>
    <w:rsid w:val="00B01B0F"/>
    <w:rsid w:val="00B01F4C"/>
    <w:rsid w:val="00B14B1D"/>
    <w:rsid w:val="00B425B4"/>
    <w:rsid w:val="00B64205"/>
    <w:rsid w:val="00B67B99"/>
    <w:rsid w:val="00B75E3C"/>
    <w:rsid w:val="00B87797"/>
    <w:rsid w:val="00B90C5B"/>
    <w:rsid w:val="00BB16D6"/>
    <w:rsid w:val="00BC01DF"/>
    <w:rsid w:val="00BD2DAA"/>
    <w:rsid w:val="00BD6417"/>
    <w:rsid w:val="00BF2A4F"/>
    <w:rsid w:val="00BF4F3A"/>
    <w:rsid w:val="00C04F54"/>
    <w:rsid w:val="00C10BA0"/>
    <w:rsid w:val="00C40856"/>
    <w:rsid w:val="00C46782"/>
    <w:rsid w:val="00C9092E"/>
    <w:rsid w:val="00CA077A"/>
    <w:rsid w:val="00CC46D8"/>
    <w:rsid w:val="00CD13A8"/>
    <w:rsid w:val="00D05051"/>
    <w:rsid w:val="00D14783"/>
    <w:rsid w:val="00D4489C"/>
    <w:rsid w:val="00D56B80"/>
    <w:rsid w:val="00D60AFE"/>
    <w:rsid w:val="00D60D1A"/>
    <w:rsid w:val="00D749DC"/>
    <w:rsid w:val="00D93363"/>
    <w:rsid w:val="00DA05F1"/>
    <w:rsid w:val="00DC08C7"/>
    <w:rsid w:val="00DD5A38"/>
    <w:rsid w:val="00DD75E0"/>
    <w:rsid w:val="00DD7C36"/>
    <w:rsid w:val="00DF37DE"/>
    <w:rsid w:val="00DF784A"/>
    <w:rsid w:val="00E07F1B"/>
    <w:rsid w:val="00E1289C"/>
    <w:rsid w:val="00E423DA"/>
    <w:rsid w:val="00E5709A"/>
    <w:rsid w:val="00E61C5C"/>
    <w:rsid w:val="00E70772"/>
    <w:rsid w:val="00E77D19"/>
    <w:rsid w:val="00EA1716"/>
    <w:rsid w:val="00EB07BD"/>
    <w:rsid w:val="00EB60F8"/>
    <w:rsid w:val="00EC14A6"/>
    <w:rsid w:val="00EF7CB2"/>
    <w:rsid w:val="00F12845"/>
    <w:rsid w:val="00F157A9"/>
    <w:rsid w:val="00F21A65"/>
    <w:rsid w:val="00F23585"/>
    <w:rsid w:val="00F27BA2"/>
    <w:rsid w:val="00F3334C"/>
    <w:rsid w:val="00F36ADA"/>
    <w:rsid w:val="00F51878"/>
    <w:rsid w:val="00F64A38"/>
    <w:rsid w:val="00F6605B"/>
    <w:rsid w:val="00F7026D"/>
    <w:rsid w:val="00F82256"/>
    <w:rsid w:val="00F879EE"/>
    <w:rsid w:val="00F93CDD"/>
    <w:rsid w:val="00FA3DC9"/>
    <w:rsid w:val="00FB5386"/>
    <w:rsid w:val="00FC5C2A"/>
    <w:rsid w:val="00FC7231"/>
    <w:rsid w:val="00FF51BD"/>
    <w:rsid w:val="00FF59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1FE7AC81"/>
  <w15:docId w15:val="{963A1E42-ABBA-4A5F-8849-BCD4EF7CD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6E1"/>
    <w:pPr>
      <w:widowControl w:val="0"/>
      <w:spacing w:after="240"/>
    </w:pPr>
    <w:rPr>
      <w:rFonts w:asciiTheme="minorHAnsi" w:eastAsia="Arial" w:hAnsiTheme="minorHAnsi" w:cstheme="minorBidi"/>
      <w:color w:val="000000" w:themeColor="text1"/>
      <w:sz w:val="22"/>
    </w:rPr>
  </w:style>
  <w:style w:type="paragraph" w:styleId="Heading1">
    <w:name w:val="heading 1"/>
    <w:aliases w:val="Module header,C-Heading 1,New Heading 1,Module,FT Section Title"/>
    <w:basedOn w:val="Normal"/>
    <w:next w:val="Normal"/>
    <w:link w:val="Heading1Char"/>
    <w:qFormat/>
    <w:rsid w:val="00B75E3C"/>
    <w:pPr>
      <w:keepNext/>
      <w:keepLines/>
      <w:spacing w:before="120"/>
      <w:outlineLvl w:val="0"/>
    </w:pPr>
    <w:rPr>
      <w:rFonts w:ascii="Impact" w:eastAsiaTheme="majorEastAsia" w:hAnsi="Impact" w:cs="Times New Roman (Headings CS)"/>
      <w:caps/>
      <w:sz w:val="48"/>
      <w:szCs w:val="32"/>
    </w:rPr>
  </w:style>
  <w:style w:type="paragraph" w:styleId="Heading20">
    <w:name w:val="heading 2"/>
    <w:aliases w:val="C-Heading 2,new heading 2"/>
    <w:basedOn w:val="Heading1"/>
    <w:next w:val="Normal"/>
    <w:link w:val="Heading2Char"/>
    <w:unhideWhenUsed/>
    <w:qFormat/>
    <w:rsid w:val="00B75E3C"/>
    <w:pPr>
      <w:spacing w:before="240" w:after="120"/>
      <w:outlineLvl w:val="1"/>
    </w:pPr>
    <w:rPr>
      <w:rFonts w:asciiTheme="majorHAnsi" w:hAnsiTheme="majorHAnsi"/>
      <w:b/>
      <w:caps w:val="0"/>
      <w:sz w:val="32"/>
    </w:rPr>
  </w:style>
  <w:style w:type="paragraph" w:styleId="Heading3">
    <w:name w:val="heading 3"/>
    <w:aliases w:val="new heading 3"/>
    <w:basedOn w:val="Normal"/>
    <w:next w:val="Normal"/>
    <w:link w:val="Heading3Char"/>
    <w:unhideWhenUsed/>
    <w:qFormat/>
    <w:rsid w:val="00AE16E1"/>
    <w:pPr>
      <w:keepNext/>
      <w:keepLines/>
      <w:spacing w:before="120"/>
      <w:outlineLvl w:val="2"/>
    </w:pPr>
    <w:rPr>
      <w:rFonts w:asciiTheme="majorHAnsi" w:eastAsiaTheme="majorEastAsia" w:hAnsiTheme="majorHAnsi" w:cstheme="majorBidi"/>
      <w:b/>
      <w:bCs/>
      <w:color w:val="4E6659" w:themeColor="text2"/>
      <w:sz w:val="24"/>
    </w:rPr>
  </w:style>
  <w:style w:type="paragraph" w:styleId="Heading4">
    <w:name w:val="heading 4"/>
    <w:aliases w:val="heading 4,new"/>
    <w:basedOn w:val="Normal"/>
    <w:next w:val="Normal"/>
    <w:link w:val="Heading4Char"/>
    <w:unhideWhenUsed/>
    <w:qFormat/>
    <w:rsid w:val="00B75E3C"/>
    <w:pPr>
      <w:keepNext/>
      <w:keepLines/>
      <w:spacing w:before="120"/>
      <w:outlineLvl w:val="3"/>
    </w:pPr>
    <w:rPr>
      <w:rFonts w:asciiTheme="majorHAnsi" w:eastAsiaTheme="majorEastAsia" w:hAnsiTheme="majorHAnsi" w:cstheme="majorBidi"/>
      <w:b/>
      <w:iCs/>
    </w:rPr>
  </w:style>
  <w:style w:type="paragraph" w:styleId="Heading5">
    <w:name w:val="heading 5"/>
    <w:basedOn w:val="Normal"/>
    <w:next w:val="Normal"/>
    <w:link w:val="Heading5Char"/>
    <w:uiPriority w:val="9"/>
    <w:qFormat/>
    <w:rsid w:val="004F2A1A"/>
    <w:pPr>
      <w:spacing w:before="240" w:after="0"/>
      <w:ind w:left="2520"/>
      <w:outlineLvl w:val="4"/>
    </w:pPr>
    <w:rPr>
      <w:rFonts w:ascii="Calibri" w:eastAsia="Times New Roman" w:hAnsi="Calibri" w:cs="Times New Roman"/>
      <w:b/>
      <w:color w:val="auto"/>
      <w:lang w:val="en-GB" w:eastAsia="en-GB"/>
    </w:rPr>
  </w:style>
  <w:style w:type="paragraph" w:styleId="Heading6">
    <w:name w:val="heading 6"/>
    <w:basedOn w:val="TXTbody"/>
    <w:next w:val="TXTbody"/>
    <w:link w:val="Heading6Char"/>
    <w:qFormat/>
    <w:rsid w:val="004F2A1A"/>
    <w:pPr>
      <w:tabs>
        <w:tab w:val="num" w:pos="4320"/>
      </w:tabs>
      <w:ind w:left="4320" w:hanging="360"/>
      <w:outlineLvl w:val="5"/>
    </w:pPr>
    <w:rPr>
      <w:b/>
    </w:rPr>
  </w:style>
  <w:style w:type="paragraph" w:styleId="Heading7">
    <w:name w:val="heading 7"/>
    <w:basedOn w:val="Normal"/>
    <w:next w:val="Normal"/>
    <w:link w:val="Heading7Char"/>
    <w:qFormat/>
    <w:rsid w:val="004F2A1A"/>
    <w:pPr>
      <w:spacing w:before="240" w:after="60"/>
      <w:outlineLvl w:val="6"/>
    </w:pPr>
    <w:rPr>
      <w:rFonts w:ascii="Arial" w:eastAsia="Times New Roman" w:hAnsi="Arial" w:cs="Times New Roman"/>
      <w:color w:val="auto"/>
      <w:lang w:val="en-GB" w:eastAsia="en-GB"/>
    </w:rPr>
  </w:style>
  <w:style w:type="paragraph" w:styleId="Heading8">
    <w:name w:val="heading 8"/>
    <w:basedOn w:val="Normal"/>
    <w:next w:val="Normal"/>
    <w:link w:val="Heading8Char"/>
    <w:qFormat/>
    <w:rsid w:val="004F2A1A"/>
    <w:pPr>
      <w:spacing w:before="240" w:after="60"/>
      <w:outlineLvl w:val="7"/>
    </w:pPr>
    <w:rPr>
      <w:rFonts w:ascii="Arial" w:eastAsia="Times New Roman" w:hAnsi="Arial" w:cs="Times New Roman"/>
      <w:i/>
      <w:color w:val="auto"/>
      <w:lang w:val="en-GB" w:eastAsia="en-GB"/>
    </w:rPr>
  </w:style>
  <w:style w:type="paragraph" w:styleId="Heading9">
    <w:name w:val="heading 9"/>
    <w:basedOn w:val="Normal"/>
    <w:next w:val="Normal"/>
    <w:link w:val="Heading9Char"/>
    <w:qFormat/>
    <w:rsid w:val="004F2A1A"/>
    <w:pPr>
      <w:spacing w:before="240" w:after="60"/>
      <w:outlineLvl w:val="8"/>
    </w:pPr>
    <w:rPr>
      <w:rFonts w:ascii="Arial" w:eastAsia="Times New Roman" w:hAnsi="Arial" w:cs="Times New Roman"/>
      <w:b/>
      <w:i/>
      <w:color w:val="auto"/>
      <w:sz w:val="18"/>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autoRedefine/>
    <w:uiPriority w:val="99"/>
    <w:rsid w:val="00D14783"/>
    <w:pPr>
      <w:pBdr>
        <w:bottom w:val="single" w:sz="4" w:space="1" w:color="000000" w:themeColor="text1"/>
      </w:pBdr>
    </w:pPr>
    <w:rPr>
      <w:sz w:val="16"/>
    </w:rPr>
  </w:style>
  <w:style w:type="paragraph" w:styleId="Footer">
    <w:name w:val="footer"/>
    <w:aliases w:val="r"/>
    <w:link w:val="FooterChar"/>
    <w:uiPriority w:val="99"/>
    <w:rsid w:val="00D14783"/>
    <w:pPr>
      <w:pBdr>
        <w:top w:val="single" w:sz="4" w:space="1" w:color="auto"/>
      </w:pBdr>
      <w:tabs>
        <w:tab w:val="right" w:pos="9990"/>
      </w:tabs>
    </w:pPr>
    <w:rPr>
      <w:rFonts w:asciiTheme="minorHAnsi" w:eastAsiaTheme="majorEastAsia" w:hAnsiTheme="minorHAnsi" w:cstheme="majorBidi"/>
      <w:color w:val="000000" w:themeColor="text1"/>
      <w:sz w:val="16"/>
      <w:szCs w:val="16"/>
    </w:rPr>
  </w:style>
  <w:style w:type="paragraph" w:styleId="BalloonText">
    <w:name w:val="Balloon Text"/>
    <w:basedOn w:val="Normal"/>
    <w:link w:val="BalloonTextChar"/>
    <w:unhideWhenUsed/>
    <w:rsid w:val="001B5237"/>
    <w:rPr>
      <w:rFonts w:ascii="Tahoma" w:hAnsi="Tahoma" w:cs="Tahoma"/>
      <w:sz w:val="16"/>
      <w:szCs w:val="16"/>
    </w:rPr>
  </w:style>
  <w:style w:type="character" w:customStyle="1" w:styleId="BalloonTextChar">
    <w:name w:val="Balloon Text Char"/>
    <w:basedOn w:val="DefaultParagraphFont"/>
    <w:link w:val="BalloonText"/>
    <w:rsid w:val="001B5237"/>
    <w:rPr>
      <w:rFonts w:ascii="Tahoma" w:hAnsi="Tahoma" w:cs="Tahoma"/>
      <w:sz w:val="16"/>
      <w:szCs w:val="16"/>
    </w:rPr>
  </w:style>
  <w:style w:type="character" w:customStyle="1" w:styleId="Heading1Char">
    <w:name w:val="Heading 1 Char"/>
    <w:aliases w:val="Module header Char,C-Heading 1 Char,New Heading 1 Char,Module Char,FT Section Title Char"/>
    <w:basedOn w:val="DefaultParagraphFont"/>
    <w:link w:val="Heading1"/>
    <w:rsid w:val="00B75E3C"/>
    <w:rPr>
      <w:rFonts w:ascii="Impact" w:eastAsiaTheme="majorEastAsia" w:hAnsi="Impact" w:cs="Times New Roman (Headings CS)"/>
      <w:caps/>
      <w:color w:val="000000" w:themeColor="text1"/>
      <w:sz w:val="48"/>
      <w:szCs w:val="32"/>
    </w:rPr>
  </w:style>
  <w:style w:type="character" w:styleId="Hyperlink">
    <w:name w:val="Hyperlink"/>
    <w:basedOn w:val="DefaultParagraphFont"/>
    <w:uiPriority w:val="99"/>
    <w:unhideWhenUsed/>
    <w:rsid w:val="007B72A9"/>
    <w:rPr>
      <w:rFonts w:asciiTheme="minorHAnsi" w:hAnsiTheme="minorHAnsi"/>
      <w:color w:val="4E6659" w:themeColor="text2"/>
      <w:sz w:val="20"/>
      <w:szCs w:val="20"/>
      <w:u w:val="single"/>
    </w:rPr>
  </w:style>
  <w:style w:type="paragraph" w:styleId="TOC2">
    <w:name w:val="toc 2"/>
    <w:basedOn w:val="Normal"/>
    <w:next w:val="Normal"/>
    <w:autoRedefine/>
    <w:uiPriority w:val="39"/>
    <w:unhideWhenUsed/>
    <w:rsid w:val="007B72A9"/>
    <w:pPr>
      <w:spacing w:after="100"/>
      <w:ind w:left="200"/>
    </w:pPr>
  </w:style>
  <w:style w:type="character" w:customStyle="1" w:styleId="Heading4Char">
    <w:name w:val="Heading 4 Char"/>
    <w:aliases w:val="heading 4 Char,new Char"/>
    <w:basedOn w:val="DefaultParagraphFont"/>
    <w:link w:val="Heading4"/>
    <w:rsid w:val="00B75E3C"/>
    <w:rPr>
      <w:rFonts w:asciiTheme="majorHAnsi" w:eastAsiaTheme="majorEastAsia" w:hAnsiTheme="majorHAnsi" w:cstheme="majorBidi"/>
      <w:b/>
      <w:iCs/>
      <w:color w:val="000000" w:themeColor="text1"/>
    </w:rPr>
  </w:style>
  <w:style w:type="paragraph" w:styleId="TOCHeading">
    <w:name w:val="TOC Heading"/>
    <w:basedOn w:val="Heading1"/>
    <w:next w:val="Normal"/>
    <w:uiPriority w:val="39"/>
    <w:unhideWhenUsed/>
    <w:qFormat/>
    <w:rsid w:val="007B72A9"/>
    <w:pPr>
      <w:spacing w:before="0"/>
      <w:outlineLvl w:val="9"/>
    </w:pPr>
    <w:rPr>
      <w:lang w:eastAsia="ja-JP"/>
    </w:rPr>
  </w:style>
  <w:style w:type="paragraph" w:styleId="TOC1">
    <w:name w:val="toc 1"/>
    <w:basedOn w:val="Normal"/>
    <w:next w:val="Normal"/>
    <w:autoRedefine/>
    <w:uiPriority w:val="39"/>
    <w:unhideWhenUsed/>
    <w:rsid w:val="00B14B1D"/>
    <w:rPr>
      <w:b/>
    </w:rPr>
  </w:style>
  <w:style w:type="paragraph" w:styleId="ListParagraph">
    <w:name w:val="List Paragraph"/>
    <w:basedOn w:val="Normal"/>
    <w:uiPriority w:val="34"/>
    <w:qFormat/>
    <w:rsid w:val="00B14B1D"/>
    <w:pPr>
      <w:numPr>
        <w:numId w:val="1"/>
      </w:numPr>
      <w:spacing w:after="120"/>
      <w:ind w:left="284" w:hanging="284"/>
    </w:pPr>
  </w:style>
  <w:style w:type="table" w:styleId="TableGrid">
    <w:name w:val="Table Grid"/>
    <w:basedOn w:val="TableNormal"/>
    <w:uiPriority w:val="39"/>
    <w:rsid w:val="00A52D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aliases w:val="r Char"/>
    <w:basedOn w:val="DefaultParagraphFont"/>
    <w:link w:val="Footer"/>
    <w:uiPriority w:val="99"/>
    <w:rsid w:val="00D14783"/>
    <w:rPr>
      <w:rFonts w:asciiTheme="minorHAnsi" w:eastAsiaTheme="majorEastAsia" w:hAnsiTheme="minorHAnsi" w:cstheme="majorBidi"/>
      <w:color w:val="000000" w:themeColor="text1"/>
      <w:sz w:val="16"/>
      <w:szCs w:val="16"/>
    </w:rPr>
  </w:style>
  <w:style w:type="character" w:customStyle="1" w:styleId="Heading2Char">
    <w:name w:val="Heading 2 Char"/>
    <w:aliases w:val="C-Heading 2 Char,new heading 2 Char"/>
    <w:basedOn w:val="DefaultParagraphFont"/>
    <w:link w:val="Heading20"/>
    <w:rsid w:val="00B75E3C"/>
    <w:rPr>
      <w:rFonts w:asciiTheme="majorHAnsi" w:eastAsiaTheme="majorEastAsia" w:hAnsiTheme="majorHAnsi" w:cs="Times New Roman (Headings CS)"/>
      <w:b/>
      <w:color w:val="000000" w:themeColor="text1"/>
      <w:sz w:val="32"/>
      <w:szCs w:val="32"/>
    </w:rPr>
  </w:style>
  <w:style w:type="character" w:customStyle="1" w:styleId="Heading3Char">
    <w:name w:val="Heading 3 Char"/>
    <w:aliases w:val="new heading 3 Char"/>
    <w:basedOn w:val="DefaultParagraphFont"/>
    <w:link w:val="Heading3"/>
    <w:rsid w:val="00AE16E1"/>
    <w:rPr>
      <w:rFonts w:asciiTheme="majorHAnsi" w:eastAsiaTheme="majorEastAsia" w:hAnsiTheme="majorHAnsi" w:cstheme="majorBidi"/>
      <w:b/>
      <w:bCs/>
      <w:color w:val="4E6659" w:themeColor="text2"/>
      <w:sz w:val="24"/>
    </w:rPr>
  </w:style>
  <w:style w:type="paragraph" w:customStyle="1" w:styleId="ImageCaption">
    <w:name w:val="Image_Caption"/>
    <w:basedOn w:val="Normal"/>
    <w:link w:val="ImageCaptionChar"/>
    <w:qFormat/>
    <w:rsid w:val="007B72A9"/>
    <w:rPr>
      <w:i/>
      <w:sz w:val="16"/>
    </w:rPr>
  </w:style>
  <w:style w:type="character" w:customStyle="1" w:styleId="ImageCaptionChar">
    <w:name w:val="Image_Caption Char"/>
    <w:basedOn w:val="DefaultParagraphFont"/>
    <w:link w:val="ImageCaption"/>
    <w:rsid w:val="007B72A9"/>
    <w:rPr>
      <w:rFonts w:asciiTheme="minorHAnsi" w:eastAsia="Arial" w:hAnsiTheme="minorHAnsi" w:cstheme="minorBidi"/>
      <w:i/>
      <w:color w:val="000000" w:themeColor="text1"/>
      <w:sz w:val="16"/>
    </w:rPr>
  </w:style>
  <w:style w:type="character" w:customStyle="1" w:styleId="Heading5Char">
    <w:name w:val="Heading 5 Char"/>
    <w:basedOn w:val="DefaultParagraphFont"/>
    <w:link w:val="Heading5"/>
    <w:uiPriority w:val="9"/>
    <w:rsid w:val="004F2A1A"/>
    <w:rPr>
      <w:rFonts w:ascii="Calibri" w:hAnsi="Calibri"/>
      <w:b/>
      <w:sz w:val="22"/>
      <w:lang w:val="en-GB" w:eastAsia="en-GB"/>
    </w:rPr>
  </w:style>
  <w:style w:type="character" w:customStyle="1" w:styleId="Heading6Char">
    <w:name w:val="Heading 6 Char"/>
    <w:basedOn w:val="DefaultParagraphFont"/>
    <w:link w:val="Heading6"/>
    <w:rsid w:val="004F2A1A"/>
    <w:rPr>
      <w:rFonts w:ascii="Arial" w:hAnsi="Arial" w:cs="Arial"/>
      <w:b/>
      <w:noProof/>
      <w:sz w:val="22"/>
      <w:szCs w:val="22"/>
      <w:lang w:val="en-GB" w:eastAsia="en-GB"/>
    </w:rPr>
  </w:style>
  <w:style w:type="character" w:customStyle="1" w:styleId="Heading7Char">
    <w:name w:val="Heading 7 Char"/>
    <w:basedOn w:val="DefaultParagraphFont"/>
    <w:link w:val="Heading7"/>
    <w:rsid w:val="004F2A1A"/>
    <w:rPr>
      <w:rFonts w:ascii="Arial" w:hAnsi="Arial"/>
      <w:sz w:val="22"/>
      <w:lang w:val="en-GB" w:eastAsia="en-GB"/>
    </w:rPr>
  </w:style>
  <w:style w:type="character" w:customStyle="1" w:styleId="Heading8Char">
    <w:name w:val="Heading 8 Char"/>
    <w:basedOn w:val="DefaultParagraphFont"/>
    <w:link w:val="Heading8"/>
    <w:rsid w:val="004F2A1A"/>
    <w:rPr>
      <w:rFonts w:ascii="Arial" w:hAnsi="Arial"/>
      <w:i/>
      <w:sz w:val="22"/>
      <w:lang w:val="en-GB" w:eastAsia="en-GB"/>
    </w:rPr>
  </w:style>
  <w:style w:type="character" w:customStyle="1" w:styleId="Heading9Char">
    <w:name w:val="Heading 9 Char"/>
    <w:basedOn w:val="DefaultParagraphFont"/>
    <w:link w:val="Heading9"/>
    <w:rsid w:val="004F2A1A"/>
    <w:rPr>
      <w:rFonts w:ascii="Arial" w:hAnsi="Arial"/>
      <w:b/>
      <w:i/>
      <w:sz w:val="18"/>
      <w:lang w:val="en-GB" w:eastAsia="en-GB"/>
    </w:rPr>
  </w:style>
  <w:style w:type="numbering" w:customStyle="1" w:styleId="NoList1">
    <w:name w:val="No List1"/>
    <w:next w:val="NoList"/>
    <w:uiPriority w:val="99"/>
    <w:semiHidden/>
    <w:unhideWhenUsed/>
    <w:rsid w:val="004F2A1A"/>
  </w:style>
  <w:style w:type="numbering" w:customStyle="1" w:styleId="NoList11">
    <w:name w:val="No List11"/>
    <w:next w:val="NoList"/>
    <w:uiPriority w:val="99"/>
    <w:semiHidden/>
    <w:unhideWhenUsed/>
    <w:rsid w:val="004F2A1A"/>
  </w:style>
  <w:style w:type="paragraph" w:customStyle="1" w:styleId="BaseH">
    <w:name w:val="BaseH"/>
    <w:rsid w:val="004F2A1A"/>
    <w:pPr>
      <w:widowControl w:val="0"/>
    </w:pPr>
    <w:rPr>
      <w:rFonts w:ascii="Arial" w:hAnsi="Arial"/>
      <w:sz w:val="22"/>
      <w:lang w:val="en-GB" w:eastAsia="en-GB"/>
    </w:rPr>
  </w:style>
  <w:style w:type="paragraph" w:customStyle="1" w:styleId="TXTbody">
    <w:name w:val="TXT:body"/>
    <w:basedOn w:val="BaseT"/>
    <w:link w:val="TXTbodyChar"/>
    <w:autoRedefine/>
    <w:rsid w:val="007134B9"/>
    <w:pPr>
      <w:tabs>
        <w:tab w:val="left" w:pos="1250"/>
      </w:tabs>
      <w:spacing w:before="240" w:after="120"/>
    </w:pPr>
    <w:rPr>
      <w:rFonts w:ascii="Arial" w:hAnsi="Arial" w:cs="Arial"/>
      <w:noProof/>
      <w:szCs w:val="22"/>
    </w:rPr>
  </w:style>
  <w:style w:type="paragraph" w:customStyle="1" w:styleId="BaseT">
    <w:name w:val="BaseT"/>
    <w:link w:val="BaseTChar"/>
    <w:rsid w:val="004F2A1A"/>
    <w:pPr>
      <w:widowControl w:val="0"/>
    </w:pPr>
    <w:rPr>
      <w:sz w:val="22"/>
      <w:lang w:val="en-GB" w:eastAsia="en-GB"/>
    </w:rPr>
  </w:style>
  <w:style w:type="paragraph" w:styleId="TOC3">
    <w:name w:val="toc 3"/>
    <w:basedOn w:val="Normal"/>
    <w:next w:val="Normal"/>
    <w:uiPriority w:val="39"/>
    <w:rsid w:val="004F2A1A"/>
    <w:pPr>
      <w:tabs>
        <w:tab w:val="right" w:leader="dot" w:pos="9029"/>
      </w:tabs>
      <w:spacing w:before="240" w:after="0"/>
      <w:ind w:left="720"/>
    </w:pPr>
    <w:rPr>
      <w:rFonts w:ascii="Calibri" w:eastAsia="Times New Roman" w:hAnsi="Calibri" w:cs="Times New Roman"/>
      <w:color w:val="auto"/>
      <w:lang w:val="en-GB" w:eastAsia="en-GB"/>
    </w:rPr>
  </w:style>
  <w:style w:type="paragraph" w:customStyle="1" w:styleId="bulletsupport">
    <w:name w:val="bullet support"/>
    <w:basedOn w:val="bullet"/>
    <w:rsid w:val="004F2A1A"/>
    <w:pPr>
      <w:tabs>
        <w:tab w:val="clear" w:pos="1134"/>
      </w:tabs>
      <w:spacing w:before="120"/>
      <w:ind w:left="1134" w:firstLine="0"/>
    </w:pPr>
  </w:style>
  <w:style w:type="paragraph" w:customStyle="1" w:styleId="bullet">
    <w:name w:val="bullet"/>
    <w:basedOn w:val="Normal"/>
    <w:rsid w:val="004F2A1A"/>
    <w:pPr>
      <w:tabs>
        <w:tab w:val="left" w:pos="1134"/>
      </w:tabs>
      <w:spacing w:before="180" w:after="0"/>
      <w:ind w:left="1135" w:hanging="284"/>
    </w:pPr>
    <w:rPr>
      <w:rFonts w:ascii="Calibri" w:eastAsia="Times New Roman" w:hAnsi="Calibri" w:cs="Times New Roman"/>
      <w:color w:val="auto"/>
      <w:lang w:val="en-GB" w:eastAsia="en-GB"/>
    </w:rPr>
  </w:style>
  <w:style w:type="paragraph" w:customStyle="1" w:styleId="dash">
    <w:name w:val="dash"/>
    <w:basedOn w:val="bullet"/>
    <w:rsid w:val="004F2A1A"/>
    <w:pPr>
      <w:tabs>
        <w:tab w:val="clear" w:pos="1134"/>
        <w:tab w:val="left" w:pos="1418"/>
      </w:tabs>
      <w:spacing w:before="160"/>
      <w:ind w:left="1418"/>
    </w:pPr>
  </w:style>
  <w:style w:type="paragraph" w:customStyle="1" w:styleId="dashsupport">
    <w:name w:val="dash support"/>
    <w:basedOn w:val="dash"/>
    <w:rsid w:val="004F2A1A"/>
    <w:pPr>
      <w:spacing w:before="120"/>
      <w:ind w:firstLine="0"/>
    </w:pPr>
  </w:style>
  <w:style w:type="paragraph" w:customStyle="1" w:styleId="VersionControl">
    <w:name w:val="Version Control"/>
    <w:basedOn w:val="Normal"/>
    <w:rsid w:val="004F2A1A"/>
    <w:pPr>
      <w:tabs>
        <w:tab w:val="left" w:pos="567"/>
      </w:tabs>
      <w:spacing w:before="240" w:after="0"/>
      <w:jc w:val="right"/>
    </w:pPr>
    <w:rPr>
      <w:rFonts w:ascii="Calibri" w:eastAsia="Times New Roman" w:hAnsi="Calibri" w:cs="Times New Roman"/>
      <w:color w:val="auto"/>
      <w:sz w:val="16"/>
      <w:lang w:val="en-GB" w:eastAsia="en-GB"/>
    </w:rPr>
  </w:style>
  <w:style w:type="paragraph" w:customStyle="1" w:styleId="Number">
    <w:name w:val="Number"/>
    <w:basedOn w:val="Normal"/>
    <w:rsid w:val="004F2A1A"/>
    <w:pPr>
      <w:tabs>
        <w:tab w:val="left" w:pos="1418"/>
      </w:tabs>
      <w:spacing w:before="180" w:after="0"/>
      <w:ind w:left="1418" w:hanging="567"/>
    </w:pPr>
    <w:rPr>
      <w:rFonts w:ascii="Calibri" w:eastAsia="Times New Roman" w:hAnsi="Calibri" w:cs="Times New Roman"/>
      <w:color w:val="auto"/>
      <w:lang w:val="en-GB" w:eastAsia="en-GB"/>
    </w:rPr>
  </w:style>
  <w:style w:type="paragraph" w:customStyle="1" w:styleId="Heading0">
    <w:name w:val="Heading 0"/>
    <w:basedOn w:val="Heading1"/>
    <w:next w:val="Normal"/>
    <w:rsid w:val="004F2A1A"/>
    <w:pPr>
      <w:keepNext w:val="0"/>
      <w:keepLines w:val="0"/>
      <w:spacing w:before="0"/>
      <w:outlineLvl w:val="9"/>
    </w:pPr>
    <w:rPr>
      <w:rFonts w:ascii="Arial" w:eastAsia="Times New Roman" w:hAnsi="Arial" w:cs="Times New Roman"/>
      <w:b/>
      <w:caps w:val="0"/>
      <w:color w:val="auto"/>
      <w:kern w:val="28"/>
      <w:sz w:val="36"/>
      <w:szCs w:val="20"/>
      <w:lang w:val="en-GB" w:eastAsia="en-GB"/>
    </w:rPr>
  </w:style>
  <w:style w:type="paragraph" w:customStyle="1" w:styleId="inputsupport">
    <w:name w:val="input support"/>
    <w:basedOn w:val="inputdef"/>
    <w:rsid w:val="004F2A1A"/>
    <w:pPr>
      <w:tabs>
        <w:tab w:val="clear" w:pos="2552"/>
      </w:tabs>
      <w:spacing w:before="120"/>
      <w:ind w:hanging="1134"/>
    </w:pPr>
    <w:rPr>
      <w:b w:val="0"/>
    </w:rPr>
  </w:style>
  <w:style w:type="paragraph" w:customStyle="1" w:styleId="inputdef">
    <w:name w:val="input def"/>
    <w:basedOn w:val="input"/>
    <w:next w:val="inputsupport"/>
    <w:rsid w:val="004F2A1A"/>
    <w:pPr>
      <w:tabs>
        <w:tab w:val="left" w:pos="2552"/>
        <w:tab w:val="left" w:pos="3686"/>
      </w:tabs>
      <w:ind w:left="3686" w:hanging="2835"/>
    </w:pPr>
    <w:rPr>
      <w:rFonts w:ascii="Arial" w:hAnsi="Arial"/>
    </w:rPr>
  </w:style>
  <w:style w:type="paragraph" w:customStyle="1" w:styleId="input">
    <w:name w:val="input"/>
    <w:basedOn w:val="Normal"/>
    <w:rsid w:val="004F2A1A"/>
    <w:pPr>
      <w:spacing w:before="240" w:after="0"/>
      <w:ind w:left="851"/>
    </w:pPr>
    <w:rPr>
      <w:rFonts w:ascii="Courier New" w:eastAsia="Times New Roman" w:hAnsi="Courier New" w:cs="Times New Roman"/>
      <w:b/>
      <w:color w:val="auto"/>
      <w:lang w:val="en-GB" w:eastAsia="en-GB"/>
    </w:rPr>
  </w:style>
  <w:style w:type="paragraph" w:customStyle="1" w:styleId="note0">
    <w:name w:val="note"/>
    <w:basedOn w:val="Normal"/>
    <w:next w:val="Normal"/>
    <w:rsid w:val="004F2A1A"/>
    <w:pPr>
      <w:tabs>
        <w:tab w:val="left" w:pos="1418"/>
      </w:tabs>
      <w:spacing w:before="240" w:after="0"/>
      <w:ind w:left="1418" w:hanging="851"/>
    </w:pPr>
    <w:rPr>
      <w:rFonts w:ascii="Calibri" w:eastAsia="Times New Roman" w:hAnsi="Calibri" w:cs="Times New Roman"/>
      <w:color w:val="auto"/>
      <w:lang w:val="en-GB" w:eastAsia="en-GB"/>
    </w:rPr>
  </w:style>
  <w:style w:type="paragraph" w:customStyle="1" w:styleId="Numbercallout">
    <w:name w:val="Number callout"/>
    <w:basedOn w:val="Number"/>
    <w:rsid w:val="004F2A1A"/>
    <w:pPr>
      <w:ind w:hanging="879"/>
    </w:pPr>
  </w:style>
  <w:style w:type="paragraph" w:customStyle="1" w:styleId="screendump">
    <w:name w:val="screendump"/>
    <w:basedOn w:val="Normal"/>
    <w:rsid w:val="004F2A1A"/>
    <w:pPr>
      <w:keepLines/>
      <w:pBdr>
        <w:top w:val="single" w:sz="18" w:space="1" w:color="auto" w:shadow="1"/>
        <w:left w:val="single" w:sz="18" w:space="1" w:color="auto" w:shadow="1"/>
        <w:bottom w:val="single" w:sz="18" w:space="1" w:color="auto" w:shadow="1"/>
        <w:right w:val="single" w:sz="18" w:space="1" w:color="auto" w:shadow="1"/>
      </w:pBdr>
      <w:spacing w:before="240" w:after="0"/>
    </w:pPr>
    <w:rPr>
      <w:rFonts w:ascii="Courier New" w:eastAsia="Times New Roman" w:hAnsi="Courier New" w:cs="Times New Roman"/>
      <w:b/>
      <w:caps/>
      <w:color w:val="auto"/>
      <w:sz w:val="20"/>
      <w:lang w:val="en-GB" w:eastAsia="en-GB"/>
    </w:rPr>
  </w:style>
  <w:style w:type="character" w:customStyle="1" w:styleId="HeaderChar">
    <w:name w:val="Header Char"/>
    <w:basedOn w:val="DefaultParagraphFont"/>
    <w:link w:val="Header"/>
    <w:uiPriority w:val="99"/>
    <w:rsid w:val="004F2A1A"/>
    <w:rPr>
      <w:rFonts w:asciiTheme="minorHAnsi" w:eastAsia="Arial" w:hAnsiTheme="minorHAnsi" w:cstheme="minorBidi"/>
      <w:color w:val="000000" w:themeColor="text1"/>
      <w:sz w:val="16"/>
    </w:rPr>
  </w:style>
  <w:style w:type="paragraph" w:styleId="Index1">
    <w:name w:val="index 1"/>
    <w:basedOn w:val="Normal"/>
    <w:semiHidden/>
    <w:rsid w:val="004F2A1A"/>
    <w:pPr>
      <w:tabs>
        <w:tab w:val="right" w:leader="dot" w:pos="9027"/>
      </w:tabs>
      <w:spacing w:before="240" w:after="0"/>
      <w:ind w:left="240" w:hanging="240"/>
    </w:pPr>
    <w:rPr>
      <w:rFonts w:ascii="Calibri" w:eastAsia="Times New Roman" w:hAnsi="Calibri" w:cs="Times New Roman"/>
      <w:color w:val="auto"/>
      <w:lang w:val="en-GB" w:eastAsia="en-GB"/>
    </w:rPr>
  </w:style>
  <w:style w:type="paragraph" w:customStyle="1" w:styleId="Numbersupport">
    <w:name w:val="Number support"/>
    <w:basedOn w:val="Numbercallout"/>
    <w:rsid w:val="004F2A1A"/>
    <w:pPr>
      <w:tabs>
        <w:tab w:val="clear" w:pos="1418"/>
        <w:tab w:val="left" w:pos="1134"/>
      </w:tabs>
      <w:spacing w:before="120"/>
      <w:ind w:left="2269" w:hanging="851"/>
    </w:pPr>
  </w:style>
  <w:style w:type="paragraph" w:customStyle="1" w:styleId="Numsupp">
    <w:name w:val="Numsupp"/>
    <w:basedOn w:val="Number"/>
    <w:next w:val="Normal"/>
    <w:rsid w:val="004F2A1A"/>
    <w:pPr>
      <w:tabs>
        <w:tab w:val="left" w:pos="2268"/>
      </w:tabs>
      <w:ind w:left="2269" w:hanging="1418"/>
    </w:pPr>
  </w:style>
  <w:style w:type="paragraph" w:customStyle="1" w:styleId="Table">
    <w:name w:val="Table"/>
    <w:basedOn w:val="Normal"/>
    <w:next w:val="Normal"/>
    <w:rsid w:val="004F2A1A"/>
    <w:pPr>
      <w:tabs>
        <w:tab w:val="left" w:pos="1134"/>
        <w:tab w:val="left" w:pos="2268"/>
        <w:tab w:val="left" w:pos="3402"/>
        <w:tab w:val="left" w:pos="4536"/>
        <w:tab w:val="left" w:pos="5670"/>
        <w:tab w:val="left" w:pos="6804"/>
        <w:tab w:val="left" w:pos="7938"/>
      </w:tabs>
      <w:spacing w:before="60" w:after="0" w:line="280" w:lineRule="exact"/>
    </w:pPr>
    <w:rPr>
      <w:rFonts w:ascii="Calibri" w:eastAsia="Times New Roman" w:hAnsi="Calibri" w:cs="Times New Roman"/>
      <w:color w:val="auto"/>
      <w:lang w:val="en-GB" w:eastAsia="en-GB"/>
    </w:rPr>
  </w:style>
  <w:style w:type="paragraph" w:customStyle="1" w:styleId="Screenlabels">
    <w:name w:val="Screen labels"/>
    <w:basedOn w:val="screendump"/>
    <w:next w:val="Normal"/>
    <w:rsid w:val="004F2A1A"/>
    <w:pPr>
      <w:pBdr>
        <w:top w:val="none" w:sz="0" w:space="0" w:color="auto"/>
        <w:left w:val="none" w:sz="0" w:space="0" w:color="auto"/>
        <w:bottom w:val="none" w:sz="0" w:space="0" w:color="auto"/>
        <w:right w:val="none" w:sz="0" w:space="0" w:color="auto"/>
      </w:pBdr>
    </w:pPr>
  </w:style>
  <w:style w:type="paragraph" w:styleId="TOC4">
    <w:name w:val="toc 4"/>
    <w:basedOn w:val="Normal"/>
    <w:next w:val="Normal"/>
    <w:uiPriority w:val="39"/>
    <w:rsid w:val="004F2A1A"/>
    <w:pPr>
      <w:tabs>
        <w:tab w:val="left" w:pos="8640"/>
        <w:tab w:val="left" w:pos="8784"/>
        <w:tab w:val="right" w:leader="dot" w:pos="9029"/>
      </w:tabs>
      <w:spacing w:before="240" w:after="0"/>
      <w:ind w:left="864"/>
    </w:pPr>
    <w:rPr>
      <w:rFonts w:ascii="Calibri" w:eastAsia="Times New Roman" w:hAnsi="Calibri" w:cs="Times New Roman"/>
      <w:noProof/>
      <w:color w:val="auto"/>
      <w:lang w:val="en-GB" w:eastAsia="en-GB"/>
    </w:rPr>
  </w:style>
  <w:style w:type="character" w:customStyle="1" w:styleId="CN12B">
    <w:name w:val="CN12B"/>
    <w:rsid w:val="004F2A1A"/>
    <w:rPr>
      <w:rFonts w:ascii="Courier New" w:hAnsi="Courier New"/>
      <w:b/>
      <w:caps/>
      <w:sz w:val="24"/>
    </w:rPr>
  </w:style>
  <w:style w:type="paragraph" w:customStyle="1" w:styleId="dashnew">
    <w:name w:val="dash new"/>
    <w:basedOn w:val="dash"/>
    <w:rsid w:val="004F2A1A"/>
    <w:pPr>
      <w:ind w:left="1417" w:hanging="283"/>
    </w:pPr>
  </w:style>
  <w:style w:type="paragraph" w:customStyle="1" w:styleId="bulletnew">
    <w:name w:val="bullet new"/>
    <w:basedOn w:val="bullet"/>
    <w:rsid w:val="004F2A1A"/>
    <w:pPr>
      <w:ind w:left="1134" w:hanging="283"/>
    </w:pPr>
  </w:style>
  <w:style w:type="character" w:styleId="PageNumber">
    <w:name w:val="page number"/>
    <w:basedOn w:val="DefaultParagraphFont"/>
    <w:rsid w:val="004F2A1A"/>
  </w:style>
  <w:style w:type="paragraph" w:styleId="Index2">
    <w:name w:val="index 2"/>
    <w:basedOn w:val="Normal"/>
    <w:next w:val="Normal"/>
    <w:semiHidden/>
    <w:rsid w:val="004F2A1A"/>
    <w:pPr>
      <w:tabs>
        <w:tab w:val="right" w:leader="dot" w:pos="2529"/>
      </w:tabs>
      <w:spacing w:before="240" w:after="0"/>
      <w:ind w:left="480" w:hanging="240"/>
    </w:pPr>
    <w:rPr>
      <w:rFonts w:ascii="Calibri" w:eastAsia="Times New Roman" w:hAnsi="Calibri" w:cs="Times New Roman"/>
      <w:color w:val="auto"/>
      <w:lang w:val="en-GB" w:eastAsia="en-GB"/>
    </w:rPr>
  </w:style>
  <w:style w:type="paragraph" w:styleId="Index3">
    <w:name w:val="index 3"/>
    <w:basedOn w:val="Normal"/>
    <w:next w:val="Normal"/>
    <w:semiHidden/>
    <w:rsid w:val="004F2A1A"/>
    <w:pPr>
      <w:tabs>
        <w:tab w:val="right" w:leader="dot" w:pos="2529"/>
      </w:tabs>
      <w:spacing w:before="240" w:after="0"/>
      <w:ind w:left="720" w:hanging="240"/>
    </w:pPr>
    <w:rPr>
      <w:rFonts w:ascii="Calibri" w:eastAsia="Times New Roman" w:hAnsi="Calibri" w:cs="Times New Roman"/>
      <w:color w:val="auto"/>
      <w:lang w:val="en-GB" w:eastAsia="en-GB"/>
    </w:rPr>
  </w:style>
  <w:style w:type="paragraph" w:styleId="Index4">
    <w:name w:val="index 4"/>
    <w:basedOn w:val="Normal"/>
    <w:next w:val="Normal"/>
    <w:semiHidden/>
    <w:rsid w:val="004F2A1A"/>
    <w:pPr>
      <w:tabs>
        <w:tab w:val="right" w:leader="dot" w:pos="2529"/>
      </w:tabs>
      <w:spacing w:before="240" w:after="0"/>
      <w:ind w:left="960" w:hanging="240"/>
    </w:pPr>
    <w:rPr>
      <w:rFonts w:ascii="Calibri" w:eastAsia="Times New Roman" w:hAnsi="Calibri" w:cs="Times New Roman"/>
      <w:color w:val="auto"/>
      <w:lang w:val="en-GB" w:eastAsia="en-GB"/>
    </w:rPr>
  </w:style>
  <w:style w:type="paragraph" w:styleId="Index5">
    <w:name w:val="index 5"/>
    <w:basedOn w:val="Normal"/>
    <w:next w:val="Normal"/>
    <w:semiHidden/>
    <w:rsid w:val="004F2A1A"/>
    <w:pPr>
      <w:tabs>
        <w:tab w:val="right" w:leader="dot" w:pos="2529"/>
      </w:tabs>
      <w:spacing w:before="240" w:after="0"/>
      <w:ind w:left="1200" w:hanging="240"/>
    </w:pPr>
    <w:rPr>
      <w:rFonts w:ascii="Calibri" w:eastAsia="Times New Roman" w:hAnsi="Calibri" w:cs="Times New Roman"/>
      <w:color w:val="auto"/>
      <w:lang w:val="en-GB" w:eastAsia="en-GB"/>
    </w:rPr>
  </w:style>
  <w:style w:type="paragraph" w:styleId="Index6">
    <w:name w:val="index 6"/>
    <w:basedOn w:val="Normal"/>
    <w:next w:val="Normal"/>
    <w:semiHidden/>
    <w:rsid w:val="004F2A1A"/>
    <w:pPr>
      <w:tabs>
        <w:tab w:val="right" w:leader="dot" w:pos="2529"/>
      </w:tabs>
      <w:spacing w:before="240" w:after="0"/>
      <w:ind w:left="1440" w:hanging="240"/>
    </w:pPr>
    <w:rPr>
      <w:rFonts w:ascii="Calibri" w:eastAsia="Times New Roman" w:hAnsi="Calibri" w:cs="Times New Roman"/>
      <w:color w:val="auto"/>
      <w:lang w:val="en-GB" w:eastAsia="en-GB"/>
    </w:rPr>
  </w:style>
  <w:style w:type="paragraph" w:styleId="Index7">
    <w:name w:val="index 7"/>
    <w:basedOn w:val="Normal"/>
    <w:next w:val="Normal"/>
    <w:semiHidden/>
    <w:rsid w:val="004F2A1A"/>
    <w:pPr>
      <w:tabs>
        <w:tab w:val="right" w:leader="dot" w:pos="2529"/>
      </w:tabs>
      <w:spacing w:before="240" w:after="0"/>
      <w:ind w:left="1680" w:hanging="240"/>
    </w:pPr>
    <w:rPr>
      <w:rFonts w:ascii="Calibri" w:eastAsia="Times New Roman" w:hAnsi="Calibri" w:cs="Times New Roman"/>
      <w:color w:val="auto"/>
      <w:lang w:val="en-GB" w:eastAsia="en-GB"/>
    </w:rPr>
  </w:style>
  <w:style w:type="paragraph" w:styleId="Index8">
    <w:name w:val="index 8"/>
    <w:basedOn w:val="Normal"/>
    <w:next w:val="Normal"/>
    <w:semiHidden/>
    <w:rsid w:val="004F2A1A"/>
    <w:pPr>
      <w:tabs>
        <w:tab w:val="right" w:leader="dot" w:pos="2529"/>
      </w:tabs>
      <w:spacing w:before="240" w:after="0"/>
      <w:ind w:left="1920" w:hanging="240"/>
    </w:pPr>
    <w:rPr>
      <w:rFonts w:ascii="Calibri" w:eastAsia="Times New Roman" w:hAnsi="Calibri" w:cs="Times New Roman"/>
      <w:color w:val="auto"/>
      <w:lang w:val="en-GB" w:eastAsia="en-GB"/>
    </w:rPr>
  </w:style>
  <w:style w:type="paragraph" w:styleId="Index9">
    <w:name w:val="index 9"/>
    <w:basedOn w:val="Normal"/>
    <w:next w:val="Normal"/>
    <w:semiHidden/>
    <w:rsid w:val="004F2A1A"/>
    <w:pPr>
      <w:tabs>
        <w:tab w:val="right" w:leader="dot" w:pos="2529"/>
      </w:tabs>
      <w:spacing w:before="240" w:after="0"/>
      <w:ind w:left="2160" w:hanging="240"/>
    </w:pPr>
    <w:rPr>
      <w:rFonts w:ascii="Calibri" w:eastAsia="Times New Roman" w:hAnsi="Calibri" w:cs="Times New Roman"/>
      <w:color w:val="auto"/>
      <w:lang w:val="en-GB" w:eastAsia="en-GB"/>
    </w:rPr>
  </w:style>
  <w:style w:type="paragraph" w:styleId="IndexHeading">
    <w:name w:val="index heading"/>
    <w:basedOn w:val="Normal"/>
    <w:next w:val="Index1"/>
    <w:semiHidden/>
    <w:rsid w:val="004F2A1A"/>
    <w:pPr>
      <w:spacing w:before="240" w:after="0"/>
    </w:pPr>
    <w:rPr>
      <w:rFonts w:ascii="Calibri" w:eastAsia="Times New Roman" w:hAnsi="Calibri" w:cs="Times New Roman"/>
      <w:color w:val="auto"/>
      <w:lang w:val="en-GB" w:eastAsia="en-GB"/>
    </w:rPr>
  </w:style>
  <w:style w:type="paragraph" w:styleId="TOC5">
    <w:name w:val="toc 5"/>
    <w:basedOn w:val="Normal"/>
    <w:next w:val="Normal"/>
    <w:uiPriority w:val="39"/>
    <w:rsid w:val="004F2A1A"/>
    <w:pPr>
      <w:tabs>
        <w:tab w:val="right" w:leader="dot" w:pos="9029"/>
      </w:tabs>
      <w:spacing w:before="240" w:after="0"/>
      <w:ind w:left="960"/>
    </w:pPr>
    <w:rPr>
      <w:rFonts w:ascii="Calibri" w:eastAsia="Times New Roman" w:hAnsi="Calibri" w:cs="Times New Roman"/>
      <w:color w:val="auto"/>
      <w:lang w:val="en-GB" w:eastAsia="en-GB"/>
    </w:rPr>
  </w:style>
  <w:style w:type="paragraph" w:styleId="TOC6">
    <w:name w:val="toc 6"/>
    <w:basedOn w:val="Normal"/>
    <w:next w:val="Normal"/>
    <w:uiPriority w:val="39"/>
    <w:rsid w:val="004F2A1A"/>
    <w:pPr>
      <w:tabs>
        <w:tab w:val="right" w:leader="dot" w:pos="9029"/>
      </w:tabs>
      <w:spacing w:before="240" w:after="0"/>
      <w:ind w:left="1200"/>
    </w:pPr>
    <w:rPr>
      <w:rFonts w:ascii="Calibri" w:eastAsia="Times New Roman" w:hAnsi="Calibri" w:cs="Times New Roman"/>
      <w:color w:val="auto"/>
      <w:lang w:val="en-GB" w:eastAsia="en-GB"/>
    </w:rPr>
  </w:style>
  <w:style w:type="paragraph" w:styleId="TOC7">
    <w:name w:val="toc 7"/>
    <w:basedOn w:val="Normal"/>
    <w:next w:val="Normal"/>
    <w:uiPriority w:val="39"/>
    <w:rsid w:val="004F2A1A"/>
    <w:pPr>
      <w:tabs>
        <w:tab w:val="right" w:leader="dot" w:pos="9029"/>
      </w:tabs>
      <w:spacing w:before="240" w:after="0"/>
      <w:ind w:left="1440"/>
    </w:pPr>
    <w:rPr>
      <w:rFonts w:ascii="Calibri" w:eastAsia="Times New Roman" w:hAnsi="Calibri" w:cs="Times New Roman"/>
      <w:color w:val="auto"/>
      <w:lang w:val="en-GB" w:eastAsia="en-GB"/>
    </w:rPr>
  </w:style>
  <w:style w:type="paragraph" w:styleId="TOC8">
    <w:name w:val="toc 8"/>
    <w:basedOn w:val="Normal"/>
    <w:next w:val="Normal"/>
    <w:uiPriority w:val="39"/>
    <w:rsid w:val="004F2A1A"/>
    <w:pPr>
      <w:tabs>
        <w:tab w:val="right" w:leader="dot" w:pos="9029"/>
      </w:tabs>
      <w:spacing w:before="240" w:after="0"/>
      <w:ind w:left="1680"/>
    </w:pPr>
    <w:rPr>
      <w:rFonts w:ascii="Calibri" w:eastAsia="Times New Roman" w:hAnsi="Calibri" w:cs="Times New Roman"/>
      <w:color w:val="auto"/>
      <w:lang w:val="en-GB" w:eastAsia="en-GB"/>
    </w:rPr>
  </w:style>
  <w:style w:type="paragraph" w:styleId="TOC9">
    <w:name w:val="toc 9"/>
    <w:basedOn w:val="Normal"/>
    <w:next w:val="Normal"/>
    <w:uiPriority w:val="39"/>
    <w:rsid w:val="004F2A1A"/>
    <w:pPr>
      <w:tabs>
        <w:tab w:val="right" w:leader="dot" w:pos="9029"/>
      </w:tabs>
      <w:spacing w:before="240" w:after="0"/>
      <w:ind w:left="1920"/>
    </w:pPr>
    <w:rPr>
      <w:rFonts w:ascii="Calibri" w:eastAsia="Times New Roman" w:hAnsi="Calibri" w:cs="Times New Roman"/>
      <w:color w:val="auto"/>
      <w:lang w:val="en-GB" w:eastAsia="en-GB"/>
    </w:rPr>
  </w:style>
  <w:style w:type="paragraph" w:styleId="NormalIndent">
    <w:name w:val="Normal Indent"/>
    <w:basedOn w:val="Normal"/>
    <w:rsid w:val="004F2A1A"/>
    <w:pPr>
      <w:spacing w:before="240" w:after="0"/>
      <w:ind w:left="708"/>
    </w:pPr>
    <w:rPr>
      <w:rFonts w:ascii="Calibri" w:eastAsia="Times New Roman" w:hAnsi="Calibri" w:cs="Times New Roman"/>
      <w:color w:val="auto"/>
      <w:lang w:val="en-GB" w:eastAsia="en-GB"/>
    </w:rPr>
  </w:style>
  <w:style w:type="paragraph" w:customStyle="1" w:styleId="inputdes">
    <w:name w:val="inputdes"/>
    <w:basedOn w:val="Numbersupport"/>
    <w:next w:val="Normal"/>
    <w:rsid w:val="004F2A1A"/>
    <w:pPr>
      <w:ind w:left="2880" w:hanging="1462"/>
    </w:pPr>
  </w:style>
  <w:style w:type="paragraph" w:customStyle="1" w:styleId="Table9">
    <w:name w:val="Table9"/>
    <w:basedOn w:val="Normal"/>
    <w:rsid w:val="004F2A1A"/>
    <w:pPr>
      <w:spacing w:before="240" w:after="0"/>
    </w:pPr>
    <w:rPr>
      <w:rFonts w:ascii="Calibri" w:eastAsia="Times New Roman" w:hAnsi="Calibri" w:cs="Times New Roman"/>
      <w:color w:val="auto"/>
      <w:sz w:val="18"/>
      <w:lang w:val="en-GB" w:eastAsia="en-GB"/>
    </w:rPr>
  </w:style>
  <w:style w:type="paragraph" w:customStyle="1" w:styleId="callout">
    <w:name w:val="callout"/>
    <w:rsid w:val="004F2A1A"/>
    <w:pPr>
      <w:widowControl w:val="0"/>
    </w:pPr>
    <w:rPr>
      <w:rFonts w:ascii="Arial" w:hAnsi="Arial"/>
      <w:sz w:val="18"/>
      <w:lang w:eastAsia="en-GB"/>
    </w:rPr>
  </w:style>
  <w:style w:type="paragraph" w:customStyle="1" w:styleId="continued">
    <w:name w:val="continued"/>
    <w:basedOn w:val="BaseT"/>
    <w:next w:val="Normal"/>
    <w:autoRedefine/>
    <w:rsid w:val="004F2A1A"/>
    <w:pPr>
      <w:spacing w:before="360"/>
      <w:jc w:val="right"/>
    </w:pPr>
    <w:rPr>
      <w:i/>
      <w:sz w:val="16"/>
    </w:rPr>
  </w:style>
  <w:style w:type="paragraph" w:customStyle="1" w:styleId="TXTindnobullet">
    <w:name w:val="TXT:ind no bullet"/>
    <w:basedOn w:val="TXTbody"/>
    <w:rsid w:val="004F2A1A"/>
    <w:pPr>
      <w:spacing w:before="120"/>
      <w:ind w:left="2880"/>
    </w:pPr>
  </w:style>
  <w:style w:type="paragraph" w:customStyle="1" w:styleId="TXTindwbullet">
    <w:name w:val="TXT:ind w/ bullet"/>
    <w:basedOn w:val="TXTbody"/>
    <w:link w:val="TXTindwbulletChar"/>
    <w:rsid w:val="004F2A1A"/>
    <w:pPr>
      <w:numPr>
        <w:numId w:val="3"/>
      </w:numPr>
      <w:spacing w:before="120"/>
    </w:pPr>
  </w:style>
  <w:style w:type="paragraph" w:customStyle="1" w:styleId="TXTstep">
    <w:name w:val="TXT:step"/>
    <w:basedOn w:val="TXTindwbullet"/>
    <w:rsid w:val="004F2A1A"/>
  </w:style>
  <w:style w:type="paragraph" w:customStyle="1" w:styleId="TXTsublist">
    <w:name w:val="TXT:sublist"/>
    <w:basedOn w:val="TXTbody"/>
    <w:rsid w:val="004F2A1A"/>
    <w:pPr>
      <w:numPr>
        <w:numId w:val="4"/>
      </w:numPr>
      <w:tabs>
        <w:tab w:val="clear" w:pos="3240"/>
      </w:tabs>
      <w:spacing w:before="0"/>
      <w:ind w:left="720"/>
    </w:pPr>
  </w:style>
  <w:style w:type="paragraph" w:customStyle="1" w:styleId="TXTsubstep">
    <w:name w:val="TXT:substep"/>
    <w:basedOn w:val="TXTsublist"/>
    <w:rsid w:val="004F2A1A"/>
  </w:style>
  <w:style w:type="paragraph" w:customStyle="1" w:styleId="TXTtable">
    <w:name w:val="TXT:table"/>
    <w:basedOn w:val="BaseT"/>
    <w:rsid w:val="004F2A1A"/>
    <w:pPr>
      <w:spacing w:before="60" w:after="60"/>
    </w:pPr>
    <w:rPr>
      <w:sz w:val="20"/>
    </w:rPr>
  </w:style>
  <w:style w:type="paragraph" w:customStyle="1" w:styleId="Line">
    <w:name w:val="Line"/>
    <w:basedOn w:val="Normal"/>
    <w:rsid w:val="004F2A1A"/>
    <w:pPr>
      <w:spacing w:before="240"/>
      <w:ind w:left="2520"/>
    </w:pPr>
    <w:rPr>
      <w:rFonts w:ascii="Calibri" w:eastAsia="Times New Roman" w:hAnsi="Calibri" w:cs="Times New Roman"/>
      <w:color w:val="auto"/>
      <w:lang w:val="en-GB" w:eastAsia="en-GB"/>
    </w:rPr>
  </w:style>
  <w:style w:type="paragraph" w:customStyle="1" w:styleId="Txtbody0">
    <w:name w:val="Txt: body"/>
    <w:basedOn w:val="Normal"/>
    <w:rsid w:val="004F2A1A"/>
    <w:pPr>
      <w:spacing w:before="240" w:after="0"/>
    </w:pPr>
    <w:rPr>
      <w:rFonts w:ascii="Calibri" w:eastAsia="Times New Roman" w:hAnsi="Calibri" w:cs="Times New Roman"/>
      <w:color w:val="auto"/>
      <w:lang w:val="en-GB" w:eastAsia="en-GB"/>
    </w:rPr>
  </w:style>
  <w:style w:type="paragraph" w:customStyle="1" w:styleId="TOC0">
    <w:name w:val="TOC 0"/>
    <w:basedOn w:val="Heading1"/>
    <w:next w:val="Normal"/>
    <w:rsid w:val="004F2A1A"/>
    <w:pPr>
      <w:keepNext w:val="0"/>
      <w:keepLines w:val="0"/>
      <w:pBdr>
        <w:bottom w:val="single" w:sz="12" w:space="1" w:color="auto"/>
      </w:pBdr>
      <w:spacing w:before="0"/>
      <w:outlineLvl w:val="9"/>
    </w:pPr>
    <w:rPr>
      <w:rFonts w:ascii="Arial" w:eastAsia="Times New Roman" w:hAnsi="Arial" w:cs="Times New Roman"/>
      <w:b/>
      <w:caps w:val="0"/>
      <w:color w:val="auto"/>
      <w:kern w:val="28"/>
      <w:sz w:val="28"/>
      <w:szCs w:val="20"/>
      <w:lang w:val="en-GB" w:eastAsia="en-GB"/>
    </w:rPr>
  </w:style>
  <w:style w:type="paragraph" w:customStyle="1" w:styleId="ModRevTxt">
    <w:name w:val="ModRevTxt"/>
    <w:basedOn w:val="TXTbody"/>
    <w:rsid w:val="004F2A1A"/>
  </w:style>
  <w:style w:type="paragraph" w:customStyle="1" w:styleId="ModRevQues">
    <w:name w:val="ModRevQues"/>
    <w:basedOn w:val="ModRevTxt"/>
    <w:rsid w:val="004F2A1A"/>
    <w:pPr>
      <w:ind w:left="360" w:hanging="360"/>
    </w:pPr>
  </w:style>
  <w:style w:type="paragraph" w:customStyle="1" w:styleId="ModRevMC">
    <w:name w:val="ModRevMC"/>
    <w:basedOn w:val="ModRevQues"/>
    <w:rsid w:val="004F2A1A"/>
    <w:pPr>
      <w:spacing w:before="0" w:after="0"/>
      <w:ind w:left="720"/>
    </w:pPr>
  </w:style>
  <w:style w:type="paragraph" w:customStyle="1" w:styleId="ModRevScr">
    <w:name w:val="ModRevScr"/>
    <w:basedOn w:val="ModRevQues"/>
    <w:rsid w:val="004F2A1A"/>
    <w:pPr>
      <w:spacing w:after="0"/>
      <w:ind w:firstLine="0"/>
    </w:pPr>
  </w:style>
  <w:style w:type="paragraph" w:customStyle="1" w:styleId="linewind">
    <w:name w:val="line w/ind"/>
    <w:basedOn w:val="ModRevQues"/>
    <w:rsid w:val="004F2A1A"/>
    <w:pPr>
      <w:spacing w:before="360" w:after="80"/>
      <w:ind w:firstLine="0"/>
    </w:pPr>
  </w:style>
  <w:style w:type="paragraph" w:styleId="BodyText">
    <w:name w:val="Body Text"/>
    <w:basedOn w:val="Normal"/>
    <w:link w:val="BodyTextChar"/>
    <w:rsid w:val="004F2A1A"/>
    <w:pPr>
      <w:spacing w:before="240" w:after="0"/>
    </w:pPr>
    <w:rPr>
      <w:rFonts w:ascii="Calibri" w:eastAsia="Times New Roman" w:hAnsi="Calibri" w:cs="Times New Roman"/>
      <w:snapToGrid w:val="0"/>
      <w:color w:val="000000"/>
      <w:lang w:val="en-GB" w:eastAsia="en-GB"/>
    </w:rPr>
  </w:style>
  <w:style w:type="character" w:customStyle="1" w:styleId="BodyTextChar">
    <w:name w:val="Body Text Char"/>
    <w:basedOn w:val="DefaultParagraphFont"/>
    <w:link w:val="BodyText"/>
    <w:rsid w:val="004F2A1A"/>
    <w:rPr>
      <w:rFonts w:ascii="Calibri" w:hAnsi="Calibri"/>
      <w:snapToGrid w:val="0"/>
      <w:color w:val="000000"/>
      <w:sz w:val="22"/>
      <w:lang w:val="en-GB" w:eastAsia="en-GB"/>
    </w:rPr>
  </w:style>
  <w:style w:type="paragraph" w:customStyle="1" w:styleId="Entry">
    <w:name w:val="Entry"/>
    <w:basedOn w:val="Normal"/>
    <w:autoRedefine/>
    <w:rsid w:val="004F2A1A"/>
    <w:pPr>
      <w:shd w:val="pct20" w:color="auto" w:fill="auto"/>
      <w:spacing w:before="240" w:after="0"/>
    </w:pPr>
    <w:rPr>
      <w:rFonts w:ascii="Arial" w:eastAsia="Times New Roman" w:hAnsi="Arial" w:cs="Times New Roman"/>
      <w:b/>
      <w:i/>
      <w:caps/>
      <w:snapToGrid w:val="0"/>
      <w:color w:val="auto"/>
      <w:u w:val="thick"/>
      <w:lang w:val="en-GB" w:eastAsia="en-GB"/>
    </w:rPr>
  </w:style>
  <w:style w:type="paragraph" w:customStyle="1" w:styleId="TextBox">
    <w:name w:val="Text Box"/>
    <w:basedOn w:val="Normal"/>
    <w:rsid w:val="004F2A1A"/>
    <w:pPr>
      <w:shd w:val="pct20" w:color="auto" w:fill="auto"/>
      <w:spacing w:before="240" w:after="0"/>
    </w:pPr>
    <w:rPr>
      <w:rFonts w:ascii="Calibri" w:eastAsia="Times New Roman" w:hAnsi="Calibri" w:cs="Times New Roman"/>
      <w:b/>
      <w:color w:val="auto"/>
      <w:lang w:val="en-GB" w:eastAsia="en-GB"/>
    </w:rPr>
  </w:style>
  <w:style w:type="paragraph" w:customStyle="1" w:styleId="Style1">
    <w:name w:val="Style1"/>
    <w:basedOn w:val="Normal"/>
    <w:rsid w:val="004F2A1A"/>
    <w:pPr>
      <w:spacing w:before="240" w:after="0"/>
    </w:pPr>
    <w:rPr>
      <w:rFonts w:ascii="Calibri" w:eastAsia="Times New Roman" w:hAnsi="Calibri" w:cs="Times New Roman"/>
      <w:color w:val="auto"/>
      <w:sz w:val="24"/>
      <w:lang w:val="en-GB" w:eastAsia="en-GB"/>
    </w:rPr>
  </w:style>
  <w:style w:type="paragraph" w:customStyle="1" w:styleId="Screendump0">
    <w:name w:val="Screen dump"/>
    <w:basedOn w:val="Style1"/>
    <w:rsid w:val="004F2A1A"/>
    <w:pPr>
      <w:pBdr>
        <w:top w:val="single" w:sz="6" w:space="1" w:color="auto" w:shadow="1"/>
        <w:left w:val="single" w:sz="6" w:space="1" w:color="auto" w:shadow="1"/>
        <w:bottom w:val="single" w:sz="6" w:space="1" w:color="auto" w:shadow="1"/>
        <w:right w:val="single" w:sz="6" w:space="1" w:color="auto" w:shadow="1"/>
      </w:pBdr>
    </w:pPr>
    <w:rPr>
      <w:rFonts w:ascii="Courier New" w:hAnsi="Courier New"/>
      <w:b/>
      <w:sz w:val="18"/>
    </w:rPr>
  </w:style>
  <w:style w:type="paragraph" w:customStyle="1" w:styleId="table0">
    <w:name w:val="table"/>
    <w:basedOn w:val="Normal"/>
    <w:rsid w:val="004F2A1A"/>
    <w:pPr>
      <w:pBdr>
        <w:top w:val="single" w:sz="6" w:space="1" w:color="auto" w:shadow="1"/>
        <w:left w:val="single" w:sz="6" w:space="1" w:color="auto" w:shadow="1"/>
        <w:bottom w:val="single" w:sz="6" w:space="1" w:color="auto" w:shadow="1"/>
        <w:right w:val="single" w:sz="6" w:space="1" w:color="auto" w:shadow="1"/>
      </w:pBdr>
      <w:spacing w:before="240" w:after="0"/>
    </w:pPr>
    <w:rPr>
      <w:rFonts w:ascii="Courier" w:eastAsia="Times New Roman" w:hAnsi="Courier" w:cs="Times New Roman"/>
      <w:b/>
      <w:color w:val="auto"/>
      <w:lang w:val="en-GB" w:eastAsia="en-GB"/>
    </w:rPr>
  </w:style>
  <w:style w:type="paragraph" w:customStyle="1" w:styleId="Table2">
    <w:name w:val="Table2"/>
    <w:basedOn w:val="Normal"/>
    <w:rsid w:val="004F2A1A"/>
    <w:pPr>
      <w:pBdr>
        <w:top w:val="single" w:sz="12" w:space="1" w:color="auto" w:shadow="1"/>
        <w:left w:val="single" w:sz="12" w:space="1" w:color="auto" w:shadow="1"/>
        <w:bottom w:val="single" w:sz="12" w:space="1" w:color="auto" w:shadow="1"/>
        <w:right w:val="single" w:sz="12" w:space="1" w:color="auto" w:shadow="1"/>
      </w:pBdr>
      <w:spacing w:before="240" w:after="0"/>
    </w:pPr>
    <w:rPr>
      <w:rFonts w:ascii="Courier New" w:eastAsia="Times New Roman" w:hAnsi="Courier New" w:cs="Times New Roman"/>
      <w:b/>
      <w:caps/>
      <w:color w:val="auto"/>
      <w:lang w:val="en-GB" w:eastAsia="en-GB"/>
    </w:rPr>
  </w:style>
  <w:style w:type="paragraph" w:customStyle="1" w:styleId="underline">
    <w:name w:val="underline"/>
    <w:basedOn w:val="Normal"/>
    <w:rsid w:val="004F2A1A"/>
    <w:pPr>
      <w:pBdr>
        <w:bottom w:val="single" w:sz="6" w:space="1" w:color="auto"/>
      </w:pBdr>
      <w:spacing w:before="240" w:after="0"/>
    </w:pPr>
    <w:rPr>
      <w:rFonts w:ascii="Arial" w:eastAsia="Times New Roman" w:hAnsi="Arial" w:cs="Times New Roman"/>
      <w:color w:val="auto"/>
      <w:sz w:val="24"/>
      <w:lang w:val="en-GB" w:eastAsia="en-GB"/>
    </w:rPr>
  </w:style>
  <w:style w:type="paragraph" w:customStyle="1" w:styleId="BHDHEADING">
    <w:name w:val="BHD HEADING"/>
    <w:basedOn w:val="Heading8"/>
    <w:rsid w:val="004F2A1A"/>
    <w:pPr>
      <w:spacing w:before="0" w:after="0"/>
      <w:ind w:left="720"/>
      <w:jc w:val="center"/>
      <w:outlineLvl w:val="9"/>
    </w:pPr>
    <w:rPr>
      <w:b/>
      <w:i w:val="0"/>
      <w:caps/>
      <w:sz w:val="24"/>
    </w:rPr>
  </w:style>
  <w:style w:type="paragraph" w:styleId="DocumentMap">
    <w:name w:val="Document Map"/>
    <w:basedOn w:val="Normal"/>
    <w:link w:val="DocumentMapChar"/>
    <w:semiHidden/>
    <w:rsid w:val="004F2A1A"/>
    <w:pPr>
      <w:shd w:val="clear" w:color="auto" w:fill="000080"/>
      <w:spacing w:before="240" w:after="0"/>
    </w:pPr>
    <w:rPr>
      <w:rFonts w:ascii="Tahoma" w:eastAsia="Times New Roman" w:hAnsi="Tahoma" w:cs="Tahoma"/>
      <w:color w:val="auto"/>
      <w:sz w:val="20"/>
      <w:lang w:val="en-GB" w:eastAsia="en-GB"/>
    </w:rPr>
  </w:style>
  <w:style w:type="character" w:customStyle="1" w:styleId="DocumentMapChar">
    <w:name w:val="Document Map Char"/>
    <w:basedOn w:val="DefaultParagraphFont"/>
    <w:link w:val="DocumentMap"/>
    <w:semiHidden/>
    <w:rsid w:val="004F2A1A"/>
    <w:rPr>
      <w:rFonts w:ascii="Tahoma" w:hAnsi="Tahoma" w:cs="Tahoma"/>
      <w:shd w:val="clear" w:color="auto" w:fill="000080"/>
      <w:lang w:val="en-GB" w:eastAsia="en-GB"/>
    </w:rPr>
  </w:style>
  <w:style w:type="character" w:styleId="Strong">
    <w:name w:val="Strong"/>
    <w:uiPriority w:val="22"/>
    <w:qFormat/>
    <w:rsid w:val="004F2A1A"/>
    <w:rPr>
      <w:b/>
    </w:rPr>
  </w:style>
  <w:style w:type="paragraph" w:styleId="NormalWeb">
    <w:name w:val="Normal (Web)"/>
    <w:basedOn w:val="Normal"/>
    <w:uiPriority w:val="99"/>
    <w:rsid w:val="004F2A1A"/>
    <w:pPr>
      <w:spacing w:before="100" w:beforeAutospacing="1" w:after="100" w:afterAutospacing="1"/>
    </w:pPr>
    <w:rPr>
      <w:rFonts w:ascii="Times New Roman" w:eastAsia="Times New Roman" w:hAnsi="Times New Roman" w:cs="Times New Roman"/>
      <w:color w:val="auto"/>
      <w:sz w:val="24"/>
      <w:szCs w:val="24"/>
      <w:lang w:val="en-GB" w:eastAsia="en-GB"/>
    </w:rPr>
  </w:style>
  <w:style w:type="paragraph" w:styleId="Revision">
    <w:name w:val="Revision"/>
    <w:hidden/>
    <w:uiPriority w:val="99"/>
    <w:semiHidden/>
    <w:rsid w:val="004F2A1A"/>
    <w:rPr>
      <w:rFonts w:ascii="Arial" w:hAnsi="Arial"/>
      <w:b/>
      <w:lang w:val="en-GB" w:eastAsia="en-GB"/>
    </w:rPr>
  </w:style>
  <w:style w:type="paragraph" w:customStyle="1" w:styleId="Training">
    <w:name w:val="Training"/>
    <w:basedOn w:val="TXTstep"/>
    <w:link w:val="TrainingChar"/>
    <w:qFormat/>
    <w:rsid w:val="004F2A1A"/>
    <w:pPr>
      <w:numPr>
        <w:numId w:val="0"/>
      </w:numPr>
      <w:spacing w:before="240"/>
      <w:ind w:left="360"/>
    </w:pPr>
  </w:style>
  <w:style w:type="paragraph" w:customStyle="1" w:styleId="TBullets">
    <w:name w:val="TBullets"/>
    <w:basedOn w:val="TXTindwbullet"/>
    <w:link w:val="TBulletsChar"/>
    <w:autoRedefine/>
    <w:qFormat/>
    <w:rsid w:val="004F2A1A"/>
    <w:pPr>
      <w:tabs>
        <w:tab w:val="clear" w:pos="2880"/>
      </w:tabs>
      <w:ind w:left="2127" w:hanging="284"/>
    </w:pPr>
  </w:style>
  <w:style w:type="character" w:customStyle="1" w:styleId="BaseTChar">
    <w:name w:val="BaseT Char"/>
    <w:basedOn w:val="DefaultParagraphFont"/>
    <w:link w:val="BaseT"/>
    <w:rsid w:val="004F2A1A"/>
    <w:rPr>
      <w:sz w:val="22"/>
      <w:lang w:val="en-GB" w:eastAsia="en-GB"/>
    </w:rPr>
  </w:style>
  <w:style w:type="character" w:customStyle="1" w:styleId="TXTbodyChar">
    <w:name w:val="TXT:body Char"/>
    <w:basedOn w:val="BaseTChar"/>
    <w:link w:val="TXTbody"/>
    <w:rsid w:val="007134B9"/>
    <w:rPr>
      <w:rFonts w:ascii="Arial" w:hAnsi="Arial" w:cs="Arial"/>
      <w:noProof/>
      <w:sz w:val="22"/>
      <w:szCs w:val="22"/>
      <w:lang w:val="en-GB" w:eastAsia="en-GB"/>
    </w:rPr>
  </w:style>
  <w:style w:type="character" w:customStyle="1" w:styleId="TrainingChar">
    <w:name w:val="Training Char"/>
    <w:basedOn w:val="TXTbodyChar"/>
    <w:link w:val="Training"/>
    <w:rsid w:val="004F2A1A"/>
    <w:rPr>
      <w:rFonts w:ascii="Arial" w:hAnsi="Arial" w:cs="Arial"/>
      <w:noProof/>
      <w:sz w:val="22"/>
      <w:szCs w:val="22"/>
      <w:lang w:val="en-GB" w:eastAsia="en-GB"/>
    </w:rPr>
  </w:style>
  <w:style w:type="character" w:styleId="FollowedHyperlink">
    <w:name w:val="FollowedHyperlink"/>
    <w:basedOn w:val="DefaultParagraphFont"/>
    <w:rsid w:val="004F2A1A"/>
    <w:rPr>
      <w:color w:val="FF5E6F" w:themeColor="followedHyperlink"/>
      <w:u w:val="single"/>
    </w:rPr>
  </w:style>
  <w:style w:type="character" w:customStyle="1" w:styleId="TXTindwbulletChar">
    <w:name w:val="TXT:ind w/ bullet Char"/>
    <w:basedOn w:val="TXTbodyChar"/>
    <w:link w:val="TXTindwbullet"/>
    <w:rsid w:val="004F2A1A"/>
    <w:rPr>
      <w:rFonts w:ascii="Arial" w:hAnsi="Arial" w:cs="Arial"/>
      <w:noProof/>
      <w:sz w:val="22"/>
      <w:szCs w:val="22"/>
      <w:lang w:val="en-GB" w:eastAsia="en-GB"/>
    </w:rPr>
  </w:style>
  <w:style w:type="character" w:customStyle="1" w:styleId="TBulletsChar">
    <w:name w:val="TBullets Char"/>
    <w:basedOn w:val="TXTindwbulletChar"/>
    <w:link w:val="TBullets"/>
    <w:rsid w:val="004F2A1A"/>
    <w:rPr>
      <w:rFonts w:ascii="Arial" w:hAnsi="Arial" w:cs="Arial"/>
      <w:noProof/>
      <w:sz w:val="22"/>
      <w:szCs w:val="22"/>
      <w:lang w:val="en-GB" w:eastAsia="en-GB"/>
    </w:rPr>
  </w:style>
  <w:style w:type="character" w:customStyle="1" w:styleId="ms-rtethemeforecolor-2-0">
    <w:name w:val="ms-rtethemeforecolor-2-0"/>
    <w:basedOn w:val="DefaultParagraphFont"/>
    <w:rsid w:val="004F2A1A"/>
  </w:style>
  <w:style w:type="paragraph" w:customStyle="1" w:styleId="Sbullet">
    <w:name w:val="Sbullet"/>
    <w:basedOn w:val="Training"/>
    <w:link w:val="SbulletChar"/>
    <w:autoRedefine/>
    <w:qFormat/>
    <w:rsid w:val="004F2A1A"/>
    <w:pPr>
      <w:spacing w:before="80" w:after="80"/>
      <w:ind w:left="0"/>
    </w:pPr>
  </w:style>
  <w:style w:type="character" w:styleId="SubtleEmphasis">
    <w:name w:val="Subtle Emphasis"/>
    <w:basedOn w:val="DefaultParagraphFont"/>
    <w:uiPriority w:val="19"/>
    <w:qFormat/>
    <w:rsid w:val="004F2A1A"/>
    <w:rPr>
      <w:i/>
      <w:iCs/>
      <w:color w:val="404040" w:themeColor="text1" w:themeTint="BF"/>
    </w:rPr>
  </w:style>
  <w:style w:type="character" w:customStyle="1" w:styleId="SbulletChar">
    <w:name w:val="Sbullet Char"/>
    <w:basedOn w:val="TrainingChar"/>
    <w:link w:val="Sbullet"/>
    <w:rsid w:val="004F2A1A"/>
    <w:rPr>
      <w:rFonts w:ascii="Arial" w:hAnsi="Arial" w:cs="Arial"/>
      <w:noProof/>
      <w:sz w:val="22"/>
      <w:szCs w:val="22"/>
      <w:lang w:val="en-GB" w:eastAsia="en-GB"/>
    </w:rPr>
  </w:style>
  <w:style w:type="character" w:customStyle="1" w:styleId="exampletext">
    <w:name w:val="exampletext"/>
    <w:rsid w:val="004F2A1A"/>
    <w:rPr>
      <w:rFonts w:ascii="Albertus Extra Bold" w:hAnsi="Albertus Extra Bold"/>
    </w:rPr>
  </w:style>
  <w:style w:type="paragraph" w:customStyle="1" w:styleId="Numbering">
    <w:name w:val="Numbering"/>
    <w:basedOn w:val="TXTstep"/>
    <w:link w:val="NumberingChar"/>
    <w:qFormat/>
    <w:rsid w:val="004F2A1A"/>
    <w:pPr>
      <w:numPr>
        <w:numId w:val="5"/>
      </w:numPr>
      <w:spacing w:before="240"/>
      <w:ind w:left="1604" w:hanging="357"/>
    </w:pPr>
  </w:style>
  <w:style w:type="character" w:customStyle="1" w:styleId="NumberingChar">
    <w:name w:val="Numbering Char"/>
    <w:basedOn w:val="DefaultParagraphFont"/>
    <w:link w:val="Numbering"/>
    <w:rsid w:val="004F2A1A"/>
    <w:rPr>
      <w:rFonts w:ascii="Arial" w:hAnsi="Arial" w:cs="Arial"/>
      <w:noProof/>
      <w:sz w:val="22"/>
      <w:szCs w:val="22"/>
      <w:lang w:val="en-GB" w:eastAsia="en-GB"/>
    </w:rPr>
  </w:style>
  <w:style w:type="character" w:styleId="CommentReference">
    <w:name w:val="annotation reference"/>
    <w:basedOn w:val="DefaultParagraphFont"/>
    <w:semiHidden/>
    <w:unhideWhenUsed/>
    <w:rsid w:val="004F2A1A"/>
    <w:rPr>
      <w:sz w:val="16"/>
      <w:szCs w:val="16"/>
    </w:rPr>
  </w:style>
  <w:style w:type="paragraph" w:styleId="CommentText">
    <w:name w:val="annotation text"/>
    <w:basedOn w:val="Normal"/>
    <w:link w:val="CommentTextChar"/>
    <w:semiHidden/>
    <w:unhideWhenUsed/>
    <w:rsid w:val="004F2A1A"/>
    <w:pPr>
      <w:spacing w:before="240" w:after="0"/>
    </w:pPr>
    <w:rPr>
      <w:rFonts w:ascii="Calibri" w:eastAsia="Times New Roman" w:hAnsi="Calibri" w:cs="Times New Roman"/>
      <w:color w:val="auto"/>
      <w:sz w:val="20"/>
      <w:lang w:val="en-GB" w:eastAsia="en-GB"/>
    </w:rPr>
  </w:style>
  <w:style w:type="character" w:customStyle="1" w:styleId="CommentTextChar">
    <w:name w:val="Comment Text Char"/>
    <w:basedOn w:val="DefaultParagraphFont"/>
    <w:link w:val="CommentText"/>
    <w:semiHidden/>
    <w:rsid w:val="004F2A1A"/>
    <w:rPr>
      <w:rFonts w:ascii="Calibri" w:hAnsi="Calibri"/>
      <w:lang w:val="en-GB" w:eastAsia="en-GB"/>
    </w:rPr>
  </w:style>
  <w:style w:type="paragraph" w:styleId="CommentSubject">
    <w:name w:val="annotation subject"/>
    <w:basedOn w:val="CommentText"/>
    <w:next w:val="CommentText"/>
    <w:link w:val="CommentSubjectChar"/>
    <w:semiHidden/>
    <w:unhideWhenUsed/>
    <w:rsid w:val="004F2A1A"/>
    <w:rPr>
      <w:bCs/>
    </w:rPr>
  </w:style>
  <w:style w:type="character" w:customStyle="1" w:styleId="CommentSubjectChar">
    <w:name w:val="Comment Subject Char"/>
    <w:basedOn w:val="CommentTextChar"/>
    <w:link w:val="CommentSubject"/>
    <w:semiHidden/>
    <w:rsid w:val="004F2A1A"/>
    <w:rPr>
      <w:rFonts w:ascii="Calibri" w:hAnsi="Calibri"/>
      <w:bCs/>
      <w:lang w:val="en-GB" w:eastAsia="en-GB"/>
    </w:rPr>
  </w:style>
  <w:style w:type="table" w:styleId="TableGridLight">
    <w:name w:val="Grid Table Light"/>
    <w:basedOn w:val="TableNormal"/>
    <w:uiPriority w:val="40"/>
    <w:rsid w:val="004F2A1A"/>
    <w:rPr>
      <w:rFonts w:asciiTheme="minorHAnsi" w:eastAsiaTheme="minorHAnsi" w:hAnsiTheme="minorHAnsi" w:cstheme="minorBidi"/>
      <w:sz w:val="22"/>
      <w:szCs w:val="22"/>
      <w:lang w:val="en-GB"/>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F2A1A"/>
    <w:rPr>
      <w:color w:val="808080"/>
      <w:shd w:val="clear" w:color="auto" w:fill="E6E6E6"/>
    </w:rPr>
  </w:style>
  <w:style w:type="paragraph" w:customStyle="1" w:styleId="TrainingText">
    <w:name w:val="Training Text"/>
    <w:basedOn w:val="Normal"/>
    <w:link w:val="TrainingTextChar"/>
    <w:qFormat/>
    <w:rsid w:val="004F2A1A"/>
    <w:pPr>
      <w:spacing w:before="120" w:after="120"/>
      <w:ind w:left="1440"/>
    </w:pPr>
    <w:rPr>
      <w:rFonts w:ascii="Calibri" w:eastAsia="Calibri" w:hAnsi="Calibri" w:cs="Times New Roman"/>
      <w:color w:val="auto"/>
      <w:szCs w:val="22"/>
      <w:lang w:val="en-GB" w:eastAsia="en-GB"/>
    </w:rPr>
  </w:style>
  <w:style w:type="character" w:customStyle="1" w:styleId="TrainingTextChar">
    <w:name w:val="Training Text Char"/>
    <w:link w:val="TrainingText"/>
    <w:rsid w:val="004F2A1A"/>
    <w:rPr>
      <w:rFonts w:ascii="Calibri" w:eastAsia="Calibri" w:hAnsi="Calibri"/>
      <w:sz w:val="22"/>
      <w:szCs w:val="22"/>
      <w:lang w:val="en-GB" w:eastAsia="en-GB"/>
    </w:rPr>
  </w:style>
  <w:style w:type="paragraph" w:customStyle="1" w:styleId="C-Heading3">
    <w:name w:val="C-Heading 3"/>
    <w:basedOn w:val="Heading3"/>
    <w:link w:val="C-Heading3Char"/>
    <w:rsid w:val="004F2A1A"/>
    <w:pPr>
      <w:keepNext w:val="0"/>
      <w:keepLines w:val="0"/>
      <w:numPr>
        <w:ilvl w:val="2"/>
      </w:numPr>
      <w:spacing w:before="240" w:after="120"/>
    </w:pPr>
    <w:rPr>
      <w:rFonts w:ascii="Calibri" w:eastAsia="Times New Roman" w:hAnsi="Calibri" w:cs="Times New Roman"/>
      <w:bCs w:val="0"/>
      <w:color w:val="auto"/>
      <w:szCs w:val="24"/>
      <w:lang w:eastAsia="en-GB"/>
    </w:rPr>
  </w:style>
  <w:style w:type="character" w:customStyle="1" w:styleId="C-Heading3Char">
    <w:name w:val="C-Heading 3 Char"/>
    <w:link w:val="C-Heading3"/>
    <w:rsid w:val="004F2A1A"/>
    <w:rPr>
      <w:rFonts w:ascii="Calibri" w:hAnsi="Calibri"/>
      <w:b/>
      <w:sz w:val="24"/>
      <w:szCs w:val="24"/>
      <w:lang w:eastAsia="en-GB"/>
    </w:rPr>
  </w:style>
  <w:style w:type="paragraph" w:customStyle="1" w:styleId="Caption1">
    <w:name w:val="Caption1"/>
    <w:basedOn w:val="Training"/>
    <w:link w:val="captionChar"/>
    <w:qFormat/>
    <w:rsid w:val="004F2A1A"/>
    <w:pPr>
      <w:ind w:left="0"/>
    </w:pPr>
    <w:rPr>
      <w:i/>
    </w:rPr>
  </w:style>
  <w:style w:type="paragraph" w:customStyle="1" w:styleId="Heading10">
    <w:name w:val="Heading1"/>
    <w:basedOn w:val="Heading20"/>
    <w:link w:val="Heading1Char0"/>
    <w:autoRedefine/>
    <w:qFormat/>
    <w:rsid w:val="004F2A1A"/>
    <w:pPr>
      <w:keepNext w:val="0"/>
      <w:keepLines w:val="0"/>
      <w:numPr>
        <w:ilvl w:val="1"/>
      </w:numPr>
      <w:spacing w:before="840" w:after="0"/>
    </w:pPr>
    <w:rPr>
      <w:rFonts w:ascii="Arial" w:hAnsi="Arial"/>
      <w:color w:val="FF5E6F" w:themeColor="accent5"/>
      <w:sz w:val="28"/>
      <w:lang w:val="en-GB" w:eastAsia="en-GB"/>
    </w:rPr>
  </w:style>
  <w:style w:type="character" w:customStyle="1" w:styleId="captionChar">
    <w:name w:val="caption Char"/>
    <w:basedOn w:val="TrainingChar"/>
    <w:link w:val="Caption1"/>
    <w:rsid w:val="004F2A1A"/>
    <w:rPr>
      <w:rFonts w:ascii="Arial" w:hAnsi="Arial" w:cs="Arial"/>
      <w:i/>
      <w:noProof/>
      <w:sz w:val="22"/>
      <w:szCs w:val="22"/>
      <w:lang w:val="en-GB" w:eastAsia="en-GB"/>
    </w:rPr>
  </w:style>
  <w:style w:type="paragraph" w:customStyle="1" w:styleId="Heading2">
    <w:name w:val="Heading2"/>
    <w:basedOn w:val="C-Heading3"/>
    <w:link w:val="Heading2Char0"/>
    <w:autoRedefine/>
    <w:qFormat/>
    <w:rsid w:val="000449AB"/>
    <w:pPr>
      <w:keepNext/>
      <w:keepLines/>
      <w:numPr>
        <w:numId w:val="2"/>
      </w:numPr>
      <w:spacing w:before="480"/>
    </w:pPr>
    <w:rPr>
      <w:rFonts w:asciiTheme="minorHAnsi" w:hAnsiTheme="minorHAnsi" w:cstheme="minorHAnsi"/>
      <w:sz w:val="28"/>
      <w:szCs w:val="28"/>
    </w:rPr>
  </w:style>
  <w:style w:type="character" w:customStyle="1" w:styleId="Heading1Char0">
    <w:name w:val="Heading1 Char"/>
    <w:basedOn w:val="Heading2Char"/>
    <w:link w:val="Heading10"/>
    <w:rsid w:val="004F2A1A"/>
    <w:rPr>
      <w:rFonts w:ascii="Arial" w:eastAsiaTheme="majorEastAsia" w:hAnsi="Arial" w:cs="Times New Roman (Headings CS)"/>
      <w:b/>
      <w:color w:val="FF5E6F" w:themeColor="accent5"/>
      <w:sz w:val="28"/>
      <w:szCs w:val="32"/>
      <w:lang w:val="en-GB" w:eastAsia="en-GB"/>
    </w:rPr>
  </w:style>
  <w:style w:type="character" w:customStyle="1" w:styleId="Heading2Char0">
    <w:name w:val="Heading2 Char"/>
    <w:basedOn w:val="C-Heading3Char"/>
    <w:link w:val="Heading2"/>
    <w:rsid w:val="000449AB"/>
    <w:rPr>
      <w:rFonts w:asciiTheme="minorHAnsi" w:hAnsiTheme="minorHAnsi" w:cstheme="minorHAnsi"/>
      <w:b/>
      <w:sz w:val="28"/>
      <w:szCs w:val="28"/>
      <w:lang w:eastAsia="en-GB"/>
    </w:rPr>
  </w:style>
  <w:style w:type="table" w:customStyle="1" w:styleId="TableGrid1">
    <w:name w:val="Table Grid1"/>
    <w:basedOn w:val="TableNormal"/>
    <w:next w:val="TableGrid"/>
    <w:uiPriority w:val="39"/>
    <w:rsid w:val="004F2A1A"/>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F2A1A"/>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4F2A1A"/>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4F2A1A"/>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4F2A1A"/>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4F2A1A"/>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ExerciseSection">
    <w:name w:val="_Heading Exercise Section"/>
    <w:basedOn w:val="Normal"/>
    <w:rsid w:val="004F2A1A"/>
    <w:pPr>
      <w:widowControl/>
      <w:numPr>
        <w:numId w:val="8"/>
      </w:numPr>
      <w:spacing w:before="360" w:after="120" w:line="256" w:lineRule="auto"/>
      <w:contextualSpacing/>
    </w:pPr>
    <w:rPr>
      <w:rFonts w:eastAsiaTheme="minorHAnsi"/>
      <w:b/>
      <w:color w:val="auto"/>
      <w:sz w:val="28"/>
      <w:szCs w:val="22"/>
    </w:rPr>
  </w:style>
  <w:style w:type="paragraph" w:customStyle="1" w:styleId="Step">
    <w:name w:val="_ _ _Step"/>
    <w:rsid w:val="004F2A1A"/>
    <w:pPr>
      <w:numPr>
        <w:ilvl w:val="1"/>
        <w:numId w:val="9"/>
      </w:numPr>
      <w:spacing w:after="120" w:line="256" w:lineRule="auto"/>
    </w:pPr>
    <w:rPr>
      <w:rFonts w:ascii="Calibri" w:eastAsiaTheme="majorEastAsia" w:hAnsi="Calibri" w:cstheme="majorBidi"/>
      <w:sz w:val="24"/>
      <w:szCs w:val="22"/>
    </w:rPr>
  </w:style>
  <w:style w:type="paragraph" w:customStyle="1" w:styleId="Substep">
    <w:name w:val="_ _ _Substep"/>
    <w:rsid w:val="004F2A1A"/>
    <w:pPr>
      <w:numPr>
        <w:ilvl w:val="2"/>
        <w:numId w:val="9"/>
      </w:numPr>
      <w:spacing w:after="160" w:line="256" w:lineRule="auto"/>
      <w:contextualSpacing/>
    </w:pPr>
    <w:rPr>
      <w:rFonts w:ascii="Calibri" w:eastAsiaTheme="majorEastAsia" w:hAnsi="Calibri" w:cstheme="majorBidi"/>
      <w:iCs/>
      <w:sz w:val="24"/>
      <w:szCs w:val="22"/>
    </w:rPr>
  </w:style>
  <w:style w:type="paragraph" w:customStyle="1" w:styleId="SubSubstep">
    <w:name w:val="_ _ _SubSubstep"/>
    <w:basedOn w:val="Substep"/>
    <w:rsid w:val="004F2A1A"/>
    <w:pPr>
      <w:numPr>
        <w:ilvl w:val="3"/>
      </w:numPr>
    </w:pPr>
  </w:style>
  <w:style w:type="paragraph" w:customStyle="1" w:styleId="AlternativeStep">
    <w:name w:val="_Alternative Step"/>
    <w:basedOn w:val="Normal"/>
    <w:rsid w:val="004F2A1A"/>
    <w:pPr>
      <w:widowControl/>
      <w:numPr>
        <w:ilvl w:val="4"/>
        <w:numId w:val="9"/>
      </w:numPr>
      <w:spacing w:after="120" w:line="256" w:lineRule="auto"/>
    </w:pPr>
    <w:rPr>
      <w:rFonts w:eastAsiaTheme="minorHAnsi"/>
      <w:color w:val="auto"/>
      <w:szCs w:val="22"/>
    </w:rPr>
  </w:style>
  <w:style w:type="paragraph" w:customStyle="1" w:styleId="HeadingExerciseSubsection">
    <w:name w:val="_Heading Exercise Subsection"/>
    <w:basedOn w:val="HeadingExerciseSection"/>
    <w:rsid w:val="004F2A1A"/>
    <w:pPr>
      <w:numPr>
        <w:ilvl w:val="1"/>
      </w:numPr>
    </w:pPr>
  </w:style>
  <w:style w:type="numbering" w:customStyle="1" w:styleId="FTNumberingListStyles">
    <w:name w:val="_FT Numbering List Styles"/>
    <w:uiPriority w:val="99"/>
    <w:rsid w:val="004F2A1A"/>
    <w:pPr>
      <w:numPr>
        <w:numId w:val="8"/>
      </w:numPr>
    </w:pPr>
  </w:style>
  <w:style w:type="numbering" w:customStyle="1" w:styleId="FTLABLISTSTYLES">
    <w:name w:val="FT LAB LIST STYLES"/>
    <w:uiPriority w:val="99"/>
    <w:rsid w:val="004F2A1A"/>
    <w:pPr>
      <w:numPr>
        <w:numId w:val="9"/>
      </w:numPr>
    </w:pPr>
  </w:style>
  <w:style w:type="paragraph" w:customStyle="1" w:styleId="bulletsinglespace">
    <w:name w:val="bullet_single_space"/>
    <w:basedOn w:val="Sbullet"/>
    <w:link w:val="bulletsinglespaceChar"/>
    <w:qFormat/>
    <w:rsid w:val="004F2A1A"/>
    <w:pPr>
      <w:ind w:left="1080" w:hanging="360"/>
    </w:pPr>
  </w:style>
  <w:style w:type="paragraph" w:customStyle="1" w:styleId="StepScreen">
    <w:name w:val="_ _[_]Step Screen"/>
    <w:basedOn w:val="Normal"/>
    <w:rsid w:val="004F2A1A"/>
    <w:pPr>
      <w:widowControl/>
      <w:spacing w:before="240" w:line="256" w:lineRule="auto"/>
      <w:ind w:left="360"/>
    </w:pPr>
    <w:rPr>
      <w:rFonts w:eastAsiaTheme="minorHAnsi"/>
      <w:color w:val="auto"/>
      <w:szCs w:val="22"/>
    </w:rPr>
  </w:style>
  <w:style w:type="character" w:customStyle="1" w:styleId="bulletsinglespaceChar">
    <w:name w:val="bullet_single_space Char"/>
    <w:basedOn w:val="SbulletChar"/>
    <w:link w:val="bulletsinglespace"/>
    <w:rsid w:val="004F2A1A"/>
    <w:rPr>
      <w:rFonts w:ascii="Arial" w:hAnsi="Arial" w:cs="Arial"/>
      <w:noProof/>
      <w:sz w:val="22"/>
      <w:szCs w:val="22"/>
      <w:lang w:val="en-GB" w:eastAsia="en-GB"/>
    </w:rPr>
  </w:style>
  <w:style w:type="paragraph" w:customStyle="1" w:styleId="SubstepScreen">
    <w:name w:val="_ _[_]Substep Screen"/>
    <w:rsid w:val="004F2A1A"/>
    <w:pPr>
      <w:spacing w:after="160" w:line="256" w:lineRule="auto"/>
      <w:ind w:left="720"/>
      <w:contextualSpacing/>
    </w:pPr>
    <w:rPr>
      <w:rFonts w:asciiTheme="minorHAnsi" w:eastAsiaTheme="minorHAnsi" w:hAnsiTheme="minorHAnsi" w:cstheme="minorBidi"/>
      <w:sz w:val="24"/>
      <w:szCs w:val="24"/>
    </w:rPr>
  </w:style>
  <w:style w:type="paragraph" w:customStyle="1" w:styleId="ImpersonationEnd">
    <w:name w:val="_Impersonation End"/>
    <w:next w:val="BodyText"/>
    <w:rsid w:val="004F2A1A"/>
    <w:pPr>
      <w:numPr>
        <w:ilvl w:val="8"/>
        <w:numId w:val="10"/>
      </w:numPr>
      <w:spacing w:after="160" w:line="256" w:lineRule="auto"/>
    </w:pPr>
    <w:rPr>
      <w:rFonts w:asciiTheme="minorHAnsi" w:eastAsiaTheme="minorHAnsi" w:hAnsiTheme="minorHAnsi" w:cstheme="minorBidi"/>
      <w:b/>
      <w:color w:val="27332C" w:themeColor="accent3" w:themeShade="80"/>
      <w:sz w:val="24"/>
      <w:szCs w:val="24"/>
    </w:rPr>
  </w:style>
  <w:style w:type="paragraph" w:customStyle="1" w:styleId="ImpersonationBegin">
    <w:name w:val="_Impersonation Begin"/>
    <w:next w:val="ImpersonationEnd"/>
    <w:rsid w:val="004F2A1A"/>
    <w:pPr>
      <w:numPr>
        <w:ilvl w:val="7"/>
        <w:numId w:val="10"/>
      </w:numPr>
      <w:spacing w:after="160" w:line="256" w:lineRule="auto"/>
    </w:pPr>
    <w:rPr>
      <w:rFonts w:asciiTheme="minorHAnsi" w:eastAsiaTheme="minorHAnsi" w:hAnsiTheme="minorHAnsi" w:cstheme="minorBidi"/>
      <w:b/>
      <w:color w:val="27332C" w:themeColor="accent3" w:themeShade="80"/>
      <w:sz w:val="24"/>
      <w:szCs w:val="24"/>
    </w:rPr>
  </w:style>
  <w:style w:type="paragraph" w:customStyle="1" w:styleId="body">
    <w:name w:val="_ _ _body"/>
    <w:basedOn w:val="Normal"/>
    <w:rsid w:val="004F2A1A"/>
    <w:pPr>
      <w:widowControl/>
      <w:spacing w:after="120" w:line="256" w:lineRule="auto"/>
    </w:pPr>
    <w:rPr>
      <w:rFonts w:eastAsiaTheme="minorHAnsi"/>
      <w:color w:val="auto"/>
      <w:szCs w:val="22"/>
    </w:rPr>
  </w:style>
  <w:style w:type="paragraph" w:customStyle="1" w:styleId="HeadingSectionnoalpha">
    <w:name w:val="_Heading Section (no alpha)"/>
    <w:basedOn w:val="body"/>
    <w:rsid w:val="004F2A1A"/>
    <w:pPr>
      <w:widowControl w:val="0"/>
      <w:spacing w:before="360"/>
    </w:pPr>
    <w:rPr>
      <w:caps/>
    </w:rPr>
  </w:style>
  <w:style w:type="paragraph" w:customStyle="1" w:styleId="ImpersonationOption">
    <w:name w:val="Impersonation Option"/>
    <w:basedOn w:val="Normal"/>
    <w:rsid w:val="004F2A1A"/>
    <w:pPr>
      <w:widowControl/>
      <w:spacing w:line="256" w:lineRule="auto"/>
      <w:ind w:left="-450"/>
    </w:pPr>
    <w:rPr>
      <w:rFonts w:ascii="Calibri" w:eastAsiaTheme="minorEastAsia" w:hAnsi="Calibri"/>
      <w:b/>
      <w:color w:val="27332C" w:themeColor="accent3" w:themeShade="80"/>
      <w:szCs w:val="22"/>
    </w:rPr>
  </w:style>
  <w:style w:type="paragraph" w:customStyle="1" w:styleId="HeadingLabSection">
    <w:name w:val="_Heading Lab Section"/>
    <w:basedOn w:val="Heading5"/>
    <w:rsid w:val="004F2A1A"/>
    <w:pPr>
      <w:keepNext/>
      <w:widowControl/>
      <w:numPr>
        <w:ilvl w:val="1"/>
        <w:numId w:val="10"/>
      </w:numPr>
      <w:spacing w:before="360" w:after="120" w:line="256" w:lineRule="auto"/>
      <w:contextualSpacing/>
    </w:pPr>
    <w:rPr>
      <w:rFonts w:eastAsiaTheme="majorEastAsia" w:cstheme="majorBidi"/>
      <w:sz w:val="28"/>
      <w:szCs w:val="22"/>
      <w:lang w:val="en-US" w:eastAsia="en-US"/>
    </w:rPr>
  </w:style>
  <w:style w:type="paragraph" w:customStyle="1" w:styleId="Hint">
    <w:name w:val="__Hint"/>
    <w:basedOn w:val="body"/>
    <w:rsid w:val="004F2A1A"/>
    <w:pPr>
      <w:widowControl w:val="0"/>
      <w:numPr>
        <w:numId w:val="11"/>
      </w:numPr>
      <w:tabs>
        <w:tab w:val="left" w:pos="630"/>
      </w:tabs>
    </w:pPr>
    <w:rPr>
      <w:color w:val="000000" w:themeColor="text1"/>
    </w:rPr>
  </w:style>
  <w:style w:type="paragraph" w:customStyle="1" w:styleId="Hint3">
    <w:name w:val="__Hint3"/>
    <w:basedOn w:val="Hint"/>
    <w:rsid w:val="004F2A1A"/>
    <w:pPr>
      <w:numPr>
        <w:numId w:val="0"/>
      </w:numPr>
      <w:tabs>
        <w:tab w:val="left" w:pos="360"/>
        <w:tab w:val="left" w:pos="1260"/>
      </w:tabs>
      <w:ind w:left="2160" w:hanging="180"/>
    </w:pPr>
  </w:style>
  <w:style w:type="paragraph" w:customStyle="1" w:styleId="Note">
    <w:name w:val="__Note"/>
    <w:basedOn w:val="Hint"/>
    <w:rsid w:val="004F2A1A"/>
    <w:pPr>
      <w:numPr>
        <w:ilvl w:val="5"/>
        <w:numId w:val="10"/>
      </w:numPr>
    </w:pPr>
  </w:style>
  <w:style w:type="paragraph" w:customStyle="1" w:styleId="Note2">
    <w:name w:val="__Note2"/>
    <w:basedOn w:val="Note"/>
    <w:rsid w:val="004F2A1A"/>
    <w:pPr>
      <w:numPr>
        <w:ilvl w:val="0"/>
        <w:numId w:val="0"/>
      </w:numPr>
      <w:ind w:left="1080" w:hanging="360"/>
    </w:pPr>
  </w:style>
  <w:style w:type="paragraph" w:customStyle="1" w:styleId="Question">
    <w:name w:val="__Question"/>
    <w:basedOn w:val="Note"/>
    <w:rsid w:val="004F2A1A"/>
    <w:pPr>
      <w:numPr>
        <w:ilvl w:val="6"/>
      </w:numPr>
      <w:tabs>
        <w:tab w:val="clear" w:pos="630"/>
        <w:tab w:val="left" w:pos="1080"/>
      </w:tabs>
    </w:pPr>
  </w:style>
  <w:style w:type="table" w:customStyle="1" w:styleId="TableGrid7">
    <w:name w:val="Table Grid7"/>
    <w:basedOn w:val="TableNormal"/>
    <w:next w:val="TableGrid"/>
    <w:uiPriority w:val="39"/>
    <w:rsid w:val="004F2A1A"/>
    <w:rPr>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4F2A1A"/>
    <w:rPr>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ptNormal">
    <w:name w:val="11ptNormal"/>
    <w:basedOn w:val="Normal"/>
    <w:link w:val="11ptNormalChar"/>
    <w:qFormat/>
    <w:rsid w:val="004F2A1A"/>
    <w:pPr>
      <w:spacing w:before="20" w:after="20"/>
    </w:pPr>
    <w:rPr>
      <w:rFonts w:ascii="Calibri" w:eastAsia="Times New Roman" w:hAnsi="Calibri" w:cs="Times New Roman"/>
      <w:color w:val="auto"/>
      <w:lang w:val="en-GB" w:eastAsia="en-GB"/>
    </w:rPr>
  </w:style>
  <w:style w:type="character" w:customStyle="1" w:styleId="11ptNormalChar">
    <w:name w:val="11ptNormal Char"/>
    <w:basedOn w:val="DefaultParagraphFont"/>
    <w:link w:val="11ptNormal"/>
    <w:rsid w:val="004F2A1A"/>
    <w:rPr>
      <w:rFonts w:ascii="Calibri" w:hAnsi="Calibri"/>
      <w:sz w:val="22"/>
      <w:lang w:val="en-GB" w:eastAsia="en-GB"/>
    </w:rPr>
  </w:style>
  <w:style w:type="table" w:customStyle="1" w:styleId="TableGrid9">
    <w:name w:val="Table Grid9"/>
    <w:basedOn w:val="TableNormal"/>
    <w:next w:val="TableGrid"/>
    <w:uiPriority w:val="39"/>
    <w:rsid w:val="004F2A1A"/>
    <w:rPr>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4F2A1A"/>
    <w:rPr>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4F2A1A"/>
    <w:rPr>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39"/>
    <w:rsid w:val="004F2A1A"/>
    <w:rPr>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4F2A1A"/>
    <w:rPr>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4F2A1A"/>
    <w:rPr>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F2A1A"/>
    <w:rPr>
      <w:color w:val="605E5C"/>
      <w:shd w:val="clear" w:color="auto" w:fill="E1DFDD"/>
    </w:rPr>
  </w:style>
  <w:style w:type="paragraph" w:styleId="Title">
    <w:name w:val="Title"/>
    <w:basedOn w:val="Normal"/>
    <w:next w:val="Normal"/>
    <w:link w:val="TitleChar"/>
    <w:uiPriority w:val="10"/>
    <w:qFormat/>
    <w:rsid w:val="004F2A1A"/>
    <w:pPr>
      <w:widowControl/>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4F2A1A"/>
    <w:rPr>
      <w:rFonts w:asciiTheme="majorHAnsi" w:eastAsiaTheme="majorEastAsia" w:hAnsiTheme="majorHAnsi" w:cstheme="majorBidi"/>
      <w:spacing w:val="-10"/>
      <w:kern w:val="28"/>
      <w:sz w:val="56"/>
      <w:szCs w:val="56"/>
    </w:rPr>
  </w:style>
  <w:style w:type="paragraph" w:customStyle="1" w:styleId="TableParagraph">
    <w:name w:val="Table Paragraph"/>
    <w:basedOn w:val="Normal"/>
    <w:uiPriority w:val="1"/>
    <w:qFormat/>
    <w:rsid w:val="004F2A1A"/>
    <w:pPr>
      <w:autoSpaceDE w:val="0"/>
      <w:autoSpaceDN w:val="0"/>
      <w:spacing w:before="116" w:after="0"/>
      <w:ind w:left="107"/>
    </w:pPr>
    <w:rPr>
      <w:rFonts w:ascii="Calibri" w:eastAsia="Calibri" w:hAnsi="Calibri" w:cs="Calibri"/>
      <w:color w:val="auto"/>
      <w:szCs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9089217">
      <w:bodyDiv w:val="1"/>
      <w:marLeft w:val="0"/>
      <w:marRight w:val="0"/>
      <w:marTop w:val="0"/>
      <w:marBottom w:val="0"/>
      <w:divBdr>
        <w:top w:val="none" w:sz="0" w:space="0" w:color="auto"/>
        <w:left w:val="none" w:sz="0" w:space="0" w:color="auto"/>
        <w:bottom w:val="none" w:sz="0" w:space="0" w:color="auto"/>
        <w:right w:val="none" w:sz="0" w:space="0" w:color="auto"/>
      </w:divBdr>
    </w:div>
    <w:div w:id="1476407892">
      <w:bodyDiv w:val="1"/>
      <w:marLeft w:val="0"/>
      <w:marRight w:val="0"/>
      <w:marTop w:val="0"/>
      <w:marBottom w:val="0"/>
      <w:divBdr>
        <w:top w:val="none" w:sz="0" w:space="0" w:color="auto"/>
        <w:left w:val="none" w:sz="0" w:space="0" w:color="auto"/>
        <w:bottom w:val="none" w:sz="0" w:space="0" w:color="auto"/>
        <w:right w:val="none" w:sz="0" w:space="0" w:color="auto"/>
      </w:divBdr>
    </w:div>
    <w:div w:id="212017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2.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2.png"/><Relationship Id="rId324" Type="http://schemas.openxmlformats.org/officeDocument/2006/relationships/image" Target="media/image307.png"/><Relationship Id="rId366" Type="http://schemas.openxmlformats.org/officeDocument/2006/relationships/image" Target="media/image349.png"/><Relationship Id="rId170" Type="http://schemas.openxmlformats.org/officeDocument/2006/relationships/image" Target="media/image153.png"/><Relationship Id="rId226" Type="http://schemas.openxmlformats.org/officeDocument/2006/relationships/image" Target="media/image209.png"/><Relationship Id="rId268" Type="http://schemas.openxmlformats.org/officeDocument/2006/relationships/image" Target="media/image251.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1.png"/><Relationship Id="rId335" Type="http://schemas.openxmlformats.org/officeDocument/2006/relationships/image" Target="media/image318.png"/><Relationship Id="rId377" Type="http://schemas.openxmlformats.org/officeDocument/2006/relationships/image" Target="media/image360.png"/><Relationship Id="rId5" Type="http://schemas.openxmlformats.org/officeDocument/2006/relationships/numbering" Target="numbering.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85.png"/><Relationship Id="rId279" Type="http://schemas.openxmlformats.org/officeDocument/2006/relationships/image" Target="media/image262.png"/><Relationship Id="rId43" Type="http://schemas.openxmlformats.org/officeDocument/2006/relationships/image" Target="media/image30.png"/><Relationship Id="rId139" Type="http://schemas.openxmlformats.org/officeDocument/2006/relationships/image" Target="media/image122.png"/><Relationship Id="rId290" Type="http://schemas.openxmlformats.org/officeDocument/2006/relationships/image" Target="media/image273.png"/><Relationship Id="rId304" Type="http://schemas.openxmlformats.org/officeDocument/2006/relationships/image" Target="media/image287.png"/><Relationship Id="rId346" Type="http://schemas.openxmlformats.org/officeDocument/2006/relationships/image" Target="media/image329.png"/><Relationship Id="rId388" Type="http://schemas.openxmlformats.org/officeDocument/2006/relationships/image" Target="media/image371.png"/><Relationship Id="rId85" Type="http://schemas.openxmlformats.org/officeDocument/2006/relationships/image" Target="media/image71.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footer" Target="footer1.xml"/><Relationship Id="rId248" Type="http://schemas.openxmlformats.org/officeDocument/2006/relationships/image" Target="media/image231.png"/><Relationship Id="rId12" Type="http://schemas.openxmlformats.org/officeDocument/2006/relationships/hyperlink" Target="https://travelportprod.service-now.com/" TargetMode="External"/><Relationship Id="rId108" Type="http://schemas.openxmlformats.org/officeDocument/2006/relationships/image" Target="media/image93.png"/><Relationship Id="rId315" Type="http://schemas.openxmlformats.org/officeDocument/2006/relationships/image" Target="media/image298.png"/><Relationship Id="rId357" Type="http://schemas.openxmlformats.org/officeDocument/2006/relationships/image" Target="media/image340.png"/><Relationship Id="rId54" Type="http://schemas.openxmlformats.org/officeDocument/2006/relationships/image" Target="media/image41.png"/><Relationship Id="rId96" Type="http://schemas.openxmlformats.org/officeDocument/2006/relationships/image" Target="media/image82.png"/><Relationship Id="rId161" Type="http://schemas.openxmlformats.org/officeDocument/2006/relationships/image" Target="media/image144.png"/><Relationship Id="rId217" Type="http://schemas.openxmlformats.org/officeDocument/2006/relationships/image" Target="media/image200.png"/><Relationship Id="rId399" Type="http://schemas.openxmlformats.org/officeDocument/2006/relationships/image" Target="media/image382.png"/><Relationship Id="rId259" Type="http://schemas.openxmlformats.org/officeDocument/2006/relationships/image" Target="media/image242.png"/><Relationship Id="rId23" Type="http://schemas.openxmlformats.org/officeDocument/2006/relationships/image" Target="media/image10.png"/><Relationship Id="rId119" Type="http://schemas.openxmlformats.org/officeDocument/2006/relationships/image" Target="media/image104.png"/><Relationship Id="rId270" Type="http://schemas.openxmlformats.org/officeDocument/2006/relationships/image" Target="media/image253.png"/><Relationship Id="rId326" Type="http://schemas.openxmlformats.org/officeDocument/2006/relationships/image" Target="media/image309.png"/><Relationship Id="rId65" Type="http://schemas.openxmlformats.org/officeDocument/2006/relationships/image" Target="media/image52.png"/><Relationship Id="rId130" Type="http://schemas.openxmlformats.org/officeDocument/2006/relationships/image" Target="media/image113.png"/><Relationship Id="rId368" Type="http://schemas.openxmlformats.org/officeDocument/2006/relationships/image" Target="media/image351.png"/><Relationship Id="rId172" Type="http://schemas.openxmlformats.org/officeDocument/2006/relationships/image" Target="media/image155.png"/><Relationship Id="rId228" Type="http://schemas.openxmlformats.org/officeDocument/2006/relationships/image" Target="media/image211.png"/><Relationship Id="rId281" Type="http://schemas.openxmlformats.org/officeDocument/2006/relationships/image" Target="media/image264.png"/><Relationship Id="rId337" Type="http://schemas.openxmlformats.org/officeDocument/2006/relationships/image" Target="media/image320.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4.png"/><Relationship Id="rId379" Type="http://schemas.openxmlformats.org/officeDocument/2006/relationships/image" Target="media/image362.png"/><Relationship Id="rId7" Type="http://schemas.openxmlformats.org/officeDocument/2006/relationships/settings" Target="settings.xml"/><Relationship Id="rId183" Type="http://schemas.openxmlformats.org/officeDocument/2006/relationships/image" Target="media/image166.png"/><Relationship Id="rId239" Type="http://schemas.openxmlformats.org/officeDocument/2006/relationships/image" Target="media/image222.png"/><Relationship Id="rId390" Type="http://schemas.openxmlformats.org/officeDocument/2006/relationships/image" Target="media/image373.png"/><Relationship Id="rId404" Type="http://schemas.openxmlformats.org/officeDocument/2006/relationships/image" Target="media/image387.png"/><Relationship Id="rId250" Type="http://schemas.openxmlformats.org/officeDocument/2006/relationships/image" Target="media/image233.png"/><Relationship Id="rId292" Type="http://schemas.openxmlformats.org/officeDocument/2006/relationships/image" Target="media/image275.png"/><Relationship Id="rId306" Type="http://schemas.openxmlformats.org/officeDocument/2006/relationships/image" Target="media/image289.png"/><Relationship Id="rId45" Type="http://schemas.openxmlformats.org/officeDocument/2006/relationships/image" Target="media/image32.png"/><Relationship Id="rId87" Type="http://schemas.openxmlformats.org/officeDocument/2006/relationships/image" Target="media/image73.png"/><Relationship Id="rId110" Type="http://schemas.openxmlformats.org/officeDocument/2006/relationships/image" Target="media/image95.png"/><Relationship Id="rId348" Type="http://schemas.openxmlformats.org/officeDocument/2006/relationships/image" Target="media/image331.png"/><Relationship Id="rId152" Type="http://schemas.openxmlformats.org/officeDocument/2006/relationships/image" Target="media/image135.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footer" Target="footer2.xml"/><Relationship Id="rId261" Type="http://schemas.openxmlformats.org/officeDocument/2006/relationships/image" Target="media/image244.png"/><Relationship Id="rId14" Type="http://schemas.openxmlformats.org/officeDocument/2006/relationships/hyperlink" Target="https://travelporttest.service-now.com" TargetMode="External"/><Relationship Id="rId56" Type="http://schemas.openxmlformats.org/officeDocument/2006/relationships/image" Target="media/image43.png"/><Relationship Id="rId317" Type="http://schemas.openxmlformats.org/officeDocument/2006/relationships/image" Target="media/image300.png"/><Relationship Id="rId359" Type="http://schemas.openxmlformats.org/officeDocument/2006/relationships/image" Target="media/image342.png"/><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6.png"/><Relationship Id="rId219" Type="http://schemas.openxmlformats.org/officeDocument/2006/relationships/image" Target="media/image202.png"/><Relationship Id="rId370" Type="http://schemas.openxmlformats.org/officeDocument/2006/relationships/image" Target="media/image353.png"/><Relationship Id="rId230" Type="http://schemas.openxmlformats.org/officeDocument/2006/relationships/image" Target="media/image213.png"/><Relationship Id="rId25" Type="http://schemas.openxmlformats.org/officeDocument/2006/relationships/image" Target="media/image12.png"/><Relationship Id="rId67" Type="http://schemas.openxmlformats.org/officeDocument/2006/relationships/image" Target="media/image54.png"/><Relationship Id="rId272" Type="http://schemas.openxmlformats.org/officeDocument/2006/relationships/image" Target="media/image255.png"/><Relationship Id="rId328" Type="http://schemas.openxmlformats.org/officeDocument/2006/relationships/image" Target="media/image311.png"/><Relationship Id="rId132" Type="http://schemas.openxmlformats.org/officeDocument/2006/relationships/image" Target="media/image115.png"/><Relationship Id="rId174" Type="http://schemas.openxmlformats.org/officeDocument/2006/relationships/image" Target="media/image157.png"/><Relationship Id="rId381" Type="http://schemas.openxmlformats.org/officeDocument/2006/relationships/image" Target="media/image364.png"/><Relationship Id="rId241" Type="http://schemas.openxmlformats.org/officeDocument/2006/relationships/image" Target="media/image224.png"/><Relationship Id="rId36" Type="http://schemas.openxmlformats.org/officeDocument/2006/relationships/image" Target="media/image23.png"/><Relationship Id="rId283" Type="http://schemas.openxmlformats.org/officeDocument/2006/relationships/image" Target="media/image266.png"/><Relationship Id="rId339" Type="http://schemas.openxmlformats.org/officeDocument/2006/relationships/image" Target="media/image322.png"/><Relationship Id="rId78" Type="http://schemas.openxmlformats.org/officeDocument/2006/relationships/image" Target="media/image65.png"/><Relationship Id="rId101" Type="http://schemas.openxmlformats.org/officeDocument/2006/relationships/image" Target="media/image86.png"/><Relationship Id="rId143" Type="http://schemas.openxmlformats.org/officeDocument/2006/relationships/image" Target="media/image126.png"/><Relationship Id="rId185" Type="http://schemas.openxmlformats.org/officeDocument/2006/relationships/image" Target="media/image168.png"/><Relationship Id="rId350" Type="http://schemas.openxmlformats.org/officeDocument/2006/relationships/image" Target="media/image333.png"/><Relationship Id="rId406" Type="http://schemas.openxmlformats.org/officeDocument/2006/relationships/image" Target="media/image389.png"/><Relationship Id="rId9" Type="http://schemas.openxmlformats.org/officeDocument/2006/relationships/footnotes" Target="footnotes.xml"/><Relationship Id="rId210" Type="http://schemas.openxmlformats.org/officeDocument/2006/relationships/image" Target="media/image193.png"/><Relationship Id="rId392" Type="http://schemas.openxmlformats.org/officeDocument/2006/relationships/image" Target="media/image375.png"/><Relationship Id="rId252" Type="http://schemas.openxmlformats.org/officeDocument/2006/relationships/image" Target="media/image235.png"/><Relationship Id="rId294" Type="http://schemas.openxmlformats.org/officeDocument/2006/relationships/image" Target="media/image277.png"/><Relationship Id="rId308" Type="http://schemas.openxmlformats.org/officeDocument/2006/relationships/image" Target="media/image291.png"/><Relationship Id="rId47" Type="http://schemas.openxmlformats.org/officeDocument/2006/relationships/image" Target="media/image34.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44.png"/><Relationship Id="rId196" Type="http://schemas.openxmlformats.org/officeDocument/2006/relationships/image" Target="media/image179.png"/><Relationship Id="rId417" Type="http://schemas.openxmlformats.org/officeDocument/2006/relationships/theme" Target="theme/theme1.xml"/><Relationship Id="rId16" Type="http://schemas.openxmlformats.org/officeDocument/2006/relationships/image" Target="media/image4.png"/><Relationship Id="rId221" Type="http://schemas.openxmlformats.org/officeDocument/2006/relationships/image" Target="media/image204.png"/><Relationship Id="rId263" Type="http://schemas.openxmlformats.org/officeDocument/2006/relationships/image" Target="media/image246.png"/><Relationship Id="rId319" Type="http://schemas.openxmlformats.org/officeDocument/2006/relationships/image" Target="media/image302.png"/><Relationship Id="rId58" Type="http://schemas.openxmlformats.org/officeDocument/2006/relationships/image" Target="media/image45.png"/><Relationship Id="rId123" Type="http://schemas.openxmlformats.org/officeDocument/2006/relationships/image" Target="media/image108.png"/><Relationship Id="rId330" Type="http://schemas.openxmlformats.org/officeDocument/2006/relationships/image" Target="media/image313.png"/><Relationship Id="rId165" Type="http://schemas.openxmlformats.org/officeDocument/2006/relationships/image" Target="media/image148.png"/><Relationship Id="rId372" Type="http://schemas.openxmlformats.org/officeDocument/2006/relationships/image" Target="media/image355.png"/><Relationship Id="rId232" Type="http://schemas.openxmlformats.org/officeDocument/2006/relationships/image" Target="media/image215.png"/><Relationship Id="rId274" Type="http://schemas.openxmlformats.org/officeDocument/2006/relationships/image" Target="media/image257.png"/><Relationship Id="rId27" Type="http://schemas.openxmlformats.org/officeDocument/2006/relationships/image" Target="media/image14.png"/><Relationship Id="rId69" Type="http://schemas.openxmlformats.org/officeDocument/2006/relationships/image" Target="media/image56.png"/><Relationship Id="rId134" Type="http://schemas.openxmlformats.org/officeDocument/2006/relationships/image" Target="media/image117.png"/><Relationship Id="rId80" Type="http://schemas.openxmlformats.org/officeDocument/2006/relationships/image" Target="media/image67.png"/><Relationship Id="rId176" Type="http://schemas.openxmlformats.org/officeDocument/2006/relationships/image" Target="media/image159.png"/><Relationship Id="rId341" Type="http://schemas.openxmlformats.org/officeDocument/2006/relationships/image" Target="media/image324.png"/><Relationship Id="rId383" Type="http://schemas.openxmlformats.org/officeDocument/2006/relationships/image" Target="media/image366.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93.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4.png"/><Relationship Id="rId352" Type="http://schemas.openxmlformats.org/officeDocument/2006/relationships/image" Target="media/image335.png"/><Relationship Id="rId373" Type="http://schemas.openxmlformats.org/officeDocument/2006/relationships/image" Target="media/image356.png"/><Relationship Id="rId394" Type="http://schemas.openxmlformats.org/officeDocument/2006/relationships/image" Target="media/image377.png"/><Relationship Id="rId408" Type="http://schemas.openxmlformats.org/officeDocument/2006/relationships/image" Target="media/image391.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47.png"/><Relationship Id="rId81" Type="http://schemas.openxmlformats.org/officeDocument/2006/relationships/hyperlink" Target="https://travelporttest.service-now.com/mytravelport_support" TargetMode="External"/><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4.png"/><Relationship Id="rId342" Type="http://schemas.openxmlformats.org/officeDocument/2006/relationships/image" Target="media/image325.png"/><Relationship Id="rId363" Type="http://schemas.openxmlformats.org/officeDocument/2006/relationships/image" Target="media/image346.png"/><Relationship Id="rId384" Type="http://schemas.openxmlformats.org/officeDocument/2006/relationships/image" Target="media/image367.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6.png"/><Relationship Id="rId39" Type="http://schemas.openxmlformats.org/officeDocument/2006/relationships/image" Target="media/image26.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4.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7.png"/><Relationship Id="rId395" Type="http://schemas.openxmlformats.org/officeDocument/2006/relationships/image" Target="media/image378.png"/><Relationship Id="rId409" Type="http://schemas.openxmlformats.org/officeDocument/2006/relationships/image" Target="media/image392.png"/><Relationship Id="rId71" Type="http://schemas.openxmlformats.org/officeDocument/2006/relationships/image" Target="media/image58.png"/><Relationship Id="rId92" Type="http://schemas.openxmlformats.org/officeDocument/2006/relationships/image" Target="media/image78.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4.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7.png"/><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8.png"/><Relationship Id="rId19" Type="http://schemas.openxmlformats.org/officeDocument/2006/relationships/hyperlink" Target="https://travelporttest.service-now.com/now/workspace/agent/home" TargetMode="External"/><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410" Type="http://schemas.openxmlformats.org/officeDocument/2006/relationships/image" Target="media/image393.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hyperlink" Target="https://travelportprod.service-now.com" TargetMode="External"/><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5.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189" Type="http://schemas.openxmlformats.org/officeDocument/2006/relationships/image" Target="media/image172.png"/><Relationship Id="rId375" Type="http://schemas.openxmlformats.org/officeDocument/2006/relationships/image" Target="media/image358.png"/><Relationship Id="rId396" Type="http://schemas.openxmlformats.org/officeDocument/2006/relationships/image" Target="media/image379.png"/><Relationship Id="rId3" Type="http://schemas.openxmlformats.org/officeDocument/2006/relationships/customXml" Target="../customXml/item3.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400" Type="http://schemas.openxmlformats.org/officeDocument/2006/relationships/image" Target="media/image383.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image" Target="media/image327.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179" Type="http://schemas.openxmlformats.org/officeDocument/2006/relationships/image" Target="media/image162.png"/><Relationship Id="rId365" Type="http://schemas.openxmlformats.org/officeDocument/2006/relationships/image" Target="media/image348.png"/><Relationship Id="rId386" Type="http://schemas.openxmlformats.org/officeDocument/2006/relationships/image" Target="media/image369.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411" Type="http://schemas.openxmlformats.org/officeDocument/2006/relationships/image" Target="media/image394.png"/><Relationship Id="rId106" Type="http://schemas.openxmlformats.org/officeDocument/2006/relationships/image" Target="media/image91.png"/><Relationship Id="rId127" Type="http://schemas.openxmlformats.org/officeDocument/2006/relationships/hyperlink" Target="https://travelporttest.service-now.com" TargetMode="External"/><Relationship Id="rId313" Type="http://schemas.openxmlformats.org/officeDocument/2006/relationships/image" Target="media/image296.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0.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9.png"/><Relationship Id="rId397" Type="http://schemas.openxmlformats.org/officeDocument/2006/relationships/image" Target="media/image380.png"/><Relationship Id="rId4" Type="http://schemas.openxmlformats.org/officeDocument/2006/relationships/customXml" Target="../customXml/item4.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image" Target="media/image384.png"/><Relationship Id="rId303" Type="http://schemas.openxmlformats.org/officeDocument/2006/relationships/image" Target="media/image286.png"/><Relationship Id="rId42" Type="http://schemas.openxmlformats.org/officeDocument/2006/relationships/image" Target="media/image29.png"/><Relationship Id="rId84" Type="http://schemas.openxmlformats.org/officeDocument/2006/relationships/image" Target="media/image70.png"/><Relationship Id="rId138" Type="http://schemas.openxmlformats.org/officeDocument/2006/relationships/image" Target="media/image121.png"/><Relationship Id="rId345" Type="http://schemas.openxmlformats.org/officeDocument/2006/relationships/image" Target="media/image328.png"/><Relationship Id="rId387" Type="http://schemas.openxmlformats.org/officeDocument/2006/relationships/image" Target="media/image370.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header" Target="header1.xml"/><Relationship Id="rId107" Type="http://schemas.openxmlformats.org/officeDocument/2006/relationships/image" Target="media/image92.png"/><Relationship Id="rId289" Type="http://schemas.openxmlformats.org/officeDocument/2006/relationships/image" Target="media/image272.png"/><Relationship Id="rId11" Type="http://schemas.openxmlformats.org/officeDocument/2006/relationships/image" Target="media/image1.png"/><Relationship Id="rId53" Type="http://schemas.openxmlformats.org/officeDocument/2006/relationships/image" Target="media/image40.png"/><Relationship Id="rId149" Type="http://schemas.openxmlformats.org/officeDocument/2006/relationships/image" Target="media/image132.pn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1.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9.png"/><Relationship Id="rId258" Type="http://schemas.openxmlformats.org/officeDocument/2006/relationships/image" Target="media/image241.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3.png"/><Relationship Id="rId325" Type="http://schemas.openxmlformats.org/officeDocument/2006/relationships/image" Target="media/image308.png"/><Relationship Id="rId367" Type="http://schemas.openxmlformats.org/officeDocument/2006/relationships/image" Target="media/image350.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33" Type="http://schemas.openxmlformats.org/officeDocument/2006/relationships/image" Target="media/image20.png"/><Relationship Id="rId129" Type="http://schemas.openxmlformats.org/officeDocument/2006/relationships/image" Target="media/image112.png"/><Relationship Id="rId280" Type="http://schemas.openxmlformats.org/officeDocument/2006/relationships/image" Target="media/image263.png"/><Relationship Id="rId336" Type="http://schemas.openxmlformats.org/officeDocument/2006/relationships/image" Target="media/image319.png"/><Relationship Id="rId75" Type="http://schemas.openxmlformats.org/officeDocument/2006/relationships/image" Target="media/image62.png"/><Relationship Id="rId140" Type="http://schemas.openxmlformats.org/officeDocument/2006/relationships/image" Target="media/image123.png"/><Relationship Id="rId182" Type="http://schemas.openxmlformats.org/officeDocument/2006/relationships/image" Target="media/image165.png"/><Relationship Id="rId378" Type="http://schemas.openxmlformats.org/officeDocument/2006/relationships/image" Target="media/image361.png"/><Relationship Id="rId403" Type="http://schemas.openxmlformats.org/officeDocument/2006/relationships/image" Target="media/image386.png"/><Relationship Id="rId6" Type="http://schemas.openxmlformats.org/officeDocument/2006/relationships/styles" Target="styles.xml"/><Relationship Id="rId238" Type="http://schemas.openxmlformats.org/officeDocument/2006/relationships/image" Target="media/image221.png"/><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44" Type="http://schemas.openxmlformats.org/officeDocument/2006/relationships/image" Target="media/image31.png"/><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72.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header" Target="header2.xml"/><Relationship Id="rId13" Type="http://schemas.openxmlformats.org/officeDocument/2006/relationships/image" Target="media/image2.png"/><Relationship Id="rId109" Type="http://schemas.openxmlformats.org/officeDocument/2006/relationships/image" Target="media/image94.png"/><Relationship Id="rId260" Type="http://schemas.openxmlformats.org/officeDocument/2006/relationships/image" Target="media/image243.png"/><Relationship Id="rId316" Type="http://schemas.openxmlformats.org/officeDocument/2006/relationships/image" Target="media/image299.png"/><Relationship Id="rId55" Type="http://schemas.openxmlformats.org/officeDocument/2006/relationships/image" Target="media/image42.png"/><Relationship Id="rId97" Type="http://schemas.openxmlformats.org/officeDocument/2006/relationships/image" Target="media/image83.png"/><Relationship Id="rId120" Type="http://schemas.openxmlformats.org/officeDocument/2006/relationships/image" Target="media/image105.png"/><Relationship Id="rId358" Type="http://schemas.openxmlformats.org/officeDocument/2006/relationships/image" Target="media/image341.png"/><Relationship Id="rId162" Type="http://schemas.openxmlformats.org/officeDocument/2006/relationships/image" Target="media/image145.png"/><Relationship Id="rId218" Type="http://schemas.openxmlformats.org/officeDocument/2006/relationships/image" Target="media/image201.png"/><Relationship Id="rId271" Type="http://schemas.openxmlformats.org/officeDocument/2006/relationships/image" Target="media/image254.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4.png"/><Relationship Id="rId327" Type="http://schemas.openxmlformats.org/officeDocument/2006/relationships/image" Target="media/image310.png"/><Relationship Id="rId369" Type="http://schemas.openxmlformats.org/officeDocument/2006/relationships/image" Target="media/image352.png"/><Relationship Id="rId173" Type="http://schemas.openxmlformats.org/officeDocument/2006/relationships/image" Target="media/image156.png"/><Relationship Id="rId229" Type="http://schemas.openxmlformats.org/officeDocument/2006/relationships/image" Target="media/image212.png"/><Relationship Id="rId380" Type="http://schemas.openxmlformats.org/officeDocument/2006/relationships/image" Target="media/image363.png"/><Relationship Id="rId240" Type="http://schemas.openxmlformats.org/officeDocument/2006/relationships/image" Target="media/image223.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hyperlink" Target="https://travelporttest.service-now.com/" TargetMode="External"/><Relationship Id="rId282" Type="http://schemas.openxmlformats.org/officeDocument/2006/relationships/image" Target="media/image265.png"/><Relationship Id="rId338" Type="http://schemas.openxmlformats.org/officeDocument/2006/relationships/image" Target="media/image321.png"/><Relationship Id="rId8" Type="http://schemas.openxmlformats.org/officeDocument/2006/relationships/webSettings" Target="webSettings.xml"/><Relationship Id="rId142" Type="http://schemas.openxmlformats.org/officeDocument/2006/relationships/image" Target="media/image125.png"/><Relationship Id="rId184" Type="http://schemas.openxmlformats.org/officeDocument/2006/relationships/image" Target="media/image167.png"/><Relationship Id="rId391" Type="http://schemas.openxmlformats.org/officeDocument/2006/relationships/image" Target="media/image374.png"/><Relationship Id="rId405" Type="http://schemas.openxmlformats.org/officeDocument/2006/relationships/image" Target="media/image388.png"/><Relationship Id="rId251" Type="http://schemas.openxmlformats.org/officeDocument/2006/relationships/image" Target="media/image234.png"/><Relationship Id="rId46" Type="http://schemas.openxmlformats.org/officeDocument/2006/relationships/image" Target="media/image33.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png"/><Relationship Id="rId88" Type="http://schemas.openxmlformats.org/officeDocument/2006/relationships/image" Target="media/image74.png"/><Relationship Id="rId111" Type="http://schemas.openxmlformats.org/officeDocument/2006/relationships/image" Target="media/image96.png"/><Relationship Id="rId153" Type="http://schemas.openxmlformats.org/officeDocument/2006/relationships/image" Target="media/image136.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png"/><Relationship Id="rId416" Type="http://schemas.openxmlformats.org/officeDocument/2006/relationships/fontTable" Target="fontTable.xml"/><Relationship Id="rId220" Type="http://schemas.openxmlformats.org/officeDocument/2006/relationships/image" Target="media/image203.png"/><Relationship Id="rId15" Type="http://schemas.openxmlformats.org/officeDocument/2006/relationships/image" Target="media/image3.png"/><Relationship Id="rId57" Type="http://schemas.openxmlformats.org/officeDocument/2006/relationships/image" Target="media/image44.png"/><Relationship Id="rId262" Type="http://schemas.openxmlformats.org/officeDocument/2006/relationships/image" Target="media/image245.png"/><Relationship Id="rId318" Type="http://schemas.openxmlformats.org/officeDocument/2006/relationships/image" Target="media/image301.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7.png"/><Relationship Id="rId371" Type="http://schemas.openxmlformats.org/officeDocument/2006/relationships/image" Target="media/image354.png"/><Relationship Id="rId26" Type="http://schemas.openxmlformats.org/officeDocument/2006/relationships/image" Target="media/image13.png"/><Relationship Id="rId231" Type="http://schemas.openxmlformats.org/officeDocument/2006/relationships/image" Target="media/image214.png"/><Relationship Id="rId273" Type="http://schemas.openxmlformats.org/officeDocument/2006/relationships/image" Target="media/image256.png"/><Relationship Id="rId329" Type="http://schemas.openxmlformats.org/officeDocument/2006/relationships/image" Target="media/image312.png"/><Relationship Id="rId68" Type="http://schemas.openxmlformats.org/officeDocument/2006/relationships/image" Target="media/image55.png"/><Relationship Id="rId133" Type="http://schemas.openxmlformats.org/officeDocument/2006/relationships/image" Target="media/image116.png"/><Relationship Id="rId175" Type="http://schemas.openxmlformats.org/officeDocument/2006/relationships/image" Target="media/image158.png"/><Relationship Id="rId340" Type="http://schemas.openxmlformats.org/officeDocument/2006/relationships/image" Target="media/image323.png"/><Relationship Id="rId200" Type="http://schemas.openxmlformats.org/officeDocument/2006/relationships/image" Target="media/image183.png"/><Relationship Id="rId382" Type="http://schemas.openxmlformats.org/officeDocument/2006/relationships/image" Target="media/image365.png"/><Relationship Id="rId242" Type="http://schemas.openxmlformats.org/officeDocument/2006/relationships/image" Target="media/image225.png"/><Relationship Id="rId284" Type="http://schemas.openxmlformats.org/officeDocument/2006/relationships/image" Target="media/image267.png"/><Relationship Id="rId37" Type="http://schemas.openxmlformats.org/officeDocument/2006/relationships/image" Target="media/image24.png"/><Relationship Id="rId79" Type="http://schemas.openxmlformats.org/officeDocument/2006/relationships/image" Target="media/image66.png"/><Relationship Id="rId102" Type="http://schemas.openxmlformats.org/officeDocument/2006/relationships/image" Target="media/image87.png"/><Relationship Id="rId144" Type="http://schemas.openxmlformats.org/officeDocument/2006/relationships/image" Target="media/image127.png"/><Relationship Id="rId90" Type="http://schemas.openxmlformats.org/officeDocument/2006/relationships/image" Target="media/image76.png"/><Relationship Id="rId186" Type="http://schemas.openxmlformats.org/officeDocument/2006/relationships/image" Target="media/image169.png"/><Relationship Id="rId351" Type="http://schemas.openxmlformats.org/officeDocument/2006/relationships/image" Target="media/image334.png"/><Relationship Id="rId393" Type="http://schemas.openxmlformats.org/officeDocument/2006/relationships/image" Target="media/image376.png"/><Relationship Id="rId407" Type="http://schemas.openxmlformats.org/officeDocument/2006/relationships/image" Target="media/image390.png"/><Relationship Id="rId211" Type="http://schemas.openxmlformats.org/officeDocument/2006/relationships/image" Target="media/image194.png"/><Relationship Id="rId253" Type="http://schemas.openxmlformats.org/officeDocument/2006/relationships/image" Target="media/image236.png"/><Relationship Id="rId295" Type="http://schemas.openxmlformats.org/officeDocument/2006/relationships/image" Target="media/image278.png"/><Relationship Id="rId309" Type="http://schemas.openxmlformats.org/officeDocument/2006/relationships/image" Target="media/image292.png"/><Relationship Id="rId48" Type="http://schemas.openxmlformats.org/officeDocument/2006/relationships/image" Target="media/image35.png"/><Relationship Id="rId113" Type="http://schemas.openxmlformats.org/officeDocument/2006/relationships/image" Target="media/image98.png"/><Relationship Id="rId320" Type="http://schemas.openxmlformats.org/officeDocument/2006/relationships/image" Target="media/image303.png"/><Relationship Id="rId155" Type="http://schemas.openxmlformats.org/officeDocument/2006/relationships/image" Target="media/image138.png"/><Relationship Id="rId197" Type="http://schemas.openxmlformats.org/officeDocument/2006/relationships/image" Target="media/image180.png"/><Relationship Id="rId362" Type="http://schemas.openxmlformats.org/officeDocument/2006/relationships/image" Target="media/image345.png"/></Relationships>
</file>

<file path=word/_rels/header1.xml.rels><?xml version="1.0" encoding="UTF-8" standalone="yes"?>
<Relationships xmlns="http://schemas.openxmlformats.org/package/2006/relationships"><Relationship Id="rId1" Type="http://schemas.openxmlformats.org/officeDocument/2006/relationships/image" Target="media/image395.png"/></Relationships>
</file>

<file path=word/_rels/header2.xml.rels><?xml version="1.0" encoding="UTF-8" standalone="yes"?>
<Relationships xmlns="http://schemas.openxmlformats.org/package/2006/relationships"><Relationship Id="rId1" Type="http://schemas.openxmlformats.org/officeDocument/2006/relationships/image" Target="media/image39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hillock\AppData\Roaming\Microsoft\Templates\TravelportA4%20General%202021v2.dotx" TargetMode="External"/></Relationships>
</file>

<file path=word/theme/theme1.xml><?xml version="1.0" encoding="utf-8"?>
<a:theme xmlns:a="http://schemas.openxmlformats.org/drawingml/2006/main" name="Travelport Theme 2021">
  <a:themeElements>
    <a:clrScheme name="NEW Travelport">
      <a:dk1>
        <a:srgbClr val="000000"/>
      </a:dk1>
      <a:lt1>
        <a:srgbClr val="FFFFFF"/>
      </a:lt1>
      <a:dk2>
        <a:srgbClr val="4E6659"/>
      </a:dk2>
      <a:lt2>
        <a:srgbClr val="F7E3CB"/>
      </a:lt2>
      <a:accent1>
        <a:srgbClr val="FF5E6F"/>
      </a:accent1>
      <a:accent2>
        <a:srgbClr val="0A121A"/>
      </a:accent2>
      <a:accent3>
        <a:srgbClr val="4E6659"/>
      </a:accent3>
      <a:accent4>
        <a:srgbClr val="F7E3CB"/>
      </a:accent4>
      <a:accent5>
        <a:srgbClr val="FF5E6F"/>
      </a:accent5>
      <a:accent6>
        <a:srgbClr val="0A121A"/>
      </a:accent6>
      <a:hlink>
        <a:srgbClr val="4E6659"/>
      </a:hlink>
      <a:folHlink>
        <a:srgbClr val="FF5E6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ravelport Theme 2021" id="{F2AABD65-A474-5149-BACB-CFD6E9A94519}" vid="{438916DB-E903-004C-8FAE-C395BA04D5D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E2D80F39A5BE845B2FFF27CE07CB60F" ma:contentTypeVersion="12" ma:contentTypeDescription="Create a new document." ma:contentTypeScope="" ma:versionID="ecae51c83513246682439c38918d659b">
  <xsd:schema xmlns:xsd="http://www.w3.org/2001/XMLSchema" xmlns:xs="http://www.w3.org/2001/XMLSchema" xmlns:p="http://schemas.microsoft.com/office/2006/metadata/properties" xmlns:ns2="d1a23b84-10e0-481c-b0b9-fbdebb90d58b" xmlns:ns3="d89b7d34-546d-44d7-903c-5f07ae9e8bc2" targetNamespace="http://schemas.microsoft.com/office/2006/metadata/properties" ma:root="true" ma:fieldsID="af5b5106a5ac83b8dd501a34af966b7f" ns2:_="" ns3:_="">
    <xsd:import namespace="d1a23b84-10e0-481c-b0b9-fbdebb90d58b"/>
    <xsd:import namespace="d89b7d34-546d-44d7-903c-5f07ae9e8bc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a23b84-10e0-481c-b0b9-fbdebb90d5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89b7d34-546d-44d7-903c-5f07ae9e8bc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26A1034-9C88-4489-ABF3-5960C044EC9D}">
  <ds:schemaRefs>
    <ds:schemaRef ds:uri="http://schemas.openxmlformats.org/officeDocument/2006/bibliography"/>
  </ds:schemaRefs>
</ds:datastoreItem>
</file>

<file path=customXml/itemProps2.xml><?xml version="1.0" encoding="utf-8"?>
<ds:datastoreItem xmlns:ds="http://schemas.openxmlformats.org/officeDocument/2006/customXml" ds:itemID="{4E3F42A5-5BD9-46F3-9340-DC28F6EA7F49}">
  <ds:schemaRefs>
    <ds:schemaRef ds:uri="http://schemas.microsoft.com/office/2006/metadata/properties"/>
  </ds:schemaRefs>
</ds:datastoreItem>
</file>

<file path=customXml/itemProps3.xml><?xml version="1.0" encoding="utf-8"?>
<ds:datastoreItem xmlns:ds="http://schemas.openxmlformats.org/officeDocument/2006/customXml" ds:itemID="{1A2C6BD3-CBDE-47A8-B0CF-9A64A1A968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a23b84-10e0-481c-b0b9-fbdebb90d58b"/>
    <ds:schemaRef ds:uri="d89b7d34-546d-44d7-903c-5f07ae9e8b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DAA5A77-D3B3-4460-AB71-98439A0062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TravelportA4 General 2021v2.dotx</Template>
  <TotalTime>1784</TotalTime>
  <Pages>1</Pages>
  <Words>16030</Words>
  <Characters>91377</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Grey worldwide</Company>
  <LinksUpToDate>false</LinksUpToDate>
  <CharactersWithSpaces>107193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Hillock, Diana</dc:creator>
  <cp:lastModifiedBy>Hillock, Diana</cp:lastModifiedBy>
  <cp:revision>57</cp:revision>
  <cp:lastPrinted>2014-07-24T10:51:00Z</cp:lastPrinted>
  <dcterms:created xsi:type="dcterms:W3CDTF">2022-05-12T14:32:00Z</dcterms:created>
  <dcterms:modified xsi:type="dcterms:W3CDTF">2023-05-02T13:04:00Z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0x0101004E2D80F39A5BE845B2FFF27CE07CB60F</vt:lpwstr>
  </property>
</Properties>
</file>